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CC3A3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Министерство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образования</w:t>
      </w:r>
      <w:proofErr w:type="spellEnd"/>
      <w:r w:rsidRPr="003F5EB7">
        <w:rPr>
          <w:b/>
          <w:bCs/>
          <w:szCs w:val="28"/>
        </w:rPr>
        <w:t xml:space="preserve">, науки и </w:t>
      </w:r>
      <w:proofErr w:type="spellStart"/>
      <w:r w:rsidRPr="003F5EB7">
        <w:rPr>
          <w:b/>
          <w:bCs/>
          <w:szCs w:val="28"/>
        </w:rPr>
        <w:t>молодежи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27FDA80B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</w:t>
      </w:r>
      <w:r w:rsidR="00117EC7">
        <w:rPr>
          <w:szCs w:val="28"/>
          <w:lang w:val="ru-RU"/>
        </w:rPr>
        <w:t>3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B7156D">
        <w:tc>
          <w:tcPr>
            <w:tcW w:w="4361" w:type="dxa"/>
          </w:tcPr>
          <w:p w14:paraId="3B535409" w14:textId="77777777" w:rsidR="00C11D91" w:rsidRPr="003F5EB7" w:rsidRDefault="00C11D91" w:rsidP="00B7156D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B7156D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12E64E92" w:rsidR="00C11D91" w:rsidRPr="003F5EB7" w:rsidRDefault="00117EC7" w:rsidP="00B7156D">
            <w:pPr>
              <w:tabs>
                <w:tab w:val="left" w:pos="2640"/>
              </w:tabs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ru-RU"/>
              </w:rPr>
              <w:t>Гречаный</w:t>
            </w:r>
            <w:proofErr w:type="spellEnd"/>
            <w:r>
              <w:rPr>
                <w:szCs w:val="28"/>
                <w:lang w:val="ru-RU"/>
              </w:rPr>
              <w:t xml:space="preserve"> Д.В.</w:t>
            </w:r>
          </w:p>
        </w:tc>
      </w:tr>
      <w:tr w:rsidR="00C11D91" w:rsidRPr="003F5EB7" w14:paraId="18F851C7" w14:textId="77777777" w:rsidTr="00B7156D">
        <w:tc>
          <w:tcPr>
            <w:tcW w:w="4361" w:type="dxa"/>
          </w:tcPr>
          <w:p w14:paraId="295BFCDD" w14:textId="77777777" w:rsidR="00C11D91" w:rsidRPr="003F5EB7" w:rsidRDefault="00C11D91" w:rsidP="00B7156D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B7156D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B7156D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B7156D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B7156D">
        <w:tc>
          <w:tcPr>
            <w:tcW w:w="4361" w:type="dxa"/>
          </w:tcPr>
          <w:p w14:paraId="0965EF2D" w14:textId="77777777" w:rsidR="00C11D91" w:rsidRPr="003F5EB7" w:rsidRDefault="00C11D91" w:rsidP="00B7156D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B7156D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B7156D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B7156D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B7156D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B7156D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B7156D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B7156D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B7156D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B7156D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B7156D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B7156D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B7156D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 xml:space="preserve">/не 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B7156D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B7156D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B7156D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B7156D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B7156D">
        <w:tc>
          <w:tcPr>
            <w:tcW w:w="4361" w:type="dxa"/>
          </w:tcPr>
          <w:p w14:paraId="73572A11" w14:textId="77777777" w:rsidR="00C11D91" w:rsidRPr="003F5EB7" w:rsidRDefault="00C11D91" w:rsidP="00B7156D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B7156D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B7156D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B7156D">
        <w:tc>
          <w:tcPr>
            <w:tcW w:w="4361" w:type="dxa"/>
          </w:tcPr>
          <w:p w14:paraId="36B70E08" w14:textId="77777777" w:rsidR="00C11D91" w:rsidRPr="003F5EB7" w:rsidRDefault="00C11D91" w:rsidP="00B7156D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B7156D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B7156D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1576DCB7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117EC7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B7156D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B7156D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B7156D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B7156D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B7156D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77777777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5 м"/>
        </w:smartTagPr>
        <w:r w:rsidRPr="003F5EB7">
          <w:rPr>
            <w:szCs w:val="28"/>
          </w:rPr>
          <w:t>5 м</w:t>
        </w:r>
      </w:smartTag>
      <w:r w:rsidRPr="003F5EB7">
        <w:rPr>
          <w:szCs w:val="28"/>
        </w:rPr>
        <w:t xml:space="preserve">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515ACD1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Pr="003F5EB7">
        <w:rPr>
          <w:szCs w:val="28"/>
        </w:rPr>
        <w:t xml:space="preserve"> 7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– 4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44FF2B1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учета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входная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дверь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расположена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стен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(В2) на </w:t>
      </w:r>
      <w:proofErr w:type="spellStart"/>
      <w:r w:rsidRPr="003F5EB7">
        <w:rPr>
          <w:szCs w:val="28"/>
        </w:rPr>
        <w:t>расстоянии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Pr="003F5EB7">
          <w:rPr>
            <w:szCs w:val="28"/>
          </w:rPr>
          <w:t>1 метра</w:t>
        </w:r>
      </w:smartTag>
      <w:r w:rsidRPr="003F5EB7">
        <w:rPr>
          <w:szCs w:val="28"/>
        </w:rPr>
        <w:t xml:space="preserve">, то с </w:t>
      </w:r>
      <w:proofErr w:type="spellStart"/>
      <w:r w:rsidRPr="003F5EB7">
        <w:rPr>
          <w:szCs w:val="28"/>
        </w:rPr>
        <w:t>этой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расположатся</w:t>
      </w:r>
      <w:proofErr w:type="spellEnd"/>
      <w:r w:rsidRPr="003F5EB7">
        <w:rPr>
          <w:szCs w:val="28"/>
        </w:rPr>
        <w:t xml:space="preserve"> на два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меньше</w:t>
      </w:r>
      <w:proofErr w:type="spellEnd"/>
      <w:r w:rsidRPr="003F5EB7">
        <w:rPr>
          <w:szCs w:val="28"/>
        </w:rPr>
        <w:t xml:space="preserve">. </w:t>
      </w:r>
    </w:p>
    <w:p w14:paraId="3136AEC5" w14:textId="54CBFB3F" w:rsidR="00CA7E0F" w:rsidRPr="003F5EB7" w:rsidRDefault="00117EC7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  <w:szCs w:val="28"/>
        </w:rPr>
        <w:pict w14:anchorId="63DE8006">
          <v:shapetype id="_x0000_t202" coordsize="21600,21600" o:spt="202" path="m,l,21600r21600,l21600,xe">
            <v:stroke joinstyle="miter"/>
            <v:path gradientshapeok="t" o:connecttype="rect"/>
          </v:shapetype>
          <v:shape id="_x0000_s1062" type="#_x0000_t202" style="position:absolute;left:0;text-align:left;margin-left:243.3pt;margin-top:15.9pt;width:42.15pt;height:27.55pt;z-index:25171660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>
              <w:txbxContent>
                <w:p w14:paraId="32AA7564" w14:textId="4594C396" w:rsidR="00B7156D" w:rsidRPr="004F27EB" w:rsidRDefault="00B7156D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В</w:t>
                  </w:r>
                  <w:r w:rsidRPr="004F27EB">
                    <w:rPr>
                      <w:b/>
                      <w:bCs/>
                      <w:lang w:val="ru-RU"/>
                    </w:rPr>
                    <w:t>1</w:t>
                  </w:r>
                </w:p>
              </w:txbxContent>
            </v:textbox>
          </v:shape>
        </w:pict>
      </w:r>
    </w:p>
    <w:p w14:paraId="19DB88AC" w14:textId="524E5E3D" w:rsidR="00CA7E0F" w:rsidRPr="003F5EB7" w:rsidRDefault="002942A2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295A1D68">
          <v:rect id="_x0000_s1075" style="position:absolute;left:0;text-align:left;margin-left:318.8pt;margin-top:11.25pt;width:34pt;height:22.7pt;z-index:251726848"/>
        </w:pict>
      </w:r>
      <w:r>
        <w:rPr>
          <w:noProof/>
          <w:szCs w:val="28"/>
        </w:rPr>
        <w:pict w14:anchorId="4EBD8A5E">
          <v:rect id="_x0000_s1074" style="position:absolute;left:0;text-align:left;margin-left:279.15pt;margin-top:11.25pt;width:34pt;height:22.7pt;z-index:251725824"/>
        </w:pict>
      </w:r>
      <w:r>
        <w:rPr>
          <w:noProof/>
          <w:szCs w:val="28"/>
        </w:rPr>
        <w:pict w14:anchorId="4AFDCCE5">
          <v:rect id="_x0000_s1076" style="position:absolute;left:0;text-align:left;margin-left:358.15pt;margin-top:11.25pt;width:34pt;height:22.7pt;z-index:251727872"/>
        </w:pict>
      </w:r>
      <w:r>
        <w:rPr>
          <w:noProof/>
          <w:szCs w:val="28"/>
        </w:rPr>
        <w:pict w14:anchorId="5B6DDB6D">
          <v:rect id="_x0000_s1034" style="position:absolute;left:0;text-align:left;margin-left:92.7pt;margin-top:10.8pt;width:22.7pt;height:34pt;z-index:251702272"/>
        </w:pict>
      </w:r>
      <w:r w:rsidR="00117EC7">
        <w:rPr>
          <w:noProof/>
          <w:szCs w:val="28"/>
        </w:rPr>
        <w:pict w14:anchorId="66AB730E">
          <v:rect id="_x0000_s1031" style="position:absolute;left:0;text-align:left;margin-left:92.7pt;margin-top:10.95pt;width:340.15pt;height:85.05pt;z-index:251699200"/>
        </w:pict>
      </w:r>
      <w:r w:rsidR="00117EC7">
        <w:rPr>
          <w:noProof/>
          <w:szCs w:val="28"/>
        </w:rPr>
        <w:pict w14:anchorId="4AFDCCE5">
          <v:rect id="_x0000_s1054" style="position:absolute;left:0;text-align:left;margin-left:279.2pt;margin-top:10.95pt;width:34pt;height:22.7pt;z-index:251709440"/>
        </w:pict>
      </w:r>
      <w:r w:rsidR="00117EC7">
        <w:rPr>
          <w:noProof/>
          <w:szCs w:val="28"/>
        </w:rPr>
        <w:pict w14:anchorId="295A1D68">
          <v:rect id="_x0000_s1053" style="position:absolute;left:0;text-align:left;margin-left:239.85pt;margin-top:10.95pt;width:34pt;height:22.7pt;z-index:251708416"/>
        </w:pict>
      </w:r>
      <w:r w:rsidR="00117EC7">
        <w:rPr>
          <w:noProof/>
          <w:szCs w:val="28"/>
        </w:rPr>
        <w:pict w14:anchorId="4EBD8A5E">
          <v:rect id="_x0000_s1052" style="position:absolute;left:0;text-align:left;margin-left:200.2pt;margin-top:10.95pt;width:34pt;height:22.7pt;z-index:251707392"/>
        </w:pict>
      </w:r>
      <w:r w:rsidR="00117EC7">
        <w:rPr>
          <w:noProof/>
          <w:szCs w:val="28"/>
        </w:rPr>
        <w:pict w14:anchorId="4504F3D3">
          <v:rect id="_x0000_s1037" style="position:absolute;left:0;text-align:left;margin-left:160.35pt;margin-top:10.95pt;width:34pt;height:22.7pt;z-index:251704320"/>
        </w:pict>
      </w:r>
      <w:r w:rsidR="00117EC7">
        <w:rPr>
          <w:noProof/>
          <w:szCs w:val="28"/>
        </w:rPr>
        <w:pict w14:anchorId="25C6827F">
          <v:rect id="_x0000_s1032" style="position:absolute;left:0;text-align:left;margin-left:120.7pt;margin-top:10.95pt;width:34pt;height:22.7pt;z-index:251700224"/>
        </w:pict>
      </w:r>
    </w:p>
    <w:p w14:paraId="6551C995" w14:textId="57206EEC" w:rsidR="00B77468" w:rsidRPr="003F5EB7" w:rsidRDefault="00304081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2116E2E8">
          <v:shape id="_x0000_s1064" type="#_x0000_t202" style="position:absolute;left:0;text-align:left;margin-left:428.1pt;margin-top:16.4pt;width:42.15pt;height:27.55pt;z-index:25171865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4">
              <w:txbxContent>
                <w:p w14:paraId="2502A593" w14:textId="7ADB4630" w:rsidR="00B7156D" w:rsidRPr="004F27EB" w:rsidRDefault="00B7156D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А2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74280D2F">
          <v:shape id="Надпись 2" o:spid="_x0000_s1061" type="#_x0000_t202" style="position:absolute;left:0;text-align:left;margin-left:68.1pt;margin-top:11.85pt;width:42.15pt;height:27.55pt;z-index:25171558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Надпись 2">
              <w:txbxContent>
                <w:p w14:paraId="0F53EADB" w14:textId="1AA29D63" w:rsidR="00B7156D" w:rsidRPr="004F27EB" w:rsidRDefault="00B7156D">
                  <w:pPr>
                    <w:rPr>
                      <w:b/>
                      <w:bCs/>
                      <w:lang w:val="ru-RU"/>
                    </w:rPr>
                  </w:pPr>
                  <w:r w:rsidRPr="004F27EB">
                    <w:rPr>
                      <w:b/>
                      <w:bCs/>
                      <w:lang w:val="ru-RU"/>
                    </w:rPr>
                    <w:t>А1</w:t>
                  </w:r>
                </w:p>
              </w:txbxContent>
            </v:textbox>
          </v:shape>
        </w:pict>
      </w:r>
      <w:r w:rsidR="00117EC7">
        <w:rPr>
          <w:noProof/>
          <w:szCs w:val="28"/>
        </w:rPr>
        <w:pict w14:anchorId="3A248DA7">
          <v:rect id="_x0000_s1043" style="position:absolute;left:0;text-align:left;margin-left:401.65pt;margin-top:1.05pt;width:22.7pt;height:34pt;z-index:251705344"/>
        </w:pict>
      </w:r>
    </w:p>
    <w:p w14:paraId="2B8E71A7" w14:textId="1B7A69FA" w:rsidR="00B77468" w:rsidRPr="003F5EB7" w:rsidRDefault="002942A2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408B631E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60" type="#_x0000_t32" style="position:absolute;left:0;text-align:left;margin-left:369.15pt;margin-top:24.3pt;width:20.25pt;height:22.7pt;flip:x y;z-index:251714560" o:connectortype="straight" strokeweight="2pt"/>
        </w:pict>
      </w:r>
      <w:r>
        <w:rPr>
          <w:noProof/>
          <w:szCs w:val="28"/>
        </w:rPr>
        <w:pict w14:anchorId="1467CBEE">
          <v:rect id="_x0000_s1035" style="position:absolute;left:0;text-align:left;margin-left:92.7pt;margin-top:2.25pt;width:22.7pt;height:34pt;z-index:251703296"/>
        </w:pict>
      </w:r>
    </w:p>
    <w:p w14:paraId="41DF4BFA" w14:textId="42405F7B" w:rsidR="00B77468" w:rsidRPr="003F5EB7" w:rsidRDefault="00304081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09307F9F">
          <v:rect id="_x0000_s1065" style="position:absolute;left:0;text-align:left;margin-left:92.7pt;margin-top:12.1pt;width:11.35pt;height:11.35pt;z-index:251719680"/>
        </w:pict>
      </w:r>
      <w:r>
        <w:rPr>
          <w:noProof/>
          <w:szCs w:val="28"/>
        </w:rPr>
        <w:pict w14:anchorId="7048EAAF">
          <v:shape id="_x0000_s1069" type="#_x0000_t32" style="position:absolute;left:0;text-align:left;margin-left:64.95pt;margin-top:18.45pt;width:23.25pt;height:21pt;flip:y;z-index:251723776" o:connectortype="straight"/>
        </w:pict>
      </w:r>
      <w:r>
        <w:rPr>
          <w:noProof/>
          <w:szCs w:val="28"/>
        </w:rPr>
        <w:pict w14:anchorId="289667CA">
          <v:shape id="_x0000_s1063" type="#_x0000_t202" style="position:absolute;left:0;text-align:left;margin-left:243.3pt;margin-top:18.45pt;width:42.15pt;height:27.55pt;z-index:25171763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>
              <w:txbxContent>
                <w:p w14:paraId="467C6AF1" w14:textId="5C974431" w:rsidR="00B7156D" w:rsidRPr="004F27EB" w:rsidRDefault="00B7156D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В2</w:t>
                  </w:r>
                </w:p>
              </w:txbxContent>
            </v:textbox>
          </v:shape>
        </w:pict>
      </w:r>
      <w:r w:rsidR="002942A2">
        <w:rPr>
          <w:noProof/>
          <w:szCs w:val="28"/>
        </w:rPr>
        <w:pict w14:anchorId="25C6827F">
          <v:rect id="_x0000_s1077" style="position:absolute;left:0;text-align:left;margin-left:120.35pt;margin-top:.7pt;width:34pt;height:22.7pt;z-index:251728896"/>
        </w:pict>
      </w:r>
      <w:r w:rsidR="002942A2">
        <w:rPr>
          <w:noProof/>
          <w:szCs w:val="28"/>
        </w:rPr>
        <w:pict w14:anchorId="4504F3D3">
          <v:rect id="_x0000_s1078" style="position:absolute;left:0;text-align:left;margin-left:160pt;margin-top:.7pt;width:34pt;height:22.7pt;z-index:251729920"/>
        </w:pict>
      </w:r>
      <w:r w:rsidR="002942A2">
        <w:rPr>
          <w:noProof/>
          <w:szCs w:val="28"/>
        </w:rPr>
        <w:pict w14:anchorId="4EBD8A5E">
          <v:rect id="_x0000_s1079" style="position:absolute;left:0;text-align:left;margin-left:199.85pt;margin-top:.7pt;width:34pt;height:22.7pt;z-index:251730944"/>
        </w:pict>
      </w:r>
      <w:r w:rsidR="002942A2">
        <w:rPr>
          <w:noProof/>
          <w:szCs w:val="28"/>
        </w:rPr>
        <w:pict w14:anchorId="295A1D68">
          <v:rect id="_x0000_s1080" style="position:absolute;left:0;text-align:left;margin-left:239.5pt;margin-top:.7pt;width:34pt;height:22.7pt;z-index:251731968"/>
        </w:pict>
      </w:r>
      <w:r w:rsidR="002942A2">
        <w:rPr>
          <w:noProof/>
          <w:szCs w:val="28"/>
        </w:rPr>
        <w:pict w14:anchorId="295A1D68">
          <v:rect id="_x0000_s1082" style="position:absolute;left:0;text-align:left;margin-left:318.45pt;margin-top:.85pt;width:34pt;height:22.7pt;z-index:251734016"/>
        </w:pict>
      </w:r>
      <w:r w:rsidR="002942A2">
        <w:rPr>
          <w:noProof/>
          <w:szCs w:val="28"/>
        </w:rPr>
        <w:pict w14:anchorId="4EBD8A5E">
          <v:rect id="_x0000_s1081" style="position:absolute;left:0;text-align:left;margin-left:278.8pt;margin-top:.85pt;width:34pt;height:22.7pt;z-index:251732992"/>
        </w:pict>
      </w:r>
    </w:p>
    <w:p w14:paraId="7C34B59B" w14:textId="7CEBCFD3" w:rsidR="00B77468" w:rsidRPr="003F5EB7" w:rsidRDefault="00304081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2858A20D">
          <v:shape id="_x0000_s1066" type="#_x0000_t202" style="position:absolute;left:0;text-align:left;margin-left:36.3pt;margin-top:13.2pt;width:94.65pt;height:52.3pt;z-index:25172070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<v:textbox>
              <w:txbxContent>
                <w:p w14:paraId="66C25FEE" w14:textId="03B98883" w:rsidR="00B7156D" w:rsidRDefault="00B7156D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 w:rsidRPr="004F27EB">
                    <w:rPr>
                      <w:sz w:val="24"/>
                      <w:szCs w:val="24"/>
                      <w:lang w:val="ru-RU"/>
                    </w:rPr>
                    <w:t>Коммутатор</w:t>
                  </w:r>
                </w:p>
                <w:p w14:paraId="63450C3A" w14:textId="03F9D4DF" w:rsidR="00B7156D" w:rsidRPr="004F27EB" w:rsidRDefault="00B7156D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(свитч)</w:t>
                  </w:r>
                </w:p>
              </w:txbxContent>
            </v:textbox>
          </v:shape>
        </w:pict>
      </w:r>
      <w:r w:rsidR="002942A2">
        <w:rPr>
          <w:noProof/>
          <w:szCs w:val="28"/>
        </w:rPr>
        <w:pict w14:anchorId="19F676C7">
          <v:shape id="_x0000_s1067" type="#_x0000_t202" style="position:absolute;left:0;text-align:left;margin-left:377.25pt;margin-top:16.1pt;width:53.65pt;height:26.8pt;z-index:2517217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<v:textbox>
              <w:txbxContent>
                <w:p w14:paraId="1661EAF3" w14:textId="2074A5BB" w:rsidR="00B7156D" w:rsidRPr="004F27EB" w:rsidRDefault="00B7156D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</w:txbxContent>
            </v:textbox>
          </v:shape>
        </w:pict>
      </w:r>
      <w:r w:rsidR="002942A2">
        <w:rPr>
          <w:noProof/>
          <w:szCs w:val="28"/>
        </w:rPr>
        <w:pict w14:anchorId="5EA2D5E2">
          <v:shape id="_x0000_s1070" type="#_x0000_t32" style="position:absolute;left:0;text-align:left;margin-left:396.9pt;margin-top:7.65pt;width:0;height:12.75pt;flip:y;z-index:251724800" o:connectortype="straight"/>
        </w:pict>
      </w:r>
    </w:p>
    <w:p w14:paraId="519B05C1" w14:textId="56E341E7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332E1175" w14:textId="530304B5" w:rsidR="00B77468" w:rsidRPr="003F5EB7" w:rsidRDefault="00B77468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36B268C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304081">
        <w:rPr>
          <w:szCs w:val="28"/>
          <w:lang w:val="ru-RU"/>
        </w:rPr>
        <w:t>6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</w:t>
      </w:r>
      <w:r w:rsidRPr="003F5EB7">
        <w:rPr>
          <w:szCs w:val="28"/>
        </w:rPr>
        <w:lastRenderedPageBreak/>
        <w:t>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6F38F30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0</w:t>
      </w:r>
      <w:r w:rsidR="00304081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м.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0</w:t>
      </w:r>
      <w:r w:rsidR="00426B94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м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0,</w:t>
      </w:r>
      <w:r w:rsidR="00426B94">
        <w:rPr>
          <w:szCs w:val="28"/>
          <w:lang w:val="ru-RU"/>
        </w:rPr>
        <w:t>6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>+ 0</w:t>
      </w:r>
      <w:r w:rsidR="00426B94">
        <w:rPr>
          <w:szCs w:val="28"/>
          <w:lang w:val="ru-RU"/>
        </w:rPr>
        <w:t xml:space="preserve"> </w:t>
      </w:r>
      <w:r w:rsidR="00070C6D" w:rsidRPr="003F5EB7">
        <w:rPr>
          <w:szCs w:val="28"/>
          <w:lang w:val="ru-RU"/>
        </w:rPr>
        <w:t xml:space="preserve">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="00426B94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м. 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3FA5B216" w14:textId="44D1CA3A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426B94">
        <w:rPr>
          <w:szCs w:val="28"/>
          <w:lang w:val="ru-RU"/>
        </w:rPr>
        <w:t>3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426B94">
        <w:rPr>
          <w:szCs w:val="28"/>
          <w:lang w:val="ru-RU"/>
        </w:rPr>
        <w:t>3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A96A0F">
        <w:rPr>
          <w:szCs w:val="28"/>
          <w:lang w:val="ru-RU"/>
        </w:rPr>
        <w:t>4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79DD06B2" w:rsidR="00CA7E0F" w:rsidRPr="00A96A0F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A96A0F">
        <w:rPr>
          <w:szCs w:val="28"/>
          <w:lang w:val="ru-RU"/>
        </w:rPr>
        <w:t>6</w:t>
      </w:r>
      <w:r w:rsidRPr="003F5EB7">
        <w:rPr>
          <w:szCs w:val="28"/>
        </w:rPr>
        <w:t xml:space="preserve"> м, </w:t>
      </w:r>
      <w:r w:rsidR="00A96A0F">
        <w:rPr>
          <w:szCs w:val="28"/>
          <w:lang w:val="ru-RU"/>
        </w:rPr>
        <w:t>7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</w:t>
      </w:r>
      <w:r w:rsidR="00A96A0F" w:rsidRPr="003F5EB7">
        <w:rPr>
          <w:szCs w:val="28"/>
        </w:rPr>
        <w:t xml:space="preserve">, </w:t>
      </w:r>
      <w:r w:rsidR="00A96A0F">
        <w:rPr>
          <w:szCs w:val="28"/>
          <w:lang w:val="ru-RU"/>
        </w:rPr>
        <w:t>8</w:t>
      </w:r>
      <w:r w:rsidR="00A96A0F" w:rsidRPr="003F5EB7">
        <w:rPr>
          <w:szCs w:val="28"/>
        </w:rPr>
        <w:t>,</w:t>
      </w:r>
      <w:r w:rsidR="00A96A0F" w:rsidRPr="003F5EB7">
        <w:rPr>
          <w:szCs w:val="28"/>
          <w:lang w:val="ru-RU"/>
        </w:rPr>
        <w:t>8</w:t>
      </w:r>
      <w:r w:rsidR="00A96A0F" w:rsidRPr="003F5EB7">
        <w:rPr>
          <w:szCs w:val="28"/>
        </w:rPr>
        <w:t xml:space="preserve"> м, 1</w:t>
      </w:r>
      <w:r w:rsidR="00A96A0F" w:rsidRPr="003F5EB7">
        <w:rPr>
          <w:szCs w:val="28"/>
          <w:lang w:val="ru-RU"/>
        </w:rPr>
        <w:t>0</w:t>
      </w:r>
      <w:r w:rsidR="00A96A0F" w:rsidRPr="003F5EB7">
        <w:rPr>
          <w:szCs w:val="28"/>
        </w:rPr>
        <w:t>,</w:t>
      </w:r>
      <w:r w:rsidR="00A96A0F">
        <w:rPr>
          <w:szCs w:val="28"/>
          <w:lang w:val="ru-RU"/>
        </w:rPr>
        <w:t>2</w:t>
      </w:r>
      <w:r w:rsidR="00A96A0F" w:rsidRPr="003F5EB7">
        <w:rPr>
          <w:szCs w:val="28"/>
        </w:rPr>
        <w:t xml:space="preserve"> м, 1</w:t>
      </w:r>
      <w:r w:rsidR="00A96A0F">
        <w:rPr>
          <w:szCs w:val="28"/>
          <w:lang w:val="ru-RU"/>
        </w:rPr>
        <w:t>1</w:t>
      </w:r>
      <w:r w:rsidR="00A96A0F" w:rsidRPr="003F5EB7">
        <w:rPr>
          <w:szCs w:val="28"/>
        </w:rPr>
        <w:t>,</w:t>
      </w:r>
      <w:r w:rsidR="00A96A0F">
        <w:rPr>
          <w:szCs w:val="28"/>
          <w:lang w:val="ru-RU"/>
        </w:rPr>
        <w:t>6</w:t>
      </w:r>
      <w:r w:rsidR="00A96A0F" w:rsidRPr="003F5EB7">
        <w:rPr>
          <w:szCs w:val="28"/>
        </w:rPr>
        <w:t xml:space="preserve"> м, 1</w:t>
      </w:r>
      <w:r w:rsidR="00A96A0F">
        <w:rPr>
          <w:szCs w:val="28"/>
          <w:lang w:val="ru-RU"/>
        </w:rPr>
        <w:t>3</w:t>
      </w:r>
      <w:r w:rsidR="00A96A0F" w:rsidRPr="003F5EB7">
        <w:rPr>
          <w:szCs w:val="28"/>
        </w:rPr>
        <w:t xml:space="preserve"> м</w:t>
      </w:r>
      <w:r w:rsidR="00A96A0F">
        <w:rPr>
          <w:szCs w:val="28"/>
          <w:lang w:val="ru-RU"/>
        </w:rPr>
        <w:t>.</w:t>
      </w:r>
    </w:p>
    <w:p w14:paraId="6ED4A987" w14:textId="43889C5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A96A0F">
        <w:rPr>
          <w:szCs w:val="28"/>
          <w:lang w:val="ru-RU"/>
        </w:rPr>
        <w:t>3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</w:t>
      </w:r>
      <w:r w:rsidR="00A96A0F">
        <w:rPr>
          <w:szCs w:val="28"/>
          <w:lang w:val="ru-RU"/>
        </w:rPr>
        <w:t>2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,6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02EB25E5" w:rsidR="00CA7E0F" w:rsidRPr="00202A3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>, 5,8 м</w:t>
      </w:r>
      <w:r w:rsidR="00202A3B" w:rsidRPr="003F5EB7">
        <w:rPr>
          <w:szCs w:val="28"/>
        </w:rPr>
        <w:t xml:space="preserve">, </w:t>
      </w:r>
      <w:r w:rsidR="00202A3B">
        <w:rPr>
          <w:szCs w:val="28"/>
          <w:lang w:val="ru-RU"/>
        </w:rPr>
        <w:t>7</w:t>
      </w:r>
      <w:r w:rsidR="00202A3B" w:rsidRPr="003F5EB7">
        <w:rPr>
          <w:szCs w:val="28"/>
        </w:rPr>
        <w:t>,</w:t>
      </w:r>
      <w:r w:rsidR="00202A3B">
        <w:rPr>
          <w:szCs w:val="28"/>
          <w:lang w:val="ru-RU"/>
        </w:rPr>
        <w:t>2</w:t>
      </w:r>
      <w:r w:rsidR="00202A3B" w:rsidRPr="003F5EB7">
        <w:rPr>
          <w:szCs w:val="28"/>
        </w:rPr>
        <w:t xml:space="preserve"> м, </w:t>
      </w:r>
      <w:r w:rsidR="00202A3B">
        <w:rPr>
          <w:szCs w:val="28"/>
          <w:lang w:val="ru-RU"/>
        </w:rPr>
        <w:t>8</w:t>
      </w:r>
      <w:r w:rsidR="00202A3B" w:rsidRPr="003F5EB7">
        <w:rPr>
          <w:szCs w:val="28"/>
        </w:rPr>
        <w:t>,</w:t>
      </w:r>
      <w:r w:rsidR="00202A3B">
        <w:rPr>
          <w:szCs w:val="28"/>
          <w:lang w:val="ru-RU"/>
        </w:rPr>
        <w:t>6</w:t>
      </w:r>
      <w:r w:rsidR="00202A3B" w:rsidRPr="003F5EB7">
        <w:rPr>
          <w:szCs w:val="28"/>
        </w:rPr>
        <w:t xml:space="preserve"> м</w:t>
      </w:r>
      <w:r w:rsidR="00202A3B">
        <w:rPr>
          <w:szCs w:val="28"/>
          <w:lang w:val="ru-RU"/>
        </w:rPr>
        <w:t>.</w:t>
      </w:r>
    </w:p>
    <w:p w14:paraId="5233F2F9" w14:textId="72F832F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202A3B">
        <w:rPr>
          <w:szCs w:val="28"/>
          <w:lang w:val="ru-RU"/>
        </w:rPr>
        <w:t>6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1727906F" w14:textId="77777777" w:rsidR="00202A3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202A3B">
        <w:rPr>
          <w:szCs w:val="28"/>
          <w:lang w:val="ru-RU"/>
        </w:rPr>
        <w:t>6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202A3B">
        <w:rPr>
          <w:szCs w:val="28"/>
          <w:lang w:val="ru-RU"/>
        </w:rPr>
        <w:t>6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</w:p>
    <w:p w14:paraId="64A3CF61" w14:textId="4079AE7C" w:rsidR="00CA7E0F" w:rsidRPr="003F5EB7" w:rsidRDefault="00202A3B" w:rsidP="00202A3B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>
        <w:rPr>
          <w:szCs w:val="28"/>
          <w:lang w:val="en-US"/>
        </w:rPr>
        <w:t>24</w:t>
      </w:r>
      <w:r w:rsidR="00C51C68" w:rsidRPr="003F5EB7">
        <w:rPr>
          <w:szCs w:val="28"/>
          <w:lang w:val="ru-RU"/>
        </w:rPr>
        <w:t xml:space="preserve"> </w:t>
      </w:r>
      <w:r w:rsidR="00CA7E0F" w:rsidRPr="003F5EB7">
        <w:rPr>
          <w:szCs w:val="28"/>
        </w:rPr>
        <w:t>м.</w:t>
      </w:r>
    </w:p>
    <w:p w14:paraId="6B3382C7" w14:textId="605A5123" w:rsidR="00CA7E0F" w:rsidRPr="003F5EB7" w:rsidRDefault="00CA7E0F" w:rsidP="008C06F8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lastRenderedPageBreak/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3CDB5905" w:rsidR="00CA7E0F" w:rsidRPr="008C06F8" w:rsidRDefault="00202A3B" w:rsidP="00C952E6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</w:rPr>
              <w:t>1</w:t>
            </w:r>
            <w:r w:rsidR="00CA7E0F" w:rsidRPr="003F5EB7">
              <w:rPr>
                <w:szCs w:val="28"/>
              </w:rPr>
              <w:t>,</w:t>
            </w:r>
            <w:r>
              <w:rPr>
                <w:szCs w:val="28"/>
                <w:lang w:val="en-US"/>
              </w:rPr>
              <w:t>6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4461EF22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327950B8" w:rsidR="00CA7E0F" w:rsidRPr="008C06F8" w:rsidRDefault="008C06F8" w:rsidP="00C952E6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5.6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217F186A" w:rsidR="00BB0E9C" w:rsidRPr="008C06F8" w:rsidRDefault="008C06F8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7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1DED01DD" w:rsidR="00BB0E9C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8</w:t>
            </w:r>
            <w:r>
              <w:rPr>
                <w:szCs w:val="28"/>
                <w:lang w:val="en-US"/>
              </w:rPr>
              <w:t>,4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1E20937F" w:rsidR="00BB0E9C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9,8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61EB1A6F" w:rsidR="00BB0E9C" w:rsidRPr="008C06F8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11</w:t>
            </w:r>
            <w:r w:rsidR="008C06F8">
              <w:rPr>
                <w:szCs w:val="28"/>
                <w:lang w:val="en-US"/>
              </w:rPr>
              <w:t>,2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53541729" w:rsidR="00BB0E9C" w:rsidRPr="008C06F8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8C06F8">
              <w:rPr>
                <w:szCs w:val="28"/>
                <w:lang w:val="en-US"/>
              </w:rPr>
              <w:t>2,6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2341331E" w:rsidR="00BB0E9C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4AFEF60A" w:rsidR="00BB0E9C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17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1D1818C2" w:rsidR="00BB0E9C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2,6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5967BF6D" w:rsidR="00BB0E9C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506193A8" w:rsidR="00BB0E9C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5,4</w:t>
            </w:r>
          </w:p>
        </w:tc>
      </w:tr>
      <w:tr w:rsidR="008C06F8" w:rsidRPr="003F5EB7" w14:paraId="5EC4F8CC" w14:textId="77777777" w:rsidTr="00C952E6">
        <w:trPr>
          <w:jc w:val="center"/>
        </w:trPr>
        <w:tc>
          <w:tcPr>
            <w:tcW w:w="1616" w:type="dxa"/>
          </w:tcPr>
          <w:p w14:paraId="1496F11C" w14:textId="4EDFF226" w:rsidR="008C06F8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  <w:tc>
          <w:tcPr>
            <w:tcW w:w="1837" w:type="dxa"/>
          </w:tcPr>
          <w:p w14:paraId="7DAC8706" w14:textId="0BDB722D" w:rsidR="008C06F8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6,8</w:t>
            </w:r>
          </w:p>
        </w:tc>
      </w:tr>
      <w:tr w:rsidR="008C06F8" w:rsidRPr="003F5EB7" w14:paraId="3A5CF335" w14:textId="77777777" w:rsidTr="00C952E6">
        <w:trPr>
          <w:jc w:val="center"/>
        </w:trPr>
        <w:tc>
          <w:tcPr>
            <w:tcW w:w="1616" w:type="dxa"/>
          </w:tcPr>
          <w:p w14:paraId="3B705A5F" w14:textId="06250889" w:rsidR="008C06F8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</w:t>
            </w:r>
          </w:p>
        </w:tc>
        <w:tc>
          <w:tcPr>
            <w:tcW w:w="1837" w:type="dxa"/>
          </w:tcPr>
          <w:p w14:paraId="6047B7A4" w14:textId="53AE7989" w:rsidR="008C06F8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8,2</w:t>
            </w:r>
          </w:p>
        </w:tc>
      </w:tr>
      <w:tr w:rsidR="008C06F8" w:rsidRPr="003F5EB7" w14:paraId="7D4D56AA" w14:textId="77777777" w:rsidTr="00C952E6">
        <w:trPr>
          <w:jc w:val="center"/>
        </w:trPr>
        <w:tc>
          <w:tcPr>
            <w:tcW w:w="1616" w:type="dxa"/>
          </w:tcPr>
          <w:p w14:paraId="7EAF7AE3" w14:textId="06FFE6C5" w:rsidR="008C06F8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16</w:t>
            </w:r>
          </w:p>
        </w:tc>
        <w:tc>
          <w:tcPr>
            <w:tcW w:w="1837" w:type="dxa"/>
          </w:tcPr>
          <w:p w14:paraId="2D0A4031" w14:textId="58388CF6" w:rsidR="008C06F8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9,6</w:t>
            </w:r>
          </w:p>
        </w:tc>
      </w:tr>
      <w:tr w:rsidR="00BB0E9C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77777777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-</w:t>
            </w:r>
          </w:p>
        </w:tc>
        <w:tc>
          <w:tcPr>
            <w:tcW w:w="1837" w:type="dxa"/>
          </w:tcPr>
          <w:p w14:paraId="7B5FE0BA" w14:textId="323DD185" w:rsidR="00BB0E9C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24</w:t>
            </w:r>
          </w:p>
        </w:tc>
      </w:tr>
    </w:tbl>
    <w:p w14:paraId="2C9981B9" w14:textId="6A692FC4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8C06F8" w:rsidRPr="008C06F8">
        <w:rPr>
          <w:szCs w:val="28"/>
          <w:lang w:val="ru-RU"/>
        </w:rPr>
        <w:t xml:space="preserve">50,8 </w:t>
      </w:r>
      <w:r w:rsidRPr="003F5EB7">
        <w:rPr>
          <w:szCs w:val="28"/>
        </w:rPr>
        <w:t xml:space="preserve">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3F4D5C3F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8C06F8" w:rsidRPr="008C06F8">
        <w:rPr>
          <w:szCs w:val="28"/>
          <w:lang w:val="ru-RU"/>
        </w:rPr>
        <w:t>3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</w:t>
      </w:r>
      <w:r w:rsidR="008C06F8" w:rsidRPr="008C06F8">
        <w:rPr>
          <w:szCs w:val="28"/>
          <w:lang w:val="ru-RU"/>
        </w:rPr>
        <w:t>2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322E10" w:rsidRPr="003F5EB7">
        <w:rPr>
          <w:szCs w:val="28"/>
          <w:lang w:val="ru-RU"/>
        </w:rPr>
        <w:t>1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А2 + </w:t>
      </w:r>
      <w:r w:rsidR="008C06F8" w:rsidRPr="008C06F8">
        <w:rPr>
          <w:szCs w:val="28"/>
          <w:lang w:val="ru-RU"/>
        </w:rPr>
        <w:t>8,6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В2 = </w:t>
      </w:r>
      <w:r w:rsidR="008C06F8" w:rsidRPr="008C06F8">
        <w:rPr>
          <w:szCs w:val="28"/>
          <w:lang w:val="ru-RU"/>
        </w:rPr>
        <w:t>24,6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м. Итого 1</w:t>
      </w:r>
      <w:r w:rsidR="008C06F8" w:rsidRPr="008C06F8">
        <w:rPr>
          <w:szCs w:val="28"/>
          <w:lang w:val="ru-RU"/>
        </w:rPr>
        <w:t>3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3833482C" w:rsidR="00CA7E0F" w:rsidRPr="00937C40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907C1D" w:rsidRPr="00117EC7">
        <w:rPr>
          <w:szCs w:val="28"/>
          <w:lang w:val="ru-RU"/>
        </w:rPr>
        <w:t>3</w:t>
      </w:r>
      <w:r w:rsidR="00937C40">
        <w:rPr>
          <w:szCs w:val="28"/>
          <w:lang w:val="ru-RU"/>
        </w:rPr>
        <w:t>9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  <w:r w:rsidR="00937C40">
        <w:rPr>
          <w:szCs w:val="28"/>
          <w:lang w:val="ru-RU"/>
        </w:rPr>
        <w:t xml:space="preserve"> </w:t>
      </w:r>
    </w:p>
    <w:p w14:paraId="1AC9D3E9" w14:textId="6BACBF9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937C40">
        <w:rPr>
          <w:szCs w:val="28"/>
          <w:lang w:val="ru-RU"/>
        </w:rPr>
        <w:t>6</w:t>
      </w:r>
      <w:r w:rsidRPr="003F5EB7">
        <w:rPr>
          <w:szCs w:val="28"/>
        </w:rPr>
        <w:t xml:space="preserve"> штук розеток плюс 2 розетки и 1</w:t>
      </w:r>
      <w:r w:rsidR="00937C40">
        <w:rPr>
          <w:szCs w:val="28"/>
          <w:lang w:val="ru-RU"/>
        </w:rPr>
        <w:t>6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424A0106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13</w:t>
      </w:r>
      <w:r w:rsidR="00937C40">
        <w:rPr>
          <w:szCs w:val="28"/>
          <w:lang w:val="ru-RU"/>
        </w:rPr>
        <w:t>76</w:t>
      </w:r>
      <w:r w:rsidRPr="003F5EB7">
        <w:rPr>
          <w:szCs w:val="28"/>
        </w:rPr>
        <w:t xml:space="preserve"> руб.</w:t>
      </w:r>
    </w:p>
    <w:p w14:paraId="05BBA928" w14:textId="4021C63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lastRenderedPageBreak/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937C40">
        <w:rPr>
          <w:szCs w:val="28"/>
          <w:lang w:val="ru-RU"/>
        </w:rPr>
        <w:t>150</w:t>
      </w:r>
      <w:r w:rsidR="00937C40" w:rsidRPr="00937C40">
        <w:rPr>
          <w:szCs w:val="28"/>
          <w:lang w:val="ru-RU"/>
        </w:rPr>
        <w:t>,8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</w:t>
      </w:r>
      <w:r w:rsidR="00937C40" w:rsidRPr="00937C40">
        <w:rPr>
          <w:szCs w:val="28"/>
          <w:lang w:val="ru-RU"/>
        </w:rPr>
        <w:t>39</w:t>
      </w:r>
      <w:r w:rsidRPr="003F5EB7">
        <w:rPr>
          <w:szCs w:val="28"/>
        </w:rPr>
        <w:t xml:space="preserve"> руб.</w:t>
      </w:r>
    </w:p>
    <w:p w14:paraId="0B552732" w14:textId="7AC44F3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1</w:t>
      </w:r>
      <w:r w:rsidR="00B7156D" w:rsidRPr="00B7156D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r w:rsidR="00B7156D" w:rsidRPr="00B7156D">
        <w:rPr>
          <w:szCs w:val="28"/>
          <w:lang w:val="ru-RU"/>
        </w:rPr>
        <w:t>51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B7156D" w:rsidRPr="00B7156D">
        <w:rPr>
          <w:szCs w:val="28"/>
          <w:lang w:val="ru-RU"/>
        </w:rPr>
        <w:t>663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0B6685CC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</w:t>
      </w:r>
      <w:r w:rsidR="00B7156D" w:rsidRPr="00B7156D">
        <w:rPr>
          <w:szCs w:val="28"/>
          <w:lang w:val="ru-RU"/>
        </w:rPr>
        <w:t>9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</w:t>
      </w:r>
      <w:r w:rsidR="00B7156D" w:rsidRPr="00B7156D">
        <w:rPr>
          <w:szCs w:val="28"/>
          <w:lang w:val="ru-RU"/>
        </w:rPr>
        <w:t>23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B7156D" w:rsidRPr="00B7156D">
        <w:rPr>
          <w:szCs w:val="28"/>
          <w:lang w:val="ru-RU"/>
        </w:rPr>
        <w:t>8,97</w:t>
      </w:r>
      <w:r w:rsidRPr="003F5EB7">
        <w:rPr>
          <w:szCs w:val="28"/>
        </w:rPr>
        <w:t xml:space="preserve"> руб.</w:t>
      </w:r>
    </w:p>
    <w:p w14:paraId="13AC2DA7" w14:textId="7DDC75A3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одинарная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</w:t>
      </w:r>
      <w:r w:rsidR="00B7156D" w:rsidRPr="00B7156D">
        <w:rPr>
          <w:szCs w:val="28"/>
          <w:lang w:val="ru-RU"/>
        </w:rPr>
        <w:t>87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</w:t>
      </w:r>
      <w:r w:rsidR="00B7156D" w:rsidRPr="00B7156D">
        <w:rPr>
          <w:szCs w:val="28"/>
          <w:lang w:val="ru-RU"/>
        </w:rPr>
        <w:t>1566</w:t>
      </w:r>
      <w:r w:rsidRPr="003F5EB7">
        <w:rPr>
          <w:szCs w:val="28"/>
        </w:rPr>
        <w:t xml:space="preserve"> руб.</w:t>
      </w:r>
    </w:p>
    <w:p w14:paraId="4F6008CE" w14:textId="74D93AC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</w:t>
      </w:r>
      <w:r w:rsidR="00B7156D" w:rsidRPr="00B7156D">
        <w:rPr>
          <w:szCs w:val="28"/>
          <w:lang w:val="ru-RU"/>
        </w:rPr>
        <w:t>2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B7156D" w:rsidRPr="00B7156D">
        <w:rPr>
          <w:szCs w:val="28"/>
          <w:lang w:val="ru-RU"/>
        </w:rPr>
        <w:t>38</w:t>
      </w:r>
      <w:r w:rsidRPr="003F5EB7">
        <w:rPr>
          <w:szCs w:val="28"/>
        </w:rPr>
        <w:t xml:space="preserve"> руб.</w:t>
      </w:r>
    </w:p>
    <w:p w14:paraId="323E95F6" w14:textId="28344F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>– 3</w:t>
      </w:r>
      <w:r w:rsidR="00B7156D" w:rsidRPr="00B7156D">
        <w:rPr>
          <w:szCs w:val="28"/>
          <w:lang w:val="ru-RU"/>
        </w:rPr>
        <w:t>06</w:t>
      </w:r>
      <w:r w:rsidRPr="003F5EB7">
        <w:rPr>
          <w:szCs w:val="28"/>
        </w:rPr>
        <w:t xml:space="preserve">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75</w:t>
      </w:r>
      <w:r w:rsidR="00B7156D">
        <w:rPr>
          <w:szCs w:val="28"/>
          <w:lang w:val="en-US"/>
        </w:rPr>
        <w:t>27,6</w:t>
      </w:r>
      <w:r w:rsidRPr="003F5EB7">
        <w:rPr>
          <w:szCs w:val="28"/>
        </w:rPr>
        <w:t xml:space="preserve"> руб.</w:t>
      </w:r>
    </w:p>
    <w:p w14:paraId="440CEBAA" w14:textId="51F3E62C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780A66" w:rsidRPr="003F5EB7">
        <w:rPr>
          <w:szCs w:val="28"/>
          <w:lang w:val="ru-RU"/>
        </w:rPr>
        <w:t>139</w:t>
      </w:r>
      <w:r w:rsidR="00780A66">
        <w:rPr>
          <w:szCs w:val="28"/>
          <w:lang w:val="en-US"/>
        </w:rPr>
        <w:t>87</w:t>
      </w:r>
      <w:r w:rsidR="00780A66" w:rsidRPr="003F5EB7">
        <w:rPr>
          <w:szCs w:val="28"/>
          <w:lang w:val="en-US"/>
        </w:rPr>
        <w:t>.</w:t>
      </w:r>
      <w:r w:rsidR="00780A66">
        <w:rPr>
          <w:szCs w:val="28"/>
          <w:lang w:val="en-US"/>
        </w:rPr>
        <w:t>57</w:t>
      </w:r>
      <w:r w:rsidRPr="003F5EB7">
        <w:rPr>
          <w:szCs w:val="28"/>
        </w:rPr>
        <w:t xml:space="preserve"> </w:t>
      </w:r>
      <w:r w:rsidRPr="003F5EB7">
        <w:rPr>
          <w:bCs/>
          <w:szCs w:val="28"/>
        </w:rPr>
        <w:t>руб</w:t>
      </w:r>
      <w:bookmarkStart w:id="0" w:name="_GoBack"/>
      <w:bookmarkEnd w:id="0"/>
    </w:p>
    <w:p w14:paraId="71E3B9FB" w14:textId="77777777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9151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322E10" w:rsidRPr="003F5EB7" w14:paraId="25112CD1" w14:textId="77777777" w:rsidTr="00322E10">
        <w:tc>
          <w:tcPr>
            <w:tcW w:w="5070" w:type="dxa"/>
            <w:vAlign w:val="center"/>
          </w:tcPr>
          <w:p w14:paraId="25414890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54897C7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978343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53775BF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322E10" w:rsidRPr="003F5EB7" w14:paraId="775A364B" w14:textId="77777777" w:rsidTr="00322E10">
        <w:tc>
          <w:tcPr>
            <w:tcW w:w="5070" w:type="dxa"/>
          </w:tcPr>
          <w:p w14:paraId="1EF105F9" w14:textId="77777777" w:rsidR="00322E10" w:rsidRPr="003F5EB7" w:rsidRDefault="00322E10" w:rsidP="00322E10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417" w:type="dxa"/>
            <w:vAlign w:val="center"/>
          </w:tcPr>
          <w:p w14:paraId="1F7EF634" w14:textId="1F1547EE" w:rsidR="00322E10" w:rsidRPr="00937C40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27</w:t>
            </w:r>
            <w:r w:rsidR="00937C40">
              <w:rPr>
                <w:szCs w:val="28"/>
                <w:lang w:val="en-US"/>
              </w:rPr>
              <w:t>39</w:t>
            </w:r>
          </w:p>
        </w:tc>
        <w:tc>
          <w:tcPr>
            <w:tcW w:w="1559" w:type="dxa"/>
            <w:vAlign w:val="center"/>
          </w:tcPr>
          <w:p w14:paraId="64B7ED1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7F0ED6FA" w14:textId="225ABD21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</w:t>
            </w:r>
            <w:r w:rsidR="00937C40">
              <w:rPr>
                <w:szCs w:val="28"/>
                <w:lang w:val="en-US"/>
              </w:rPr>
              <w:t>39</w:t>
            </w:r>
          </w:p>
        </w:tc>
      </w:tr>
      <w:tr w:rsidR="00322E10" w:rsidRPr="003F5EB7" w14:paraId="7CFA352B" w14:textId="77777777" w:rsidTr="00322E10">
        <w:tc>
          <w:tcPr>
            <w:tcW w:w="5070" w:type="dxa"/>
          </w:tcPr>
          <w:p w14:paraId="5AE1D6A7" w14:textId="77777777" w:rsidR="00322E10" w:rsidRPr="003F5EB7" w:rsidRDefault="00322E10" w:rsidP="00322E10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24F4A4CE" w14:textId="15C2479F" w:rsidR="00322E10" w:rsidRPr="00B7156D" w:rsidRDefault="00B7156D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87</w:t>
            </w:r>
          </w:p>
        </w:tc>
        <w:tc>
          <w:tcPr>
            <w:tcW w:w="1559" w:type="dxa"/>
            <w:vAlign w:val="center"/>
          </w:tcPr>
          <w:p w14:paraId="58632809" w14:textId="48364CEA" w:rsidR="00322E10" w:rsidRPr="00B7156D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1</w:t>
            </w:r>
            <w:r w:rsidR="00B7156D">
              <w:rPr>
                <w:szCs w:val="28"/>
                <w:lang w:val="en-US"/>
              </w:rPr>
              <w:t>8</w:t>
            </w:r>
          </w:p>
        </w:tc>
        <w:tc>
          <w:tcPr>
            <w:tcW w:w="1418" w:type="dxa"/>
            <w:vAlign w:val="center"/>
          </w:tcPr>
          <w:p w14:paraId="6F03B9C2" w14:textId="311D7010" w:rsidR="00322E10" w:rsidRPr="00B7156D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="00B7156D">
              <w:rPr>
                <w:szCs w:val="28"/>
                <w:lang w:val="en-US"/>
              </w:rPr>
              <w:t>566</w:t>
            </w:r>
          </w:p>
        </w:tc>
      </w:tr>
      <w:tr w:rsidR="00322E10" w:rsidRPr="003F5EB7" w14:paraId="6C99DB66" w14:textId="77777777" w:rsidTr="00322E10">
        <w:tc>
          <w:tcPr>
            <w:tcW w:w="5070" w:type="dxa"/>
          </w:tcPr>
          <w:p w14:paraId="25D6AFD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38241F93" w14:textId="6139F5BE" w:rsidR="00322E10" w:rsidRPr="003F5EB7" w:rsidRDefault="00B7156D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  <w:tc>
          <w:tcPr>
            <w:tcW w:w="1559" w:type="dxa"/>
            <w:vAlign w:val="center"/>
          </w:tcPr>
          <w:p w14:paraId="5CDC0FC9" w14:textId="629808DE" w:rsidR="00322E10" w:rsidRPr="00B7156D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1</w:t>
            </w:r>
            <w:r w:rsidR="00B7156D">
              <w:rPr>
                <w:szCs w:val="28"/>
                <w:lang w:val="en-US"/>
              </w:rPr>
              <w:t>9</w:t>
            </w:r>
          </w:p>
        </w:tc>
        <w:tc>
          <w:tcPr>
            <w:tcW w:w="1418" w:type="dxa"/>
            <w:vAlign w:val="center"/>
          </w:tcPr>
          <w:p w14:paraId="01567381" w14:textId="3E6B454E" w:rsidR="00322E10" w:rsidRPr="00B7156D" w:rsidRDefault="00B7156D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38</w:t>
            </w:r>
          </w:p>
        </w:tc>
      </w:tr>
      <w:tr w:rsidR="00322E10" w:rsidRPr="003F5EB7" w14:paraId="67AB6FE9" w14:textId="77777777" w:rsidTr="00322E10">
        <w:tc>
          <w:tcPr>
            <w:tcW w:w="5070" w:type="dxa"/>
          </w:tcPr>
          <w:p w14:paraId="6582D97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67DD3731" w14:textId="237BF54B" w:rsidR="00322E10" w:rsidRPr="00937C40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en-US"/>
              </w:rPr>
              <w:t>13</w:t>
            </w:r>
            <w:r w:rsidR="00937C40">
              <w:rPr>
                <w:szCs w:val="28"/>
                <w:lang w:val="ru-RU"/>
              </w:rPr>
              <w:t>76</w:t>
            </w:r>
          </w:p>
        </w:tc>
        <w:tc>
          <w:tcPr>
            <w:tcW w:w="1559" w:type="dxa"/>
            <w:vAlign w:val="center"/>
          </w:tcPr>
          <w:p w14:paraId="2C9B3CE7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5A7C252F" w14:textId="376CAF85" w:rsidR="00322E10" w:rsidRPr="00937C40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13</w:t>
            </w:r>
            <w:r w:rsidR="00937C40">
              <w:rPr>
                <w:szCs w:val="28"/>
                <w:lang w:val="ru-RU"/>
              </w:rPr>
              <w:t>76</w:t>
            </w:r>
          </w:p>
        </w:tc>
      </w:tr>
      <w:tr w:rsidR="00322E10" w:rsidRPr="003F5EB7" w14:paraId="1BBB0753" w14:textId="77777777" w:rsidTr="00322E10">
        <w:tc>
          <w:tcPr>
            <w:tcW w:w="5070" w:type="dxa"/>
          </w:tcPr>
          <w:p w14:paraId="36F136CE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5ED04BA9" w14:textId="51B19C48" w:rsidR="00322E10" w:rsidRPr="003F5EB7" w:rsidRDefault="00B7156D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51</w:t>
            </w:r>
          </w:p>
        </w:tc>
        <w:tc>
          <w:tcPr>
            <w:tcW w:w="1559" w:type="dxa"/>
            <w:vAlign w:val="center"/>
          </w:tcPr>
          <w:p w14:paraId="77F36F87" w14:textId="64E01BF8" w:rsidR="00322E10" w:rsidRPr="00B7156D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1</w:t>
            </w:r>
            <w:r w:rsidR="00B7156D">
              <w:rPr>
                <w:szCs w:val="28"/>
                <w:lang w:val="en-US"/>
              </w:rPr>
              <w:t>3</w:t>
            </w:r>
          </w:p>
        </w:tc>
        <w:tc>
          <w:tcPr>
            <w:tcW w:w="1418" w:type="dxa"/>
            <w:vAlign w:val="center"/>
          </w:tcPr>
          <w:p w14:paraId="510A85C7" w14:textId="640CCBCC" w:rsidR="00322E10" w:rsidRPr="00B7156D" w:rsidRDefault="00B7156D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663</w:t>
            </w:r>
          </w:p>
        </w:tc>
      </w:tr>
      <w:tr w:rsidR="00322E10" w:rsidRPr="003F5EB7" w14:paraId="6F133AA5" w14:textId="77777777" w:rsidTr="00322E10">
        <w:tc>
          <w:tcPr>
            <w:tcW w:w="5070" w:type="dxa"/>
          </w:tcPr>
          <w:p w14:paraId="7114C16F" w14:textId="77777777" w:rsidR="00322E10" w:rsidRPr="003F5EB7" w:rsidRDefault="00322E10" w:rsidP="00322E10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444DA7B3" w14:textId="6CA6F904" w:rsidR="00322E10" w:rsidRPr="00B7156D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0,</w:t>
            </w:r>
            <w:r w:rsidR="00B7156D">
              <w:rPr>
                <w:szCs w:val="28"/>
                <w:lang w:val="en-US"/>
              </w:rPr>
              <w:t>23</w:t>
            </w:r>
          </w:p>
        </w:tc>
        <w:tc>
          <w:tcPr>
            <w:tcW w:w="1559" w:type="dxa"/>
            <w:vAlign w:val="center"/>
          </w:tcPr>
          <w:p w14:paraId="722758EA" w14:textId="6B5F929F" w:rsidR="00322E10" w:rsidRPr="00B7156D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3</w:t>
            </w:r>
            <w:r w:rsidR="00B7156D">
              <w:rPr>
                <w:szCs w:val="28"/>
                <w:lang w:val="en-US"/>
              </w:rPr>
              <w:t>9</w:t>
            </w:r>
          </w:p>
        </w:tc>
        <w:tc>
          <w:tcPr>
            <w:tcW w:w="1418" w:type="dxa"/>
            <w:vAlign w:val="center"/>
          </w:tcPr>
          <w:p w14:paraId="6A8AEF82" w14:textId="601D5E3A" w:rsidR="00322E10" w:rsidRPr="003F5EB7" w:rsidRDefault="00B7156D" w:rsidP="00322E10">
            <w:pPr>
              <w:jc w:val="center"/>
              <w:rPr>
                <w:szCs w:val="28"/>
                <w:lang w:val="ru-RU"/>
              </w:rPr>
            </w:pPr>
            <w:r w:rsidRPr="00B7156D">
              <w:rPr>
                <w:szCs w:val="28"/>
                <w:lang w:val="ru-RU"/>
              </w:rPr>
              <w:t>8,97</w:t>
            </w:r>
          </w:p>
        </w:tc>
      </w:tr>
      <w:tr w:rsidR="00322E10" w:rsidRPr="003F5EB7" w14:paraId="79BBFA04" w14:textId="77777777" w:rsidTr="00322E10">
        <w:tc>
          <w:tcPr>
            <w:tcW w:w="5070" w:type="dxa"/>
          </w:tcPr>
          <w:p w14:paraId="4FBDC5C6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417" w:type="dxa"/>
            <w:vAlign w:val="center"/>
          </w:tcPr>
          <w:p w14:paraId="4449F166" w14:textId="77777777" w:rsidR="00322E10" w:rsidRDefault="00B7156D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17</w:t>
            </w:r>
          </w:p>
          <w:p w14:paraId="3E592442" w14:textId="23B409C8" w:rsidR="00B7156D" w:rsidRPr="00B7156D" w:rsidRDefault="00B7156D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18</w:t>
            </w:r>
          </w:p>
        </w:tc>
        <w:tc>
          <w:tcPr>
            <w:tcW w:w="1559" w:type="dxa"/>
            <w:vAlign w:val="center"/>
          </w:tcPr>
          <w:p w14:paraId="6332B87D" w14:textId="77777777" w:rsidR="00322E10" w:rsidRDefault="00B7156D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  <w:p w14:paraId="7CD0BDF5" w14:textId="2BDC8DB2" w:rsidR="00B7156D" w:rsidRPr="00B7156D" w:rsidRDefault="00B7156D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6F1452D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322E10" w:rsidRPr="003F5EB7" w14:paraId="086A4C7C" w14:textId="77777777" w:rsidTr="00322E10">
        <w:tc>
          <w:tcPr>
            <w:tcW w:w="5070" w:type="dxa"/>
          </w:tcPr>
          <w:p w14:paraId="3B7376E5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57A50A61" w14:textId="7D76B65F" w:rsidR="00322E10" w:rsidRPr="00B7156D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3</w:t>
            </w:r>
            <w:r w:rsidR="00B7156D">
              <w:rPr>
                <w:szCs w:val="28"/>
                <w:lang w:val="en-US"/>
              </w:rPr>
              <w:t>06</w:t>
            </w:r>
          </w:p>
        </w:tc>
        <w:tc>
          <w:tcPr>
            <w:tcW w:w="1559" w:type="dxa"/>
            <w:vAlign w:val="center"/>
          </w:tcPr>
          <w:p w14:paraId="718C073F" w14:textId="03687713" w:rsidR="00322E10" w:rsidRPr="00B7156D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</w:t>
            </w:r>
            <w:r w:rsidR="00B7156D">
              <w:rPr>
                <w:szCs w:val="28"/>
                <w:lang w:val="en-US"/>
              </w:rPr>
              <w:t>4,6</w:t>
            </w:r>
          </w:p>
        </w:tc>
        <w:tc>
          <w:tcPr>
            <w:tcW w:w="1418" w:type="dxa"/>
            <w:vAlign w:val="center"/>
          </w:tcPr>
          <w:p w14:paraId="23FEFE30" w14:textId="62B2763E" w:rsidR="00322E10" w:rsidRPr="003F5EB7" w:rsidRDefault="00B7156D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75</w:t>
            </w:r>
            <w:r>
              <w:rPr>
                <w:szCs w:val="28"/>
                <w:lang w:val="en-US"/>
              </w:rPr>
              <w:t>27,6</w:t>
            </w:r>
          </w:p>
        </w:tc>
      </w:tr>
      <w:tr w:rsidR="00322E10" w:rsidRPr="003F5EB7" w14:paraId="5571079D" w14:textId="77777777" w:rsidTr="00322E10">
        <w:tc>
          <w:tcPr>
            <w:tcW w:w="5070" w:type="dxa"/>
          </w:tcPr>
          <w:p w14:paraId="7104EABD" w14:textId="77777777" w:rsidR="00322E10" w:rsidRPr="003F5EB7" w:rsidRDefault="00322E10" w:rsidP="00322E10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64AE4F9E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0E313D17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120142EC" w14:textId="129EF479" w:rsidR="00322E10" w:rsidRPr="00780A66" w:rsidRDefault="003F5EB7" w:rsidP="00322E10">
            <w:pPr>
              <w:jc w:val="center"/>
              <w:rPr>
                <w:szCs w:val="28"/>
                <w:highlight w:val="yellow"/>
                <w:lang w:val="en-US"/>
              </w:rPr>
            </w:pPr>
            <w:r w:rsidRPr="003F5EB7">
              <w:rPr>
                <w:szCs w:val="28"/>
                <w:lang w:val="ru-RU"/>
              </w:rPr>
              <w:t>139</w:t>
            </w:r>
            <w:r w:rsidR="00780A66">
              <w:rPr>
                <w:szCs w:val="28"/>
                <w:lang w:val="en-US"/>
              </w:rPr>
              <w:t>87</w:t>
            </w:r>
            <w:r w:rsidR="00322E10" w:rsidRPr="003F5EB7">
              <w:rPr>
                <w:szCs w:val="28"/>
                <w:lang w:val="en-US"/>
              </w:rPr>
              <w:t>.</w:t>
            </w:r>
            <w:r w:rsidR="00780A66">
              <w:rPr>
                <w:szCs w:val="28"/>
                <w:lang w:val="en-US"/>
              </w:rPr>
              <w:t>57</w:t>
            </w:r>
          </w:p>
        </w:tc>
      </w:tr>
    </w:tbl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09B579B9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lastRenderedPageBreak/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Pr="003F5EB7">
          <w:rPr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ПК </w:t>
      </w:r>
      <w:r w:rsidRPr="003F5EB7">
        <w:rPr>
          <w:szCs w:val="28"/>
          <w:highlight w:val="yellow"/>
          <w:lang w:val="ru-RU"/>
        </w:rPr>
        <w:t xml:space="preserve">ПО </w:t>
      </w:r>
      <w:r w:rsidR="00695585">
        <w:rPr>
          <w:szCs w:val="28"/>
          <w:highlight w:val="yellow"/>
          <w:lang w:val="ru-RU"/>
        </w:rPr>
        <w:t>ВАРИАНТУ</w:t>
      </w:r>
      <w:r w:rsidRPr="003F5EB7">
        <w:rPr>
          <w:szCs w:val="28"/>
          <w:highlight w:val="yellow"/>
          <w:lang w:val="ru-RU"/>
        </w:rPr>
        <w:t xml:space="preserve"> УКАЗАТЬ</w:t>
      </w:r>
      <w:r w:rsidRPr="003F5EB7">
        <w:rPr>
          <w:szCs w:val="28"/>
          <w:lang w:val="ru-RU"/>
        </w:rPr>
        <w:t xml:space="preserve"> </w:t>
      </w:r>
      <w:r w:rsidR="00695585" w:rsidRPr="00695585">
        <w:rPr>
          <w:szCs w:val="28"/>
          <w:highlight w:val="yellow"/>
          <w:lang w:val="ru-RU"/>
        </w:rPr>
        <w:t>ЗАДАНИЕ</w:t>
      </w:r>
    </w:p>
    <w:p w14:paraId="68EC8964" w14:textId="77777777" w:rsidR="001042E7" w:rsidRPr="003F5EB7" w:rsidRDefault="001042E7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 w:rsidRPr="003F5EB7">
        <w:rPr>
          <w:noProof/>
          <w:color w:val="000000"/>
          <w:szCs w:val="28"/>
          <w:u w:val="single"/>
          <w:lang w:val="ru-RU"/>
        </w:rPr>
        <w:drawing>
          <wp:inline distT="0" distB="0" distL="0" distR="0" wp14:anchorId="15D27F77" wp14:editId="4770C2B6">
            <wp:extent cx="5376828" cy="6581670"/>
            <wp:effectExtent l="19050" t="0" r="0" b="0"/>
            <wp:docPr id="6" name="Рисунок 6" descr="bandicam 2018-12-02 14-14-54-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andicam 2018-12-02 14-14-54-69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077" cy="657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5FBE3C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5511D5C4" w14:textId="539A0ED9" w:rsidR="001042E7" w:rsidRDefault="001042E7" w:rsidP="001042E7">
      <w:pPr>
        <w:spacing w:line="360" w:lineRule="auto"/>
        <w:rPr>
          <w:color w:val="000000"/>
          <w:szCs w:val="28"/>
          <w:u w:val="single"/>
        </w:rPr>
      </w:pPr>
    </w:p>
    <w:p w14:paraId="2E923E58" w14:textId="77777777" w:rsidR="003F5EB7" w:rsidRPr="003F5EB7" w:rsidRDefault="003F5EB7" w:rsidP="001042E7">
      <w:pPr>
        <w:spacing w:line="360" w:lineRule="auto"/>
        <w:rPr>
          <w:color w:val="000000"/>
          <w:szCs w:val="28"/>
          <w:u w:val="single"/>
        </w:rPr>
      </w:pP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5B6E1B" w:rsidRPr="003F5EB7" w14:paraId="430345B1" w14:textId="77777777" w:rsidTr="00AA0463">
        <w:tc>
          <w:tcPr>
            <w:tcW w:w="2802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AA0463">
        <w:tc>
          <w:tcPr>
            <w:tcW w:w="2802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819" w:type="dxa"/>
          </w:tcPr>
          <w:p w14:paraId="55166D3F" w14:textId="679E3492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0F6A37DE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5B6E1B" w:rsidRPr="003F5EB7" w14:paraId="0A22158D" w14:textId="77777777" w:rsidTr="00AA0463">
        <w:tc>
          <w:tcPr>
            <w:tcW w:w="2802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819" w:type="dxa"/>
          </w:tcPr>
          <w:p w14:paraId="1D29CF9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80D63B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4B836F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139A7E8" w14:textId="77777777" w:rsidTr="00AA0463">
        <w:tc>
          <w:tcPr>
            <w:tcW w:w="2802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819" w:type="dxa"/>
          </w:tcPr>
          <w:p w14:paraId="458361D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C4C8623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EC2C62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3D2AE2B6" w14:textId="77777777" w:rsidTr="00AA0463">
        <w:tc>
          <w:tcPr>
            <w:tcW w:w="2802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819" w:type="dxa"/>
          </w:tcPr>
          <w:p w14:paraId="39A95B3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11DBFA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D4F102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79FE1EDA" w14:textId="77777777" w:rsidTr="00AA0463">
        <w:tc>
          <w:tcPr>
            <w:tcW w:w="2802" w:type="dxa"/>
          </w:tcPr>
          <w:p w14:paraId="425704A2" w14:textId="25657E4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</w:t>
            </w:r>
            <w:r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>нужное добавить</w:t>
            </w:r>
            <w:r w:rsidRPr="003F5EB7">
              <w:rPr>
                <w:szCs w:val="28"/>
                <w:shd w:val="clear" w:color="auto" w:fill="FFFFFF"/>
                <w:lang w:val="ru-RU"/>
              </w:rPr>
              <w:t>)</w:t>
            </w:r>
          </w:p>
        </w:tc>
        <w:tc>
          <w:tcPr>
            <w:tcW w:w="4819" w:type="dxa"/>
          </w:tcPr>
          <w:p w14:paraId="1F59845C" w14:textId="745F224A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  <w:tc>
          <w:tcPr>
            <w:tcW w:w="851" w:type="dxa"/>
          </w:tcPr>
          <w:p w14:paraId="4837782A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309CCAF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03925C4" w14:textId="77777777" w:rsidTr="00AA0463">
        <w:tc>
          <w:tcPr>
            <w:tcW w:w="2802" w:type="dxa"/>
          </w:tcPr>
          <w:p w14:paraId="31482B59" w14:textId="14476273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819" w:type="dxa"/>
          </w:tcPr>
          <w:p w14:paraId="38B3B6E5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17C468E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7ABADD8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2F332C62" w14:textId="77777777" w:rsidTr="00AA0463">
        <w:tc>
          <w:tcPr>
            <w:tcW w:w="2802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819" w:type="dxa"/>
          </w:tcPr>
          <w:p w14:paraId="4272630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94ED1A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FCDA4AC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5342A5C3" w14:textId="77777777" w:rsidTr="00AA0463">
        <w:tc>
          <w:tcPr>
            <w:tcW w:w="2802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819" w:type="dxa"/>
          </w:tcPr>
          <w:p w14:paraId="326F10A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9DDE3B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00763E5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604E7F06" w14:textId="77777777" w:rsidTr="00AA0463">
        <w:tc>
          <w:tcPr>
            <w:tcW w:w="2802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307DC952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AA0463" w:rsidRPr="003F5EB7" w14:paraId="619D5CB5" w14:textId="77777777" w:rsidTr="00B7156D">
        <w:tc>
          <w:tcPr>
            <w:tcW w:w="2802" w:type="dxa"/>
          </w:tcPr>
          <w:p w14:paraId="3E19DFBA" w14:textId="77777777" w:rsidR="00AA0463" w:rsidRPr="003F5EB7" w:rsidRDefault="00AA0463" w:rsidP="00B7156D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B7156D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4B1A13" w14:textId="77777777" w:rsidR="00AA0463" w:rsidRPr="003F5EB7" w:rsidRDefault="00AA0463" w:rsidP="00B7156D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79342C88" w14:textId="77777777" w:rsidR="00AA0463" w:rsidRPr="003F5EB7" w:rsidRDefault="00AA0463" w:rsidP="00B7156D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B7156D">
        <w:tc>
          <w:tcPr>
            <w:tcW w:w="2802" w:type="dxa"/>
          </w:tcPr>
          <w:p w14:paraId="6CFA7CF8" w14:textId="1A4A2A45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6DA89740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BF7692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AA0463" w:rsidRPr="003F5EB7" w14:paraId="59AA1B40" w14:textId="77777777" w:rsidTr="00B7156D">
        <w:tc>
          <w:tcPr>
            <w:tcW w:w="2802" w:type="dxa"/>
          </w:tcPr>
          <w:p w14:paraId="0C578DC2" w14:textId="7356A815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49ABAFE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2F047931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2D48DAF2" w14:textId="77777777" w:rsidTr="00B7156D">
        <w:tc>
          <w:tcPr>
            <w:tcW w:w="2802" w:type="dxa"/>
          </w:tcPr>
          <w:p w14:paraId="6DE446E8" w14:textId="4AE69AAA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88C7E0F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0CCD65F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B7156D">
        <w:tc>
          <w:tcPr>
            <w:tcW w:w="2802" w:type="dxa"/>
          </w:tcPr>
          <w:p w14:paraId="5F0446FC" w14:textId="021EAD26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819" w:type="dxa"/>
          </w:tcPr>
          <w:p w14:paraId="42241FEB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EE94333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5C3EAA5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3E90AD46" w14:textId="77777777" w:rsidTr="00B7156D">
        <w:tc>
          <w:tcPr>
            <w:tcW w:w="2802" w:type="dxa"/>
          </w:tcPr>
          <w:p w14:paraId="1E5FD280" w14:textId="5102ED70" w:rsidR="00AA0463" w:rsidRPr="003F5EB7" w:rsidRDefault="00106789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(нужное добавить)</w:t>
            </w:r>
          </w:p>
        </w:tc>
        <w:tc>
          <w:tcPr>
            <w:tcW w:w="4819" w:type="dxa"/>
          </w:tcPr>
          <w:p w14:paraId="5D1B39E9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8898F6F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05095D3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50B95F3" w14:textId="77777777" w:rsidTr="00B7156D">
        <w:tc>
          <w:tcPr>
            <w:tcW w:w="2802" w:type="dxa"/>
          </w:tcPr>
          <w:p w14:paraId="4F54264D" w14:textId="04E63FA3" w:rsidR="00AA0463" w:rsidRPr="003F5EB7" w:rsidRDefault="00106789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4819" w:type="dxa"/>
          </w:tcPr>
          <w:p w14:paraId="6A4E49F0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8776097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6C169FA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9FC61D1" w14:textId="77777777" w:rsidTr="00B7156D">
        <w:tc>
          <w:tcPr>
            <w:tcW w:w="2802" w:type="dxa"/>
          </w:tcPr>
          <w:p w14:paraId="58848E7A" w14:textId="18E357F2" w:rsidR="00AA0463" w:rsidRPr="003F5EB7" w:rsidRDefault="00106789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3A84AF2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4A4FFF27" w14:textId="783E41F5" w:rsidR="00AA0463" w:rsidRPr="003F5EB7" w:rsidRDefault="00106789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5DAA6CE7" w14:textId="77777777" w:rsidR="003F5EB7" w:rsidRP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lastRenderedPageBreak/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Pr="003F5EB7">
        <w:rPr>
          <w:szCs w:val="28"/>
          <w:highlight w:val="yellow"/>
          <w:lang w:val="ru-RU"/>
        </w:rPr>
        <w:t>указать свою</w:t>
      </w:r>
      <w:r w:rsidRPr="003F5EB7">
        <w:rPr>
          <w:szCs w:val="28"/>
        </w:rPr>
        <w:t>.</w:t>
      </w:r>
    </w:p>
    <w:p w14:paraId="609929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  <w:highlight w:val="yellow"/>
          <w:lang w:val="ru-RU"/>
        </w:rPr>
        <w:t xml:space="preserve">Далее описать все ПО </w:t>
      </w:r>
      <w:proofErr w:type="spellStart"/>
      <w:r w:rsidRPr="003F5EB7">
        <w:rPr>
          <w:szCs w:val="28"/>
          <w:highlight w:val="yellow"/>
          <w:lang w:val="ru-RU"/>
        </w:rPr>
        <w:t>по</w:t>
      </w:r>
      <w:proofErr w:type="spellEnd"/>
      <w:r w:rsidRPr="003F5EB7">
        <w:rPr>
          <w:szCs w:val="28"/>
          <w:highlight w:val="yellow"/>
          <w:lang w:val="ru-RU"/>
        </w:rPr>
        <w:t xml:space="preserve"> заданию.</w:t>
      </w:r>
      <w:r w:rsidRPr="003F5EB7">
        <w:rPr>
          <w:szCs w:val="28"/>
        </w:rPr>
        <w:t xml:space="preserve"> </w:t>
      </w:r>
    </w:p>
    <w:p w14:paraId="6EE5601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>Пустая строка</w:t>
      </w: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04"/>
        <w:gridCol w:w="986"/>
        <w:gridCol w:w="5281"/>
      </w:tblGrid>
      <w:tr w:rsidR="001042E7" w:rsidRPr="003F5EB7" w14:paraId="363B8EF6" w14:textId="77777777" w:rsidTr="001042E7">
        <w:tc>
          <w:tcPr>
            <w:tcW w:w="3510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012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509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B7156D">
        <w:tc>
          <w:tcPr>
            <w:tcW w:w="3510" w:type="dxa"/>
            <w:vAlign w:val="center"/>
          </w:tcPr>
          <w:p w14:paraId="25E84F62" w14:textId="2BADC96F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7B63D7" w:rsidRPr="003F5EB7">
              <w:rPr>
                <w:szCs w:val="28"/>
                <w:lang w:val="ru-RU"/>
              </w:rPr>
              <w:t xml:space="preserve">10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1012" w:type="dxa"/>
            <w:vAlign w:val="center"/>
          </w:tcPr>
          <w:p w14:paraId="5C3A182D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3BBE4B5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1042E7" w:rsidRPr="003F5EB7" w14:paraId="3E187486" w14:textId="77777777" w:rsidTr="001042E7">
        <w:trPr>
          <w:trHeight w:val="551"/>
        </w:trPr>
        <w:tc>
          <w:tcPr>
            <w:tcW w:w="3510" w:type="dxa"/>
            <w:vAlign w:val="center"/>
          </w:tcPr>
          <w:p w14:paraId="03640FAC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0B9EF5C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682066E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04E91137" w14:textId="77777777" w:rsidTr="001042E7">
        <w:trPr>
          <w:trHeight w:val="428"/>
        </w:trPr>
        <w:tc>
          <w:tcPr>
            <w:tcW w:w="3510" w:type="dxa"/>
            <w:vAlign w:val="center"/>
          </w:tcPr>
          <w:p w14:paraId="4B3B12E5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450A958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157D59C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4750FDCD" w14:textId="77777777" w:rsidTr="00B7156D">
        <w:trPr>
          <w:trHeight w:val="505"/>
        </w:trPr>
        <w:tc>
          <w:tcPr>
            <w:tcW w:w="3510" w:type="dxa"/>
            <w:vAlign w:val="center"/>
          </w:tcPr>
          <w:p w14:paraId="7C46251F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2A0B14AB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0624A81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270BB6CA" w14:textId="77777777" w:rsidTr="001042E7">
        <w:trPr>
          <w:trHeight w:val="595"/>
        </w:trPr>
        <w:tc>
          <w:tcPr>
            <w:tcW w:w="3510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521" w:type="dxa"/>
            <w:gridSpan w:val="2"/>
            <w:vAlign w:val="center"/>
          </w:tcPr>
          <w:p w14:paraId="0003A63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6E20BB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lastRenderedPageBreak/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4514F86B" w14:textId="40E2B6CE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 xml:space="preserve">итоговая цена 1 раздела </w:t>
      </w:r>
      <w:r w:rsidRPr="003F5EB7">
        <w:rPr>
          <w:szCs w:val="28"/>
          <w:highlight w:val="yellow"/>
        </w:rPr>
        <w:t>+</w:t>
      </w:r>
      <w:r w:rsidRPr="003F5EB7">
        <w:rPr>
          <w:szCs w:val="28"/>
          <w:highlight w:val="yellow"/>
          <w:lang w:val="ru-RU"/>
        </w:rPr>
        <w:t xml:space="preserve"> кол-во ПК </w:t>
      </w:r>
      <w:r w:rsidR="0004554E">
        <w:rPr>
          <w:szCs w:val="28"/>
          <w:highlight w:val="yellow"/>
          <w:lang w:val="ru-RU"/>
        </w:rPr>
        <w:t xml:space="preserve">* </w:t>
      </w:r>
      <w:r w:rsidRPr="003F5EB7">
        <w:rPr>
          <w:szCs w:val="28"/>
          <w:highlight w:val="yellow"/>
          <w:lang w:val="ru-RU"/>
        </w:rPr>
        <w:t xml:space="preserve">на цену одного ПК из второго раздела + </w:t>
      </w:r>
      <w:r w:rsidR="0004554E" w:rsidRPr="003F5EB7">
        <w:rPr>
          <w:szCs w:val="28"/>
          <w:highlight w:val="yellow"/>
          <w:lang w:val="ru-RU"/>
        </w:rPr>
        <w:t xml:space="preserve">кол-во ПК </w:t>
      </w:r>
      <w:r w:rsidR="0004554E">
        <w:rPr>
          <w:szCs w:val="28"/>
          <w:highlight w:val="yellow"/>
          <w:lang w:val="ru-RU"/>
        </w:rPr>
        <w:t>*</w:t>
      </w:r>
      <w:r w:rsidRPr="003F5EB7">
        <w:rPr>
          <w:szCs w:val="28"/>
          <w:highlight w:val="yellow"/>
          <w:lang w:val="ru-RU"/>
        </w:rPr>
        <w:t>итоговая цена 3 раздела</w:t>
      </w:r>
      <w:r w:rsidR="00106789" w:rsidRPr="003F5EB7">
        <w:rPr>
          <w:szCs w:val="28"/>
          <w:highlight w:val="yellow"/>
          <w:lang w:val="ru-RU"/>
        </w:rPr>
        <w:t xml:space="preserve"> </w:t>
      </w:r>
      <w:r w:rsidRPr="003F5EB7">
        <w:rPr>
          <w:szCs w:val="28"/>
          <w:highlight w:val="yellow"/>
          <w:lang w:val="ru-RU"/>
        </w:rPr>
        <w:t xml:space="preserve">=     </w:t>
      </w:r>
      <w:r w:rsidRPr="003F5EB7">
        <w:rPr>
          <w:szCs w:val="28"/>
          <w:highlight w:val="yellow"/>
        </w:rPr>
        <w:t>руб.</w:t>
      </w: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lastRenderedPageBreak/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3F5EB7" w:rsidRDefault="001042E7" w:rsidP="001042E7">
      <w:pPr>
        <w:spacing w:line="360" w:lineRule="auto"/>
        <w:ind w:firstLine="720"/>
        <w:rPr>
          <w:spacing w:val="2"/>
          <w:szCs w:val="28"/>
          <w:lang w:val="en-US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3F5EB7">
        <w:rPr>
          <w:spacing w:val="2"/>
          <w:szCs w:val="28"/>
          <w:lang w:val="en-US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proofErr w:type="spellStart"/>
      <w:r w:rsidRPr="003F5EB7">
        <w:rPr>
          <w:szCs w:val="28"/>
          <w:lang w:val="en-US"/>
        </w:rPr>
        <w:t>komtek</w:t>
      </w:r>
      <w:proofErr w:type="spellEnd"/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proofErr w:type="spellStart"/>
      <w:r w:rsidRPr="003F5EB7">
        <w:rPr>
          <w:szCs w:val="28"/>
          <w:lang w:val="en-US"/>
        </w:rPr>
        <w:t>ru</w:t>
      </w:r>
      <w:proofErr w:type="spellEnd"/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proofErr w:type="spellStart"/>
      <w:r w:rsidRPr="003F5EB7">
        <w:rPr>
          <w:color w:val="000000"/>
          <w:szCs w:val="28"/>
          <w:shd w:val="clear" w:color="auto" w:fill="FFFFFF"/>
        </w:rPr>
        <w:t>КомТек</w:t>
      </w:r>
      <w:proofErr w:type="spellEnd"/>
      <w:r w:rsidRPr="003F5EB7">
        <w:rPr>
          <w:color w:val="000000"/>
          <w:szCs w:val="28"/>
          <w:shd w:val="clear" w:color="auto" w:fill="FFFFFF"/>
        </w:rPr>
        <w:t>». </w:t>
      </w:r>
    </w:p>
    <w:p w14:paraId="20AC34D1" w14:textId="77777777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 xml:space="preserve">https://www.kaspersky.ru   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09730B0C" w14:textId="6AFD5A71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  <w:highlight w:val="yellow"/>
        </w:rPr>
      </w:pPr>
      <w:r w:rsidRPr="003F5EB7">
        <w:rPr>
          <w:szCs w:val="28"/>
          <w:highlight w:val="yellow"/>
          <w:lang w:val="ru-RU"/>
        </w:rPr>
        <w:t xml:space="preserve">Указать все </w:t>
      </w:r>
      <w:r w:rsidR="00CB4DEC" w:rsidRPr="003F5EB7">
        <w:rPr>
          <w:szCs w:val="28"/>
          <w:highlight w:val="yellow"/>
          <w:lang w:val="ru-RU"/>
        </w:rPr>
        <w:t>интернет-источники</w:t>
      </w:r>
    </w:p>
    <w:p w14:paraId="1D7B8C06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8EF1F9" w14:textId="77777777" w:rsidR="003823F7" w:rsidRDefault="003823F7">
      <w:r>
        <w:separator/>
      </w:r>
    </w:p>
  </w:endnote>
  <w:endnote w:type="continuationSeparator" w:id="0">
    <w:p w14:paraId="740FD154" w14:textId="77777777" w:rsidR="003823F7" w:rsidRDefault="003823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7BBD1061-BB2C-4BEB-B339-928062C6B2F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9DE233E-CB9C-4762-B3AD-F892441A43B8}"/>
    <w:embedBold r:id="rId3" w:fontKey="{2AC01E89-7035-46B1-8A0C-16DA63B1220D}"/>
    <w:embedItalic r:id="rId4" w:fontKey="{C6C8E653-B6BC-43DA-B595-533E855DCE0B}"/>
    <w:embedBoldItalic r:id="rId5" w:fontKey="{94F083FE-879B-4053-9F1E-A1BCCA28978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13A3049B-6B1A-4D38-9E11-A9F0DB41378C}"/>
    <w:embedItalic r:id="rId7" w:fontKey="{8C27AF51-E100-4DEE-9800-E8CB11D261E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B029C312-8545-456A-BA1A-CF1DA1817FB3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CA6513C3-3D5B-467C-921F-C2681AFA1527}"/>
    <w:embedItalic r:id="rId10" w:fontKey="{CEB5B43F-8028-4C84-A47F-C278DD1124D7}"/>
    <w:embedBoldItalic r:id="rId11" w:fontKey="{1063EE88-4A73-41F2-B02A-36D2CD4973CB}"/>
  </w:font>
  <w:font w:name="Times New Roman CYR">
    <w:charset w:val="00"/>
    <w:family w:val="roman"/>
    <w:pitch w:val="variable"/>
    <w:sig w:usb0="E0002EFF" w:usb1="C000785B" w:usb2="00000009" w:usb3="00000000" w:csb0="000001FF" w:csb1="00000000"/>
    <w:embedRegular r:id="rId12" w:fontKey="{A0A14C37-66B4-454B-951B-0603D6EBE9FC}"/>
    <w:embedItalic r:id="rId13" w:fontKey="{1B1038C0-6450-4ADF-9F02-2D6468ECC82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FEF9BAAA-0A07-4B31-80B8-CC1504D20CEF}"/>
    <w:embedItalic r:id="rId15" w:fontKey="{0CADBFD4-AC75-4E09-BE4F-7C17E833C4D8}"/>
  </w:font>
  <w:font w:name="Journal">
    <w:altName w:val="Times New Roman"/>
    <w:charset w:val="00"/>
    <w:family w:val="auto"/>
    <w:pitch w:val="variable"/>
    <w:embedRegular r:id="rId16" w:fontKey="{14D1A179-8741-4AED-A06D-2C12EBE29CE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7" w:fontKey="{C0020F85-DD31-4CFA-A5E7-096E3D9F2204}"/>
    <w:embedBold r:id="rId18" w:fontKey="{6C7C2F74-4748-44CC-A2A6-F99422E7FB38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19" w:fontKey="{4D2B762D-003E-4F56-9971-83D4BDF2FB37}"/>
    <w:embedItalic r:id="rId20" w:fontKey="{2C6CB331-E950-44A4-9B8A-B86199F8DC9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1" w:fontKey="{6CC4A3C5-6C1A-4D4E-9037-214111F37D5B}"/>
    <w:embedItalic r:id="rId22" w:fontKey="{041BEB93-0386-4323-9FA7-BA58587D6511}"/>
  </w:font>
  <w:font w:name="Nimbus Roman No9 L">
    <w:altName w:val="Times New Roman"/>
    <w:charset w:val="CC"/>
    <w:family w:val="auto"/>
    <w:pitch w:val="default"/>
    <w:embedRegular r:id="rId23" w:fontKey="{85088A46-EBAD-46F7-8FB7-4D6C4F13F6B8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4" w:fontKey="{00582DF7-9A94-4D9D-B95A-F41A428D1B6E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5" w:fontKey="{00381116-4B3E-42DB-8E29-6E6D0B158386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6" w:fontKey="{DC4DAC09-610D-411A-9377-3C1FD6B903B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B7156D" w:rsidRDefault="00B7156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B7156D" w:rsidRDefault="00B7156D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BF751A" w14:textId="77777777" w:rsidR="003823F7" w:rsidRDefault="003823F7">
      <w:r>
        <w:separator/>
      </w:r>
    </w:p>
  </w:footnote>
  <w:footnote w:type="continuationSeparator" w:id="0">
    <w:p w14:paraId="17828817" w14:textId="77777777" w:rsidR="003823F7" w:rsidRDefault="003823F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B7156D" w:rsidRDefault="00B7156D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B7156D" w:rsidRDefault="00B7156D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5EE5601A" w:rsidR="00B7156D" w:rsidRPr="00C11D91" w:rsidRDefault="00B7156D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B7156D" w:rsidRPr="00C11D91" w:rsidRDefault="00B7156D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544DA5B1" w:rsidR="00B7156D" w:rsidRPr="00117EC7" w:rsidRDefault="00B7156D" w:rsidP="005450E6">
                    <w:pPr>
                      <w:pStyle w:val="af0"/>
                      <w:rPr>
                        <w:rFonts w:ascii="Calibri" w:hAnsi="Calibri" w:cs="Calibri"/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rFonts w:ascii="Calibri" w:hAnsi="Calibri" w:cs="Calibri"/>
                        <w:sz w:val="16"/>
                        <w:szCs w:val="16"/>
                        <w:lang w:val="ru-RU"/>
                      </w:rPr>
                      <w:t>Гречаный</w:t>
                    </w:r>
                    <w:proofErr w:type="spellEnd"/>
                    <w:r>
                      <w:rPr>
                        <w:rFonts w:ascii="Calibri" w:hAnsi="Calibri" w:cs="Calibri"/>
                        <w:sz w:val="16"/>
                        <w:szCs w:val="16"/>
                        <w:lang w:val="ru-RU"/>
                      </w:rPr>
                      <w:t xml:space="preserve"> Д.В.</w:t>
                    </w:r>
                  </w:p>
                  <w:p w14:paraId="61093CF4" w14:textId="77777777" w:rsidR="00B7156D" w:rsidRPr="005450E6" w:rsidRDefault="00B7156D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B7156D" w:rsidRPr="00C11D91" w:rsidRDefault="00B7156D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B7156D" w:rsidRPr="002B763E" w:rsidRDefault="00B7156D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B7156D" w:rsidRDefault="00B7156D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B7156D" w:rsidRPr="00E44336" w:rsidRDefault="00B7156D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B7156D" w:rsidRPr="002E23CF" w:rsidRDefault="00B7156D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B7156D" w:rsidRDefault="00B7156D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B7156D" w:rsidRDefault="00B7156D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B7156D" w:rsidRPr="00E44336" w:rsidRDefault="00B7156D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B7156D" w:rsidRDefault="00B7156D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B7156D" w:rsidRDefault="00B7156D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B7156D" w:rsidRPr="00C11D91" w:rsidRDefault="00B7156D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B7156D" w:rsidRDefault="00B7156D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B7156D" w:rsidRPr="00C11D91" w:rsidRDefault="00B7156D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B7156D" w:rsidRDefault="00B7156D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B7156D" w:rsidRPr="003E3812" w:rsidRDefault="00B7156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>
                    <w:rPr>
                      <w:rStyle w:val="a9"/>
                      <w:noProof/>
                    </w:rPr>
                    <w:t>15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6F39A5D1" w:rsidR="00B7156D" w:rsidRDefault="00B7156D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B7156D" w:rsidRDefault="00B7156D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B7156D" w:rsidRDefault="00B7156D">
                  <w:pPr>
                    <w:jc w:val="center"/>
                  </w:pPr>
                </w:p>
                <w:p w14:paraId="124B8551" w14:textId="77777777" w:rsidR="00B7156D" w:rsidRDefault="00B7156D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embedTrueTypeFonts/>
  <w:embedSystemFonts/>
  <w:hideSpellingErrors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205CA"/>
    <w:rsid w:val="00021001"/>
    <w:rsid w:val="00040147"/>
    <w:rsid w:val="0004223B"/>
    <w:rsid w:val="0004554E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17EC7"/>
    <w:rsid w:val="001240D9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D2FC9"/>
    <w:rsid w:val="001E1104"/>
    <w:rsid w:val="001F1375"/>
    <w:rsid w:val="00202A3B"/>
    <w:rsid w:val="00213AE9"/>
    <w:rsid w:val="0021532D"/>
    <w:rsid w:val="002166E5"/>
    <w:rsid w:val="002217C4"/>
    <w:rsid w:val="0022652B"/>
    <w:rsid w:val="002313E2"/>
    <w:rsid w:val="002323B2"/>
    <w:rsid w:val="00245C41"/>
    <w:rsid w:val="002548CC"/>
    <w:rsid w:val="00260D7A"/>
    <w:rsid w:val="00262883"/>
    <w:rsid w:val="0028080F"/>
    <w:rsid w:val="00280EA0"/>
    <w:rsid w:val="00282EFE"/>
    <w:rsid w:val="00284427"/>
    <w:rsid w:val="00291179"/>
    <w:rsid w:val="002942A2"/>
    <w:rsid w:val="002B763E"/>
    <w:rsid w:val="002C3046"/>
    <w:rsid w:val="002D6CF4"/>
    <w:rsid w:val="002E23CF"/>
    <w:rsid w:val="00301679"/>
    <w:rsid w:val="0030272B"/>
    <w:rsid w:val="00304081"/>
    <w:rsid w:val="00307974"/>
    <w:rsid w:val="00307F5B"/>
    <w:rsid w:val="00322E10"/>
    <w:rsid w:val="00326D35"/>
    <w:rsid w:val="00327C70"/>
    <w:rsid w:val="00331279"/>
    <w:rsid w:val="003416DC"/>
    <w:rsid w:val="003419BF"/>
    <w:rsid w:val="0034309C"/>
    <w:rsid w:val="00352134"/>
    <w:rsid w:val="003628CA"/>
    <w:rsid w:val="00364496"/>
    <w:rsid w:val="003759F3"/>
    <w:rsid w:val="00375FAA"/>
    <w:rsid w:val="003823F7"/>
    <w:rsid w:val="00383FDC"/>
    <w:rsid w:val="00396FB8"/>
    <w:rsid w:val="003A0131"/>
    <w:rsid w:val="003A2E23"/>
    <w:rsid w:val="003C3B6C"/>
    <w:rsid w:val="003D0BB2"/>
    <w:rsid w:val="003D4930"/>
    <w:rsid w:val="003D5019"/>
    <w:rsid w:val="003E2797"/>
    <w:rsid w:val="003E291B"/>
    <w:rsid w:val="003E3812"/>
    <w:rsid w:val="003F1592"/>
    <w:rsid w:val="003F349D"/>
    <w:rsid w:val="003F5EB7"/>
    <w:rsid w:val="00401D43"/>
    <w:rsid w:val="00405FFA"/>
    <w:rsid w:val="00413ABA"/>
    <w:rsid w:val="004215BE"/>
    <w:rsid w:val="00426B94"/>
    <w:rsid w:val="00434364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F27EB"/>
    <w:rsid w:val="0050274A"/>
    <w:rsid w:val="00506B07"/>
    <w:rsid w:val="0051236E"/>
    <w:rsid w:val="00515F89"/>
    <w:rsid w:val="005261D0"/>
    <w:rsid w:val="00530676"/>
    <w:rsid w:val="00541580"/>
    <w:rsid w:val="00543648"/>
    <w:rsid w:val="005450E6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95585"/>
    <w:rsid w:val="006A2C40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508A3"/>
    <w:rsid w:val="007561DD"/>
    <w:rsid w:val="00780A66"/>
    <w:rsid w:val="00782F21"/>
    <w:rsid w:val="00787098"/>
    <w:rsid w:val="0078744C"/>
    <w:rsid w:val="007B63D7"/>
    <w:rsid w:val="007B77A9"/>
    <w:rsid w:val="007E277A"/>
    <w:rsid w:val="007E78EE"/>
    <w:rsid w:val="00810795"/>
    <w:rsid w:val="00834A91"/>
    <w:rsid w:val="00837C36"/>
    <w:rsid w:val="00853D5F"/>
    <w:rsid w:val="008826BB"/>
    <w:rsid w:val="00885386"/>
    <w:rsid w:val="00887305"/>
    <w:rsid w:val="008A113A"/>
    <w:rsid w:val="008A4664"/>
    <w:rsid w:val="008C06F8"/>
    <w:rsid w:val="008C3018"/>
    <w:rsid w:val="008D1273"/>
    <w:rsid w:val="008D2109"/>
    <w:rsid w:val="008E2B7D"/>
    <w:rsid w:val="00907C1D"/>
    <w:rsid w:val="00937C40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426B"/>
    <w:rsid w:val="00A9658D"/>
    <w:rsid w:val="00A96A0F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7388"/>
    <w:rsid w:val="00AD400C"/>
    <w:rsid w:val="00AE0B3C"/>
    <w:rsid w:val="00AE6687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156D"/>
    <w:rsid w:val="00B77468"/>
    <w:rsid w:val="00B817EC"/>
    <w:rsid w:val="00B92A03"/>
    <w:rsid w:val="00B93307"/>
    <w:rsid w:val="00B94A07"/>
    <w:rsid w:val="00BA64B2"/>
    <w:rsid w:val="00BB0E9C"/>
    <w:rsid w:val="00BB78FE"/>
    <w:rsid w:val="00BC2CE3"/>
    <w:rsid w:val="00BD4A6C"/>
    <w:rsid w:val="00BF0734"/>
    <w:rsid w:val="00C0235A"/>
    <w:rsid w:val="00C11D91"/>
    <w:rsid w:val="00C12D00"/>
    <w:rsid w:val="00C44F87"/>
    <w:rsid w:val="00C51C68"/>
    <w:rsid w:val="00C648E9"/>
    <w:rsid w:val="00C91FD9"/>
    <w:rsid w:val="00C952E6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D1191D"/>
    <w:rsid w:val="00D13931"/>
    <w:rsid w:val="00D40C34"/>
    <w:rsid w:val="00D411D7"/>
    <w:rsid w:val="00D51E0A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95DEE"/>
    <w:rsid w:val="00E96D8C"/>
    <w:rsid w:val="00EB6D90"/>
    <w:rsid w:val="00EC3C79"/>
    <w:rsid w:val="00ED24D6"/>
    <w:rsid w:val="00ED29D9"/>
    <w:rsid w:val="00EE32D0"/>
    <w:rsid w:val="00EE65CF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877D2"/>
    <w:rsid w:val="00FA2BE7"/>
    <w:rsid w:val="00FA2F5A"/>
    <w:rsid w:val="00FA3EF6"/>
    <w:rsid w:val="00FB68AD"/>
    <w:rsid w:val="00FE01C3"/>
    <w:rsid w:val="00FE4C73"/>
    <w:rsid w:val="00FF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060"/>
        <o:r id="V:Rule2" type="connector" idref="#_x0000_s1070"/>
        <o:r id="V:Rule3" type="connector" idref="#_x0000_s1069"/>
      </o:rules>
    </o:shapelayout>
  </w:shapeDefaults>
  <w:decimalSymbol w:val="."/>
  <w:listSeparator w:val=","/>
  <w14:docId w14:val="61859635"/>
  <w15:docId w15:val="{15F77D52-F2DD-4E58-91EF-6CB1C50F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0B8F8AE-63C3-4327-AD44-0D79F2F493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314</TotalTime>
  <Pages>14</Pages>
  <Words>1856</Words>
  <Characters>10585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12417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admin</cp:lastModifiedBy>
  <cp:revision>33</cp:revision>
  <cp:lastPrinted>2014-06-07T14:51:00Z</cp:lastPrinted>
  <dcterms:created xsi:type="dcterms:W3CDTF">2019-11-30T08:58:00Z</dcterms:created>
  <dcterms:modified xsi:type="dcterms:W3CDTF">2023-04-18T20:24:00Z</dcterms:modified>
</cp:coreProperties>
</file>