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1F1666" w:rsidRDefault="00C11D91" w:rsidP="001F1666">
      <w:pPr>
        <w:spacing w:line="360" w:lineRule="auto"/>
        <w:rPr>
          <w:i/>
          <w:iCs/>
          <w:szCs w:val="28"/>
          <w:lang w:val="ru-RU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C24DC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C24DC1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52ADC112" w14:textId="057208E6" w:rsidR="00CA7E0F" w:rsidRPr="003F5EB7" w:rsidRDefault="00CA7E0F" w:rsidP="00C9217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9217D" w:rsidRPr="00C9217D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BF520E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</w:t>
      </w:r>
      <w:r w:rsidR="00C9217D" w:rsidRPr="00C9217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57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741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19ED836E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2747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68C0B9A3" w:rsidR="00581ECF" w:rsidRPr="00C9217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C9217D"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  <w:vAlign w:val="center"/>
          </w:tcPr>
          <w:p w14:paraId="20D8FB9B" w14:textId="2453451E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452" w:type="dxa"/>
            <w:vAlign w:val="center"/>
          </w:tcPr>
          <w:p w14:paraId="3F391E49" w14:textId="27148F22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1581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102969D4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5935590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C9217D">
              <w:rPr>
                <w:szCs w:val="28"/>
                <w:lang w:val="en-US"/>
              </w:rPr>
              <w:t>82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573404CE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57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3D351AD0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78706D">
              <w:rPr>
                <w:szCs w:val="28"/>
                <w:lang w:val="en-US"/>
              </w:rPr>
              <w:t>9</w:t>
            </w:r>
          </w:p>
        </w:tc>
        <w:tc>
          <w:tcPr>
            <w:tcW w:w="1452" w:type="dxa"/>
            <w:vAlign w:val="center"/>
          </w:tcPr>
          <w:p w14:paraId="71EE8B7D" w14:textId="4D6B74A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11,31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4B66D2B" w14:textId="11A06D4A" w:rsidR="00D658B4" w:rsidRPr="0078706D" w:rsidRDefault="0078706D" w:rsidP="00D658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  <w:p w14:paraId="515BEFF4" w14:textId="2DDEA67E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</w:t>
            </w:r>
          </w:p>
        </w:tc>
        <w:tc>
          <w:tcPr>
            <w:tcW w:w="1417" w:type="dxa"/>
            <w:vAlign w:val="center"/>
          </w:tcPr>
          <w:p w14:paraId="2A6A148C" w14:textId="77777777" w:rsidR="00581ECF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F113862" w14:textId="42A303DE" w:rsidR="0078706D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6324905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  <w:r w:rsidR="00C9217D">
              <w:rPr>
                <w:szCs w:val="28"/>
                <w:lang w:val="en-US"/>
              </w:rPr>
              <w:t>12</w:t>
            </w:r>
          </w:p>
        </w:tc>
        <w:tc>
          <w:tcPr>
            <w:tcW w:w="1417" w:type="dxa"/>
            <w:vAlign w:val="center"/>
          </w:tcPr>
          <w:p w14:paraId="02E86E3E" w14:textId="49A5EEAA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78706D">
              <w:rPr>
                <w:szCs w:val="28"/>
                <w:lang w:val="en-US"/>
              </w:rPr>
              <w:t>5,6</w:t>
            </w:r>
          </w:p>
        </w:tc>
        <w:tc>
          <w:tcPr>
            <w:tcW w:w="1452" w:type="dxa"/>
            <w:vAlign w:val="center"/>
          </w:tcPr>
          <w:p w14:paraId="29D9EEC2" w14:textId="74A1757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7987,2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EE1095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EE1095" w:rsidRDefault="005732C9" w:rsidP="005732C9">
            <w:pPr>
              <w:pStyle w:val="afb"/>
              <w:rPr>
                <w:sz w:val="28"/>
                <w:szCs w:val="28"/>
              </w:rPr>
            </w:pPr>
            <w:r w:rsidRPr="00EE1095">
              <w:rPr>
                <w:sz w:val="28"/>
                <w:szCs w:val="28"/>
              </w:rPr>
              <w:t xml:space="preserve">19" </w:t>
            </w:r>
            <w:proofErr w:type="spellStart"/>
            <w:r w:rsidRPr="00EE1095">
              <w:rPr>
                <w:sz w:val="28"/>
                <w:szCs w:val="28"/>
              </w:rPr>
              <w:t>Монитор</w:t>
            </w:r>
            <w:proofErr w:type="spellEnd"/>
            <w:r w:rsidRPr="00EE1095">
              <w:rPr>
                <w:sz w:val="28"/>
                <w:szCs w:val="28"/>
              </w:rPr>
              <w:t xml:space="preserve"> </w:t>
            </w:r>
            <w:proofErr w:type="spellStart"/>
            <w:r w:rsidRPr="00EE1095">
              <w:rPr>
                <w:sz w:val="28"/>
                <w:szCs w:val="28"/>
              </w:rPr>
              <w:t>Lenovo</w:t>
            </w:r>
            <w:proofErr w:type="spellEnd"/>
            <w:r w:rsidRPr="00EE1095">
              <w:rPr>
                <w:sz w:val="28"/>
                <w:szCs w:val="28"/>
              </w:rPr>
              <w:t xml:space="preserve"> </w:t>
            </w:r>
            <w:proofErr w:type="spellStart"/>
            <w:r w:rsidRPr="00EE1095">
              <w:rPr>
                <w:sz w:val="28"/>
                <w:szCs w:val="28"/>
              </w:rPr>
              <w:t>ThinkVision</w:t>
            </w:r>
            <w:proofErr w:type="spellEnd"/>
            <w:r w:rsidRPr="00EE1095">
              <w:rPr>
                <w:sz w:val="28"/>
                <w:szCs w:val="28"/>
              </w:rPr>
              <w:t xml:space="preserve"> L1951p </w:t>
            </w:r>
            <w:proofErr w:type="spellStart"/>
            <w:r w:rsidRPr="00EE1095">
              <w:rPr>
                <w:sz w:val="28"/>
                <w:szCs w:val="28"/>
              </w:rPr>
              <w:t>черный</w:t>
            </w:r>
            <w:proofErr w:type="spellEnd"/>
            <w:r w:rsidRPr="00EE1095">
              <w:rPr>
                <w:sz w:val="28"/>
                <w:szCs w:val="28"/>
              </w:rP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EE1095" w:rsidRDefault="005732C9" w:rsidP="005732C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3 899 ₽</w:t>
            </w:r>
          </w:p>
          <w:p w14:paraId="77BF7692" w14:textId="17CE6C1D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Клавиатура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проводная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Aceline</w:t>
            </w:r>
            <w:proofErr w:type="spellEnd"/>
            <w:r w:rsidRPr="00EE1095">
              <w:rPr>
                <w:szCs w:val="28"/>
              </w:rPr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Мышь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беспроводная</w:t>
            </w:r>
            <w:proofErr w:type="spellEnd"/>
            <w:r w:rsidRPr="00EE1095">
              <w:rPr>
                <w:szCs w:val="28"/>
              </w:rPr>
              <w:t>/</w:t>
            </w:r>
            <w:proofErr w:type="spellStart"/>
            <w:r w:rsidRPr="00EE1095">
              <w:rPr>
                <w:szCs w:val="28"/>
              </w:rPr>
              <w:t>проводная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Perfeo</w:t>
            </w:r>
            <w:proofErr w:type="spellEnd"/>
            <w:r w:rsidRPr="00EE1095">
              <w:rPr>
                <w:szCs w:val="28"/>
              </w:rPr>
              <w:t xml:space="preserve"> LINE [PF_A4492] </w:t>
            </w:r>
            <w:proofErr w:type="spellStart"/>
            <w:r w:rsidRPr="00EE1095">
              <w:rPr>
                <w:szCs w:val="28"/>
              </w:rPr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EE1095" w:rsidRDefault="005732C9" w:rsidP="005732C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150 ₽</w:t>
            </w:r>
          </w:p>
          <w:p w14:paraId="60CCD65F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EE1095">
              <w:rPr>
                <w:szCs w:val="28"/>
              </w:rPr>
              <w:t xml:space="preserve">Колонки 2.0 </w:t>
            </w:r>
            <w:proofErr w:type="spellStart"/>
            <w:r w:rsidRPr="00EE1095">
              <w:rPr>
                <w:szCs w:val="28"/>
              </w:rPr>
              <w:t>Crown</w:t>
            </w:r>
            <w:proofErr w:type="spellEnd"/>
            <w:r w:rsidRPr="00EE1095">
              <w:rPr>
                <w:szCs w:val="28"/>
              </w:rPr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EE1095" w:rsidRDefault="005732C9" w:rsidP="005732C9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399 ₽</w:t>
            </w:r>
          </w:p>
          <w:p w14:paraId="55C3EAA5" w14:textId="77777777" w:rsidR="00AA0463" w:rsidRPr="00EE1095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EE1095">
              <w:rPr>
                <w:szCs w:val="28"/>
              </w:rPr>
              <w:t>Сетевой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фильтр</w:t>
            </w:r>
            <w:proofErr w:type="spellEnd"/>
            <w:r w:rsidRPr="00EE1095">
              <w:rPr>
                <w:szCs w:val="28"/>
              </w:rPr>
              <w:t xml:space="preserve"> </w:t>
            </w:r>
            <w:proofErr w:type="spellStart"/>
            <w:r w:rsidRPr="00EE1095">
              <w:rPr>
                <w:szCs w:val="28"/>
              </w:rPr>
              <w:t>FinePower</w:t>
            </w:r>
            <w:proofErr w:type="spellEnd"/>
            <w:r w:rsidRPr="00EE1095">
              <w:rPr>
                <w:szCs w:val="28"/>
              </w:rPr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EE1095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EE1095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EE1095" w:rsidRDefault="005732C9" w:rsidP="00594BD7">
            <w:pPr>
              <w:jc w:val="left"/>
              <w:rPr>
                <w:szCs w:val="28"/>
                <w:lang w:val="ru-RU"/>
              </w:rPr>
            </w:pPr>
            <w:r w:rsidRPr="00EE1095">
              <w:rPr>
                <w:szCs w:val="28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bookmarkStart w:id="0" w:name="_GoBack"/>
      <w:bookmarkEnd w:id="0"/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proofErr w:type="gramStart"/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proofErr w:type="gramStart"/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proofErr w:type="gramEnd"/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C24DC1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E8285A" w:rsidRPr="00550BF0">
          <w:rPr>
            <w:rStyle w:val="af3"/>
            <w:szCs w:val="28"/>
          </w:rPr>
          <w:t>https://www.microsoft.com/ru-ru</w:t>
        </w:r>
      </w:hyperlink>
      <w:r w:rsidR="00E8285A" w:rsidRPr="00E8285A">
        <w:rPr>
          <w:szCs w:val="28"/>
        </w:rPr>
        <w:t xml:space="preserve"> </w:t>
      </w:r>
      <w:r w:rsidR="00E8285A">
        <w:rPr>
          <w:szCs w:val="28"/>
          <w:lang w:val="ru-RU"/>
        </w:rPr>
        <w:t>Сайт операционной системы «</w:t>
      </w:r>
      <w:r w:rsidR="00E8285A">
        <w:rPr>
          <w:szCs w:val="28"/>
          <w:lang w:val="en-US"/>
        </w:rPr>
        <w:t>Windows</w:t>
      </w:r>
      <w:r w:rsidR="00E8285A">
        <w:rPr>
          <w:szCs w:val="28"/>
          <w:lang w:val="ru-RU"/>
        </w:rPr>
        <w:t>»</w:t>
      </w:r>
      <w:r w:rsidR="00E8285A" w:rsidRPr="00E8285A">
        <w:rPr>
          <w:szCs w:val="28"/>
          <w:lang w:val="ru-RU"/>
        </w:rPr>
        <w:t xml:space="preserve"> </w:t>
      </w:r>
      <w:r w:rsidR="00E8285A">
        <w:rPr>
          <w:szCs w:val="28"/>
          <w:lang w:val="ru-RU"/>
        </w:rPr>
        <w:t>       и офисного пакета «</w:t>
      </w:r>
      <w:r w:rsidR="00E8285A">
        <w:rPr>
          <w:szCs w:val="28"/>
          <w:lang w:val="en-US"/>
        </w:rPr>
        <w:t>Office</w:t>
      </w:r>
      <w:r w:rsidR="00E8285A"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5EEA9E" w14:textId="77777777" w:rsidR="00C24DC1" w:rsidRDefault="00C24DC1">
      <w:r>
        <w:separator/>
      </w:r>
    </w:p>
  </w:endnote>
  <w:endnote w:type="continuationSeparator" w:id="0">
    <w:p w14:paraId="15A983F2" w14:textId="77777777" w:rsidR="00C24DC1" w:rsidRDefault="00C24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8DDDB14-2A27-46B2-BF6F-42105AE6D0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CB9259-F3BF-4C43-A8CE-582E29AF770D}"/>
    <w:embedBold r:id="rId3" w:fontKey="{552B75DA-72E7-4DA6-A6DC-9DB146476A81}"/>
    <w:embedItalic r:id="rId4" w:fontKey="{6353D851-4877-44EF-AB50-7DA211991ACA}"/>
    <w:embedBoldItalic r:id="rId5" w:fontKey="{07F63B6E-7F81-4C22-B5EF-FBD66CB25C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31E5FA6-6396-4AA2-8E0B-25500C044C07}"/>
    <w:embedItalic r:id="rId7" w:fontKey="{6E93F99A-9E72-476B-8159-E03583F4CA3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455F910-A600-4472-88A9-7E31D347D145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3A4A5115-FED5-4F37-96BA-26E176B3B086}"/>
    <w:embedItalic r:id="rId10" w:fontKey="{8D58479B-3C1F-4028-BB78-6B807B8BBBFC}"/>
    <w:embedBoldItalic r:id="rId11" w:fontKey="{1668DFDF-3D1C-4EC7-897A-381FBAAE3176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60CE63C9-CCFB-489B-BFA9-4B09689A8D35}"/>
    <w:embedItalic r:id="rId13" w:fontKey="{F6D0632F-04CF-41E4-8CBD-53D9EE6413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2264DA5A-D720-47E8-9F1E-9C4B9EC431CF}"/>
  </w:font>
  <w:font w:name="Journal">
    <w:altName w:val="Times New Roman"/>
    <w:charset w:val="00"/>
    <w:family w:val="auto"/>
    <w:pitch w:val="variable"/>
    <w:embedRegular r:id="rId15" w:fontKey="{355778CF-C5CA-4152-B0ED-5B615AE9F5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F3DBFC93-A0C4-49AB-B499-021A59587A46}"/>
    <w:embedBold r:id="rId17" w:fontKey="{E80A24BE-4FCD-49DE-B29A-DBA899B03019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8" w:fontKey="{1EB19520-7858-45F3-B336-936E648E9E4F}"/>
    <w:embedItalic r:id="rId19" w:fontKey="{53C6E7D2-D87A-4776-BC88-5D173DDECA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009F0A78-2423-4E1E-B5CC-C7AABAD79D42}"/>
    <w:embedItalic r:id="rId21" w:fontKey="{FF23D91E-A1A2-470B-86CB-91FECFC79830}"/>
  </w:font>
  <w:font w:name="Nimbus Roman No9 L">
    <w:altName w:val="Times New Roman"/>
    <w:charset w:val="CC"/>
    <w:family w:val="auto"/>
    <w:pitch w:val="default"/>
    <w:embedRegular r:id="rId22" w:fontKey="{B51A0E86-28C7-4FF7-A914-B1C5FB47B2A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3" w:fontKey="{0A399F23-458F-464A-BAC4-8AA0D485564C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8E263843-C755-4B97-AFB6-2EF89CBF54C6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A34F5B35-B71C-4998-B13A-9441CDB549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D58B63" w14:textId="77777777" w:rsidR="00C24DC1" w:rsidRDefault="00C24DC1">
      <w:r>
        <w:separator/>
      </w:r>
    </w:p>
  </w:footnote>
  <w:footnote w:type="continuationSeparator" w:id="0">
    <w:p w14:paraId="2F38EC25" w14:textId="77777777" w:rsidR="00C24DC1" w:rsidRDefault="00C24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C24DC1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C24DC1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07D1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4096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1F1666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6D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24DC1"/>
    <w:rsid w:val="00C42D2B"/>
    <w:rsid w:val="00C44F87"/>
    <w:rsid w:val="00C51C68"/>
    <w:rsid w:val="00C648E9"/>
    <w:rsid w:val="00C91FD9"/>
    <w:rsid w:val="00C9217D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1095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</o:rules>
    </o:shapelayout>
  </w:shapeDefaults>
  <w:decimalSymbol w:val="."/>
  <w:listSeparator w:val=",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1B3AE3-AB08-4939-925F-A4FB5D342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598</TotalTime>
  <Pages>1</Pages>
  <Words>1966</Words>
  <Characters>11207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13147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67</cp:revision>
  <cp:lastPrinted>2014-06-07T14:51:00Z</cp:lastPrinted>
  <dcterms:created xsi:type="dcterms:W3CDTF">2019-11-30T08:58:00Z</dcterms:created>
  <dcterms:modified xsi:type="dcterms:W3CDTF">2023-04-18T17:46:00Z</dcterms:modified>
</cp:coreProperties>
</file>