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 xml:space="preserve">/не 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c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7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5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25CECD9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</w:t>
      </w:r>
      <w:r w:rsidR="002C5F0A">
        <w:rPr>
          <w:szCs w:val="28"/>
        </w:rPr>
        <w:t>бинета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будет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расположатся</w:t>
      </w:r>
      <w:proofErr w:type="spellEnd"/>
      <w:r w:rsidR="002C5F0A">
        <w:rPr>
          <w:szCs w:val="28"/>
        </w:rPr>
        <w:t xml:space="preserve"> на </w:t>
      </w:r>
      <w:r w:rsidR="002C5F0A">
        <w:rPr>
          <w:szCs w:val="28"/>
          <w:lang w:val="ru-RU"/>
        </w:rPr>
        <w:t>одно</w:t>
      </w:r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</w:t>
      </w:r>
      <w:r w:rsidR="002C5F0A">
        <w:rPr>
          <w:szCs w:val="28"/>
        </w:rPr>
        <w:t>есто</w:t>
      </w:r>
      <w:proofErr w:type="spellEnd"/>
      <w:r w:rsidR="002C5F0A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7D88E717" w:rsidR="00CA7E0F" w:rsidRPr="009F6069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E945D8" w:rsidRPr="00CF18A7" w:rsidRDefault="00E945D8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 strokeweight="1pt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2D691232" w:rsidR="00B77468" w:rsidRPr="003F5EB7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sz w:val="24"/>
          <w:szCs w:val="24"/>
        </w:rPr>
        <w:pict w14:anchorId="0AFD809C">
          <v:group id="_x0000_s1244" style="position:absolute;left:0;text-align:left;margin-left:115.35pt;margin-top:370.15pt;width:411.15pt;height:254.95pt;z-index:251734016" coordorigin="2427,7744" coordsize="8223,5099">
            <v:rect id="_x0000_s1245" style="position:absolute;left:3555;top:8344;width:5669;height:2835"/>
            <v:rect id="_x0000_s1246" style="position:absolute;left:4115;top:8344;width:680;height:454"/>
            <v:rect id="_x0000_s1247" style="position:absolute;left:3555;top:8629;width:454;height:680"/>
            <v:rect id="_x0000_s1248" style="position:absolute;left:3555;top:9409;width:454;height:680"/>
            <v:rect id="_x0000_s1249" style="position:absolute;left:3555;top:10204;width:454;height:680"/>
            <v:rect id="_x0000_s1250" style="position:absolute;left:4908;top:8344;width:680;height:454"/>
            <v:rect id="_x0000_s1251" style="position:absolute;left:8486;top:8629;width:454;height:680"/>
            <v:rect id="_x0000_s1252" style="position:absolute;left:9135;top:9309;width:71;height:1185"/>
            <v:rect id="_x0000_s1253" style="position:absolute;left:5705;top:8344;width:680;height:454"/>
            <v:rect id="_x0000_s1254" style="position:absolute;left:6498;top:8344;width:680;height:454"/>
            <v:rect id="_x0000_s1255" style="position:absolute;left:7285;top:8344;width:680;height:454"/>
            <v:rect id="_x0000_s1256" style="position:absolute;left:4115;top:10726;width:680;height:454"/>
            <v:rect id="_x0000_s1257" style="position:absolute;left:4908;top:10726;width:680;height:454"/>
            <v:rect id="_x0000_s1258" style="position:absolute;left:5705;top:10726;width:680;height:454"/>
            <v:rect id="_x0000_s1259" style="position:absolute;left:6498;top:10726;width:680;height:454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260" type="#_x0000_t32" style="position:absolute;left:7860;top:10741;width:405;height:454;flip:x y" o:connectortype="straight" strokeweight="2pt"/>
            <v:shape id="_x0000_s1261" type="#_x0000_t202" style="position:absolute;left:2667;top:940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1">
                <w:txbxContent>
                  <w:p w14:paraId="3A3B8816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А1</w:t>
                    </w:r>
                  </w:p>
                </w:txbxContent>
              </v:textbox>
            </v:shape>
            <v:shape id="_x0000_s1262" type="#_x0000_t202" style="position:absolute;left:5967;top:7744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2">
                <w:txbxContent>
                  <w:p w14:paraId="770D544F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В1</w:t>
                    </w:r>
                  </w:p>
                </w:txbxContent>
              </v:textbox>
            </v:shape>
            <v:shape id="_x0000_s1263" type="#_x0000_t202" style="position:absolute;left:5967;top:1123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3">
                <w:txbxContent>
                  <w:p w14:paraId="202C1964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В2</w:t>
                    </w:r>
                  </w:p>
                </w:txbxContent>
              </v:textbox>
            </v:shape>
            <v:shape id="_x0000_s1264" type="#_x0000_t202" style="position:absolute;left:9387;top:9368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4">
                <w:txbxContent>
                  <w:p w14:paraId="09FAF0FC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А2</w:t>
                    </w:r>
                  </w:p>
                </w:txbxContent>
              </v:textbox>
            </v:shape>
            <v:rect id="_x0000_s1265" style="position:absolute;left:3555;top:10969;width:210;height:210"/>
            <v:shape id="_x0000_s1266" type="#_x0000_t202" style="position:absolute;left:2427;top:11797;width:1893;height:104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6">
                <w:txbxContent>
                  <w:p w14:paraId="21ED523E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Коммутатор</w:t>
                    </w:r>
                    <w:proofErr w:type="spellEnd"/>
                  </w:p>
                  <w:p w14:paraId="2878E5AC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свитч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7" type="#_x0000_t202" style="position:absolute;left:8022;top:11543;width:1073;height: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7">
                <w:txbxContent>
                  <w:p w14:paraId="153D6194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дверь</w:t>
                    </w:r>
                    <w:proofErr w:type="spellEnd"/>
                  </w:p>
                </w:txbxContent>
              </v:textbox>
            </v:shape>
            <v:shape id="_x0000_s1268" type="#_x0000_t202" style="position:absolute;left:9472;top:10148;width:1178;height:94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8">
                <w:txbxContent>
                  <w:p w14:paraId="0434BCD3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Доска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 xml:space="preserve"> 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экран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9" type="#_x0000_t32" style="position:absolute;left:3000;top:11419;width:465;height:420;flip:y" o:connectortype="straight"/>
            <v:shape id="_x0000_s1270" type="#_x0000_t32" style="position:absolute;left:8415;top:11374;width:0;height:255;flip:y" o:connectortype="straight"/>
            <v:shape id="_x0000_s1271" type="#_x0000_t32" style="position:absolute;left:9315;top:9960;width:240;height:484" o:connectortype="straight"/>
          </v:group>
        </w:pict>
      </w:r>
    </w:p>
    <w:p w14:paraId="2B8E71A7" w14:textId="3AB035CB" w:rsidR="00B77468" w:rsidRPr="003F5EB7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42D22EA4" w:rsidR="00B77468" w:rsidRPr="003F5EB7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E945D8" w:rsidRDefault="00E945D8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E945D8" w:rsidRPr="004D552D" w:rsidRDefault="00E945D8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  <w:r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31C96EB7" w:rsidR="00B77468" w:rsidRPr="003F5EB7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E945D8" w:rsidRPr="004F27EB" w:rsidRDefault="00E945D8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E945D8" w:rsidRDefault="00E945D8"/>
              </w:txbxContent>
            </v:textbox>
            <w10:wrap type="square"/>
          </v:shape>
        </w:pict>
      </w:r>
    </w:p>
    <w:p w14:paraId="519B05C1" w14:textId="26BB653E" w:rsidR="00B77468" w:rsidRPr="003F5EB7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E945D8" w:rsidRPr="002C5F0A" w:rsidRDefault="00E945D8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E945D8" w:rsidRDefault="00E945D8"/>
              </w:txbxContent>
            </v:textbox>
            <w10:wrap type="square"/>
          </v:shape>
        </w:pict>
      </w:r>
    </w:p>
    <w:p w14:paraId="7B54F2CE" w14:textId="7E27B990" w:rsidR="00B77468" w:rsidRPr="003F5EB7" w:rsidRDefault="0028775B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  <w:r>
        <w:rPr>
          <w:noProof/>
        </w:rPr>
        <w:pict w14:anchorId="7E203409">
          <v:shape id="_x0000_s1200" type="#_x0000_t202" style="position:absolute;left:0;text-align:left;margin-left:217.3pt;margin-top:23.0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E945D8" w:rsidRPr="00CF18A7" w:rsidRDefault="00E945D8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332E1175" w14:textId="7D96F069" w:rsidR="00B77468" w:rsidRDefault="0028775B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E945D8" w:rsidRPr="002C5F0A" w:rsidRDefault="00E945D8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E945D8" w:rsidRPr="002C5F0A" w:rsidRDefault="00E945D8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4E9A6B8D" w14:textId="77777777" w:rsidR="008D6559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</w:p>
    <w:p w14:paraId="5EE98524" w14:textId="749F0F83" w:rsidR="00CA7E0F" w:rsidRPr="003F5EB7" w:rsidRDefault="008D6559" w:rsidP="008D6559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>
        <w:rPr>
          <w:szCs w:val="28"/>
          <w:lang w:val="ru-RU"/>
        </w:rPr>
        <w:t xml:space="preserve"> м. </w:t>
      </w:r>
      <w:r w:rsidR="00CA7E0F" w:rsidRPr="003F5EB7">
        <w:rPr>
          <w:szCs w:val="28"/>
        </w:rPr>
        <w:t xml:space="preserve">А1 - </w:t>
      </w:r>
      <w:proofErr w:type="spellStart"/>
      <w:r w:rsidR="00CA7E0F" w:rsidRPr="003F5EB7">
        <w:rPr>
          <w:szCs w:val="28"/>
        </w:rPr>
        <w:t>рассчитана</w:t>
      </w:r>
      <w:proofErr w:type="spellEnd"/>
      <w:r w:rsidR="00CA7E0F" w:rsidRPr="003F5EB7">
        <w:rPr>
          <w:szCs w:val="28"/>
        </w:rPr>
        <w:t>.</w:t>
      </w:r>
    </w:p>
    <w:p w14:paraId="3FA5B216" w14:textId="29C86AC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6535737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EE4223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en-US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6894C9C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960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lastRenderedPageBreak/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399FE5CC" w:rsidR="00322E10" w:rsidRPr="003F5EB7" w:rsidRDefault="00351479" w:rsidP="00322E1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559" w:type="dxa"/>
            <w:vAlign w:val="center"/>
          </w:tcPr>
          <w:p w14:paraId="5863280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18" w:type="dxa"/>
            <w:vAlign w:val="center"/>
          </w:tcPr>
          <w:p w14:paraId="6F03B9C2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559" w:type="dxa"/>
            <w:vAlign w:val="center"/>
          </w:tcPr>
          <w:p w14:paraId="5CDC0FC9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18" w:type="dxa"/>
            <w:vAlign w:val="center"/>
          </w:tcPr>
          <w:p w14:paraId="01567381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77F36F87" w14:textId="74A8E15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18" w:type="dxa"/>
            <w:vAlign w:val="center"/>
          </w:tcPr>
          <w:p w14:paraId="510A85C7" w14:textId="73FFAF95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0F22F30A" w:rsidR="00322E10" w:rsidRPr="00D5696B" w:rsidRDefault="00D5696B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  <w:bookmarkStart w:id="0" w:name="_GoBack"/>
            <w:bookmarkEnd w:id="0"/>
          </w:p>
        </w:tc>
        <w:tc>
          <w:tcPr>
            <w:tcW w:w="1559" w:type="dxa"/>
            <w:vAlign w:val="center"/>
          </w:tcPr>
          <w:p w14:paraId="722758EA" w14:textId="1E0CDD0C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18" w:type="dxa"/>
            <w:vAlign w:val="center"/>
          </w:tcPr>
          <w:p w14:paraId="6A8AEF82" w14:textId="02DE0C79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3E592442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559" w:type="dxa"/>
            <w:vAlign w:val="center"/>
          </w:tcPr>
          <w:p w14:paraId="7CD0BDF5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559" w:type="dxa"/>
            <w:vAlign w:val="center"/>
          </w:tcPr>
          <w:p w14:paraId="718C073F" w14:textId="01F48651" w:rsidR="00322E10" w:rsidRPr="00D5696B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3F5EB7" w:rsidRPr="003F5EB7">
              <w:rPr>
                <w:szCs w:val="28"/>
                <w:lang w:val="ru-RU"/>
              </w:rPr>
              <w:t>2</w:t>
            </w:r>
            <w:r w:rsidR="00D5696B">
              <w:rPr>
                <w:szCs w:val="28"/>
                <w:lang w:val="en-US"/>
              </w:rPr>
              <w:t>,5</w:t>
            </w:r>
          </w:p>
        </w:tc>
        <w:tc>
          <w:tcPr>
            <w:tcW w:w="1418" w:type="dxa"/>
            <w:vAlign w:val="center"/>
          </w:tcPr>
          <w:p w14:paraId="23FEFE30" w14:textId="399D8029" w:rsidR="00322E10" w:rsidRPr="003F5EB7" w:rsidRDefault="00D5696B" w:rsidP="00322E10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7020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241BA5EC" w:rsidR="00322E10" w:rsidRPr="003F5EB7" w:rsidRDefault="00351479" w:rsidP="00322E10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09B579B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ПК </w:t>
      </w:r>
      <w:r w:rsidRPr="003F5EB7">
        <w:rPr>
          <w:szCs w:val="28"/>
          <w:highlight w:val="yellow"/>
          <w:lang w:val="ru-RU"/>
        </w:rPr>
        <w:t xml:space="preserve">ПО </w:t>
      </w:r>
      <w:r w:rsidR="00695585">
        <w:rPr>
          <w:szCs w:val="28"/>
          <w:highlight w:val="yellow"/>
          <w:lang w:val="ru-RU"/>
        </w:rPr>
        <w:t>ВАРИАНТУ</w:t>
      </w:r>
      <w:r w:rsidRPr="003F5EB7">
        <w:rPr>
          <w:szCs w:val="28"/>
          <w:highlight w:val="yellow"/>
          <w:lang w:val="ru-RU"/>
        </w:rPr>
        <w:t xml:space="preserve"> УКАЗАТЬ</w:t>
      </w:r>
      <w:r w:rsidRPr="003F5EB7">
        <w:rPr>
          <w:szCs w:val="28"/>
          <w:lang w:val="ru-RU"/>
        </w:rPr>
        <w:t xml:space="preserve"> </w:t>
      </w:r>
      <w:r w:rsidR="00695585" w:rsidRPr="00695585">
        <w:rPr>
          <w:szCs w:val="28"/>
          <w:highlight w:val="yellow"/>
          <w:lang w:val="ru-RU"/>
        </w:rPr>
        <w:t>ЗАДАНИЕ</w:t>
      </w:r>
    </w:p>
    <w:p w14:paraId="68EC8964" w14:textId="77777777" w:rsidR="001042E7" w:rsidRPr="003F5EB7" w:rsidRDefault="001042E7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 w:rsidRPr="003F5EB7"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5D27F77" wp14:editId="4770C2B6">
            <wp:extent cx="5376828" cy="6581670"/>
            <wp:effectExtent l="19050" t="0" r="0" b="0"/>
            <wp:docPr id="6" name="Рисунок 6" descr="bandicam 2018-12-02 14-14-54-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ndicam 2018-12-02 14-14-54-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077" cy="657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E923E58" w14:textId="77777777" w:rsidR="003F5EB7" w:rsidRPr="003F5EB7" w:rsidRDefault="003F5EB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lastRenderedPageBreak/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E945D8">
        <w:tc>
          <w:tcPr>
            <w:tcW w:w="2802" w:type="dxa"/>
          </w:tcPr>
          <w:p w14:paraId="3E19DFBA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E945D8">
        <w:tc>
          <w:tcPr>
            <w:tcW w:w="2802" w:type="dxa"/>
          </w:tcPr>
          <w:p w14:paraId="6CFA7CF8" w14:textId="1A4A2A4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E945D8">
        <w:tc>
          <w:tcPr>
            <w:tcW w:w="2802" w:type="dxa"/>
          </w:tcPr>
          <w:p w14:paraId="0C578DC2" w14:textId="7356A81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E945D8">
        <w:tc>
          <w:tcPr>
            <w:tcW w:w="2802" w:type="dxa"/>
          </w:tcPr>
          <w:p w14:paraId="6DE446E8" w14:textId="4AE69AAA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E945D8">
        <w:tc>
          <w:tcPr>
            <w:tcW w:w="2802" w:type="dxa"/>
          </w:tcPr>
          <w:p w14:paraId="5F0446FC" w14:textId="021EAD26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E945D8">
        <w:tc>
          <w:tcPr>
            <w:tcW w:w="2802" w:type="dxa"/>
          </w:tcPr>
          <w:p w14:paraId="1E5FD280" w14:textId="5102ED70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E945D8">
        <w:tc>
          <w:tcPr>
            <w:tcW w:w="2802" w:type="dxa"/>
          </w:tcPr>
          <w:p w14:paraId="4F54264D" w14:textId="04E63FA3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E945D8">
        <w:tc>
          <w:tcPr>
            <w:tcW w:w="2802" w:type="dxa"/>
          </w:tcPr>
          <w:p w14:paraId="58848E7A" w14:textId="18E357F2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lastRenderedPageBreak/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E945D8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E945D8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lastRenderedPageBreak/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lastRenderedPageBreak/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401D3E" w14:textId="77777777" w:rsidR="0028775B" w:rsidRDefault="0028775B">
      <w:r>
        <w:separator/>
      </w:r>
    </w:p>
  </w:endnote>
  <w:endnote w:type="continuationSeparator" w:id="0">
    <w:p w14:paraId="35D92A7F" w14:textId="77777777" w:rsidR="0028775B" w:rsidRDefault="002877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A20B997-E11A-4890-B294-33E43B70E8A8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FCF60353-8C50-44DF-8108-ED8E03EB0A82}"/>
    <w:embedBold r:id="rId3" w:fontKey="{3EE9EA98-4D2D-49DB-92DA-01411EE4C04F}"/>
    <w:embedItalic r:id="rId4" w:fontKey="{6450EBC3-6047-4796-8B53-89FF90B041E5}"/>
    <w:embedBoldItalic r:id="rId5" w:fontKey="{6FFA9C87-39A8-4385-9F7E-DDC95D1D0E29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AE8684C7-BE3C-4AD5-9E74-4293A494460E}"/>
    <w:embedItalic r:id="rId7" w:fontKey="{79B2A1F5-F6E5-49B7-8358-5A871BEDFD8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E0F85C91-1262-4ADA-9E19-711FEA618D92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6B47692F-72CB-41AA-854D-72A84B975011}"/>
    <w:embedItalic r:id="rId10" w:fontKey="{0AF652EF-913F-4ADB-BD50-0FA8678C5657}"/>
    <w:embedBoldItalic r:id="rId11" w:fontKey="{BA185AE7-BDB1-4E0C-9D77-B2CECE5C0763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0CC4BE06-A784-47FD-B575-7B82CB9F11B2}"/>
    <w:embedItalic r:id="rId13" w:fontKey="{F553B433-58C0-480E-A367-503E1B8AF36F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4" w:fontKey="{82EEB166-906B-4092-92E6-61CCB1D5F537}"/>
  </w:font>
  <w:font w:name="Journal">
    <w:altName w:val="Times New Roman"/>
    <w:charset w:val="00"/>
    <w:family w:val="auto"/>
    <w:pitch w:val="variable"/>
    <w:embedRegular r:id="rId15" w:fontKey="{F0D03495-FF51-4DD2-A6F6-69A40E45F5E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B58AE844-22FF-4995-A488-F2A798FFF3A2}"/>
    <w:embedBold r:id="rId17" w:fontKey="{EABA45FD-A292-47A9-9D31-49782CF3CD40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89816957-AAE8-477E-B535-5DDF1BA01353}"/>
    <w:embedItalic r:id="rId19" w:fontKey="{3D744254-A655-43F6-8074-07E29A4199F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1ED0E00C-B96D-4A99-8EFE-85EDAA58609D}"/>
    <w:embedItalic r:id="rId21" w:fontKey="{8C813019-7317-4A7C-B9BD-FCDBC587B041}"/>
  </w:font>
  <w:font w:name="Nimbus Roman No9 L">
    <w:altName w:val="Times New Roman"/>
    <w:charset w:val="CC"/>
    <w:family w:val="auto"/>
    <w:pitch w:val="default"/>
    <w:embedRegular r:id="rId22" w:fontKey="{AF75AA94-BAA6-4DFE-A8B8-FB26988A007D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C49D14E2-B209-4E13-8053-D3DB5D3B344D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F170C9D8-6BE3-4B5A-AC19-77C52B21FF80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1D978634-2735-4340-A125-1A7289BB28F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65B4D6" w14:textId="77777777" w:rsidR="00E945D8" w:rsidRDefault="00E945D8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E945D8" w:rsidRDefault="00E945D8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BC68C7" w14:textId="77777777" w:rsidR="0028775B" w:rsidRDefault="0028775B">
      <w:r>
        <w:separator/>
      </w:r>
    </w:p>
  </w:footnote>
  <w:footnote w:type="continuationSeparator" w:id="0">
    <w:p w14:paraId="668805BF" w14:textId="77777777" w:rsidR="0028775B" w:rsidRDefault="0028775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991CEA" w14:textId="77777777" w:rsidR="00E945D8" w:rsidRDefault="0028775B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E945D8" w:rsidRDefault="00E945D8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E945D8" w:rsidRPr="00C11D91" w:rsidRDefault="00E945D8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E945D8" w:rsidRPr="00C11D91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E945D8" w:rsidRDefault="00E945D8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E945D8" w:rsidRPr="005450E6" w:rsidRDefault="00E945D8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E945D8" w:rsidRPr="00C11D91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E945D8" w:rsidRPr="002B763E" w:rsidRDefault="00E945D8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E945D8" w:rsidRPr="00E44336" w:rsidRDefault="00E945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E945D8" w:rsidRPr="002E23CF" w:rsidRDefault="00E945D8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E945D8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E945D8" w:rsidRPr="00E44336" w:rsidRDefault="00E945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E945D8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E945D8" w:rsidRPr="00C11D91" w:rsidRDefault="00E945D8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E945D8" w:rsidRDefault="00E945D8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E945D8" w:rsidRPr="00C11D91" w:rsidRDefault="00E945D8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CCF29B" w14:textId="77777777" w:rsidR="00E945D8" w:rsidRDefault="0028775B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E945D8" w:rsidRPr="003E3812" w:rsidRDefault="00E945D8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D5696B"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E945D8" w:rsidRDefault="00E945D8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E945D8" w:rsidRDefault="00E945D8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E945D8" w:rsidRDefault="00E945D8">
                  <w:pPr>
                    <w:jc w:val="center"/>
                  </w:pPr>
                </w:p>
                <w:p w14:paraId="124B8551" w14:textId="77777777" w:rsidR="00E945D8" w:rsidRDefault="00E945D8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E4C73"/>
    <w:rsid w:val="00004B34"/>
    <w:rsid w:val="0001072D"/>
    <w:rsid w:val="00013B0B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50274A"/>
    <w:rsid w:val="00506B07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82F21"/>
    <w:rsid w:val="00787098"/>
    <w:rsid w:val="0078744C"/>
    <w:rsid w:val="007A4A96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C0235A"/>
    <w:rsid w:val="00C11D91"/>
    <w:rsid w:val="00C12D00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696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45D8"/>
    <w:rsid w:val="00E95DEE"/>
    <w:rsid w:val="00E96D8C"/>
    <w:rsid w:val="00EB6D90"/>
    <w:rsid w:val="00EC3C79"/>
    <w:rsid w:val="00ED24D6"/>
    <w:rsid w:val="00ED29D9"/>
    <w:rsid w:val="00EE32D0"/>
    <w:rsid w:val="00EE4223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5FB3"/>
    <w:rsid w:val="00F877D2"/>
    <w:rsid w:val="00FA2BE7"/>
    <w:rsid w:val="00FA2F5A"/>
    <w:rsid w:val="00FA3EF6"/>
    <w:rsid w:val="00FB68AD"/>
    <w:rsid w:val="00FC62E4"/>
    <w:rsid w:val="00FD09EA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1"/>
        <o:r id="V:Rule3" type="connector" idref="#_x0000_s1240"/>
        <o:r id="V:Rule4" type="connector" idref="#_x0000_s1269"/>
        <o:r id="V:Rule5" type="connector" idref="#_x0000_s1270"/>
        <o:r id="V:Rule6" type="connector" idref="#_x0000_s1260"/>
        <o:r id="V:Rule7" type="connector" idref="#_x0000_s1242"/>
        <o:r id="V:Rule8" type="connector" idref="#_x0000_s1271"/>
      </o:rules>
    </o:shapelayout>
  </w:shapeDefaults>
  <w:decimalSymbol w:val=","/>
  <w:listSeparator w:val=";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14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c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d">
    <w:name w:val="Выделение в тексте"/>
    <w:rsid w:val="00A9715F"/>
    <w:rPr>
      <w:i/>
    </w:rPr>
  </w:style>
  <w:style w:type="paragraph" w:customStyle="1" w:styleId="afe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0">
    <w:name w:val="Таблица..."/>
    <w:rsid w:val="00A9715F"/>
    <w:rPr>
      <w:b/>
      <w:i/>
      <w:noProof w:val="0"/>
      <w:lang w:val="ru-RU"/>
    </w:rPr>
  </w:style>
  <w:style w:type="paragraph" w:customStyle="1" w:styleId="aff1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2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3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4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5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6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7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14">
    <w:name w:val="Обычный (веб) Знак1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8">
    <w:name w:val="Balloon Text"/>
    <w:basedOn w:val="a0"/>
    <w:link w:val="aff9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9">
    <w:name w:val="Текст выноски Знак"/>
    <w:basedOn w:val="a1"/>
    <w:link w:val="aff8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6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a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b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c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ACA52BE-E25E-4CE9-9594-0ED9E59609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рамок.dot</Template>
  <TotalTime>451</TotalTime>
  <Pages>1</Pages>
  <Words>1866</Words>
  <Characters>10639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12481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53</cp:revision>
  <cp:lastPrinted>2014-06-07T14:51:00Z</cp:lastPrinted>
  <dcterms:created xsi:type="dcterms:W3CDTF">2019-11-30T08:58:00Z</dcterms:created>
  <dcterms:modified xsi:type="dcterms:W3CDTF">2023-03-19T19:50:00Z</dcterms:modified>
</cp:coreProperties>
</file>