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5950692A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016EE3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1F1666" w:rsidRDefault="00C11D91" w:rsidP="001F1666">
      <w:pPr>
        <w:spacing w:line="360" w:lineRule="auto"/>
        <w:rPr>
          <w:i/>
          <w:iCs/>
          <w:szCs w:val="28"/>
          <w:lang w:val="ru-RU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464F507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</w:t>
      </w:r>
      <w:r w:rsidR="0051080F" w:rsidRPr="0051080F">
        <w:rPr>
          <w:szCs w:val="28"/>
          <w:lang w:val="ru-RU"/>
        </w:rPr>
        <w:t>5</w:t>
      </w:r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</w:t>
      </w:r>
      <w:r w:rsidR="0051080F" w:rsidRPr="0051080F">
        <w:rPr>
          <w:szCs w:val="28"/>
          <w:lang w:val="ru-RU"/>
        </w:rPr>
        <w:t>4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3136AEC5" w14:textId="7D88E717" w:rsidR="00CA7E0F" w:rsidRPr="009F6069" w:rsidRDefault="00007D14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007D1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007D1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1FFEF149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2B8E71A7" w14:textId="127B4BD3" w:rsidR="00B77468" w:rsidRPr="003F5EB7" w:rsidRDefault="00007D1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</w:p>
    <w:p w14:paraId="41DF4BFA" w14:textId="1F188A03" w:rsidR="00B77468" w:rsidRPr="003F5EB7" w:rsidRDefault="00007D1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7575BD" w:rsidRDefault="007575BD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7575BD" w:rsidRPr="004D552D" w:rsidRDefault="007575BD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</w:p>
    <w:p w14:paraId="7C34B59B" w14:textId="31C96EB7" w:rsidR="00B77468" w:rsidRPr="003F5EB7" w:rsidRDefault="00007D1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7575BD" w:rsidRPr="004F27EB" w:rsidRDefault="007575BD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7575BD" w:rsidRDefault="007575BD"/>
              </w:txbxContent>
            </v:textbox>
            <w10:wrap type="square"/>
          </v:shape>
        </w:pict>
      </w:r>
    </w:p>
    <w:p w14:paraId="519B05C1" w14:textId="26BB653E" w:rsidR="00B77468" w:rsidRPr="003F5EB7" w:rsidRDefault="00007D1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5057BC40" w:rsidR="00B77468" w:rsidRPr="003F5EB7" w:rsidRDefault="00007D1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4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4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4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4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7575BD" w:rsidRPr="002C5F0A" w:rsidRDefault="007575BD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7575BD" w:rsidRDefault="007575BD"/>
              </w:txbxContent>
            </v:textbox>
            <w10:wrap type="square"/>
          </v:shape>
        </w:pict>
      </w:r>
    </w:p>
    <w:p w14:paraId="7B54F2CE" w14:textId="13B8DCF6" w:rsidR="00B77468" w:rsidRPr="003F5EB7" w:rsidRDefault="00007D14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</w:rPr>
        <w:pict w14:anchorId="7E203409">
          <v:shape id="_x0000_s1200" type="#_x0000_t202" style="position:absolute;left:0;text-align:left;margin-left:146pt;margin-top:18.5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</w:p>
    <w:p w14:paraId="332E1175" w14:textId="7D96F069" w:rsidR="00B77468" w:rsidRDefault="00007D14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7575BD" w:rsidRPr="002C5F0A" w:rsidRDefault="007575BD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7575BD" w:rsidRPr="002C5F0A" w:rsidRDefault="007575BD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77101F1B" w:rsidR="00CA7E0F" w:rsidRPr="003F5EB7" w:rsidRDefault="00CA7E0F" w:rsidP="00C42D2B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42D2B">
        <w:rPr>
          <w:szCs w:val="28"/>
          <w:lang w:val="ru-RU"/>
        </w:rPr>
        <w:t xml:space="preserve"> </w:t>
      </w:r>
      <w:r w:rsidR="008D6559"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 w:rsidR="008D6559">
        <w:rPr>
          <w:szCs w:val="28"/>
          <w:lang w:val="ru-RU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52ADC112" w14:textId="057208E6" w:rsidR="00CA7E0F" w:rsidRPr="003F5EB7" w:rsidRDefault="00CA7E0F" w:rsidP="00C9217D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9217D" w:rsidRPr="00C9217D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lastRenderedPageBreak/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C42D2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75D0110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EE4223" w:rsidRPr="003F5EB7">
        <w:rPr>
          <w:szCs w:val="28"/>
        </w:rPr>
        <w:t>1</w:t>
      </w:r>
      <w:r w:rsidR="00EE4223" w:rsidRPr="00695391">
        <w:rPr>
          <w:szCs w:val="28"/>
          <w:lang w:val="ru-RU"/>
        </w:rPr>
        <w:t>4</w:t>
      </w:r>
      <w:r w:rsidR="00EE4223" w:rsidRPr="003F5EB7">
        <w:rPr>
          <w:szCs w:val="28"/>
          <w:lang w:val="ru-RU"/>
        </w:rPr>
        <w:t>6</w:t>
      </w:r>
      <w:r w:rsidR="00EE4223" w:rsidRPr="003F5EB7">
        <w:rPr>
          <w:szCs w:val="28"/>
        </w:rPr>
        <w:t>.</w:t>
      </w:r>
      <w:r w:rsidR="00EE4223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4BF520E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</w:t>
      </w:r>
      <w:r w:rsidR="00C9217D" w:rsidRPr="00C9217D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78706D" w:rsidRPr="0078706D">
        <w:rPr>
          <w:szCs w:val="28"/>
          <w:lang w:val="ru-RU"/>
        </w:rPr>
        <w:t>57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78706D" w:rsidRPr="0078706D">
        <w:rPr>
          <w:szCs w:val="28"/>
          <w:lang w:val="ru-RU"/>
        </w:rPr>
        <w:t>741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5CA22858" w:rsidR="00CA7E0F" w:rsidRPr="00013B0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r w:rsidRPr="00EE4223">
        <w:rPr>
          <w:szCs w:val="28"/>
          <w:lang w:val="ru-RU"/>
        </w:rPr>
        <w:t>одинарная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351479" w:rsidRPr="00351479">
        <w:rPr>
          <w:szCs w:val="28"/>
        </w:rPr>
        <w:t>1 581</w:t>
      </w:r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3852963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323E95F6" w14:textId="0421C2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7020</w:t>
      </w:r>
      <w:r w:rsidRPr="003F5EB7">
        <w:rPr>
          <w:szCs w:val="28"/>
        </w:rPr>
        <w:t xml:space="preserve"> руб.</w:t>
      </w:r>
    </w:p>
    <w:p w14:paraId="440CEBAA" w14:textId="02CD7608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51479" w:rsidRPr="00351479">
        <w:rPr>
          <w:szCs w:val="28"/>
          <w:lang w:val="ru-RU"/>
        </w:rPr>
        <w:t>13 860,31</w:t>
      </w:r>
      <w:r w:rsidR="00013B0B"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Default="00C952E6" w:rsidP="00C952E6">
      <w:pPr>
        <w:rPr>
          <w:szCs w:val="28"/>
          <w:shd w:val="clear" w:color="auto" w:fill="FFFFFF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2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1701"/>
        <w:gridCol w:w="1417"/>
        <w:gridCol w:w="1452"/>
      </w:tblGrid>
      <w:tr w:rsidR="00581ECF" w:rsidRPr="003F5EB7" w14:paraId="065A56E0" w14:textId="77777777" w:rsidTr="00581ECF">
        <w:tc>
          <w:tcPr>
            <w:tcW w:w="4928" w:type="dxa"/>
            <w:vAlign w:val="center"/>
          </w:tcPr>
          <w:p w14:paraId="2917DF11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701" w:type="dxa"/>
            <w:vAlign w:val="center"/>
          </w:tcPr>
          <w:p w14:paraId="13D5569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417" w:type="dxa"/>
            <w:vAlign w:val="center"/>
          </w:tcPr>
          <w:p w14:paraId="7A676FF0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52" w:type="dxa"/>
            <w:vAlign w:val="center"/>
          </w:tcPr>
          <w:p w14:paraId="6D3E33E9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581ECF" w:rsidRPr="003F5EB7" w14:paraId="5C0377F3" w14:textId="77777777" w:rsidTr="00581ECF">
        <w:tc>
          <w:tcPr>
            <w:tcW w:w="4928" w:type="dxa"/>
          </w:tcPr>
          <w:p w14:paraId="52C39223" w14:textId="77777777" w:rsidR="00581ECF" w:rsidRPr="003F5EB7" w:rsidRDefault="00581ECF" w:rsidP="00581ECF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701" w:type="dxa"/>
            <w:vAlign w:val="center"/>
          </w:tcPr>
          <w:p w14:paraId="33CA1C7C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2747</w:t>
            </w:r>
          </w:p>
        </w:tc>
        <w:tc>
          <w:tcPr>
            <w:tcW w:w="1417" w:type="dxa"/>
            <w:vAlign w:val="center"/>
          </w:tcPr>
          <w:p w14:paraId="6BB39DBB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4B70338" w14:textId="19ED836E" w:rsidR="00581ECF" w:rsidRPr="003F5EB7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2747</w:t>
            </w:r>
          </w:p>
        </w:tc>
      </w:tr>
      <w:tr w:rsidR="00581ECF" w:rsidRPr="003F5EB7" w14:paraId="0D4B9A1C" w14:textId="77777777" w:rsidTr="00581ECF">
        <w:tc>
          <w:tcPr>
            <w:tcW w:w="4928" w:type="dxa"/>
          </w:tcPr>
          <w:p w14:paraId="0C1D81BE" w14:textId="77777777" w:rsidR="00581ECF" w:rsidRPr="003F5EB7" w:rsidRDefault="00581ECF" w:rsidP="00581ECF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701" w:type="dxa"/>
            <w:vAlign w:val="center"/>
          </w:tcPr>
          <w:p w14:paraId="63070F0B" w14:textId="68C0B9A3" w:rsidR="00581ECF" w:rsidRPr="00C9217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C9217D">
              <w:rPr>
                <w:szCs w:val="28"/>
                <w:lang w:val="en-US"/>
              </w:rPr>
              <w:t>3</w:t>
            </w:r>
          </w:p>
        </w:tc>
        <w:tc>
          <w:tcPr>
            <w:tcW w:w="1417" w:type="dxa"/>
            <w:vAlign w:val="center"/>
          </w:tcPr>
          <w:p w14:paraId="20D8FB9B" w14:textId="2453451E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</w:tc>
        <w:tc>
          <w:tcPr>
            <w:tcW w:w="1452" w:type="dxa"/>
            <w:vAlign w:val="center"/>
          </w:tcPr>
          <w:p w14:paraId="3F391E49" w14:textId="27148F22" w:rsidR="00581ECF" w:rsidRPr="003F5EB7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1581</w:t>
            </w:r>
          </w:p>
        </w:tc>
      </w:tr>
      <w:tr w:rsidR="00581ECF" w:rsidRPr="003F5EB7" w14:paraId="7DD62AF6" w14:textId="77777777" w:rsidTr="00581ECF">
        <w:tc>
          <w:tcPr>
            <w:tcW w:w="4928" w:type="dxa"/>
          </w:tcPr>
          <w:p w14:paraId="2863D181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701" w:type="dxa"/>
            <w:vAlign w:val="center"/>
          </w:tcPr>
          <w:p w14:paraId="18691796" w14:textId="102969D4" w:rsidR="00581ECF" w:rsidRPr="003F5EB7" w:rsidRDefault="00C9217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</w:t>
            </w:r>
          </w:p>
        </w:tc>
        <w:tc>
          <w:tcPr>
            <w:tcW w:w="1417" w:type="dxa"/>
            <w:vAlign w:val="center"/>
          </w:tcPr>
          <w:p w14:paraId="12BA812E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52" w:type="dxa"/>
            <w:vAlign w:val="center"/>
          </w:tcPr>
          <w:p w14:paraId="17FA7138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581ECF" w:rsidRPr="003F5EB7" w14:paraId="2923B1C0" w14:textId="77777777" w:rsidTr="00581ECF">
        <w:tc>
          <w:tcPr>
            <w:tcW w:w="4928" w:type="dxa"/>
          </w:tcPr>
          <w:p w14:paraId="1C3B135C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701" w:type="dxa"/>
            <w:vAlign w:val="center"/>
          </w:tcPr>
          <w:p w14:paraId="21626ACB" w14:textId="5935590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C9217D">
              <w:rPr>
                <w:szCs w:val="28"/>
                <w:lang w:val="en-US"/>
              </w:rPr>
              <w:t>82</w:t>
            </w:r>
          </w:p>
        </w:tc>
        <w:tc>
          <w:tcPr>
            <w:tcW w:w="1417" w:type="dxa"/>
            <w:vAlign w:val="center"/>
          </w:tcPr>
          <w:p w14:paraId="57A7B454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52" w:type="dxa"/>
            <w:vAlign w:val="center"/>
          </w:tcPr>
          <w:p w14:paraId="57BDD86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581ECF" w:rsidRPr="003F5EB7" w14:paraId="478E3D79" w14:textId="77777777" w:rsidTr="00581ECF">
        <w:tc>
          <w:tcPr>
            <w:tcW w:w="4928" w:type="dxa"/>
          </w:tcPr>
          <w:p w14:paraId="5966CD6B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701" w:type="dxa"/>
            <w:vAlign w:val="center"/>
          </w:tcPr>
          <w:p w14:paraId="57E36453" w14:textId="573404CE" w:rsidR="00581ECF" w:rsidRPr="003F5EB7" w:rsidRDefault="00C9217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57</w:t>
            </w:r>
          </w:p>
        </w:tc>
        <w:tc>
          <w:tcPr>
            <w:tcW w:w="1417" w:type="dxa"/>
            <w:vAlign w:val="center"/>
          </w:tcPr>
          <w:p w14:paraId="498CB7E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52" w:type="dxa"/>
            <w:vAlign w:val="center"/>
          </w:tcPr>
          <w:p w14:paraId="36787E33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581ECF" w:rsidRPr="003F5EB7" w14:paraId="676A3CB5" w14:textId="77777777" w:rsidTr="00581ECF">
        <w:tc>
          <w:tcPr>
            <w:tcW w:w="4928" w:type="dxa"/>
          </w:tcPr>
          <w:p w14:paraId="36D927B8" w14:textId="77777777" w:rsidR="00581ECF" w:rsidRPr="003F5EB7" w:rsidRDefault="00581ECF" w:rsidP="00581ECF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701" w:type="dxa"/>
            <w:vAlign w:val="center"/>
          </w:tcPr>
          <w:p w14:paraId="43D592BD" w14:textId="77777777" w:rsidR="00581ECF" w:rsidRPr="00D5696B" w:rsidRDefault="00581ECF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,29</w:t>
            </w:r>
          </w:p>
        </w:tc>
        <w:tc>
          <w:tcPr>
            <w:tcW w:w="1417" w:type="dxa"/>
            <w:vAlign w:val="center"/>
          </w:tcPr>
          <w:p w14:paraId="736B2EC7" w14:textId="3D351AD0" w:rsidR="00581ECF" w:rsidRPr="0078706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78706D">
              <w:rPr>
                <w:szCs w:val="28"/>
                <w:lang w:val="en-US"/>
              </w:rPr>
              <w:t>9</w:t>
            </w:r>
          </w:p>
        </w:tc>
        <w:tc>
          <w:tcPr>
            <w:tcW w:w="1452" w:type="dxa"/>
            <w:vAlign w:val="center"/>
          </w:tcPr>
          <w:p w14:paraId="71EE8B7D" w14:textId="4D6B74A1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</w:t>
            </w:r>
            <w:bookmarkStart w:id="0" w:name="_GoBack"/>
            <w:bookmarkEnd w:id="0"/>
            <w:r>
              <w:rPr>
                <w:szCs w:val="28"/>
                <w:lang w:val="en-US"/>
              </w:rPr>
              <w:t>31</w:t>
            </w:r>
          </w:p>
        </w:tc>
      </w:tr>
      <w:tr w:rsidR="00581ECF" w:rsidRPr="003F5EB7" w14:paraId="1FD280E3" w14:textId="77777777" w:rsidTr="00581ECF">
        <w:tc>
          <w:tcPr>
            <w:tcW w:w="4928" w:type="dxa"/>
          </w:tcPr>
          <w:p w14:paraId="71A7E728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701" w:type="dxa"/>
            <w:vAlign w:val="center"/>
          </w:tcPr>
          <w:p w14:paraId="04B66D2B" w14:textId="11A06D4A" w:rsidR="00D658B4" w:rsidRPr="0078706D" w:rsidRDefault="0078706D" w:rsidP="00D658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  <w:p w14:paraId="515BEFF4" w14:textId="2DDEA67E" w:rsidR="00581ECF" w:rsidRPr="003F5EB7" w:rsidRDefault="00D658B4" w:rsidP="00D658B4">
            <w:pPr>
              <w:jc w:val="center"/>
              <w:rPr>
                <w:szCs w:val="28"/>
                <w:lang w:val="ru-RU"/>
              </w:rPr>
            </w:pPr>
            <w:r w:rsidRPr="009E4F90">
              <w:t>18</w:t>
            </w:r>
          </w:p>
        </w:tc>
        <w:tc>
          <w:tcPr>
            <w:tcW w:w="1417" w:type="dxa"/>
            <w:vAlign w:val="center"/>
          </w:tcPr>
          <w:p w14:paraId="2A6A148C" w14:textId="77777777" w:rsidR="00581ECF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  <w:p w14:paraId="4F113862" w14:textId="42A303DE" w:rsidR="0078706D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2ACF226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581ECF" w:rsidRPr="003F5EB7" w14:paraId="28A93EBB" w14:textId="77777777" w:rsidTr="00581ECF">
        <w:tc>
          <w:tcPr>
            <w:tcW w:w="4928" w:type="dxa"/>
          </w:tcPr>
          <w:p w14:paraId="69A73936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701" w:type="dxa"/>
            <w:vAlign w:val="center"/>
          </w:tcPr>
          <w:p w14:paraId="4F4AC806" w14:textId="6324905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  <w:r w:rsidR="00C9217D">
              <w:rPr>
                <w:szCs w:val="28"/>
                <w:lang w:val="en-US"/>
              </w:rPr>
              <w:t>12</w:t>
            </w:r>
          </w:p>
        </w:tc>
        <w:tc>
          <w:tcPr>
            <w:tcW w:w="1417" w:type="dxa"/>
            <w:vAlign w:val="center"/>
          </w:tcPr>
          <w:p w14:paraId="02E86E3E" w14:textId="49A5EEAA" w:rsidR="00581ECF" w:rsidRPr="0078706D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="0078706D">
              <w:rPr>
                <w:szCs w:val="28"/>
                <w:lang w:val="en-US"/>
              </w:rPr>
              <w:t>5,6</w:t>
            </w:r>
          </w:p>
        </w:tc>
        <w:tc>
          <w:tcPr>
            <w:tcW w:w="1452" w:type="dxa"/>
            <w:vAlign w:val="center"/>
          </w:tcPr>
          <w:p w14:paraId="29D9EEC2" w14:textId="74A17571" w:rsidR="00581ECF" w:rsidRPr="0078706D" w:rsidRDefault="0078706D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7987,2</w:t>
            </w:r>
          </w:p>
        </w:tc>
      </w:tr>
      <w:tr w:rsidR="00581ECF" w:rsidRPr="003F5EB7" w14:paraId="55D8019B" w14:textId="77777777" w:rsidTr="00581ECF">
        <w:tc>
          <w:tcPr>
            <w:tcW w:w="4928" w:type="dxa"/>
          </w:tcPr>
          <w:p w14:paraId="7FD84387" w14:textId="77777777" w:rsidR="00581ECF" w:rsidRPr="003F5EB7" w:rsidRDefault="00581ECF" w:rsidP="00581ECF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26A389B5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7" w:type="dxa"/>
            <w:vAlign w:val="center"/>
          </w:tcPr>
          <w:p w14:paraId="6AE69B60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52" w:type="dxa"/>
            <w:shd w:val="clear" w:color="auto" w:fill="auto"/>
            <w:vAlign w:val="center"/>
          </w:tcPr>
          <w:p w14:paraId="2BE39BAD" w14:textId="77777777" w:rsidR="00581ECF" w:rsidRPr="003F5EB7" w:rsidRDefault="00581ECF" w:rsidP="00581ECF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51479">
              <w:rPr>
                <w:szCs w:val="28"/>
                <w:lang w:val="ru-RU"/>
              </w:rPr>
              <w:t>13 860,31</w:t>
            </w:r>
          </w:p>
        </w:tc>
      </w:tr>
    </w:tbl>
    <w:p w14:paraId="1435D5D9" w14:textId="77777777" w:rsidR="00351479" w:rsidRPr="003F5EB7" w:rsidRDefault="00351479" w:rsidP="00C952E6">
      <w:pPr>
        <w:rPr>
          <w:szCs w:val="28"/>
          <w:shd w:val="clear" w:color="auto" w:fill="FFFFFF"/>
          <w:lang w:val="ru-RU"/>
        </w:rPr>
      </w:pPr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42F53FC8" w:rsidR="001042E7" w:rsidRPr="00336445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r w:rsidR="00FE2374">
        <w:rPr>
          <w:szCs w:val="28"/>
          <w:lang w:val="en-US"/>
        </w:rPr>
        <w:t>DNS</w:t>
      </w:r>
      <w:r w:rsidRPr="003F5EB7">
        <w:rPr>
          <w:szCs w:val="28"/>
        </w:rPr>
        <w:t xml:space="preserve"> </w:t>
      </w:r>
      <w:r w:rsidR="00FE2374" w:rsidRPr="00FE2374">
        <w:t>https://www.dns-shop.ru/configurator/</w:t>
      </w:r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336445">
        <w:rPr>
          <w:szCs w:val="28"/>
          <w:lang w:val="ru-RU"/>
        </w:rPr>
        <w:t xml:space="preserve">Офисный </w:t>
      </w:r>
      <w:r w:rsidRPr="003F5EB7">
        <w:rPr>
          <w:szCs w:val="28"/>
        </w:rPr>
        <w:t xml:space="preserve">ПК </w:t>
      </w:r>
      <w:r w:rsidR="00336445">
        <w:rPr>
          <w:szCs w:val="28"/>
          <w:lang w:val="ru-RU"/>
        </w:rPr>
        <w:t xml:space="preserve">на </w:t>
      </w:r>
      <w:r w:rsidR="00336445">
        <w:rPr>
          <w:szCs w:val="28"/>
          <w:lang w:val="en-US"/>
        </w:rPr>
        <w:t>AMD</w:t>
      </w:r>
      <w:r w:rsidR="00336445" w:rsidRPr="00336445">
        <w:rPr>
          <w:szCs w:val="28"/>
          <w:lang w:val="ru-RU"/>
        </w:rPr>
        <w:t>.</w:t>
      </w:r>
    </w:p>
    <w:p w14:paraId="68EC8964" w14:textId="748EB140" w:rsidR="001042E7" w:rsidRPr="003F5EB7" w:rsidRDefault="009F6C8A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1A33DC9D" wp14:editId="2C04696A">
            <wp:extent cx="4034790" cy="71487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68" cy="716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323A1F2E" w:rsidR="001042E7" w:rsidRPr="00DC2ECD" w:rsidRDefault="001042E7" w:rsidP="00DC2ECD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943"/>
        <w:gridCol w:w="4536"/>
        <w:gridCol w:w="851"/>
        <w:gridCol w:w="1241"/>
      </w:tblGrid>
      <w:tr w:rsidR="005B6E1B" w:rsidRPr="003F5EB7" w14:paraId="430345B1" w14:textId="77777777" w:rsidTr="00594BD7">
        <w:tc>
          <w:tcPr>
            <w:tcW w:w="2943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41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594BD7">
        <w:tc>
          <w:tcPr>
            <w:tcW w:w="2943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536" w:type="dxa"/>
          </w:tcPr>
          <w:p w14:paraId="55166D3F" w14:textId="6B080AC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rPr>
                <w:szCs w:val="28"/>
              </w:rPr>
              <w:t>Процессор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Athlon</w:t>
            </w:r>
            <w:proofErr w:type="spellEnd"/>
            <w:r w:rsidRPr="005732C9">
              <w:rPr>
                <w:szCs w:val="28"/>
              </w:rPr>
              <w:t xml:space="preserve"> 3000G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73071495" w14:textId="15383B29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5 299 ₽</w:t>
            </w:r>
          </w:p>
        </w:tc>
      </w:tr>
      <w:tr w:rsidR="005B6E1B" w:rsidRPr="003F5EB7" w14:paraId="0A22158D" w14:textId="77777777" w:rsidTr="00594BD7">
        <w:tc>
          <w:tcPr>
            <w:tcW w:w="2943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536" w:type="dxa"/>
          </w:tcPr>
          <w:p w14:paraId="1D29CF96" w14:textId="61BF98F3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Материнская</w:t>
            </w:r>
            <w:proofErr w:type="spellEnd"/>
            <w:r w:rsidRPr="005732C9">
              <w:rPr>
                <w:szCs w:val="28"/>
              </w:rPr>
              <w:t xml:space="preserve"> плата MSI B450M-A PRO MAX</w:t>
            </w:r>
          </w:p>
        </w:tc>
        <w:tc>
          <w:tcPr>
            <w:tcW w:w="851" w:type="dxa"/>
          </w:tcPr>
          <w:p w14:paraId="680D63BD" w14:textId="2E92665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64B836FB" w14:textId="236AA8D0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5 499 ₽</w:t>
            </w:r>
          </w:p>
        </w:tc>
      </w:tr>
      <w:tr w:rsidR="005B6E1B" w:rsidRPr="003F5EB7" w14:paraId="1139A7E8" w14:textId="77777777" w:rsidTr="00594BD7">
        <w:tc>
          <w:tcPr>
            <w:tcW w:w="2943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536" w:type="dxa"/>
          </w:tcPr>
          <w:p w14:paraId="458361D2" w14:textId="405E5F2C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Оперативная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память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Radeon</w:t>
            </w:r>
            <w:proofErr w:type="spellEnd"/>
            <w:r w:rsidRPr="005732C9">
              <w:rPr>
                <w:szCs w:val="28"/>
              </w:rPr>
              <w:t xml:space="preserve"> R7 </w:t>
            </w:r>
            <w:proofErr w:type="spellStart"/>
            <w:r w:rsidRPr="005732C9">
              <w:rPr>
                <w:szCs w:val="28"/>
              </w:rPr>
              <w:t>Performance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Series</w:t>
            </w:r>
            <w:proofErr w:type="spellEnd"/>
            <w:r w:rsidRPr="005732C9">
              <w:rPr>
                <w:szCs w:val="28"/>
              </w:rPr>
              <w:t xml:space="preserve"> 4 ГБ</w:t>
            </w:r>
          </w:p>
        </w:tc>
        <w:tc>
          <w:tcPr>
            <w:tcW w:w="851" w:type="dxa"/>
          </w:tcPr>
          <w:p w14:paraId="5C4C8623" w14:textId="416CB66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</w:t>
            </w:r>
          </w:p>
        </w:tc>
        <w:tc>
          <w:tcPr>
            <w:tcW w:w="1241" w:type="dxa"/>
          </w:tcPr>
          <w:p w14:paraId="7EC2C62D" w14:textId="02E7E232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lang w:val="ru-RU"/>
              </w:rPr>
              <w:t>1700</w:t>
            </w:r>
            <w:r>
              <w:t xml:space="preserve"> ₽</w:t>
            </w:r>
          </w:p>
        </w:tc>
      </w:tr>
      <w:tr w:rsidR="005B6E1B" w:rsidRPr="003F5EB7" w14:paraId="3D2AE2B6" w14:textId="77777777" w:rsidTr="00594BD7">
        <w:tc>
          <w:tcPr>
            <w:tcW w:w="2943" w:type="dxa"/>
          </w:tcPr>
          <w:p w14:paraId="6BEB36FC" w14:textId="6297431F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Хранение данных</w:t>
            </w:r>
          </w:p>
        </w:tc>
        <w:tc>
          <w:tcPr>
            <w:tcW w:w="4536" w:type="dxa"/>
          </w:tcPr>
          <w:p w14:paraId="39A95B3B" w14:textId="14F39F6F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250 ГБ SSD M.2 </w:t>
            </w:r>
            <w:proofErr w:type="spellStart"/>
            <w:r w:rsidRPr="005732C9">
              <w:rPr>
                <w:szCs w:val="28"/>
              </w:rPr>
              <w:t>накопитель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Kingston</w:t>
            </w:r>
            <w:proofErr w:type="spellEnd"/>
            <w:r w:rsidRPr="005732C9">
              <w:rPr>
                <w:szCs w:val="28"/>
              </w:rPr>
              <w:t xml:space="preserve"> NV1</w:t>
            </w:r>
          </w:p>
        </w:tc>
        <w:tc>
          <w:tcPr>
            <w:tcW w:w="851" w:type="dxa"/>
          </w:tcPr>
          <w:p w14:paraId="311DBFAD" w14:textId="029E5A00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5D4F1022" w14:textId="01802D11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2 150 ₽</w:t>
            </w:r>
          </w:p>
        </w:tc>
      </w:tr>
      <w:tr w:rsidR="00106789" w:rsidRPr="003F5EB7" w14:paraId="79FE1EDA" w14:textId="77777777" w:rsidTr="00594BD7">
        <w:tc>
          <w:tcPr>
            <w:tcW w:w="2943" w:type="dxa"/>
          </w:tcPr>
          <w:p w14:paraId="425704A2" w14:textId="53C8FBAF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Охлаждение процессора</w:t>
            </w:r>
            <w:r w:rsidR="00106789"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 xml:space="preserve"> </w:t>
            </w:r>
          </w:p>
        </w:tc>
        <w:tc>
          <w:tcPr>
            <w:tcW w:w="4536" w:type="dxa"/>
          </w:tcPr>
          <w:p w14:paraId="1F59845C" w14:textId="474B29A8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t>Кулер</w:t>
            </w:r>
            <w:proofErr w:type="spellEnd"/>
            <w:r w:rsidRPr="005732C9">
              <w:t xml:space="preserve"> для </w:t>
            </w:r>
            <w:proofErr w:type="spellStart"/>
            <w:r w:rsidRPr="005732C9">
              <w:t>процессора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AeroCool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Verkho</w:t>
            </w:r>
            <w:proofErr w:type="spellEnd"/>
            <w:r w:rsidRPr="005732C9">
              <w:t xml:space="preserve"> A-3P</w:t>
            </w:r>
          </w:p>
        </w:tc>
        <w:tc>
          <w:tcPr>
            <w:tcW w:w="851" w:type="dxa"/>
          </w:tcPr>
          <w:p w14:paraId="4837782A" w14:textId="0F937301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309CCAF" w14:textId="35DD1D77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599 ₽</w:t>
            </w:r>
          </w:p>
        </w:tc>
      </w:tr>
      <w:tr w:rsidR="005B6E1B" w:rsidRPr="003F5EB7" w14:paraId="2F332C62" w14:textId="77777777" w:rsidTr="00594BD7">
        <w:tc>
          <w:tcPr>
            <w:tcW w:w="2943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536" w:type="dxa"/>
          </w:tcPr>
          <w:p w14:paraId="4272630D" w14:textId="6675C7B5" w:rsidR="005B6E1B" w:rsidRPr="005732C9" w:rsidRDefault="005732C9" w:rsidP="005732C9">
            <w:pPr>
              <w:pStyle w:val="afb"/>
              <w:rPr>
                <w:sz w:val="28"/>
                <w:szCs w:val="28"/>
              </w:rPr>
            </w:pPr>
            <w:r w:rsidRPr="005732C9">
              <w:rPr>
                <w:sz w:val="28"/>
                <w:szCs w:val="28"/>
              </w:rPr>
              <w:t>Ко</w:t>
            </w:r>
            <w:r w:rsidRPr="005732C9">
              <w:rPr>
                <w:sz w:val="28"/>
                <w:szCs w:val="28"/>
                <w:lang w:val="ru-RU"/>
              </w:rPr>
              <w:t>р</w:t>
            </w:r>
            <w:proofErr w:type="spellStart"/>
            <w:r w:rsidRPr="005732C9">
              <w:rPr>
                <w:sz w:val="28"/>
                <w:szCs w:val="28"/>
              </w:rPr>
              <w:t>пус</w:t>
            </w:r>
            <w:proofErr w:type="spellEnd"/>
            <w:r w:rsidRPr="005732C9">
              <w:rPr>
                <w:sz w:val="28"/>
                <w:szCs w:val="28"/>
              </w:rPr>
              <w:t xml:space="preserve"> DEEPCOOL MATREXX 30</w:t>
            </w:r>
          </w:p>
        </w:tc>
        <w:tc>
          <w:tcPr>
            <w:tcW w:w="851" w:type="dxa"/>
          </w:tcPr>
          <w:p w14:paraId="394ED1A6" w14:textId="2844A08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FCDA4AC" w14:textId="131C4E49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2 999 ₽</w:t>
            </w:r>
          </w:p>
        </w:tc>
      </w:tr>
      <w:tr w:rsidR="005B6E1B" w:rsidRPr="003F5EB7" w14:paraId="5342A5C3" w14:textId="77777777" w:rsidTr="00594BD7">
        <w:tc>
          <w:tcPr>
            <w:tcW w:w="2943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536" w:type="dxa"/>
          </w:tcPr>
          <w:p w14:paraId="326F10A2" w14:textId="6E1B2775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Блок </w:t>
            </w:r>
            <w:proofErr w:type="spellStart"/>
            <w:r w:rsidRPr="005732C9">
              <w:rPr>
                <w:szCs w:val="28"/>
              </w:rPr>
              <w:t>питания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Winard</w:t>
            </w:r>
            <w:proofErr w:type="spellEnd"/>
            <w:r w:rsidRPr="005732C9">
              <w:rPr>
                <w:szCs w:val="28"/>
              </w:rPr>
              <w:t xml:space="preserve"> 500W </w:t>
            </w:r>
          </w:p>
        </w:tc>
        <w:tc>
          <w:tcPr>
            <w:tcW w:w="851" w:type="dxa"/>
          </w:tcPr>
          <w:p w14:paraId="69DDE3BA" w14:textId="6BCEFA9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00763E5A" w14:textId="59345FE6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1 199 ₽</w:t>
            </w:r>
          </w:p>
        </w:tc>
      </w:tr>
      <w:tr w:rsidR="00106789" w:rsidRPr="003F5EB7" w14:paraId="604E7F06" w14:textId="77777777" w:rsidTr="00594BD7">
        <w:tc>
          <w:tcPr>
            <w:tcW w:w="2943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41" w:type="dxa"/>
          </w:tcPr>
          <w:p w14:paraId="54551D36" w14:textId="675109C7" w:rsidR="00106789" w:rsidRPr="00594BD7" w:rsidRDefault="00594B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ru-RU"/>
              </w:rPr>
              <w:t>19</w:t>
            </w:r>
            <w:r>
              <w:rPr>
                <w:szCs w:val="28"/>
                <w:shd w:val="clear" w:color="auto" w:fill="FFFFFF"/>
                <w:lang w:val="ru-RU"/>
              </w:rPr>
              <w:t> </w:t>
            </w:r>
            <w:r w:rsidRPr="00594BD7">
              <w:rPr>
                <w:szCs w:val="28"/>
                <w:shd w:val="clear" w:color="auto" w:fill="FFFFFF"/>
                <w:lang w:val="ru-RU"/>
              </w:rPr>
              <w:t>445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9747" w:type="dxa"/>
        <w:tblLook w:val="04A0" w:firstRow="1" w:lastRow="0" w:firstColumn="1" w:lastColumn="0" w:noHBand="0" w:noVBand="1"/>
      </w:tblPr>
      <w:tblGrid>
        <w:gridCol w:w="2943"/>
        <w:gridCol w:w="4536"/>
        <w:gridCol w:w="915"/>
        <w:gridCol w:w="1353"/>
      </w:tblGrid>
      <w:tr w:rsidR="00AA0463" w:rsidRPr="003F5EB7" w14:paraId="619D5CB5" w14:textId="77777777" w:rsidTr="00594BD7">
        <w:trPr>
          <w:trHeight w:val="662"/>
        </w:trPr>
        <w:tc>
          <w:tcPr>
            <w:tcW w:w="2943" w:type="dxa"/>
          </w:tcPr>
          <w:p w14:paraId="3E19DFBA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01A8BC4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915" w:type="dxa"/>
          </w:tcPr>
          <w:p w14:paraId="414B1A1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353" w:type="dxa"/>
          </w:tcPr>
          <w:p w14:paraId="79342C88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594BD7">
        <w:tc>
          <w:tcPr>
            <w:tcW w:w="2943" w:type="dxa"/>
          </w:tcPr>
          <w:p w14:paraId="6CFA7CF8" w14:textId="1A4A2A4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536" w:type="dxa"/>
          </w:tcPr>
          <w:p w14:paraId="6099218A" w14:textId="78B9A700" w:rsidR="00AA0463" w:rsidRPr="005732C9" w:rsidRDefault="005732C9" w:rsidP="005732C9">
            <w:pPr>
              <w:pStyle w:val="afb"/>
            </w:pPr>
            <w:r w:rsidRPr="00594BD7">
              <w:t xml:space="preserve">19" </w:t>
            </w:r>
            <w:proofErr w:type="spellStart"/>
            <w:r w:rsidRPr="00594BD7">
              <w:t>Монитор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Lenovo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ThinkVision</w:t>
            </w:r>
            <w:proofErr w:type="spellEnd"/>
            <w:r w:rsidRPr="00594BD7">
              <w:t xml:space="preserve"> L1951p </w:t>
            </w:r>
            <w:proofErr w:type="spellStart"/>
            <w:r w:rsidRPr="00594BD7">
              <w:t>черный</w:t>
            </w:r>
            <w:proofErr w:type="spellEnd"/>
            <w:r>
              <w:t xml:space="preserve"> </w:t>
            </w:r>
          </w:p>
        </w:tc>
        <w:tc>
          <w:tcPr>
            <w:tcW w:w="915" w:type="dxa"/>
          </w:tcPr>
          <w:p w14:paraId="6DA8974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651653D9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3 899 ₽</w:t>
            </w:r>
          </w:p>
          <w:p w14:paraId="77BF7692" w14:textId="17CE6C1D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</w:tr>
      <w:tr w:rsidR="00AA0463" w:rsidRPr="003F5EB7" w14:paraId="59AA1B40" w14:textId="77777777" w:rsidTr="00594BD7">
        <w:tc>
          <w:tcPr>
            <w:tcW w:w="2943" w:type="dxa"/>
          </w:tcPr>
          <w:p w14:paraId="0C578DC2" w14:textId="7356A81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536" w:type="dxa"/>
          </w:tcPr>
          <w:p w14:paraId="15E606AC" w14:textId="4B8E78F9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Клавиатура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проводная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Aceline</w:t>
            </w:r>
            <w:proofErr w:type="spellEnd"/>
            <w:r w:rsidRPr="00594BD7">
              <w:t xml:space="preserve"> K-201BU</w:t>
            </w:r>
          </w:p>
        </w:tc>
        <w:tc>
          <w:tcPr>
            <w:tcW w:w="915" w:type="dxa"/>
          </w:tcPr>
          <w:p w14:paraId="349ABAFE" w14:textId="2EB9E1E8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F047931" w14:textId="366D9173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250 ₽</w:t>
            </w:r>
          </w:p>
        </w:tc>
      </w:tr>
      <w:tr w:rsidR="00AA0463" w:rsidRPr="003F5EB7" w14:paraId="2D48DAF2" w14:textId="77777777" w:rsidTr="00594BD7">
        <w:trPr>
          <w:trHeight w:val="644"/>
        </w:trPr>
        <w:tc>
          <w:tcPr>
            <w:tcW w:w="2943" w:type="dxa"/>
          </w:tcPr>
          <w:p w14:paraId="6DE446E8" w14:textId="4AE69AAA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536" w:type="dxa"/>
          </w:tcPr>
          <w:p w14:paraId="69811842" w14:textId="513BA7F6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Мышь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беспроводная</w:t>
            </w:r>
            <w:proofErr w:type="spellEnd"/>
            <w:r w:rsidRPr="00594BD7">
              <w:t>/</w:t>
            </w:r>
            <w:proofErr w:type="spellStart"/>
            <w:r w:rsidRPr="00594BD7">
              <w:t>проводная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Perfeo</w:t>
            </w:r>
            <w:proofErr w:type="spellEnd"/>
            <w:r w:rsidRPr="00594BD7">
              <w:t xml:space="preserve"> LINE [PF_A4492] </w:t>
            </w:r>
            <w:proofErr w:type="spellStart"/>
            <w:r w:rsidRPr="00594BD7">
              <w:t>черный</w:t>
            </w:r>
            <w:proofErr w:type="spellEnd"/>
          </w:p>
        </w:tc>
        <w:tc>
          <w:tcPr>
            <w:tcW w:w="915" w:type="dxa"/>
          </w:tcPr>
          <w:p w14:paraId="188C7E0F" w14:textId="2C1C5CEC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06C3A6B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150 ₽</w:t>
            </w:r>
          </w:p>
          <w:p w14:paraId="60CCD65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594BD7">
        <w:trPr>
          <w:trHeight w:val="517"/>
        </w:trPr>
        <w:tc>
          <w:tcPr>
            <w:tcW w:w="2943" w:type="dxa"/>
          </w:tcPr>
          <w:p w14:paraId="5F0446FC" w14:textId="021EAD26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536" w:type="dxa"/>
          </w:tcPr>
          <w:p w14:paraId="42241FEB" w14:textId="62EECCEB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Колонки 2.0 </w:t>
            </w:r>
            <w:proofErr w:type="spellStart"/>
            <w:r w:rsidRPr="00594BD7">
              <w:t>Crown</w:t>
            </w:r>
            <w:proofErr w:type="spellEnd"/>
            <w:r w:rsidRPr="00594BD7">
              <w:t xml:space="preserve"> CMS-601</w:t>
            </w:r>
          </w:p>
        </w:tc>
        <w:tc>
          <w:tcPr>
            <w:tcW w:w="915" w:type="dxa"/>
          </w:tcPr>
          <w:p w14:paraId="7EE94333" w14:textId="572582D4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169E3817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399 ₽</w:t>
            </w:r>
          </w:p>
          <w:p w14:paraId="55C3EAA5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594BD7">
        <w:tc>
          <w:tcPr>
            <w:tcW w:w="2943" w:type="dxa"/>
          </w:tcPr>
          <w:p w14:paraId="1E5FD280" w14:textId="431678E9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t>Сетевой</w:t>
            </w:r>
            <w:proofErr w:type="spellEnd"/>
            <w:r>
              <w:t xml:space="preserve"> </w:t>
            </w:r>
            <w:proofErr w:type="spellStart"/>
            <w:r>
              <w:t>фильтр</w:t>
            </w:r>
            <w:proofErr w:type="spellEnd"/>
          </w:p>
        </w:tc>
        <w:tc>
          <w:tcPr>
            <w:tcW w:w="4536" w:type="dxa"/>
          </w:tcPr>
          <w:p w14:paraId="5D1B39E9" w14:textId="2E394716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Сетевой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фильтр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FinePower</w:t>
            </w:r>
            <w:proofErr w:type="spellEnd"/>
            <w:r w:rsidRPr="00594BD7">
              <w:t xml:space="preserve"> Standard </w:t>
            </w:r>
          </w:p>
        </w:tc>
        <w:tc>
          <w:tcPr>
            <w:tcW w:w="915" w:type="dxa"/>
          </w:tcPr>
          <w:p w14:paraId="78898F6F" w14:textId="5518E897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05095D3" w14:textId="71024DD0" w:rsidR="00AA0463" w:rsidRPr="00594BD7" w:rsidRDefault="005732C9" w:rsidP="00594BD7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250 ₽</w:t>
            </w:r>
          </w:p>
        </w:tc>
      </w:tr>
      <w:tr w:rsidR="005732C9" w:rsidRPr="003F5EB7" w14:paraId="750B95F3" w14:textId="77777777" w:rsidTr="00594BD7">
        <w:tc>
          <w:tcPr>
            <w:tcW w:w="2943" w:type="dxa"/>
          </w:tcPr>
          <w:p w14:paraId="4F54264D" w14:textId="5D1D23A4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lastRenderedPageBreak/>
              <w:t>Коврик</w:t>
            </w:r>
            <w:proofErr w:type="spellEnd"/>
            <w:r>
              <w:t xml:space="preserve"> для </w:t>
            </w:r>
            <w:proofErr w:type="spellStart"/>
            <w:r>
              <w:t>мыши</w:t>
            </w:r>
            <w:proofErr w:type="spellEnd"/>
          </w:p>
        </w:tc>
        <w:tc>
          <w:tcPr>
            <w:tcW w:w="4536" w:type="dxa"/>
          </w:tcPr>
          <w:p w14:paraId="6A4E49F0" w14:textId="636BFF92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Коврик</w:t>
            </w:r>
            <w:proofErr w:type="spellEnd"/>
            <w:r w:rsidRPr="00594BD7">
              <w:t xml:space="preserve"> DEXP OM-XS </w:t>
            </w:r>
            <w:proofErr w:type="spellStart"/>
            <w:r w:rsidRPr="00594BD7">
              <w:t>GreatLake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многоцветный</w:t>
            </w:r>
            <w:proofErr w:type="spellEnd"/>
          </w:p>
        </w:tc>
        <w:tc>
          <w:tcPr>
            <w:tcW w:w="915" w:type="dxa"/>
          </w:tcPr>
          <w:p w14:paraId="58776097" w14:textId="379FC01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6C169FA" w14:textId="0CC87829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99 ₽</w:t>
            </w:r>
          </w:p>
        </w:tc>
      </w:tr>
      <w:tr w:rsidR="005732C9" w:rsidRPr="003F5EB7" w14:paraId="79FC61D1" w14:textId="77777777" w:rsidTr="00594BD7">
        <w:tc>
          <w:tcPr>
            <w:tcW w:w="2943" w:type="dxa"/>
          </w:tcPr>
          <w:p w14:paraId="58848E7A" w14:textId="087240FD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ИБП</w:t>
            </w:r>
          </w:p>
        </w:tc>
        <w:tc>
          <w:tcPr>
            <w:tcW w:w="4536" w:type="dxa"/>
          </w:tcPr>
          <w:p w14:paraId="705ABA41" w14:textId="769E309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ИБП </w:t>
            </w:r>
            <w:proofErr w:type="spellStart"/>
            <w:r w:rsidRPr="00594BD7">
              <w:t>Aerocool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Aero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Shield</w:t>
            </w:r>
            <w:proofErr w:type="spellEnd"/>
            <w:r w:rsidRPr="00594BD7">
              <w:t xml:space="preserve"> C625</w:t>
            </w:r>
          </w:p>
        </w:tc>
        <w:tc>
          <w:tcPr>
            <w:tcW w:w="915" w:type="dxa"/>
          </w:tcPr>
          <w:p w14:paraId="63A84AF2" w14:textId="4EFB6FB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4A4FFF27" w14:textId="7B022AFE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1 250 ₽</w:t>
            </w:r>
          </w:p>
        </w:tc>
      </w:tr>
      <w:tr w:rsidR="005732C9" w:rsidRPr="003F5EB7" w14:paraId="6261B75B" w14:textId="77777777" w:rsidTr="00594BD7">
        <w:tc>
          <w:tcPr>
            <w:tcW w:w="2943" w:type="dxa"/>
          </w:tcPr>
          <w:p w14:paraId="24D3E90D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70A04F8B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915" w:type="dxa"/>
          </w:tcPr>
          <w:p w14:paraId="51186DB3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353" w:type="dxa"/>
          </w:tcPr>
          <w:p w14:paraId="31353C94" w14:textId="686D8825" w:rsidR="005732C9" w:rsidRPr="00594BD7" w:rsidRDefault="00594BD7" w:rsidP="007575B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en-US"/>
              </w:rPr>
              <w:t>6297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16D61BE1" w14:textId="77777777" w:rsidR="001042E7" w:rsidRPr="003F5EB7" w:rsidRDefault="001042E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20F971D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790A08">
        <w:t xml:space="preserve">Microsoft Windows 11 </w:t>
      </w:r>
      <w:proofErr w:type="spellStart"/>
      <w:r w:rsidR="00790A08">
        <w:t>Home</w:t>
      </w:r>
      <w:proofErr w:type="spellEnd"/>
      <w:r w:rsidRPr="003F5EB7">
        <w:rPr>
          <w:szCs w:val="28"/>
        </w:rPr>
        <w:t>.</w:t>
      </w:r>
    </w:p>
    <w:p w14:paraId="1ABA0789" w14:textId="77777777" w:rsidR="00790A08" w:rsidRDefault="00790A08" w:rsidP="00790A08">
      <w:pPr>
        <w:autoSpaceDE w:val="0"/>
        <w:autoSpaceDN w:val="0"/>
        <w:adjustRightInd w:val="0"/>
        <w:spacing w:line="360" w:lineRule="auto"/>
        <w:ind w:right="-376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pPr w:leftFromText="180" w:rightFromText="180" w:vertAnchor="page" w:horzAnchor="margin" w:tblpY="1140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1240"/>
        <w:gridCol w:w="5388"/>
      </w:tblGrid>
      <w:tr w:rsidR="00790A08" w:rsidRPr="003F5EB7" w14:paraId="542B33A2" w14:textId="77777777" w:rsidTr="00790A08">
        <w:tc>
          <w:tcPr>
            <w:tcW w:w="2943" w:type="dxa"/>
            <w:vAlign w:val="center"/>
          </w:tcPr>
          <w:p w14:paraId="08521CE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240" w:type="dxa"/>
            <w:vAlign w:val="center"/>
          </w:tcPr>
          <w:p w14:paraId="512A728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388" w:type="dxa"/>
            <w:vAlign w:val="center"/>
          </w:tcPr>
          <w:p w14:paraId="64776A05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790A08" w:rsidRPr="003F5EB7" w14:paraId="01B3B0F0" w14:textId="77777777" w:rsidTr="00790A08">
        <w:tc>
          <w:tcPr>
            <w:tcW w:w="2943" w:type="dxa"/>
            <w:vAlign w:val="center"/>
          </w:tcPr>
          <w:p w14:paraId="1868A45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t xml:space="preserve">Microsoft Windows 11 </w:t>
            </w:r>
            <w:proofErr w:type="spellStart"/>
            <w:r>
              <w:t>Home</w:t>
            </w:r>
            <w:proofErr w:type="spellEnd"/>
          </w:p>
        </w:tc>
        <w:tc>
          <w:tcPr>
            <w:tcW w:w="1240" w:type="dxa"/>
            <w:vAlign w:val="center"/>
          </w:tcPr>
          <w:p w14:paraId="0174A8CC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15 999 ₽</w:t>
            </w:r>
          </w:p>
        </w:tc>
        <w:tc>
          <w:tcPr>
            <w:tcW w:w="5388" w:type="dxa"/>
          </w:tcPr>
          <w:p w14:paraId="737C46C4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790A08" w:rsidRPr="003F5EB7" w14:paraId="28AB301D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65979D35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t xml:space="preserve">ПО Microsoft 365 </w:t>
            </w:r>
            <w:proofErr w:type="spellStart"/>
            <w:r w:rsidRPr="00790A08">
              <w:t>персональный</w:t>
            </w:r>
            <w:proofErr w:type="spellEnd"/>
          </w:p>
        </w:tc>
        <w:tc>
          <w:tcPr>
            <w:tcW w:w="1240" w:type="dxa"/>
            <w:vAlign w:val="center"/>
          </w:tcPr>
          <w:p w14:paraId="0476F90A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6 999 ₽</w:t>
            </w:r>
          </w:p>
        </w:tc>
        <w:tc>
          <w:tcPr>
            <w:tcW w:w="5388" w:type="dxa"/>
          </w:tcPr>
          <w:p w14:paraId="633CA5A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https://www.dns-shop.ru/product/e8b055e5851a3332/po-microsoft-365-personalnyj/</w:t>
            </w:r>
          </w:p>
        </w:tc>
      </w:tr>
      <w:tr w:rsidR="00790A08" w:rsidRPr="003F5EB7" w14:paraId="51D18703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4A619077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lang w:val="en-US"/>
              </w:rPr>
            </w:pPr>
            <w:proofErr w:type="spellStart"/>
            <w:r w:rsidRPr="00790A08">
              <w:t>Антивирус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Kaspersky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Anti-Virus</w:t>
            </w:r>
            <w:proofErr w:type="spellEnd"/>
            <w:r w:rsidRPr="00790A08">
              <w:t xml:space="preserve"> </w:t>
            </w:r>
            <w:r>
              <w:rPr>
                <w:lang w:val="en-US"/>
              </w:rPr>
              <w:t xml:space="preserve">12 </w:t>
            </w:r>
            <w:proofErr w:type="spellStart"/>
            <w:r>
              <w:rPr>
                <w:lang w:val="ru-RU"/>
              </w:rPr>
              <w:t>мес</w:t>
            </w:r>
            <w:proofErr w:type="spellEnd"/>
            <w:r w:rsidRPr="00790A08">
              <w:rPr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1BF00D75" w14:textId="77777777" w:rsidR="00790A08" w:rsidRDefault="00790A08" w:rsidP="00790A08">
            <w:pPr>
              <w:autoSpaceDE w:val="0"/>
              <w:autoSpaceDN w:val="0"/>
              <w:adjustRightInd w:val="0"/>
              <w:jc w:val="center"/>
            </w:pPr>
            <w:r>
              <w:rPr>
                <w:rStyle w:val="product-buy-modaltotal-value"/>
              </w:rPr>
              <w:t>1 299 ₽</w:t>
            </w:r>
          </w:p>
        </w:tc>
        <w:tc>
          <w:tcPr>
            <w:tcW w:w="5388" w:type="dxa"/>
          </w:tcPr>
          <w:p w14:paraId="63410E61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https://www.dns-shop.ru/product/70e30dbc4ee23330/antivirus-kaspersky-anti-virus/</w:t>
            </w:r>
          </w:p>
        </w:tc>
      </w:tr>
      <w:tr w:rsidR="00790A08" w:rsidRPr="003F5EB7" w14:paraId="36CA7EC8" w14:textId="77777777" w:rsidTr="00790A08">
        <w:trPr>
          <w:trHeight w:val="595"/>
        </w:trPr>
        <w:tc>
          <w:tcPr>
            <w:tcW w:w="2943" w:type="dxa"/>
            <w:vAlign w:val="center"/>
          </w:tcPr>
          <w:p w14:paraId="6E356DE1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628" w:type="dxa"/>
            <w:gridSpan w:val="2"/>
            <w:vAlign w:val="center"/>
          </w:tcPr>
          <w:p w14:paraId="12C5513E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>
              <w:t xml:space="preserve"> </w:t>
            </w:r>
            <w:r w:rsidRPr="00790A08">
              <w:rPr>
                <w:szCs w:val="28"/>
                <w:lang w:val="ru-RU"/>
              </w:rPr>
              <w:t>24</w:t>
            </w:r>
            <w:r>
              <w:rPr>
                <w:szCs w:val="28"/>
                <w:lang w:val="ru-RU"/>
              </w:rPr>
              <w:t> </w:t>
            </w:r>
            <w:r w:rsidRPr="00790A08">
              <w:rPr>
                <w:szCs w:val="28"/>
                <w:lang w:val="ru-RU"/>
              </w:rPr>
              <w:t>297</w:t>
            </w:r>
            <w:r>
              <w:rPr>
                <w:szCs w:val="28"/>
                <w:lang w:val="ru-RU"/>
              </w:rPr>
              <w:t xml:space="preserve"> </w:t>
            </w:r>
            <w:r>
              <w:t xml:space="preserve"> ₽</w:t>
            </w:r>
          </w:p>
        </w:tc>
      </w:tr>
    </w:tbl>
    <w:p w14:paraId="20BA0844" w14:textId="77777777" w:rsidR="001042E7" w:rsidRPr="003F5EB7" w:rsidRDefault="001042E7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2D4DE626" w14:textId="79257C2B" w:rsidR="007575BD" w:rsidRPr="004F41EF" w:rsidRDefault="00F04B95" w:rsidP="007575BD">
      <w:pPr>
        <w:rPr>
          <w:rFonts w:ascii="Calibri" w:hAnsi="Calibri" w:cs="Calibri"/>
          <w:color w:val="000000"/>
          <w:sz w:val="22"/>
          <w:szCs w:val="22"/>
          <w:lang w:val="ru-RU"/>
        </w:rPr>
      </w:pPr>
      <w:r w:rsidRPr="00351479">
        <w:rPr>
          <w:szCs w:val="28"/>
          <w:lang w:val="ru-RU"/>
        </w:rPr>
        <w:t>13 860,31</w:t>
      </w:r>
      <w:r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  <w:r>
        <w:rPr>
          <w:bCs/>
          <w:szCs w:val="28"/>
          <w:lang w:val="ru-RU"/>
        </w:rPr>
        <w:t xml:space="preserve"> + 15 ПК * (</w:t>
      </w:r>
      <w:r w:rsidRPr="00594BD7">
        <w:rPr>
          <w:szCs w:val="28"/>
          <w:shd w:val="clear" w:color="auto" w:fill="FFFFFF"/>
          <w:lang w:val="ru-RU"/>
        </w:rPr>
        <w:t>19</w:t>
      </w:r>
      <w:r>
        <w:rPr>
          <w:szCs w:val="28"/>
          <w:shd w:val="clear" w:color="auto" w:fill="FFFFFF"/>
          <w:lang w:val="ru-RU"/>
        </w:rPr>
        <w:t> </w:t>
      </w:r>
      <w:r w:rsidRPr="00594BD7">
        <w:rPr>
          <w:szCs w:val="28"/>
          <w:shd w:val="clear" w:color="auto" w:fill="FFFFFF"/>
          <w:lang w:val="ru-RU"/>
        </w:rPr>
        <w:t>445</w:t>
      </w:r>
      <w:r w:rsidRPr="004F41EF">
        <w:rPr>
          <w:szCs w:val="28"/>
          <w:shd w:val="clear" w:color="auto" w:fill="FFFFFF"/>
          <w:lang w:val="ru-RU"/>
        </w:rPr>
        <w:t xml:space="preserve"> </w:t>
      </w:r>
      <w:r>
        <w:t>₽</w:t>
      </w:r>
      <w:r>
        <w:rPr>
          <w:szCs w:val="28"/>
          <w:shd w:val="clear" w:color="auto" w:fill="FFFFFF"/>
          <w:lang w:val="ru-RU"/>
        </w:rPr>
        <w:t xml:space="preserve"> + </w:t>
      </w:r>
      <w:r w:rsidRPr="004F41EF">
        <w:rPr>
          <w:szCs w:val="28"/>
          <w:shd w:val="clear" w:color="auto" w:fill="FFFFFF"/>
          <w:lang w:val="ru-RU"/>
        </w:rPr>
        <w:t xml:space="preserve">6297 </w:t>
      </w:r>
      <w:r>
        <w:t>₽</w:t>
      </w:r>
      <w:r>
        <w:rPr>
          <w:lang w:val="ru-RU"/>
        </w:rPr>
        <w:t xml:space="preserve">) + 15 ПК * </w:t>
      </w:r>
      <w:r w:rsidRPr="00790A08">
        <w:rPr>
          <w:szCs w:val="28"/>
          <w:lang w:val="ru-RU"/>
        </w:rPr>
        <w:t>24</w:t>
      </w:r>
      <w:r>
        <w:rPr>
          <w:szCs w:val="28"/>
          <w:lang w:val="ru-RU"/>
        </w:rPr>
        <w:t> </w:t>
      </w:r>
      <w:r w:rsidRPr="00790A08">
        <w:rPr>
          <w:szCs w:val="28"/>
          <w:lang w:val="ru-RU"/>
        </w:rPr>
        <w:t>297</w:t>
      </w:r>
      <w:r>
        <w:rPr>
          <w:szCs w:val="28"/>
          <w:lang w:val="ru-RU"/>
        </w:rPr>
        <w:t xml:space="preserve"> </w:t>
      </w:r>
      <w:r>
        <w:t xml:space="preserve"> ₽</w:t>
      </w:r>
      <w:r>
        <w:rPr>
          <w:lang w:val="ru-RU"/>
        </w:rPr>
        <w:t xml:space="preserve"> = </w:t>
      </w:r>
      <w:r w:rsidR="007575BD" w:rsidRPr="007575BD">
        <w:rPr>
          <w:color w:val="000000"/>
          <w:szCs w:val="28"/>
          <w:lang w:val="ru-RU"/>
        </w:rPr>
        <w:t>750585,00</w:t>
      </w:r>
      <w:r w:rsidR="007575BD" w:rsidRPr="004F41EF">
        <w:rPr>
          <w:color w:val="000000"/>
          <w:szCs w:val="28"/>
          <w:lang w:val="ru-RU"/>
        </w:rPr>
        <w:t xml:space="preserve"> </w:t>
      </w:r>
      <w:r w:rsidR="00E8285A">
        <w:t>₽</w:t>
      </w:r>
    </w:p>
    <w:p w14:paraId="1E4B28EE" w14:textId="07726315" w:rsidR="00F04B95" w:rsidRPr="00F04B95" w:rsidRDefault="00F04B95" w:rsidP="00F04B95">
      <w:pPr>
        <w:spacing w:line="360" w:lineRule="auto"/>
        <w:rPr>
          <w:szCs w:val="28"/>
          <w:shd w:val="clear" w:color="auto" w:fill="FFFFFF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F04B95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04B9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76FEADD5" w:rsidR="001042E7" w:rsidRPr="003F5EB7" w:rsidRDefault="00E8285A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dns</w:t>
      </w:r>
      <w:proofErr w:type="spellEnd"/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ru</w:t>
      </w:r>
      <w:proofErr w:type="spellEnd"/>
      <w:r w:rsidRPr="00E8285A">
        <w:rPr>
          <w:szCs w:val="28"/>
          <w:lang w:val="ru-RU"/>
        </w:rPr>
        <w:t xml:space="preserve"> </w:t>
      </w:r>
      <w:r w:rsidR="001042E7"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="001042E7" w:rsidRPr="003F5EB7">
        <w:rPr>
          <w:color w:val="000000"/>
          <w:szCs w:val="28"/>
          <w:shd w:val="clear" w:color="auto" w:fill="FFFFFF"/>
        </w:rPr>
        <w:t>». </w:t>
      </w:r>
    </w:p>
    <w:p w14:paraId="20AC34D1" w14:textId="58E31726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3D917649" w14:textId="78797460" w:rsidR="00E8285A" w:rsidRPr="00E8285A" w:rsidRDefault="00007D14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hyperlink r:id="rId11" w:history="1">
        <w:r w:rsidR="00E8285A" w:rsidRPr="00550BF0">
          <w:rPr>
            <w:rStyle w:val="af3"/>
            <w:szCs w:val="28"/>
          </w:rPr>
          <w:t>https://www.microsoft.com/ru-ru</w:t>
        </w:r>
      </w:hyperlink>
      <w:r w:rsidR="00E8285A" w:rsidRPr="00E8285A">
        <w:rPr>
          <w:szCs w:val="28"/>
        </w:rPr>
        <w:t xml:space="preserve"> </w:t>
      </w:r>
      <w:r w:rsidR="00E8285A">
        <w:rPr>
          <w:szCs w:val="28"/>
          <w:lang w:val="ru-RU"/>
        </w:rPr>
        <w:t>Сайт операционной системы «</w:t>
      </w:r>
      <w:r w:rsidR="00E8285A">
        <w:rPr>
          <w:szCs w:val="28"/>
          <w:lang w:val="en-US"/>
        </w:rPr>
        <w:t>Windows</w:t>
      </w:r>
      <w:r w:rsidR="00E8285A">
        <w:rPr>
          <w:szCs w:val="28"/>
          <w:lang w:val="ru-RU"/>
        </w:rPr>
        <w:t>»</w:t>
      </w:r>
      <w:r w:rsidR="00E8285A" w:rsidRPr="00E8285A">
        <w:rPr>
          <w:szCs w:val="28"/>
          <w:lang w:val="ru-RU"/>
        </w:rPr>
        <w:t xml:space="preserve"> </w:t>
      </w:r>
      <w:r w:rsidR="00E8285A">
        <w:rPr>
          <w:szCs w:val="28"/>
          <w:lang w:val="ru-RU"/>
        </w:rPr>
        <w:t>       и офисного пакета «</w:t>
      </w:r>
      <w:r w:rsidR="00E8285A">
        <w:rPr>
          <w:szCs w:val="28"/>
          <w:lang w:val="en-US"/>
        </w:rPr>
        <w:t>Office</w:t>
      </w:r>
      <w:r w:rsidR="00E8285A">
        <w:rPr>
          <w:szCs w:val="28"/>
          <w:lang w:val="ru-RU"/>
        </w:rPr>
        <w:t>»</w:t>
      </w:r>
    </w:p>
    <w:p w14:paraId="1D7B8C06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7B792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81EDA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B87097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683065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B9788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F626653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CFC816E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DFE156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788E6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A0CA3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01F651D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1AF4E32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1D57B5E0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E91775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135CF7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sectPr w:rsidR="00C952E6" w:rsidRPr="00E8285A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17C96D" w14:textId="77777777" w:rsidR="00007D14" w:rsidRDefault="00007D14">
      <w:r>
        <w:separator/>
      </w:r>
    </w:p>
  </w:endnote>
  <w:endnote w:type="continuationSeparator" w:id="0">
    <w:p w14:paraId="7CD56B9F" w14:textId="77777777" w:rsidR="00007D14" w:rsidRDefault="00007D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2BE45DF-C95A-4C60-8417-3EECAC9FCEE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67A96F6-E6FE-4FD0-BFFF-B5898F0D71CB}"/>
    <w:embedBold r:id="rId3" w:fontKey="{2C34B779-4D77-4086-B54C-3894A5C7B10B}"/>
    <w:embedItalic r:id="rId4" w:fontKey="{1F2A1953-108E-4620-934F-FFB6FDA26B5A}"/>
    <w:embedBoldItalic r:id="rId5" w:fontKey="{FD642F3D-BACE-4552-82DB-35291A9850F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EDD35686-0166-4F44-A77C-46BBFD162F44}"/>
    <w:embedItalic r:id="rId7" w:fontKey="{A1CCC422-3E88-4F31-9C16-1E684CD93FA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D43B4FCB-7E38-4927-84B9-BBA2447E5373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0C5B7B35-B68E-4999-98D6-DBFF8F69172F}"/>
    <w:embedItalic r:id="rId10" w:fontKey="{BC4B0731-4279-44D3-BEA2-768B446DBFC4}"/>
    <w:embedBoldItalic r:id="rId11" w:fontKey="{BED26337-1854-4C1F-B37F-2B07190A2CBA}"/>
  </w:font>
  <w:font w:name="Times New Roman CYR">
    <w:charset w:val="00"/>
    <w:family w:val="roman"/>
    <w:pitch w:val="variable"/>
    <w:sig w:usb0="E0002EFF" w:usb1="C000785B" w:usb2="00000009" w:usb3="00000000" w:csb0="000001FF" w:csb1="00000000"/>
    <w:embedRegular r:id="rId12" w:fontKey="{80E63B67-6987-4A0F-B213-CB43AC64E488}"/>
    <w:embedItalic r:id="rId13" w:fontKey="{DDE4E71D-D11D-49C0-A72B-154C8712737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32ED91BB-05A1-4F06-BE4D-82D2712A6FE4}"/>
  </w:font>
  <w:font w:name="Journal">
    <w:altName w:val="Times New Roman"/>
    <w:charset w:val="00"/>
    <w:family w:val="auto"/>
    <w:pitch w:val="variable"/>
    <w:embedRegular r:id="rId15" w:fontKey="{F7C9DE42-F6DF-4894-8EF3-8F0EC8DB30C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591E917B-175A-47E2-9DC2-6B873C0D6ACF}"/>
    <w:embedBold r:id="rId17" w:fontKey="{AD39AD7C-E7D6-45B0-820E-DB5FE0711FF7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8" w:fontKey="{80A52EA5-DBF2-42E7-AEDB-427250E71987}"/>
    <w:embedItalic r:id="rId19" w:fontKey="{6A2D5E77-2EC5-4DB2-9584-80F60554AA4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0" w:fontKey="{3A9BA01D-2AC4-45FE-93E5-6D087CC4CC5F}"/>
    <w:embedItalic r:id="rId21" w:fontKey="{06E1A75F-6144-4106-A6FE-6A2D7780FF47}"/>
  </w:font>
  <w:font w:name="Nimbus Roman No9 L">
    <w:altName w:val="Times New Roman"/>
    <w:charset w:val="CC"/>
    <w:family w:val="auto"/>
    <w:pitch w:val="default"/>
    <w:embedRegular r:id="rId22" w:fontKey="{35CC3F69-B948-45AF-A97F-340FCD051EA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3" w:fontKey="{65649574-89CD-4DD1-8226-F3710C867C22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96AA0C9E-8BB2-485C-AB4F-DF75AEF11394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AF60713B-3732-461A-BA26-56205882CB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7575BD" w:rsidRDefault="007575B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7575BD" w:rsidRDefault="007575B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99C5F0" w14:textId="77777777" w:rsidR="00007D14" w:rsidRDefault="00007D14">
      <w:r>
        <w:separator/>
      </w:r>
    </w:p>
  </w:footnote>
  <w:footnote w:type="continuationSeparator" w:id="0">
    <w:p w14:paraId="6116D994" w14:textId="77777777" w:rsidR="00007D14" w:rsidRDefault="00007D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7575BD" w:rsidRDefault="00007D14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7575BD" w:rsidRDefault="007575BD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7575BD" w:rsidRPr="00C11D91" w:rsidRDefault="007575BD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7575BD" w:rsidRDefault="007575BD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7575BD" w:rsidRPr="005450E6" w:rsidRDefault="007575BD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7575BD" w:rsidRPr="002B763E" w:rsidRDefault="007575BD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7575BD" w:rsidRPr="002E23CF" w:rsidRDefault="007575BD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7575BD" w:rsidRPr="00C11D91" w:rsidRDefault="007575BD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0E54B7A9" w:rsidR="007575BD" w:rsidRPr="0051080F" w:rsidRDefault="007575BD">
                  <w:pPr>
                    <w:pStyle w:val="af0"/>
                    <w:jc w:val="center"/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</w:t>
                  </w:r>
                  <w:r w:rsidR="0051080F">
                    <w:rPr>
                      <w:sz w:val="18"/>
                      <w:szCs w:val="18"/>
                      <w:lang w:val="en-US"/>
                    </w:rPr>
                    <w:t>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7575BD" w:rsidRPr="00C11D91" w:rsidRDefault="007575BD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7575BD" w:rsidRDefault="00007D14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7575BD" w:rsidRPr="003E3812" w:rsidRDefault="007575B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6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7575BD" w:rsidRDefault="007575BD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7575BD" w:rsidRDefault="007575BD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7575BD" w:rsidRDefault="007575BD">
                  <w:pPr>
                    <w:jc w:val="center"/>
                  </w:pPr>
                </w:p>
                <w:p w14:paraId="124B8551" w14:textId="77777777" w:rsidR="007575BD" w:rsidRDefault="007575BD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embedSystemFonts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07D14"/>
    <w:rsid w:val="0001072D"/>
    <w:rsid w:val="00013B0B"/>
    <w:rsid w:val="00016EE3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4096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13DBC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1F1666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8775B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36445"/>
    <w:rsid w:val="003416DC"/>
    <w:rsid w:val="003419BF"/>
    <w:rsid w:val="0034309C"/>
    <w:rsid w:val="00351479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10BB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4F41EF"/>
    <w:rsid w:val="0050274A"/>
    <w:rsid w:val="00506B07"/>
    <w:rsid w:val="0051080F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2C9"/>
    <w:rsid w:val="00573894"/>
    <w:rsid w:val="00581ECF"/>
    <w:rsid w:val="005922E1"/>
    <w:rsid w:val="0059338D"/>
    <w:rsid w:val="00594BA6"/>
    <w:rsid w:val="00594BD7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575BD"/>
    <w:rsid w:val="00782F21"/>
    <w:rsid w:val="0078706D"/>
    <w:rsid w:val="00787098"/>
    <w:rsid w:val="0078744C"/>
    <w:rsid w:val="00790A08"/>
    <w:rsid w:val="007A4A96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A679F"/>
    <w:rsid w:val="008C3018"/>
    <w:rsid w:val="008D1273"/>
    <w:rsid w:val="008D2109"/>
    <w:rsid w:val="008D655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9F6C8A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0B03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BE5A0D"/>
    <w:rsid w:val="00C0235A"/>
    <w:rsid w:val="00C11D91"/>
    <w:rsid w:val="00C12D00"/>
    <w:rsid w:val="00C42D2B"/>
    <w:rsid w:val="00C44F87"/>
    <w:rsid w:val="00C51C68"/>
    <w:rsid w:val="00C648E9"/>
    <w:rsid w:val="00C91FD9"/>
    <w:rsid w:val="00C9217D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696B"/>
    <w:rsid w:val="00D57FD3"/>
    <w:rsid w:val="00D658B4"/>
    <w:rsid w:val="00D66C8C"/>
    <w:rsid w:val="00D812CE"/>
    <w:rsid w:val="00D90F1E"/>
    <w:rsid w:val="00D928CF"/>
    <w:rsid w:val="00D94A79"/>
    <w:rsid w:val="00D94C67"/>
    <w:rsid w:val="00DB75A2"/>
    <w:rsid w:val="00DC1891"/>
    <w:rsid w:val="00DC2ECD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8285A"/>
    <w:rsid w:val="00E945D8"/>
    <w:rsid w:val="00E95DEE"/>
    <w:rsid w:val="00E96D8C"/>
    <w:rsid w:val="00EB6D90"/>
    <w:rsid w:val="00EC3C79"/>
    <w:rsid w:val="00ED24D6"/>
    <w:rsid w:val="00ED29D9"/>
    <w:rsid w:val="00EE32D0"/>
    <w:rsid w:val="00EE4223"/>
    <w:rsid w:val="00EE65CF"/>
    <w:rsid w:val="00EF6E0C"/>
    <w:rsid w:val="00F04B95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72178"/>
    <w:rsid w:val="00F83EDC"/>
    <w:rsid w:val="00F85FB3"/>
    <w:rsid w:val="00F877D2"/>
    <w:rsid w:val="00FA2BE7"/>
    <w:rsid w:val="00FA2F5A"/>
    <w:rsid w:val="00FA3EF6"/>
    <w:rsid w:val="00FB0A30"/>
    <w:rsid w:val="00FB68AD"/>
    <w:rsid w:val="00FC62E4"/>
    <w:rsid w:val="00FD09EA"/>
    <w:rsid w:val="00FE01C3"/>
    <w:rsid w:val="00FE2374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1"/>
        <o:r id="V:Rule3" type="connector" idref="#_x0000_s1240"/>
        <o:r id="V:Rule4" type="connector" idref="#_x0000_s1242"/>
      </o:rules>
    </o:shapelayout>
  </w:shapeDefaults>
  <w:decimalSymbol w:val="."/>
  <w:listSeparator w:val=",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04B95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EF6E0C"/>
    <w:rPr>
      <w:color w:val="605E5C"/>
      <w:shd w:val="clear" w:color="auto" w:fill="E1DFDD"/>
    </w:rPr>
  </w:style>
  <w:style w:type="character" w:customStyle="1" w:styleId="product-buy-modaltotal-value">
    <w:name w:val="product-buy-modal__total-value"/>
    <w:basedOn w:val="a1"/>
    <w:rsid w:val="00790A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crosoft.com/ru-ru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9448050-5BAB-4F77-A978-F528FE632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598</TotalTime>
  <Pages>14</Pages>
  <Words>1966</Words>
  <Characters>11207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13147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65</cp:revision>
  <cp:lastPrinted>2014-06-07T14:51:00Z</cp:lastPrinted>
  <dcterms:created xsi:type="dcterms:W3CDTF">2019-11-30T08:58:00Z</dcterms:created>
  <dcterms:modified xsi:type="dcterms:W3CDTF">2023-04-18T09:39:00Z</dcterms:modified>
</cp:coreProperties>
</file>