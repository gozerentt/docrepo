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7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5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25CECD9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</w:t>
      </w:r>
      <w:r w:rsidR="002C5F0A">
        <w:rPr>
          <w:szCs w:val="28"/>
        </w:rPr>
        <w:t>бинета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будет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расположатся</w:t>
      </w:r>
      <w:proofErr w:type="spellEnd"/>
      <w:r w:rsidR="002C5F0A">
        <w:rPr>
          <w:szCs w:val="28"/>
        </w:rPr>
        <w:t xml:space="preserve"> на </w:t>
      </w:r>
      <w:r w:rsidR="002C5F0A">
        <w:rPr>
          <w:szCs w:val="28"/>
          <w:lang w:val="ru-RU"/>
        </w:rPr>
        <w:t>одно</w:t>
      </w:r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</w:t>
      </w:r>
      <w:r w:rsidR="002C5F0A">
        <w:rPr>
          <w:szCs w:val="28"/>
        </w:rPr>
        <w:t>есто</w:t>
      </w:r>
      <w:proofErr w:type="spellEnd"/>
      <w:r w:rsidR="002C5F0A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7D88E717" w:rsidR="00CA7E0F" w:rsidRPr="009F6069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E945D8" w:rsidRPr="00CF18A7" w:rsidRDefault="00E945D8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 strokeweight="1pt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2D691232" w:rsidR="00B77468" w:rsidRPr="003F5EB7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sz w:val="24"/>
          <w:szCs w:val="24"/>
        </w:rPr>
        <w:pict w14:anchorId="0AFD809C">
          <v:group id="_x0000_s1244" style="position:absolute;left:0;text-align:left;margin-left:115.35pt;margin-top:370.15pt;width:411.15pt;height:254.95pt;z-index:251734016" coordorigin="2427,7744" coordsize="8223,5099">
            <v:rect id="_x0000_s1245" style="position:absolute;left:3555;top:8344;width:5669;height:2835"/>
            <v:rect id="_x0000_s1246" style="position:absolute;left:4115;top:8344;width:680;height:454"/>
            <v:rect id="_x0000_s1247" style="position:absolute;left:3555;top:8629;width:454;height:680"/>
            <v:rect id="_x0000_s1248" style="position:absolute;left:3555;top:9409;width:454;height:680"/>
            <v:rect id="_x0000_s1249" style="position:absolute;left:3555;top:10204;width:454;height:680"/>
            <v:rect id="_x0000_s1250" style="position:absolute;left:4908;top:8344;width:680;height:454"/>
            <v:rect id="_x0000_s1251" style="position:absolute;left:8486;top:8629;width:454;height:680"/>
            <v:rect id="_x0000_s1252" style="position:absolute;left:9135;top:9309;width:71;height:1185"/>
            <v:rect id="_x0000_s1253" style="position:absolute;left:5705;top:8344;width:680;height:454"/>
            <v:rect id="_x0000_s1254" style="position:absolute;left:6498;top:8344;width:680;height:454"/>
            <v:rect id="_x0000_s1255" style="position:absolute;left:7285;top:8344;width:680;height:454"/>
            <v:rect id="_x0000_s1256" style="position:absolute;left:4115;top:10726;width:680;height:454"/>
            <v:rect id="_x0000_s1257" style="position:absolute;left:4908;top:10726;width:680;height:454"/>
            <v:rect id="_x0000_s1258" style="position:absolute;left:5705;top:10726;width:680;height:454"/>
            <v:rect id="_x0000_s1259" style="position:absolute;left:6498;top:10726;width:680;height:454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260" type="#_x0000_t32" style="position:absolute;left:7860;top:10741;width:405;height:454;flip:x y" o:connectortype="straight" strokeweight="2pt"/>
            <v:shape id="_x0000_s1261" type="#_x0000_t202" style="position:absolute;left:2667;top:940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1">
                <w:txbxContent>
                  <w:p w14:paraId="3A3B8816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А1</w:t>
                    </w:r>
                  </w:p>
                </w:txbxContent>
              </v:textbox>
            </v:shape>
            <v:shape id="_x0000_s1262" type="#_x0000_t202" style="position:absolute;left:5967;top:7744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2">
                <w:txbxContent>
                  <w:p w14:paraId="770D544F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В1</w:t>
                    </w:r>
                  </w:p>
                </w:txbxContent>
              </v:textbox>
            </v:shape>
            <v:shape id="_x0000_s1263" type="#_x0000_t202" style="position:absolute;left:5967;top:1123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3">
                <w:txbxContent>
                  <w:p w14:paraId="202C1964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В2</w:t>
                    </w:r>
                  </w:p>
                </w:txbxContent>
              </v:textbox>
            </v:shape>
            <v:shape id="_x0000_s1264" type="#_x0000_t202" style="position:absolute;left:9387;top:9368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4">
                <w:txbxContent>
                  <w:p w14:paraId="09FAF0FC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А2</w:t>
                    </w:r>
                  </w:p>
                </w:txbxContent>
              </v:textbox>
            </v:shape>
            <v:rect id="_x0000_s1265" style="position:absolute;left:3555;top:10969;width:210;height:210"/>
            <v:shape id="_x0000_s1266" type="#_x0000_t202" style="position:absolute;left:2427;top:11797;width:1893;height:104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6">
                <w:txbxContent>
                  <w:p w14:paraId="21ED523E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Коммутатор</w:t>
                    </w:r>
                    <w:proofErr w:type="spellEnd"/>
                  </w:p>
                  <w:p w14:paraId="2878E5AC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свитч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7" type="#_x0000_t202" style="position:absolute;left:8022;top:11543;width:1073;height: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7">
                <w:txbxContent>
                  <w:p w14:paraId="153D6194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дверь</w:t>
                    </w:r>
                    <w:proofErr w:type="spellEnd"/>
                  </w:p>
                </w:txbxContent>
              </v:textbox>
            </v:shape>
            <v:shape id="_x0000_s1268" type="#_x0000_t202" style="position:absolute;left:9472;top:10148;width:1178;height:94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8">
                <w:txbxContent>
                  <w:p w14:paraId="0434BCD3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Доска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 xml:space="preserve"> 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экран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9" type="#_x0000_t32" style="position:absolute;left:3000;top:11419;width:465;height:420;flip:y" o:connectortype="straight"/>
            <v:shape id="_x0000_s1270" type="#_x0000_t32" style="position:absolute;left:8415;top:11374;width:0;height:255;flip:y" o:connectortype="straight"/>
            <v:shape id="_x0000_s1271" type="#_x0000_t32" style="position:absolute;left:9315;top:9960;width:240;height:484" o:connectortype="straight"/>
          </v:group>
        </w:pict>
      </w:r>
    </w:p>
    <w:p w14:paraId="2B8E71A7" w14:textId="3AB035CB" w:rsidR="00B77468" w:rsidRPr="003F5EB7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42D22EA4" w:rsidR="00B77468" w:rsidRPr="003F5EB7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E945D8" w:rsidRDefault="00E945D8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E945D8" w:rsidRPr="004D552D" w:rsidRDefault="00E945D8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  <w:r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31C96EB7" w:rsidR="00B77468" w:rsidRPr="003F5EB7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E945D8" w:rsidRPr="004F27EB" w:rsidRDefault="00E945D8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E945D8" w:rsidRDefault="00E945D8"/>
              </w:txbxContent>
            </v:textbox>
            <w10:wrap type="square"/>
          </v:shape>
        </w:pict>
      </w:r>
    </w:p>
    <w:p w14:paraId="519B05C1" w14:textId="26BB653E" w:rsidR="00B77468" w:rsidRPr="003F5EB7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E945D8" w:rsidRPr="002C5F0A" w:rsidRDefault="00E945D8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E945D8" w:rsidRDefault="00E945D8"/>
              </w:txbxContent>
            </v:textbox>
            <w10:wrap type="square"/>
          </v:shape>
        </w:pict>
      </w:r>
    </w:p>
    <w:p w14:paraId="7B54F2CE" w14:textId="7E27B990" w:rsidR="00B77468" w:rsidRPr="003F5EB7" w:rsidRDefault="00754AE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  <w:r>
        <w:rPr>
          <w:noProof/>
        </w:rPr>
        <w:pict w14:anchorId="7E203409">
          <v:shape id="_x0000_s1200" type="#_x0000_t202" style="position:absolute;left:0;text-align:left;margin-left:217.3pt;margin-top:23.0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E945D8" w:rsidRPr="00CF18A7" w:rsidRDefault="00E945D8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332E1175" w14:textId="7D96F069" w:rsidR="00B77468" w:rsidRDefault="00754AE0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E945D8" w:rsidRPr="002C5F0A" w:rsidRDefault="00E945D8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E945D8" w:rsidRPr="002C5F0A" w:rsidRDefault="00E945D8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4E9A6B8D" w14:textId="77777777" w:rsidR="008D6559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</w:p>
    <w:p w14:paraId="5EE98524" w14:textId="749F0F83" w:rsidR="00CA7E0F" w:rsidRPr="003F5EB7" w:rsidRDefault="008D6559" w:rsidP="008D6559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>
        <w:rPr>
          <w:szCs w:val="28"/>
          <w:lang w:val="ru-RU"/>
        </w:rPr>
        <w:t xml:space="preserve"> м. </w:t>
      </w:r>
      <w:r w:rsidR="00CA7E0F" w:rsidRPr="003F5EB7">
        <w:rPr>
          <w:szCs w:val="28"/>
        </w:rPr>
        <w:t xml:space="preserve">А1 - </w:t>
      </w:r>
      <w:proofErr w:type="spellStart"/>
      <w:r w:rsidR="00CA7E0F" w:rsidRPr="003F5EB7">
        <w:rPr>
          <w:szCs w:val="28"/>
        </w:rPr>
        <w:t>рассчитана</w:t>
      </w:r>
      <w:proofErr w:type="spellEnd"/>
      <w:r w:rsidR="00CA7E0F" w:rsidRPr="003F5EB7">
        <w:rPr>
          <w:szCs w:val="28"/>
        </w:rPr>
        <w:t>.</w:t>
      </w:r>
    </w:p>
    <w:p w14:paraId="3FA5B216" w14:textId="29C86AC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6535737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2471F71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6894C9C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960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6CC59B4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46458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="007A4A96" w:rsidRPr="007A4A96">
        <w:rPr>
          <w:szCs w:val="28"/>
          <w:lang w:val="ru-RU"/>
        </w:rPr>
        <w:t>5</w:t>
      </w:r>
      <w:bookmarkStart w:id="0" w:name="_GoBack"/>
      <w:bookmarkEnd w:id="0"/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lastRenderedPageBreak/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E945D8">
        <w:tc>
          <w:tcPr>
            <w:tcW w:w="2802" w:type="dxa"/>
          </w:tcPr>
          <w:p w14:paraId="3E19DFBA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E945D8">
        <w:tc>
          <w:tcPr>
            <w:tcW w:w="2802" w:type="dxa"/>
          </w:tcPr>
          <w:p w14:paraId="6CFA7CF8" w14:textId="1A4A2A4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E945D8">
        <w:tc>
          <w:tcPr>
            <w:tcW w:w="2802" w:type="dxa"/>
          </w:tcPr>
          <w:p w14:paraId="0C578DC2" w14:textId="7356A81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E945D8">
        <w:tc>
          <w:tcPr>
            <w:tcW w:w="2802" w:type="dxa"/>
          </w:tcPr>
          <w:p w14:paraId="6DE446E8" w14:textId="4AE69AAA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E945D8">
        <w:tc>
          <w:tcPr>
            <w:tcW w:w="2802" w:type="dxa"/>
          </w:tcPr>
          <w:p w14:paraId="5F0446FC" w14:textId="021EAD26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E945D8">
        <w:tc>
          <w:tcPr>
            <w:tcW w:w="2802" w:type="dxa"/>
          </w:tcPr>
          <w:p w14:paraId="1E5FD280" w14:textId="5102ED70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E945D8">
        <w:tc>
          <w:tcPr>
            <w:tcW w:w="2802" w:type="dxa"/>
          </w:tcPr>
          <w:p w14:paraId="4F54264D" w14:textId="04E63FA3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E945D8">
        <w:tc>
          <w:tcPr>
            <w:tcW w:w="2802" w:type="dxa"/>
          </w:tcPr>
          <w:p w14:paraId="58848E7A" w14:textId="18E357F2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lastRenderedPageBreak/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E945D8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E945D8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lastRenderedPageBreak/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6116BF" w14:textId="77777777" w:rsidR="00754AE0" w:rsidRDefault="00754AE0">
      <w:r>
        <w:separator/>
      </w:r>
    </w:p>
  </w:endnote>
  <w:endnote w:type="continuationSeparator" w:id="0">
    <w:p w14:paraId="64B45C51" w14:textId="77777777" w:rsidR="00754AE0" w:rsidRDefault="00754A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316D411-9777-4FF0-BCDF-4C429B302DED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66529BD9-5C0B-4B1B-A101-DF2BFB7B679E}"/>
    <w:embedBold r:id="rId3" w:fontKey="{9402975D-D42A-4A77-A5AA-304745EA5A7E}"/>
    <w:embedItalic r:id="rId4" w:fontKey="{6E8BAE67-AD7B-44E7-85E0-36C6FDF147E8}"/>
    <w:embedBoldItalic r:id="rId5" w:fontKey="{251BB66E-C511-4825-AEA3-90E118E3FA7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76DA6B7F-B327-4989-B397-A00554F1D205}"/>
    <w:embedItalic r:id="rId7" w:fontKey="{A8A0881D-FE21-4540-990D-571441B74C9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7DC17C44-B64C-4064-B3C1-9099937C65D3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C741E45F-7BC6-484D-A74C-53852534F555}"/>
    <w:embedItalic r:id="rId10" w:fontKey="{5278FDAA-D4AD-43BC-AC75-2FBA1AB7AC0E}"/>
    <w:embedBoldItalic r:id="rId11" w:fontKey="{DA25C683-9796-41CC-BF8B-9A3DD5730CD9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E7D3484E-26E2-40B1-A438-E54B27F29ABE}"/>
    <w:embedItalic r:id="rId13" w:fontKey="{AAB8A57A-4A44-46BB-B418-1D5CA721433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09800443-240D-4DDB-AD90-7E0DFEA78BC1}"/>
  </w:font>
  <w:font w:name="Journal">
    <w:altName w:val="Times New Roman"/>
    <w:charset w:val="00"/>
    <w:family w:val="auto"/>
    <w:pitch w:val="variable"/>
    <w:embedRegular r:id="rId15" w:fontKey="{4BF6F9FD-FD63-46EF-8EA4-D3888B44F6E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D9CE0935-E23C-46F0-9176-438456B355DB}"/>
    <w:embedBold r:id="rId17" w:fontKey="{59E50EDD-AEE9-4D98-A28E-3818A0D96F19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70B784CA-6254-4864-B1AA-5939D68D07EA}"/>
    <w:embedItalic r:id="rId19" w:fontKey="{A4A0CE96-4431-47EC-919B-F69CF462CFE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EE95DBE9-5F74-4C6F-9419-EDA96CE5F4F0}"/>
    <w:embedItalic r:id="rId21" w:fontKey="{7EEA9C0F-63C7-4EC8-B418-7A875B17A073}"/>
  </w:font>
  <w:font w:name="Nimbus Roman No9 L">
    <w:altName w:val="Times New Roman"/>
    <w:charset w:val="CC"/>
    <w:family w:val="auto"/>
    <w:pitch w:val="default"/>
    <w:embedRegular r:id="rId22" w:fontKey="{B8687228-9E95-43EB-ABA0-0EBBFC977127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E6EF9E7D-7EBE-40A7-950E-7BDAC6CB427C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B5F67075-69FC-45A9-9156-FFAEC8C120AD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F2643399-9E27-4DCF-A9E5-795F2786A5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E945D8" w:rsidRDefault="00E945D8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E945D8" w:rsidRDefault="00E945D8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455B61" w14:textId="77777777" w:rsidR="00754AE0" w:rsidRDefault="00754AE0">
      <w:r>
        <w:separator/>
      </w:r>
    </w:p>
  </w:footnote>
  <w:footnote w:type="continuationSeparator" w:id="0">
    <w:p w14:paraId="35BA7912" w14:textId="77777777" w:rsidR="00754AE0" w:rsidRDefault="00754A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E945D8" w:rsidRDefault="00754AE0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E945D8" w:rsidRDefault="00E945D8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E945D8" w:rsidRPr="00C11D91" w:rsidRDefault="00E945D8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E945D8" w:rsidRPr="00C11D91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E945D8" w:rsidRDefault="00E945D8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E945D8" w:rsidRPr="005450E6" w:rsidRDefault="00E945D8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E945D8" w:rsidRPr="00C11D91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E945D8" w:rsidRPr="002B763E" w:rsidRDefault="00E945D8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E945D8" w:rsidRPr="00E44336" w:rsidRDefault="00E945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E945D8" w:rsidRPr="002E23CF" w:rsidRDefault="00E945D8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E945D8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E945D8" w:rsidRPr="00E44336" w:rsidRDefault="00E945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E945D8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E945D8" w:rsidRPr="00C11D91" w:rsidRDefault="00E945D8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E945D8" w:rsidRDefault="00E945D8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E945D8" w:rsidRPr="00C11D91" w:rsidRDefault="00E945D8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E945D8" w:rsidRDefault="00754AE0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E945D8" w:rsidRPr="003E3812" w:rsidRDefault="00E945D8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A735F">
                    <w:rPr>
                      <w:rStyle w:val="a9"/>
                      <w:noProof/>
                    </w:rPr>
                    <w:t>8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E945D8" w:rsidRDefault="00E945D8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E945D8" w:rsidRDefault="00E945D8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E945D8" w:rsidRDefault="00E945D8">
                  <w:pPr>
                    <w:jc w:val="center"/>
                  </w:pPr>
                </w:p>
                <w:p w14:paraId="124B8551" w14:textId="77777777" w:rsidR="00E945D8" w:rsidRDefault="00E945D8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50274A"/>
    <w:rsid w:val="00506B07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82F21"/>
    <w:rsid w:val="00787098"/>
    <w:rsid w:val="0078744C"/>
    <w:rsid w:val="007A4A96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45D8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5FB3"/>
    <w:rsid w:val="00F877D2"/>
    <w:rsid w:val="00FA2BE7"/>
    <w:rsid w:val="00FA2F5A"/>
    <w:rsid w:val="00FA3EF6"/>
    <w:rsid w:val="00FB68AD"/>
    <w:rsid w:val="00FC62E4"/>
    <w:rsid w:val="00FD09EA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0"/>
        <o:r id="V:Rule3" type="connector" idref="#_x0000_s1241"/>
        <o:r id="V:Rule4" type="connector" idref="#_x0000_s1260"/>
        <o:r id="V:Rule5" type="connector" idref="#_x0000_s1242"/>
        <o:r id="V:Rule6" type="connector" idref="#_x0000_s1270"/>
        <o:r id="V:Rule7" type="connector" idref="#_x0000_s1269"/>
        <o:r id="V:Rule8" type="connector" idref="#_x0000_s1271"/>
      </o:rules>
    </o:shapelayout>
  </w:shapeDefaults>
  <w:decimalSymbol w:val=","/>
  <w:listSeparator w:val=";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B65935A-35A7-4DB6-BE5E-90983553F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405</TotalTime>
  <Pages>15</Pages>
  <Words>1865</Words>
  <Characters>10634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12475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51</cp:revision>
  <cp:lastPrinted>2014-06-07T14:51:00Z</cp:lastPrinted>
  <dcterms:created xsi:type="dcterms:W3CDTF">2019-11-30T08:58:00Z</dcterms:created>
  <dcterms:modified xsi:type="dcterms:W3CDTF">2023-03-13T16:59:00Z</dcterms:modified>
</cp:coreProperties>
</file>