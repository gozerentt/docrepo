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A9172" w14:textId="1530C420" w:rsidR="00933F70" w:rsidRDefault="00A6398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ab/>
      </w:r>
    </w:p>
    <w:p w14:paraId="0BACC3A3" w14:textId="1E84FA3D" w:rsidR="00C11D91" w:rsidRPr="003F5EB7" w:rsidRDefault="00933F70" w:rsidP="00C11D91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r>
        <w:rPr>
          <w:b/>
          <w:bCs/>
          <w:szCs w:val="28"/>
        </w:rPr>
        <w:softHyphen/>
      </w:r>
      <w:proofErr w:type="spellStart"/>
      <w:r w:rsidR="00C11D91" w:rsidRPr="003F5EB7">
        <w:rPr>
          <w:b/>
          <w:bCs/>
          <w:szCs w:val="28"/>
        </w:rPr>
        <w:t>Министерство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образования</w:t>
      </w:r>
      <w:proofErr w:type="spellEnd"/>
      <w:r w:rsidR="00C11D91" w:rsidRPr="003F5EB7">
        <w:rPr>
          <w:b/>
          <w:bCs/>
          <w:szCs w:val="28"/>
        </w:rPr>
        <w:t xml:space="preserve">, науки и </w:t>
      </w:r>
      <w:proofErr w:type="spellStart"/>
      <w:r w:rsidR="00C11D91" w:rsidRPr="003F5EB7">
        <w:rPr>
          <w:b/>
          <w:bCs/>
          <w:szCs w:val="28"/>
        </w:rPr>
        <w:t>молодежи</w:t>
      </w:r>
      <w:proofErr w:type="spellEnd"/>
      <w:r w:rsidR="00C11D91" w:rsidRPr="003F5EB7">
        <w:rPr>
          <w:b/>
          <w:bCs/>
          <w:szCs w:val="28"/>
        </w:rPr>
        <w:t xml:space="preserve"> </w:t>
      </w:r>
      <w:proofErr w:type="spellStart"/>
      <w:r w:rsidR="00C11D91" w:rsidRPr="003F5EB7">
        <w:rPr>
          <w:b/>
          <w:bCs/>
          <w:szCs w:val="28"/>
        </w:rPr>
        <w:t>Республики</w:t>
      </w:r>
      <w:proofErr w:type="spellEnd"/>
      <w:r w:rsidR="00C11D91" w:rsidRPr="003F5EB7">
        <w:rPr>
          <w:b/>
          <w:bCs/>
          <w:szCs w:val="28"/>
        </w:rPr>
        <w:t> </w:t>
      </w:r>
      <w:proofErr w:type="spellStart"/>
      <w:r w:rsidR="00C11D91"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77777777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20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E945D8">
        <w:tc>
          <w:tcPr>
            <w:tcW w:w="4361" w:type="dxa"/>
          </w:tcPr>
          <w:p w14:paraId="3B535409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0ECD8309" w:rsidR="00C11D91" w:rsidRPr="0025016A" w:rsidRDefault="0025016A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Локоцкий</w:t>
            </w:r>
            <w:proofErr w:type="spellEnd"/>
            <w:r>
              <w:rPr>
                <w:szCs w:val="28"/>
                <w:lang w:val="ru-RU"/>
              </w:rPr>
              <w:t xml:space="preserve"> А.С.</w:t>
            </w:r>
          </w:p>
        </w:tc>
      </w:tr>
      <w:tr w:rsidR="00C11D91" w:rsidRPr="003F5EB7" w14:paraId="18F851C7" w14:textId="77777777" w:rsidTr="00E945D8">
        <w:tc>
          <w:tcPr>
            <w:tcW w:w="4361" w:type="dxa"/>
          </w:tcPr>
          <w:p w14:paraId="295BFCD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E945D8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E945D8">
        <w:tc>
          <w:tcPr>
            <w:tcW w:w="4361" w:type="dxa"/>
          </w:tcPr>
          <w:p w14:paraId="0965EF2D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E945D8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E945D8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E945D8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E945D8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E945D8">
        <w:tc>
          <w:tcPr>
            <w:tcW w:w="4361" w:type="dxa"/>
          </w:tcPr>
          <w:p w14:paraId="73572A11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E945D8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E945D8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E945D8">
        <w:tc>
          <w:tcPr>
            <w:tcW w:w="4361" w:type="dxa"/>
          </w:tcPr>
          <w:p w14:paraId="36B70E08" w14:textId="77777777" w:rsidR="00C11D91" w:rsidRPr="003F5EB7" w:rsidRDefault="00C11D91" w:rsidP="00E945D8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E945D8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B2187EF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25016A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E945D8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E945D8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E945D8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65F061CC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r w:rsidR="0025016A">
        <w:rPr>
          <w:szCs w:val="28"/>
          <w:lang w:val="ru-RU"/>
        </w:rPr>
        <w:t>7</w:t>
      </w:r>
      <w:r w:rsidRPr="003F5EB7">
        <w:rPr>
          <w:szCs w:val="28"/>
        </w:rPr>
        <w:t xml:space="preserve"> м.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2266681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="0086794E">
        <w:rPr>
          <w:szCs w:val="28"/>
        </w:rPr>
        <w:t xml:space="preserve"> 7 </w:t>
      </w:r>
      <w:proofErr w:type="spellStart"/>
      <w:r w:rsidR="0086794E">
        <w:rPr>
          <w:szCs w:val="28"/>
        </w:rPr>
        <w:t>рабочих</w:t>
      </w:r>
      <w:proofErr w:type="spellEnd"/>
      <w:r w:rsidR="0086794E">
        <w:rPr>
          <w:szCs w:val="28"/>
        </w:rPr>
        <w:t xml:space="preserve"> </w:t>
      </w:r>
      <w:proofErr w:type="spellStart"/>
      <w:r w:rsidR="0086794E">
        <w:rPr>
          <w:szCs w:val="28"/>
        </w:rPr>
        <w:t>столов</w:t>
      </w:r>
      <w:proofErr w:type="spellEnd"/>
      <w:r w:rsidR="0086794E">
        <w:rPr>
          <w:szCs w:val="28"/>
        </w:rPr>
        <w:t xml:space="preserve">, по </w:t>
      </w:r>
      <w:proofErr w:type="spellStart"/>
      <w:r w:rsidR="0086794E">
        <w:rPr>
          <w:szCs w:val="28"/>
        </w:rPr>
        <w:t>ширине</w:t>
      </w:r>
      <w:proofErr w:type="spellEnd"/>
      <w:r w:rsidR="0086794E">
        <w:rPr>
          <w:szCs w:val="28"/>
        </w:rPr>
        <w:t xml:space="preserve"> – 5</w:t>
      </w:r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25CECD9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</w:t>
      </w:r>
      <w:r w:rsidR="002C5F0A">
        <w:rPr>
          <w:szCs w:val="28"/>
        </w:rPr>
        <w:t>бинета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будет</w:t>
      </w:r>
      <w:proofErr w:type="spellEnd"/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расположатся</w:t>
      </w:r>
      <w:proofErr w:type="spellEnd"/>
      <w:r w:rsidR="002C5F0A">
        <w:rPr>
          <w:szCs w:val="28"/>
        </w:rPr>
        <w:t xml:space="preserve"> на </w:t>
      </w:r>
      <w:r w:rsidR="002C5F0A">
        <w:rPr>
          <w:szCs w:val="28"/>
          <w:lang w:val="ru-RU"/>
        </w:rPr>
        <w:t>одно</w:t>
      </w:r>
      <w:r w:rsidR="002C5F0A">
        <w:rPr>
          <w:szCs w:val="28"/>
        </w:rPr>
        <w:t xml:space="preserve"> </w:t>
      </w:r>
      <w:proofErr w:type="spellStart"/>
      <w:r w:rsidR="002C5F0A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</w:t>
      </w:r>
      <w:r w:rsidR="002C5F0A">
        <w:rPr>
          <w:szCs w:val="28"/>
        </w:rPr>
        <w:t>есто</w:t>
      </w:r>
      <w:proofErr w:type="spellEnd"/>
      <w:r w:rsidR="002C5F0A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7D88E717" w:rsidR="00CA7E0F" w:rsidRPr="009F6069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</w:rPr>
        <w:pict w14:anchorId="172AA561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199" type="#_x0000_t202" style="position:absolute;left:0;text-align:left;margin-left:217.2pt;margin-top:17.35pt;width:32.9pt;height:23.3pt;z-index:25171353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Надпись 2;mso-fit-shape-to-text:t">
              <w:txbxContent>
                <w:p w14:paraId="2CE131F2" w14:textId="66A69D51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B1</w:t>
                  </w:r>
                </w:p>
              </w:txbxContent>
            </v:textbox>
            <w10:wrap type="square"/>
          </v:shape>
        </w:pict>
      </w:r>
    </w:p>
    <w:p w14:paraId="19DB88AC" w14:textId="2ECBEFAC" w:rsidR="00CA7E0F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5" style="position:absolute;left:0;text-align:left;margin-left:278.7pt;margin-top:17.95pt;width:34pt;height:22.7pt;rotation:180;z-index:251689984"/>
        </w:pict>
      </w:r>
      <w:r>
        <w:rPr>
          <w:noProof/>
          <w:szCs w:val="28"/>
        </w:rPr>
        <w:pict w14:anchorId="5F939071">
          <v:rect id="_x0000_s1113" style="position:absolute;left:0;text-align:left;margin-left:239.55pt;margin-top:17.95pt;width:34pt;height:22.7pt;rotation:180;z-index:251687936"/>
        </w:pict>
      </w:r>
      <w:r>
        <w:rPr>
          <w:noProof/>
          <w:szCs w:val="28"/>
        </w:rPr>
        <w:pict w14:anchorId="5F939071">
          <v:rect id="_x0000_s1111" style="position:absolute;left:0;text-align:left;margin-left:199.9pt;margin-top:17.95pt;width:34pt;height:22.7pt;rotation:180;z-index:251685888"/>
        </w:pict>
      </w:r>
      <w:r>
        <w:rPr>
          <w:noProof/>
          <w:szCs w:val="28"/>
        </w:rPr>
        <w:pict w14:anchorId="5F939071">
          <v:rect id="_x0000_s1109" style="position:absolute;left:0;text-align:left;margin-left:160.75pt;margin-top:17.95pt;width:34pt;height:22.7pt;rotation:180;z-index:251683840"/>
        </w:pict>
      </w:r>
      <w:r>
        <w:rPr>
          <w:noProof/>
          <w:szCs w:val="28"/>
        </w:rPr>
        <w:pict w14:anchorId="4E2F3DEA">
          <v:rect id="_x0000_s1074" style="position:absolute;left:0;text-align:left;margin-left:92.45pt;margin-top:17.9pt;width:283.45pt;height:198.45pt;z-index:251658240" strokecolor="black [3213]" strokeweight="1pt"/>
        </w:pict>
      </w:r>
      <w:r>
        <w:rPr>
          <w:noProof/>
          <w:szCs w:val="28"/>
        </w:rPr>
        <w:pict w14:anchorId="5F939071">
          <v:rect id="_x0000_s1107" style="position:absolute;left:0;text-align:left;margin-left:121.1pt;margin-top:17.95pt;width:34pt;height:22.7pt;rotation:180;z-index:251681792"/>
        </w:pict>
      </w:r>
    </w:p>
    <w:p w14:paraId="6067419D" w14:textId="17934728" w:rsidR="008A4A9E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1" style="position:absolute;left:0;text-align:left;margin-left:86.85pt;margin-top:28.65pt;width:34pt;height:22.7pt;rotation:90;z-index:251696128"/>
        </w:pict>
      </w:r>
      <w:r>
        <w:rPr>
          <w:noProof/>
          <w:szCs w:val="28"/>
          <w:lang w:val="ru-RU"/>
        </w:rPr>
        <w:pict w14:anchorId="5F939071">
          <v:rect id="_x0000_s1141" style="position:absolute;left:0;text-align:left;margin-left:336.2pt;margin-top:17.2pt;width:34pt;height:22.7pt;rotation:90;z-index:251710464"/>
        </w:pict>
      </w:r>
    </w:p>
    <w:p w14:paraId="6551C995" w14:textId="2D691232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sz w:val="24"/>
          <w:szCs w:val="24"/>
        </w:rPr>
        <w:pict w14:anchorId="0AFD809C">
          <v:group id="_x0000_s1244" style="position:absolute;left:0;text-align:left;margin-left:115.35pt;margin-top:370.15pt;width:411.15pt;height:254.95pt;z-index:251734016" coordorigin="2427,7744" coordsize="8223,5099">
            <v:rect id="_x0000_s1245" style="position:absolute;left:3555;top:8344;width:5669;height:2835"/>
            <v:rect id="_x0000_s1246" style="position:absolute;left:4115;top:8344;width:680;height:454"/>
            <v:rect id="_x0000_s1247" style="position:absolute;left:3555;top:8629;width:454;height:680"/>
            <v:rect id="_x0000_s1248" style="position:absolute;left:3555;top:9409;width:454;height:680"/>
            <v:rect id="_x0000_s1249" style="position:absolute;left:3555;top:10204;width:454;height:680"/>
            <v:rect id="_x0000_s1250" style="position:absolute;left:4908;top:8344;width:680;height:454"/>
            <v:rect id="_x0000_s1251" style="position:absolute;left:8486;top:8629;width:454;height:680"/>
            <v:rect id="_x0000_s1252" style="position:absolute;left:9135;top:9309;width:71;height:1185"/>
            <v:rect id="_x0000_s1253" style="position:absolute;left:5705;top:8344;width:680;height:454"/>
            <v:rect id="_x0000_s1254" style="position:absolute;left:6498;top:8344;width:680;height:454"/>
            <v:rect id="_x0000_s1255" style="position:absolute;left:7285;top:8344;width:680;height:454"/>
            <v:rect id="_x0000_s1256" style="position:absolute;left:4115;top:10726;width:680;height:454"/>
            <v:rect id="_x0000_s1257" style="position:absolute;left:4908;top:10726;width:680;height:454"/>
            <v:rect id="_x0000_s1258" style="position:absolute;left:5705;top:10726;width:680;height:454"/>
            <v:rect id="_x0000_s1259" style="position:absolute;left:6498;top:10726;width:680;height:454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260" type="#_x0000_t32" style="position:absolute;left:7860;top:10741;width:405;height:454;flip:x y" o:connectortype="straight" strokeweight="2pt"/>
            <v:shape id="_x0000_s1261" type="#_x0000_t202" style="position:absolute;left:2667;top:940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1">
                <w:txbxContent>
                  <w:p w14:paraId="3A3B8816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А1</w:t>
                    </w:r>
                  </w:p>
                </w:txbxContent>
              </v:textbox>
            </v:shape>
            <v:shape id="_x0000_s1262" type="#_x0000_t202" style="position:absolute;left:5967;top:7744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2">
                <w:txbxContent>
                  <w:p w14:paraId="770D544F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В1</w:t>
                    </w:r>
                  </w:p>
                </w:txbxContent>
              </v:textbox>
            </v:shape>
            <v:shape id="_x0000_s1263" type="#_x0000_t202" style="position:absolute;left:5967;top:11239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3">
                <w:txbxContent>
                  <w:p w14:paraId="202C1964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В2</w:t>
                    </w:r>
                  </w:p>
                </w:txbxContent>
              </v:textbox>
            </v:shape>
            <v:shape id="_x0000_s1264" type="#_x0000_t202" style="position:absolute;left:9387;top:9368;width:843;height:55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4">
                <w:txbxContent>
                  <w:p w14:paraId="09FAF0FC" w14:textId="77777777" w:rsidR="00E945D8" w:rsidRDefault="00E945D8" w:rsidP="001E4C21">
                    <w:pPr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А2</w:t>
                    </w:r>
                  </w:p>
                </w:txbxContent>
              </v:textbox>
            </v:shape>
            <v:rect id="_x0000_s1265" style="position:absolute;left:3555;top:10969;width:210;height:210"/>
            <v:shape id="_x0000_s1266" type="#_x0000_t202" style="position:absolute;left:2427;top:11797;width:1893;height:104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6">
                <w:txbxContent>
                  <w:p w14:paraId="21ED523E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Коммутатор</w:t>
                    </w:r>
                    <w:proofErr w:type="spellEnd"/>
                  </w:p>
                  <w:p w14:paraId="2878E5AC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свитч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7" type="#_x0000_t202" style="position:absolute;left:8022;top:11543;width:1073;height: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7">
                <w:txbxContent>
                  <w:p w14:paraId="153D6194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дверь</w:t>
                    </w:r>
                    <w:proofErr w:type="spellEnd"/>
                  </w:p>
                </w:txbxContent>
              </v:textbox>
            </v:shape>
            <v:shape id="_x0000_s1268" type="#_x0000_t202" style="position:absolute;left:9472;top:10148;width:1178;height:941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  <v:textbox style="mso-next-textbox:#_x0000_s1268">
                <w:txbxContent>
                  <w:p w14:paraId="0434BCD3" w14:textId="77777777" w:rsidR="00E945D8" w:rsidRDefault="00E945D8" w:rsidP="001E4C21">
                    <w:pPr>
                      <w:rPr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sz w:val="24"/>
                        <w:szCs w:val="24"/>
                      </w:rPr>
                      <w:t>Доска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 xml:space="preserve"> (</w:t>
                    </w:r>
                    <w:proofErr w:type="spellStart"/>
                    <w:r>
                      <w:rPr>
                        <w:sz w:val="24"/>
                        <w:szCs w:val="24"/>
                      </w:rPr>
                      <w:t>экран</w:t>
                    </w:r>
                    <w:proofErr w:type="spellEnd"/>
                    <w:r>
                      <w:rPr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v:shape id="_x0000_s1269" type="#_x0000_t32" style="position:absolute;left:3000;top:11419;width:465;height:420;flip:y" o:connectortype="straight"/>
            <v:shape id="_x0000_s1270" type="#_x0000_t32" style="position:absolute;left:8415;top:11374;width:0;height:255;flip:y" o:connectortype="straight"/>
            <v:shape id="_x0000_s1271" type="#_x0000_t32" style="position:absolute;left:9315;top:9960;width:240;height:484" o:connectortype="straight"/>
          </v:group>
        </w:pict>
      </w:r>
    </w:p>
    <w:p w14:paraId="2B8E71A7" w14:textId="3AB035CB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23" style="position:absolute;left:0;text-align:left;margin-left:86.85pt;margin-top:19.9pt;width:34pt;height:22.7pt;rotation:90;z-index:251698176"/>
        </w:pict>
      </w:r>
      <w:r>
        <w:rPr>
          <w:sz w:val="24"/>
          <w:szCs w:val="24"/>
        </w:rPr>
        <w:pict w14:anchorId="0DA1927C">
          <v:rect id="_x0000_s1130" style="position:absolute;left:0;text-align:left;margin-left:331.45pt;margin-top:405pt;width:34pt;height:22.7pt;rotation:180;z-index:251705344"/>
        </w:pict>
      </w:r>
    </w:p>
    <w:p w14:paraId="41DF4BFA" w14:textId="42D22EA4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1479DE1A">
          <v:rect id="_x0000_s1231" style="position:absolute;left:0;text-align:left;margin-left:371.85pt;margin-top:21.25pt;width:4.25pt;height:56.7pt;z-index:251722752"/>
        </w:pict>
      </w:r>
      <w:r>
        <w:rPr>
          <w:sz w:val="24"/>
          <w:szCs w:val="24"/>
        </w:rPr>
        <w:pict w14:anchorId="6E95212F">
          <v:shape id="_x0000_s1230" type="#_x0000_t202" style="position:absolute;left:0;text-align:left;margin-left:376.95pt;margin-top:1.25pt;width:33.85pt;height:23.3pt;z-index:25172172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30;mso-fit-shape-to-text:t">
              <w:txbxContent>
                <w:p w14:paraId="6A26EDC0" w14:textId="5A9BB074" w:rsidR="00E945D8" w:rsidRDefault="00E945D8" w:rsidP="004D552D">
                  <w:pPr>
                    <w:rPr>
                      <w:b/>
                    </w:rPr>
                  </w:pPr>
                  <w:r>
                    <w:rPr>
                      <w:b/>
                      <w:lang w:val="en-US"/>
                    </w:rPr>
                    <w:t>A2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9DC8A">
          <v:shape id="_x0000_s1229" type="#_x0000_t202" style="position:absolute;left:0;text-align:left;margin-left:58.55pt;margin-top:1pt;width:33.85pt;height:23.3pt;z-index:2517196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29;mso-fit-shape-to-text:t">
              <w:txbxContent>
                <w:p w14:paraId="7F4AC94B" w14:textId="2BB9F43D" w:rsidR="00E945D8" w:rsidRPr="004D552D" w:rsidRDefault="00E945D8">
                  <w:pPr>
                    <w:rPr>
                      <w:b/>
                    </w:rPr>
                  </w:pPr>
                  <w:r w:rsidRPr="004D552D">
                    <w:rPr>
                      <w:b/>
                      <w:lang w:val="en-US"/>
                    </w:rPr>
                    <w:t>A1</w:t>
                  </w:r>
                </w:p>
              </w:txbxContent>
            </v:textbox>
            <w10:wrap type="square"/>
          </v:shape>
        </w:pict>
      </w:r>
      <w:r>
        <w:rPr>
          <w:sz w:val="24"/>
          <w:szCs w:val="24"/>
        </w:rPr>
        <w:pict w14:anchorId="1DA4093D">
          <v:rect id="_x0000_s1131" style="position:absolute;left:0;text-align:left;margin-left:331.45pt;margin-top:405pt;width:34pt;height:22.7pt;rotation:180;z-index:251707392"/>
        </w:pict>
      </w:r>
    </w:p>
    <w:p w14:paraId="7C34B59B" w14:textId="31C96EB7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81" style="position:absolute;left:0;text-align:left;margin-left:86.85pt;margin-top:11.45pt;width:34pt;height:22.7pt;rotation:90;z-index:251665408"/>
        </w:pict>
      </w:r>
      <w:r>
        <w:rPr>
          <w:noProof/>
          <w:lang w:val="ru-RU"/>
        </w:rPr>
        <w:pict w14:anchorId="10A94547">
          <v:shape id="_x0000_s1240" type="#_x0000_t32" style="position:absolute;left:0;text-align:left;margin-left:383.25pt;margin-top:27.1pt;width:17.25pt;height:0;z-index:251729920" o:connectortype="straight" strokeweight="1pt"/>
        </w:pict>
      </w:r>
      <w:r>
        <w:rPr>
          <w:noProof/>
        </w:rPr>
        <w:pict w14:anchorId="7CFCC563">
          <v:shape id="_x0000_s1239" type="#_x0000_t202" style="position:absolute;left:0;text-align:left;margin-left:396.45pt;margin-top:15.6pt;width:87pt;height:20.95pt;z-index:251728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9">
              <w:txbxContent>
                <w:p w14:paraId="2B96DCC7" w14:textId="48947747" w:rsidR="00E945D8" w:rsidRPr="004F27EB" w:rsidRDefault="00E945D8" w:rsidP="00745EA8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Доска (экран)</w:t>
                  </w:r>
                </w:p>
                <w:p w14:paraId="5B02202D" w14:textId="756897CD" w:rsidR="00E945D8" w:rsidRDefault="00E945D8"/>
              </w:txbxContent>
            </v:textbox>
            <w10:wrap type="square"/>
          </v:shape>
        </w:pict>
      </w:r>
    </w:p>
    <w:p w14:paraId="519B05C1" w14:textId="26BB653E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119" style="position:absolute;left:0;text-align:left;margin-left:86.8pt;margin-top:22.9pt;width:34pt;height:22.7pt;rotation:90;z-index:251694080"/>
        </w:pict>
      </w:r>
    </w:p>
    <w:p w14:paraId="6C6007AF" w14:textId="5057BC40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5F939071">
          <v:rect id="_x0000_s1095" style="position:absolute;left:0;text-align:left;margin-left:49.65pt;margin-top:20.4pt;width:34pt;height:22.7pt;rotation:180;z-index:251669504"/>
        </w:pict>
      </w:r>
      <w:r>
        <w:rPr>
          <w:noProof/>
          <w:szCs w:val="28"/>
        </w:rPr>
        <w:pict w14:anchorId="5F939071">
          <v:rect id="_x0000_s1097" style="position:absolute;left:0;text-align:left;margin-left:89.6pt;margin-top:20.4pt;width:34pt;height:22.7pt;rotation:180;z-index:251671552"/>
        </w:pict>
      </w:r>
      <w:r>
        <w:rPr>
          <w:noProof/>
          <w:szCs w:val="28"/>
        </w:rPr>
        <w:pict w14:anchorId="5F939071">
          <v:rect id="_x0000_s1099" style="position:absolute;left:0;text-align:left;margin-left:128.75pt;margin-top:20.4pt;width:34pt;height:22.7pt;rotation:180;z-index:251673600"/>
        </w:pict>
      </w:r>
      <w:r>
        <w:rPr>
          <w:noProof/>
          <w:szCs w:val="28"/>
        </w:rPr>
        <w:pict w14:anchorId="5F939071">
          <v:rect id="_x0000_s1101" style="position:absolute;left:0;text-align:left;margin-left:168.4pt;margin-top:20.4pt;width:34pt;height:22.7pt;rotation:180;z-index:251675648"/>
        </w:pict>
      </w:r>
      <w:r>
        <w:rPr>
          <w:noProof/>
          <w:szCs w:val="28"/>
          <w:lang w:val="ru-RU"/>
        </w:rPr>
        <w:pict w14:anchorId="5F939071">
          <v:rect id="_x0000_s1276" style="position:absolute;left:0;text-align:left;margin-left:208.05pt;margin-top:20.55pt;width:34pt;height:22.7pt;rotation:180;z-index:251737088"/>
        </w:pict>
      </w:r>
      <w:r>
        <w:rPr>
          <w:noProof/>
        </w:rPr>
        <w:pict w14:anchorId="2EB117DB">
          <v:shape id="_x0000_s1238" type="#_x0000_t202" style="position:absolute;left:0;text-align:left;margin-left:-20.7pt;margin-top:24.4pt;width:82.9pt;height:40.75pt;z-index:251726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38">
              <w:txbxContent>
                <w:p w14:paraId="5D282647" w14:textId="27B32570" w:rsidR="00E945D8" w:rsidRPr="002C5F0A" w:rsidRDefault="00E945D8">
                  <w:pPr>
                    <w:rPr>
                      <w:sz w:val="24"/>
                      <w:szCs w:val="24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Коммутатор (Свитч)</w:t>
                  </w:r>
                </w:p>
                <w:p w14:paraId="3838FBF9" w14:textId="77777777" w:rsidR="00E945D8" w:rsidRDefault="00E945D8"/>
              </w:txbxContent>
            </v:textbox>
            <w10:wrap type="square"/>
          </v:shape>
        </w:pict>
      </w:r>
    </w:p>
    <w:p w14:paraId="7B54F2CE" w14:textId="7E27B990" w:rsidR="00B77468" w:rsidRPr="003F5EB7" w:rsidRDefault="00BE5A0D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  <w:lang w:val="ru-RU"/>
        </w:rPr>
        <w:pict w14:anchorId="3404675F">
          <v:shape id="_x0000_s1242" type="#_x0000_t32" style="position:absolute;left:0;text-align:left;margin-left:291.85pt;margin-top:21.6pt;width:0;height:24.2pt;flip:y;z-index:251731968" o:connectortype="straight" strokeweight="1pt"/>
        </w:pict>
      </w:r>
      <w:r>
        <w:rPr>
          <w:noProof/>
          <w:szCs w:val="28"/>
          <w:lang w:val="ru-RU"/>
        </w:rPr>
        <w:pict w14:anchorId="718F29B8">
          <v:shape id="_x0000_s1198" type="#_x0000_t32" style="position:absolute;left:0;text-align:left;margin-left:280.1pt;margin-top:4.4pt;width:14.15pt;height:14.15pt;z-index:251711488" o:connectortype="straight" strokeweight="1pt"/>
        </w:pict>
      </w:r>
      <w:r>
        <w:rPr>
          <w:noProof/>
          <w:szCs w:val="28"/>
          <w:lang w:val="ru-RU"/>
        </w:rPr>
        <w:pict w14:anchorId="05C05492">
          <v:rect id="_x0000_s1272" style="position:absolute;left:0;text-align:left;margin-left:21.5pt;margin-top:8.6pt;width:10.5pt;height:10.5pt;z-index:251735040"/>
        </w:pict>
      </w:r>
      <w:r>
        <w:rPr>
          <w:noProof/>
          <w:lang w:val="ru-RU"/>
        </w:rPr>
        <w:pict w14:anchorId="782708A1">
          <v:shape id="_x0000_s1241" type="#_x0000_t32" style="position:absolute;left:0;text-align:left;margin-left:-2.25pt;margin-top:13.65pt;width:18.45pt;height:0;flip:x;z-index:251730944" o:connectortype="straight" strokeweight="1pt"/>
        </w:pict>
      </w:r>
      <w:r>
        <w:rPr>
          <w:noProof/>
        </w:rPr>
        <w:pict w14:anchorId="7E203409">
          <v:shape id="_x0000_s1200" type="#_x0000_t202" style="position:absolute;left:0;text-align:left;margin-left:217.3pt;margin-top:23.05pt;width:32.85pt;height:23.3pt;z-index:25171558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next-textbox:#_x0000_s1200;mso-fit-shape-to-text:t">
              <w:txbxContent>
                <w:p w14:paraId="4BBE6607" w14:textId="43558F73" w:rsidR="00E945D8" w:rsidRPr="00CF18A7" w:rsidRDefault="00E945D8">
                  <w:pPr>
                    <w:rPr>
                      <w:b/>
                    </w:rPr>
                  </w:pPr>
                  <w:r w:rsidRPr="00CF18A7">
                    <w:rPr>
                      <w:b/>
                      <w:lang w:val="en-US"/>
                    </w:rPr>
                    <w:t>B2</w:t>
                  </w:r>
                </w:p>
              </w:txbxContent>
            </v:textbox>
            <w10:wrap type="square"/>
          </v:shape>
        </w:pict>
      </w:r>
    </w:p>
    <w:p w14:paraId="332E1175" w14:textId="7D96F069" w:rsidR="00B77468" w:rsidRDefault="00BE5A0D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  <w:r>
        <w:rPr>
          <w:noProof/>
          <w:sz w:val="24"/>
          <w:szCs w:val="24"/>
          <w:lang w:val="ru-RU"/>
        </w:rPr>
        <w:pict w14:anchorId="3733F269">
          <v:shape id="_x0000_s1233" type="#_x0000_t202" style="position:absolute;left:0;text-align:left;margin-left:277.45pt;margin-top:22.2pt;width:47.8pt;height:21.65pt;z-index:251724800" filled="f" stroked="f">
            <v:textbox style="mso-next-textbox:#_x0000_s1233">
              <w:txbxContent>
                <w:p w14:paraId="5EE76DC6" w14:textId="37F37A67" w:rsidR="00E945D8" w:rsidRPr="002C5F0A" w:rsidRDefault="00E945D8">
                  <w:pPr>
                    <w:rPr>
                      <w:sz w:val="24"/>
                      <w:szCs w:val="24"/>
                      <w:lang w:val="ru-RU"/>
                    </w:rPr>
                  </w:pPr>
                  <w:r w:rsidRPr="002C5F0A"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  <w:p w14:paraId="7F42924C" w14:textId="77777777" w:rsidR="00E945D8" w:rsidRPr="002C5F0A" w:rsidRDefault="00E945D8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14:paraId="44428BBE" w14:textId="494B847E" w:rsidR="008A4A9E" w:rsidRPr="003F5EB7" w:rsidRDefault="008A4A9E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5DFED49E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E7F3D" w:rsidRP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77101F1B" w:rsidR="00CA7E0F" w:rsidRPr="003F5EB7" w:rsidRDefault="00CA7E0F" w:rsidP="00C42D2B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smartTag w:uri="urn:schemas-microsoft-com:office:smarttags" w:element="metricconverter">
        <w:smartTagPr>
          <w:attr w:name="ProductID" w:val="0,2 м"/>
        </w:smartTagPr>
        <w:r w:rsidRPr="003F5EB7">
          <w:rPr>
            <w:szCs w:val="28"/>
          </w:rPr>
          <w:t>0,2 м</w:t>
        </w:r>
      </w:smartTag>
      <w:r w:rsidRPr="003F5EB7">
        <w:rPr>
          <w:szCs w:val="28"/>
        </w:rPr>
        <w:t xml:space="preserve">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 xml:space="preserve">+ 0,2 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E450C4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третьей</w:t>
      </w:r>
      <w:proofErr w:type="spellEnd"/>
      <w:r w:rsidRPr="003F5EB7">
        <w:rPr>
          <w:szCs w:val="28"/>
        </w:rPr>
        <w:t xml:space="preserve"> розетки – 3,</w:t>
      </w:r>
      <w:r w:rsidR="00B92A03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  <w:r w:rsidR="00C42D2B">
        <w:rPr>
          <w:szCs w:val="28"/>
          <w:lang w:val="ru-RU"/>
        </w:rPr>
        <w:t xml:space="preserve"> </w:t>
      </w:r>
      <w:r w:rsidR="008D6559">
        <w:rPr>
          <w:szCs w:val="28"/>
          <w:lang w:val="ru-RU"/>
        </w:rPr>
        <w:t>До четвертой розетки –</w:t>
      </w:r>
      <w:r w:rsidR="00FD09EA">
        <w:rPr>
          <w:szCs w:val="28"/>
          <w:lang w:val="ru-RU"/>
        </w:rPr>
        <w:t xml:space="preserve"> 5</w:t>
      </w:r>
      <w:r w:rsidR="008D6559">
        <w:rPr>
          <w:szCs w:val="28"/>
          <w:lang w:val="ru-RU"/>
        </w:rPr>
        <w:t xml:space="preserve"> м. </w:t>
      </w:r>
      <w:r w:rsidRPr="003F5EB7">
        <w:rPr>
          <w:szCs w:val="28"/>
        </w:rPr>
        <w:t xml:space="preserve">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29C86AC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7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8D6559">
        <w:rPr>
          <w:szCs w:val="28"/>
          <w:lang w:val="ru-RU"/>
        </w:rPr>
        <w:t>8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6535737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8D6559">
        <w:rPr>
          <w:szCs w:val="28"/>
          <w:lang w:val="ru-RU"/>
        </w:rPr>
        <w:t>10</w:t>
      </w:r>
      <w:r w:rsidRPr="003F5EB7">
        <w:rPr>
          <w:szCs w:val="28"/>
        </w:rPr>
        <w:t xml:space="preserve"> м, </w:t>
      </w:r>
      <w:r w:rsidR="008D6559">
        <w:rPr>
          <w:szCs w:val="28"/>
          <w:lang w:val="ru-RU"/>
        </w:rPr>
        <w:t>11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2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8</w:t>
      </w:r>
      <w:r w:rsidRPr="003F5EB7">
        <w:rPr>
          <w:szCs w:val="28"/>
        </w:rPr>
        <w:t xml:space="preserve"> м, 1</w:t>
      </w:r>
      <w:r w:rsidR="008D6559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м.</w:t>
      </w:r>
    </w:p>
    <w:p w14:paraId="6ED4A987" w14:textId="70A6C0A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8D6559">
        <w:rPr>
          <w:szCs w:val="28"/>
          <w:lang w:val="ru-RU"/>
        </w:rPr>
        <w:t>7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10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8D6559">
        <w:rPr>
          <w:szCs w:val="28"/>
          <w:lang w:val="ru-RU"/>
        </w:rPr>
        <w:t xml:space="preserve"> м + 1,2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8D6559">
        <w:rPr>
          <w:szCs w:val="28"/>
          <w:lang w:val="ru-RU"/>
        </w:rPr>
        <w:t>8,6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4265352D" w:rsidR="00CA7E0F" w:rsidRPr="00FD09EA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3E7F3D">
        <w:rPr>
          <w:szCs w:val="28"/>
          <w:lang w:val="ru-RU"/>
        </w:rPr>
        <w:t>, 7,4 м.</w:t>
      </w:r>
    </w:p>
    <w:p w14:paraId="5233F2F9" w14:textId="3BA7F726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64A3CF61" w14:textId="15E9930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3E7F3D">
        <w:rPr>
          <w:szCs w:val="28"/>
          <w:lang w:val="ru-RU"/>
        </w:rPr>
        <w:t>5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  <w:r w:rsidR="003E7F3D" w:rsidRPr="003E7F3D">
        <w:rPr>
          <w:szCs w:val="28"/>
          <w:lang w:val="ru-RU"/>
        </w:rPr>
        <w:t>22</w:t>
      </w:r>
      <w:r w:rsidR="003E7F3D" w:rsidRPr="00E945D8">
        <w:rPr>
          <w:szCs w:val="28"/>
          <w:lang w:val="ru-RU"/>
        </w:rPr>
        <w:t>,5</w:t>
      </w:r>
      <w:r w:rsidR="00C51C68" w:rsidRPr="003F5EB7">
        <w:rPr>
          <w:szCs w:val="28"/>
          <w:lang w:val="ru-RU"/>
        </w:rPr>
        <w:t xml:space="preserve"> </w:t>
      </w:r>
      <w:r w:rsidRPr="003F5EB7">
        <w:rPr>
          <w:szCs w:val="28"/>
        </w:rPr>
        <w:t>м.</w:t>
      </w:r>
    </w:p>
    <w:p w14:paraId="7B579D1E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6B3382C7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4995CCF3" w:rsidR="00CA7E0F" w:rsidRPr="003F5EB7" w:rsidRDefault="001C2B0A" w:rsidP="00C952E6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CA7E0F" w:rsidRPr="003F5EB7">
              <w:rPr>
                <w:szCs w:val="28"/>
              </w:rPr>
              <w:t>,8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2D36BAFB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  <w:r w:rsidR="00CA7E0F"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2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2354CB06" w:rsidR="00CA7E0F" w:rsidRPr="003F5EB7" w:rsidRDefault="00CA7E0F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4,</w:t>
            </w:r>
            <w:r w:rsidR="00BB0E9C" w:rsidRPr="003F5EB7">
              <w:rPr>
                <w:szCs w:val="28"/>
                <w:lang w:val="ru-RU"/>
              </w:rPr>
              <w:t>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39C1B2A0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41337184" w:rsidR="00BB0E9C" w:rsidRPr="00FD09EA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  <w:r w:rsidR="00FD09EA">
              <w:rPr>
                <w:szCs w:val="28"/>
                <w:lang w:val="ru-RU"/>
              </w:rPr>
              <w:t>,6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404ECC8A" w:rsidR="00BB0E9C" w:rsidRPr="003F5EB7" w:rsidRDefault="00FD09EA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3AE266AD" w:rsidR="00BB0E9C" w:rsidRPr="003F5EB7" w:rsidRDefault="00FD09EA" w:rsidP="00FD09EA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12,4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33C6B4D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13</w:t>
            </w:r>
            <w:r w:rsidR="00FD09EA">
              <w:rPr>
                <w:szCs w:val="28"/>
                <w:lang w:val="ru-RU"/>
              </w:rPr>
              <w:t>,8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0BBDC871" w:rsidR="00BB0E9C" w:rsidRPr="00FD09EA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FD09EA">
              <w:rPr>
                <w:szCs w:val="28"/>
                <w:lang w:val="en-US"/>
              </w:rPr>
              <w:t>5,2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3BECA3BE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1</w:t>
            </w: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3A49CE01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044E9864" w:rsidR="00BB0E9C" w:rsidRPr="00FD09EA" w:rsidRDefault="00FD09EA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49A0180D" w:rsidR="00BB0E9C" w:rsidRPr="00FD09EA" w:rsidRDefault="00FD09EA" w:rsidP="00FD09E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FC62E4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572BCD59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B5FE0BA" w14:textId="104812C5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</w:t>
            </w:r>
            <w:r>
              <w:rPr>
                <w:szCs w:val="28"/>
                <w:lang w:val="ru-RU"/>
              </w:rPr>
              <w:t>,8</w:t>
            </w:r>
          </w:p>
        </w:tc>
      </w:tr>
      <w:tr w:rsidR="00FC62E4" w:rsidRPr="003F5EB7" w14:paraId="47341285" w14:textId="77777777" w:rsidTr="00C952E6">
        <w:trPr>
          <w:jc w:val="center"/>
        </w:trPr>
        <w:tc>
          <w:tcPr>
            <w:tcW w:w="1616" w:type="dxa"/>
          </w:tcPr>
          <w:p w14:paraId="6E5562CF" w14:textId="10DB7584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5CBC8480" w14:textId="38FF8B40" w:rsidR="00FC62E4" w:rsidRPr="00FC62E4" w:rsidRDefault="00FC62E4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8,4</w:t>
            </w:r>
          </w:p>
        </w:tc>
      </w:tr>
      <w:tr w:rsidR="00FC62E4" w:rsidRPr="003F5EB7" w14:paraId="20B2AAC9" w14:textId="77777777" w:rsidTr="00C952E6">
        <w:trPr>
          <w:jc w:val="center"/>
        </w:trPr>
        <w:tc>
          <w:tcPr>
            <w:tcW w:w="1616" w:type="dxa"/>
          </w:tcPr>
          <w:p w14:paraId="462BD1DB" w14:textId="5EF0855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837" w:type="dxa"/>
          </w:tcPr>
          <w:p w14:paraId="1A1E8A77" w14:textId="2CF2F27B" w:rsidR="00FC62E4" w:rsidRPr="00FC62E4" w:rsidRDefault="00FC62E4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22,5</w:t>
            </w:r>
          </w:p>
        </w:tc>
      </w:tr>
    </w:tbl>
    <w:p w14:paraId="2C9981B9" w14:textId="1E4BFAC3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695391" w:rsidRPr="00695391">
        <w:rPr>
          <w:szCs w:val="28"/>
          <w:lang w:val="ru-RU"/>
        </w:rPr>
        <w:t>4</w:t>
      </w:r>
      <w:r w:rsidR="00C51C68" w:rsidRPr="003F5EB7">
        <w:rPr>
          <w:szCs w:val="28"/>
          <w:lang w:val="ru-RU"/>
        </w:rPr>
        <w:t>6</w:t>
      </w:r>
      <w:r w:rsidRPr="003F5EB7">
        <w:rPr>
          <w:szCs w:val="28"/>
        </w:rPr>
        <w:t>.</w:t>
      </w:r>
      <w:r w:rsidR="00C51C68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784BC36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695391" w:rsidRPr="00695391">
        <w:rPr>
          <w:szCs w:val="28"/>
          <w:lang w:val="ru-RU"/>
        </w:rPr>
        <w:t>7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+ 10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695391" w:rsidRPr="00695391">
        <w:rPr>
          <w:szCs w:val="28"/>
          <w:lang w:val="ru-RU"/>
        </w:rPr>
        <w:t>1,2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</w:t>
      </w:r>
      <w:r w:rsidR="00695391">
        <w:rPr>
          <w:szCs w:val="28"/>
          <w:lang w:val="ru-RU"/>
        </w:rPr>
        <w:t xml:space="preserve">+ </w:t>
      </w:r>
      <w:r w:rsidR="00695391" w:rsidRPr="00695391">
        <w:rPr>
          <w:szCs w:val="28"/>
          <w:lang w:val="ru-RU"/>
        </w:rPr>
        <w:t>7,4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 по В2 = 2</w:t>
      </w:r>
      <w:r w:rsidR="00695391" w:rsidRPr="00695391">
        <w:rPr>
          <w:szCs w:val="28"/>
          <w:lang w:val="ru-RU"/>
        </w:rPr>
        <w:t>5,6</w:t>
      </w:r>
      <w:r w:rsidR="0059338D">
        <w:rPr>
          <w:szCs w:val="28"/>
          <w:lang w:val="ru-RU"/>
        </w:rPr>
        <w:t xml:space="preserve"> </w:t>
      </w:r>
      <w:r w:rsidR="00695391">
        <w:rPr>
          <w:szCs w:val="28"/>
          <w:lang w:val="ru-RU"/>
        </w:rPr>
        <w:t>м. Итого 1</w:t>
      </w:r>
      <w:r w:rsidR="00695391" w:rsidRPr="00BA735F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C42D2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2DB078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BA735F">
        <w:rPr>
          <w:szCs w:val="28"/>
          <w:lang w:val="ru-RU"/>
        </w:rPr>
        <w:t>3</w:t>
      </w:r>
      <w:r w:rsidR="00BA735F" w:rsidRPr="00BA735F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</w:p>
    <w:p w14:paraId="1AC9D3E9" w14:textId="6B37E7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lastRenderedPageBreak/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BA735F" w:rsidRPr="00BA735F">
        <w:rPr>
          <w:szCs w:val="28"/>
          <w:lang w:val="ru-RU"/>
        </w:rPr>
        <w:t>5</w:t>
      </w:r>
      <w:r w:rsidRPr="003F5EB7">
        <w:rPr>
          <w:szCs w:val="28"/>
        </w:rPr>
        <w:t xml:space="preserve"> штук розеток плюс 2 розетки и 1</w:t>
      </w:r>
      <w:r w:rsidR="00A63980">
        <w:rPr>
          <w:szCs w:val="28"/>
          <w:lang w:val="ru-RU"/>
        </w:rPr>
        <w:t>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0D24B599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lang w:val="ru-RU"/>
        </w:rPr>
        <w:t>1382</w:t>
      </w:r>
      <w:r w:rsidR="00210E3A">
        <w:rPr>
          <w:lang w:val="ru-RU"/>
        </w:rPr>
        <w:t xml:space="preserve"> </w:t>
      </w:r>
      <w:r w:rsidRPr="003F5EB7">
        <w:rPr>
          <w:szCs w:val="28"/>
        </w:rPr>
        <w:t>руб.</w:t>
      </w:r>
    </w:p>
    <w:p w14:paraId="05BBA928" w14:textId="75D0110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EE4223" w:rsidRPr="003F5EB7">
        <w:rPr>
          <w:szCs w:val="28"/>
        </w:rPr>
        <w:t>1</w:t>
      </w:r>
      <w:r w:rsidR="00EE4223" w:rsidRPr="00695391">
        <w:rPr>
          <w:szCs w:val="28"/>
          <w:lang w:val="ru-RU"/>
        </w:rPr>
        <w:t>4</w:t>
      </w:r>
      <w:r w:rsidR="00EE4223" w:rsidRPr="003F5EB7">
        <w:rPr>
          <w:szCs w:val="28"/>
          <w:lang w:val="ru-RU"/>
        </w:rPr>
        <w:t>6</w:t>
      </w:r>
      <w:r w:rsidR="00EE4223" w:rsidRPr="003F5EB7">
        <w:rPr>
          <w:szCs w:val="28"/>
        </w:rPr>
        <w:t>.</w:t>
      </w:r>
      <w:r w:rsidR="00EE4223" w:rsidRPr="003F5EB7">
        <w:rPr>
          <w:szCs w:val="28"/>
          <w:lang w:val="ru-RU"/>
        </w:rPr>
        <w:t>9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274</w:t>
      </w:r>
      <w:r w:rsidR="00AC6080" w:rsidRPr="00AC6080">
        <w:rPr>
          <w:szCs w:val="28"/>
          <w:lang w:val="ru-RU"/>
        </w:rPr>
        <w:t>7</w:t>
      </w:r>
      <w:r w:rsidRPr="003F5EB7">
        <w:rPr>
          <w:szCs w:val="28"/>
        </w:rPr>
        <w:t xml:space="preserve"> руб.</w:t>
      </w:r>
    </w:p>
    <w:p w14:paraId="0B552732" w14:textId="6894C9C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15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64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960</w:t>
      </w:r>
      <w:r w:rsidR="000175E3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3ECB52A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AC6080" w:rsidRPr="00AC6080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AC6080" w:rsidRPr="00AC6080">
        <w:rPr>
          <w:szCs w:val="28"/>
          <w:lang w:val="ru-RU"/>
        </w:rPr>
        <w:t>29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AC6080" w:rsidRPr="00AC6080">
        <w:rPr>
          <w:szCs w:val="28"/>
          <w:lang w:val="ru-RU"/>
        </w:rPr>
        <w:t>11,31</w:t>
      </w:r>
      <w:r w:rsidRPr="003F5EB7">
        <w:rPr>
          <w:szCs w:val="28"/>
        </w:rPr>
        <w:t xml:space="preserve"> руб.</w:t>
      </w:r>
    </w:p>
    <w:p w14:paraId="13AC2DA7" w14:textId="5CA22858" w:rsidR="00CA7E0F" w:rsidRPr="00013B0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r w:rsidRPr="00EE4223">
        <w:rPr>
          <w:szCs w:val="28"/>
          <w:lang w:val="ru-RU"/>
        </w:rPr>
        <w:t>одинарная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9</w:t>
      </w:r>
      <w:r w:rsidR="00AC6080" w:rsidRPr="00AC6080">
        <w:rPr>
          <w:szCs w:val="28"/>
          <w:lang w:val="ru-RU"/>
        </w:rPr>
        <w:t>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351479" w:rsidRPr="00351479">
        <w:rPr>
          <w:szCs w:val="28"/>
        </w:rPr>
        <w:t>1 581</w:t>
      </w:r>
      <w:r w:rsidR="00AC6080" w:rsidRPr="00AC6080">
        <w:rPr>
          <w:szCs w:val="28"/>
          <w:lang w:val="ru-RU"/>
        </w:rPr>
        <w:t xml:space="preserve"> </w:t>
      </w:r>
      <w:r w:rsidR="00AC6080" w:rsidRPr="007A4A96">
        <w:rPr>
          <w:szCs w:val="28"/>
          <w:lang w:val="ru-RU"/>
        </w:rPr>
        <w:t>-</w:t>
      </w:r>
      <w:r w:rsidRPr="003F5EB7">
        <w:rPr>
          <w:szCs w:val="28"/>
        </w:rPr>
        <w:t xml:space="preserve"> руб.</w:t>
      </w:r>
    </w:p>
    <w:p w14:paraId="4F6008CE" w14:textId="38529630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5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90</w:t>
      </w:r>
      <w:r w:rsidRPr="003F5EB7">
        <w:rPr>
          <w:szCs w:val="28"/>
        </w:rPr>
        <w:t xml:space="preserve"> руб.</w:t>
      </w:r>
    </w:p>
    <w:p w14:paraId="323E95F6" w14:textId="0421C24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 xml:space="preserve">– 344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013B0B">
        <w:rPr>
          <w:szCs w:val="28"/>
          <w:lang w:val="ru-RU"/>
        </w:rPr>
        <w:t>7020</w:t>
      </w:r>
      <w:r w:rsidRPr="003F5EB7">
        <w:rPr>
          <w:szCs w:val="28"/>
        </w:rPr>
        <w:t xml:space="preserve"> руб.</w:t>
      </w:r>
    </w:p>
    <w:p w14:paraId="440CEBAA" w14:textId="02CD7608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351479" w:rsidRPr="00351479">
        <w:rPr>
          <w:szCs w:val="28"/>
          <w:lang w:val="ru-RU"/>
        </w:rPr>
        <w:t>13 860,31</w:t>
      </w:r>
      <w:r w:rsidR="00013B0B">
        <w:rPr>
          <w:szCs w:val="28"/>
          <w:lang w:val="ru-RU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Default="00C952E6" w:rsidP="00C952E6">
      <w:pPr>
        <w:rPr>
          <w:szCs w:val="28"/>
          <w:shd w:val="clear" w:color="auto" w:fill="FFFFFF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page" w:tblpX="1717" w:tblpY="11289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1701"/>
        <w:gridCol w:w="1701"/>
        <w:gridCol w:w="1168"/>
      </w:tblGrid>
      <w:tr w:rsidR="00336445" w:rsidRPr="003F5EB7" w14:paraId="46650B7C" w14:textId="77777777" w:rsidTr="00336445">
        <w:tc>
          <w:tcPr>
            <w:tcW w:w="4928" w:type="dxa"/>
            <w:vAlign w:val="center"/>
          </w:tcPr>
          <w:p w14:paraId="29E9C444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701" w:type="dxa"/>
            <w:vAlign w:val="center"/>
          </w:tcPr>
          <w:p w14:paraId="081B3854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701" w:type="dxa"/>
            <w:vAlign w:val="center"/>
          </w:tcPr>
          <w:p w14:paraId="174C96E8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168" w:type="dxa"/>
            <w:vAlign w:val="center"/>
          </w:tcPr>
          <w:p w14:paraId="7045F215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36445" w:rsidRPr="003F5EB7" w14:paraId="37C7B7FE" w14:textId="77777777" w:rsidTr="00336445">
        <w:tc>
          <w:tcPr>
            <w:tcW w:w="4928" w:type="dxa"/>
          </w:tcPr>
          <w:p w14:paraId="2D7677A1" w14:textId="77777777" w:rsidR="00336445" w:rsidRPr="003F5EB7" w:rsidRDefault="00336445" w:rsidP="00336445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701" w:type="dxa"/>
            <w:vAlign w:val="center"/>
          </w:tcPr>
          <w:p w14:paraId="34D81E53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2747</w:t>
            </w:r>
          </w:p>
        </w:tc>
        <w:tc>
          <w:tcPr>
            <w:tcW w:w="1701" w:type="dxa"/>
            <w:vAlign w:val="center"/>
          </w:tcPr>
          <w:p w14:paraId="621030E4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168" w:type="dxa"/>
            <w:vAlign w:val="center"/>
          </w:tcPr>
          <w:p w14:paraId="22307365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2740</w:t>
            </w:r>
          </w:p>
        </w:tc>
      </w:tr>
      <w:tr w:rsidR="00336445" w:rsidRPr="003F5EB7" w14:paraId="15CF9A52" w14:textId="77777777" w:rsidTr="00336445">
        <w:tc>
          <w:tcPr>
            <w:tcW w:w="4928" w:type="dxa"/>
          </w:tcPr>
          <w:p w14:paraId="03EA5E00" w14:textId="77777777" w:rsidR="00336445" w:rsidRPr="003F5EB7" w:rsidRDefault="00336445" w:rsidP="00336445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701" w:type="dxa"/>
            <w:vAlign w:val="center"/>
          </w:tcPr>
          <w:p w14:paraId="5124C77E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90</w:t>
            </w:r>
          </w:p>
        </w:tc>
        <w:tc>
          <w:tcPr>
            <w:tcW w:w="1701" w:type="dxa"/>
            <w:vAlign w:val="center"/>
          </w:tcPr>
          <w:p w14:paraId="0B060E09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168" w:type="dxa"/>
            <w:vAlign w:val="center"/>
          </w:tcPr>
          <w:p w14:paraId="025519E8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Pr="003F5EB7">
              <w:rPr>
                <w:szCs w:val="28"/>
                <w:lang w:val="ru-RU"/>
              </w:rPr>
              <w:t>350</w:t>
            </w:r>
          </w:p>
        </w:tc>
      </w:tr>
      <w:tr w:rsidR="00336445" w:rsidRPr="003F5EB7" w14:paraId="0C8D38ED" w14:textId="77777777" w:rsidTr="00336445">
        <w:tc>
          <w:tcPr>
            <w:tcW w:w="4928" w:type="dxa"/>
          </w:tcPr>
          <w:p w14:paraId="586008BE" w14:textId="77777777" w:rsidR="00336445" w:rsidRPr="003F5EB7" w:rsidRDefault="00336445" w:rsidP="00336445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701" w:type="dxa"/>
            <w:vAlign w:val="center"/>
          </w:tcPr>
          <w:p w14:paraId="773C4067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</w:t>
            </w:r>
          </w:p>
        </w:tc>
        <w:tc>
          <w:tcPr>
            <w:tcW w:w="1701" w:type="dxa"/>
            <w:vAlign w:val="center"/>
          </w:tcPr>
          <w:p w14:paraId="5D7FB863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168" w:type="dxa"/>
            <w:vAlign w:val="center"/>
          </w:tcPr>
          <w:p w14:paraId="07D1894E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96</w:t>
            </w:r>
          </w:p>
        </w:tc>
      </w:tr>
      <w:tr w:rsidR="00336445" w:rsidRPr="003F5EB7" w14:paraId="0145AE75" w14:textId="77777777" w:rsidTr="00336445">
        <w:tc>
          <w:tcPr>
            <w:tcW w:w="4928" w:type="dxa"/>
          </w:tcPr>
          <w:p w14:paraId="20CD896E" w14:textId="77777777" w:rsidR="00336445" w:rsidRPr="003F5EB7" w:rsidRDefault="00336445" w:rsidP="00336445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701" w:type="dxa"/>
            <w:vAlign w:val="center"/>
          </w:tcPr>
          <w:p w14:paraId="081E16AF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1392</w:t>
            </w:r>
          </w:p>
        </w:tc>
        <w:tc>
          <w:tcPr>
            <w:tcW w:w="1701" w:type="dxa"/>
            <w:vAlign w:val="center"/>
          </w:tcPr>
          <w:p w14:paraId="0558E343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168" w:type="dxa"/>
            <w:vAlign w:val="center"/>
          </w:tcPr>
          <w:p w14:paraId="3E1330D8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1392</w:t>
            </w:r>
          </w:p>
        </w:tc>
      </w:tr>
      <w:tr w:rsidR="00336445" w:rsidRPr="003F5EB7" w14:paraId="3FFB81BE" w14:textId="77777777" w:rsidTr="00336445">
        <w:tc>
          <w:tcPr>
            <w:tcW w:w="4928" w:type="dxa"/>
          </w:tcPr>
          <w:p w14:paraId="694265C4" w14:textId="77777777" w:rsidR="00336445" w:rsidRPr="003F5EB7" w:rsidRDefault="00336445" w:rsidP="00336445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701" w:type="dxa"/>
            <w:vAlign w:val="center"/>
          </w:tcPr>
          <w:p w14:paraId="3346F0F0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64</w:t>
            </w:r>
          </w:p>
        </w:tc>
        <w:tc>
          <w:tcPr>
            <w:tcW w:w="1701" w:type="dxa"/>
            <w:vAlign w:val="center"/>
          </w:tcPr>
          <w:p w14:paraId="4395F93C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168" w:type="dxa"/>
            <w:vAlign w:val="center"/>
          </w:tcPr>
          <w:p w14:paraId="6B8748AA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704</w:t>
            </w:r>
          </w:p>
        </w:tc>
      </w:tr>
      <w:tr w:rsidR="00336445" w:rsidRPr="003F5EB7" w14:paraId="5A520358" w14:textId="77777777" w:rsidTr="00336445">
        <w:tc>
          <w:tcPr>
            <w:tcW w:w="4928" w:type="dxa"/>
          </w:tcPr>
          <w:p w14:paraId="2EAD23BA" w14:textId="77777777" w:rsidR="00336445" w:rsidRPr="003F5EB7" w:rsidRDefault="00336445" w:rsidP="00336445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lastRenderedPageBreak/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701" w:type="dxa"/>
            <w:vAlign w:val="center"/>
          </w:tcPr>
          <w:p w14:paraId="434057E8" w14:textId="77777777" w:rsidR="00336445" w:rsidRPr="00D5696B" w:rsidRDefault="00336445" w:rsidP="0033644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,29</w:t>
            </w:r>
          </w:p>
        </w:tc>
        <w:tc>
          <w:tcPr>
            <w:tcW w:w="1701" w:type="dxa"/>
            <w:vAlign w:val="center"/>
          </w:tcPr>
          <w:p w14:paraId="1679481C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3</w:t>
            </w:r>
            <w:r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168" w:type="dxa"/>
            <w:vAlign w:val="center"/>
          </w:tcPr>
          <w:p w14:paraId="45D01211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21</w:t>
            </w:r>
            <w:r w:rsidRPr="003F5EB7">
              <w:rPr>
                <w:szCs w:val="28"/>
              </w:rPr>
              <w:t>,</w:t>
            </w:r>
            <w:r w:rsidRPr="003F5EB7">
              <w:rPr>
                <w:szCs w:val="28"/>
                <w:lang w:val="ru-RU"/>
              </w:rPr>
              <w:t>45</w:t>
            </w:r>
          </w:p>
        </w:tc>
      </w:tr>
      <w:tr w:rsidR="00336445" w:rsidRPr="003F5EB7" w14:paraId="454186A5" w14:textId="77777777" w:rsidTr="00336445">
        <w:tc>
          <w:tcPr>
            <w:tcW w:w="4928" w:type="dxa"/>
          </w:tcPr>
          <w:p w14:paraId="175739C3" w14:textId="77777777" w:rsidR="00336445" w:rsidRPr="003F5EB7" w:rsidRDefault="00336445" w:rsidP="00336445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701" w:type="dxa"/>
            <w:vAlign w:val="center"/>
          </w:tcPr>
          <w:p w14:paraId="084FABCF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</w:p>
        </w:tc>
        <w:tc>
          <w:tcPr>
            <w:tcW w:w="1701" w:type="dxa"/>
            <w:vAlign w:val="center"/>
          </w:tcPr>
          <w:p w14:paraId="737EDFFD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168" w:type="dxa"/>
            <w:vAlign w:val="center"/>
          </w:tcPr>
          <w:p w14:paraId="6563EB2A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36445" w:rsidRPr="003F5EB7" w14:paraId="45DEE8DC" w14:textId="77777777" w:rsidTr="00336445">
        <w:tc>
          <w:tcPr>
            <w:tcW w:w="4928" w:type="dxa"/>
          </w:tcPr>
          <w:p w14:paraId="7DD7405A" w14:textId="77777777" w:rsidR="00336445" w:rsidRPr="003F5EB7" w:rsidRDefault="00336445" w:rsidP="00336445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701" w:type="dxa"/>
            <w:vAlign w:val="center"/>
          </w:tcPr>
          <w:p w14:paraId="45CCC9C9" w14:textId="77777777" w:rsidR="00336445" w:rsidRPr="003F5EB7" w:rsidRDefault="00336445" w:rsidP="00336445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344</w:t>
            </w:r>
          </w:p>
        </w:tc>
        <w:tc>
          <w:tcPr>
            <w:tcW w:w="1701" w:type="dxa"/>
            <w:vAlign w:val="center"/>
          </w:tcPr>
          <w:p w14:paraId="5C65FF0E" w14:textId="77777777" w:rsidR="00336445" w:rsidRPr="00D5696B" w:rsidRDefault="00336445" w:rsidP="00336445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Pr="003F5EB7">
              <w:rPr>
                <w:szCs w:val="28"/>
                <w:lang w:val="ru-RU"/>
              </w:rPr>
              <w:t>2</w:t>
            </w:r>
            <w:r>
              <w:rPr>
                <w:szCs w:val="28"/>
                <w:lang w:val="en-US"/>
              </w:rPr>
              <w:t>,5</w:t>
            </w:r>
          </w:p>
        </w:tc>
        <w:tc>
          <w:tcPr>
            <w:tcW w:w="1168" w:type="dxa"/>
            <w:vAlign w:val="center"/>
          </w:tcPr>
          <w:p w14:paraId="4FF6B086" w14:textId="77777777" w:rsidR="00336445" w:rsidRPr="003F5EB7" w:rsidRDefault="00336445" w:rsidP="00336445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7020</w:t>
            </w:r>
          </w:p>
        </w:tc>
      </w:tr>
      <w:tr w:rsidR="00336445" w:rsidRPr="003F5EB7" w14:paraId="429FB339" w14:textId="77777777" w:rsidTr="00336445">
        <w:tc>
          <w:tcPr>
            <w:tcW w:w="4928" w:type="dxa"/>
          </w:tcPr>
          <w:p w14:paraId="13981425" w14:textId="77777777" w:rsidR="00336445" w:rsidRPr="003F5EB7" w:rsidRDefault="00336445" w:rsidP="00336445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4C498936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3C21B82E" w14:textId="77777777" w:rsidR="00336445" w:rsidRPr="003F5EB7" w:rsidRDefault="00336445" w:rsidP="00336445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168" w:type="dxa"/>
            <w:shd w:val="clear" w:color="auto" w:fill="auto"/>
            <w:vAlign w:val="center"/>
          </w:tcPr>
          <w:p w14:paraId="74A39533" w14:textId="77777777" w:rsidR="00336445" w:rsidRPr="003F5EB7" w:rsidRDefault="00336445" w:rsidP="00336445">
            <w:pPr>
              <w:jc w:val="center"/>
              <w:rPr>
                <w:szCs w:val="28"/>
                <w:highlight w:val="yellow"/>
                <w:lang w:val="ru-RU"/>
              </w:rPr>
            </w:pPr>
            <w:r w:rsidRPr="00351479">
              <w:rPr>
                <w:szCs w:val="28"/>
                <w:lang w:val="ru-RU"/>
              </w:rPr>
              <w:t>13 860,31</w:t>
            </w:r>
          </w:p>
        </w:tc>
      </w:tr>
    </w:tbl>
    <w:p w14:paraId="1435D5D9" w14:textId="77777777" w:rsidR="00351479" w:rsidRPr="003F5EB7" w:rsidRDefault="00351479" w:rsidP="00C952E6">
      <w:pPr>
        <w:rPr>
          <w:szCs w:val="28"/>
          <w:shd w:val="clear" w:color="auto" w:fill="FFFFFF"/>
          <w:lang w:val="ru-RU"/>
        </w:rPr>
      </w:pPr>
    </w:p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lastRenderedPageBreak/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1F059FC5" w:rsidR="001042E7" w:rsidRPr="00336445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="00EF6E0C" w:rsidRPr="00C60A02">
          <w:rPr>
            <w:rStyle w:val="af3"/>
            <w:szCs w:val="28"/>
          </w:rPr>
          <w:t>https://komtek.net.ru/p</w:t>
        </w:r>
        <w:r w:rsidR="00EF6E0C" w:rsidRPr="00C60A02">
          <w:rPr>
            <w:rStyle w:val="af3"/>
            <w:szCs w:val="28"/>
          </w:rPr>
          <w:t>c</w:t>
        </w:r>
        <w:r w:rsidR="00EF6E0C" w:rsidRPr="00C60A02">
          <w:rPr>
            <w:rStyle w:val="af3"/>
            <w:szCs w:val="28"/>
          </w:rPr>
          <w:t>_configurato</w:t>
        </w:r>
        <w:r w:rsidR="00EF6E0C" w:rsidRPr="00C60A02">
          <w:rPr>
            <w:rStyle w:val="af3"/>
            <w:szCs w:val="28"/>
          </w:rPr>
          <w:t>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336445">
        <w:rPr>
          <w:szCs w:val="28"/>
          <w:lang w:val="ru-RU"/>
        </w:rPr>
        <w:t xml:space="preserve">Офисный </w:t>
      </w:r>
      <w:r w:rsidRPr="003F5EB7">
        <w:rPr>
          <w:szCs w:val="28"/>
        </w:rPr>
        <w:t xml:space="preserve">ПК </w:t>
      </w:r>
      <w:r w:rsidR="00336445">
        <w:rPr>
          <w:szCs w:val="28"/>
          <w:lang w:val="ru-RU"/>
        </w:rPr>
        <w:t xml:space="preserve">на </w:t>
      </w:r>
      <w:r w:rsidR="00336445">
        <w:rPr>
          <w:szCs w:val="28"/>
          <w:lang w:val="en-US"/>
        </w:rPr>
        <w:t>AMD</w:t>
      </w:r>
      <w:r w:rsidR="00336445" w:rsidRPr="00336445">
        <w:rPr>
          <w:szCs w:val="28"/>
          <w:lang w:val="ru-RU"/>
        </w:rPr>
        <w:t>.</w:t>
      </w:r>
    </w:p>
    <w:p w14:paraId="68EC8964" w14:textId="748EB140" w:rsidR="001042E7" w:rsidRPr="003F5EB7" w:rsidRDefault="009F6C8A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lastRenderedPageBreak/>
        <w:drawing>
          <wp:inline distT="0" distB="0" distL="0" distR="0" wp14:anchorId="1A33DC9D" wp14:editId="659E56D5">
            <wp:extent cx="4036030" cy="86079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84" cy="861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B578" w14:textId="323A1F2E" w:rsidR="001042E7" w:rsidRPr="00DC2ECD" w:rsidRDefault="001042E7" w:rsidP="00DC2ECD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5B6E1B" w:rsidRPr="003F5EB7" w14:paraId="430345B1" w14:textId="77777777" w:rsidTr="00AA0463">
        <w:tc>
          <w:tcPr>
            <w:tcW w:w="2802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AA0463">
        <w:tc>
          <w:tcPr>
            <w:tcW w:w="2802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819" w:type="dxa"/>
          </w:tcPr>
          <w:p w14:paraId="55166D3F" w14:textId="679E3492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  <w:bookmarkStart w:id="0" w:name="_GoBack"/>
            <w:bookmarkEnd w:id="0"/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0F6A37DE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5B6E1B" w:rsidRPr="003F5EB7" w14:paraId="0A22158D" w14:textId="77777777" w:rsidTr="00AA0463">
        <w:tc>
          <w:tcPr>
            <w:tcW w:w="2802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819" w:type="dxa"/>
          </w:tcPr>
          <w:p w14:paraId="1D29CF9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80D63B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4B836F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139A7E8" w14:textId="77777777" w:rsidTr="00AA0463">
        <w:tc>
          <w:tcPr>
            <w:tcW w:w="2802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819" w:type="dxa"/>
          </w:tcPr>
          <w:p w14:paraId="458361D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C4C8623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EC2C62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3D2AE2B6" w14:textId="77777777" w:rsidTr="00AA0463">
        <w:tc>
          <w:tcPr>
            <w:tcW w:w="2802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819" w:type="dxa"/>
          </w:tcPr>
          <w:p w14:paraId="39A95B3B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11DBFA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D4F102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79FE1EDA" w14:textId="77777777" w:rsidTr="00AA0463">
        <w:tc>
          <w:tcPr>
            <w:tcW w:w="2802" w:type="dxa"/>
          </w:tcPr>
          <w:p w14:paraId="425704A2" w14:textId="25657E4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</w:t>
            </w:r>
            <w:r w:rsidRPr="003F5EB7">
              <w:rPr>
                <w:b/>
                <w:bCs/>
                <w:szCs w:val="28"/>
                <w:shd w:val="clear" w:color="auto" w:fill="FFFFFF"/>
                <w:lang w:val="ru-RU"/>
              </w:rPr>
              <w:t>нужное добавить</w:t>
            </w:r>
            <w:r w:rsidRPr="003F5EB7">
              <w:rPr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4819" w:type="dxa"/>
          </w:tcPr>
          <w:p w14:paraId="1F59845C" w14:textId="745F224A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</w:p>
        </w:tc>
        <w:tc>
          <w:tcPr>
            <w:tcW w:w="851" w:type="dxa"/>
          </w:tcPr>
          <w:p w14:paraId="4837782A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309CCAF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103925C4" w14:textId="77777777" w:rsidTr="00AA0463">
        <w:tc>
          <w:tcPr>
            <w:tcW w:w="2802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819" w:type="dxa"/>
          </w:tcPr>
          <w:p w14:paraId="38B3B6E5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17C468E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7ABADD8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2F332C62" w14:textId="77777777" w:rsidTr="00AA0463">
        <w:tc>
          <w:tcPr>
            <w:tcW w:w="2802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819" w:type="dxa"/>
          </w:tcPr>
          <w:p w14:paraId="4272630D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94ED1A6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1FCDA4AC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5B6E1B" w:rsidRPr="003F5EB7" w14:paraId="5342A5C3" w14:textId="77777777" w:rsidTr="00AA0463">
        <w:tc>
          <w:tcPr>
            <w:tcW w:w="2802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819" w:type="dxa"/>
          </w:tcPr>
          <w:p w14:paraId="326F10A2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9DDE3B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00763E5A" w14:textId="77777777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106789" w:rsidRPr="003F5EB7" w14:paraId="604E7F06" w14:textId="77777777" w:rsidTr="00AA0463">
        <w:tc>
          <w:tcPr>
            <w:tcW w:w="2802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307DC952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E945D8">
        <w:tc>
          <w:tcPr>
            <w:tcW w:w="2802" w:type="dxa"/>
          </w:tcPr>
          <w:p w14:paraId="3E19DFBA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E945D8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E945D8">
        <w:tc>
          <w:tcPr>
            <w:tcW w:w="2802" w:type="dxa"/>
          </w:tcPr>
          <w:p w14:paraId="6CFA7CF8" w14:textId="1A4A2A4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1234</w:t>
            </w:r>
          </w:p>
        </w:tc>
      </w:tr>
      <w:tr w:rsidR="00AA0463" w:rsidRPr="003F5EB7" w14:paraId="59AA1B40" w14:textId="77777777" w:rsidTr="00E945D8">
        <w:tc>
          <w:tcPr>
            <w:tcW w:w="2802" w:type="dxa"/>
          </w:tcPr>
          <w:p w14:paraId="0C578DC2" w14:textId="7356A815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349ABAFE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2F04793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2D48DAF2" w14:textId="77777777" w:rsidTr="00E945D8">
        <w:tc>
          <w:tcPr>
            <w:tcW w:w="2802" w:type="dxa"/>
          </w:tcPr>
          <w:p w14:paraId="6DE446E8" w14:textId="4AE69AAA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88C7E0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60CCD65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580DA42A" w14:textId="77777777" w:rsidTr="00E945D8">
        <w:tc>
          <w:tcPr>
            <w:tcW w:w="2802" w:type="dxa"/>
          </w:tcPr>
          <w:p w14:paraId="5F0446FC" w14:textId="021EAD26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proofErr w:type="spellStart"/>
            <w:r w:rsidRPr="003F5EB7">
              <w:rPr>
                <w:szCs w:val="28"/>
                <w:shd w:val="clear" w:color="auto" w:fill="FFFFFF"/>
                <w:lang w:val="ru-RU"/>
              </w:rPr>
              <w:t>Колнки</w:t>
            </w:r>
            <w:proofErr w:type="spellEnd"/>
          </w:p>
        </w:tc>
        <w:tc>
          <w:tcPr>
            <w:tcW w:w="4819" w:type="dxa"/>
          </w:tcPr>
          <w:p w14:paraId="42241FEB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EE9433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5C3EAA5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3E90AD46" w14:textId="77777777" w:rsidTr="00E945D8">
        <w:tc>
          <w:tcPr>
            <w:tcW w:w="2802" w:type="dxa"/>
          </w:tcPr>
          <w:p w14:paraId="1E5FD280" w14:textId="5102ED70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(нужное добавить)</w:t>
            </w:r>
          </w:p>
        </w:tc>
        <w:tc>
          <w:tcPr>
            <w:tcW w:w="4819" w:type="dxa"/>
          </w:tcPr>
          <w:p w14:paraId="5D1B39E9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78898F6F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05095D3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50B95F3" w14:textId="77777777" w:rsidTr="00E945D8">
        <w:tc>
          <w:tcPr>
            <w:tcW w:w="2802" w:type="dxa"/>
          </w:tcPr>
          <w:p w14:paraId="4F54264D" w14:textId="04E63FA3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  <w:tc>
          <w:tcPr>
            <w:tcW w:w="4819" w:type="dxa"/>
          </w:tcPr>
          <w:p w14:paraId="6A4E49F0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58776097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76C169FA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</w:tr>
      <w:tr w:rsidR="00AA0463" w:rsidRPr="003F5EB7" w14:paraId="79FC61D1" w14:textId="77777777" w:rsidTr="00E945D8">
        <w:tc>
          <w:tcPr>
            <w:tcW w:w="2802" w:type="dxa"/>
          </w:tcPr>
          <w:p w14:paraId="58848E7A" w14:textId="18E357F2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E945D8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783E41F5" w:rsidR="00AA0463" w:rsidRPr="003F5EB7" w:rsidRDefault="00106789" w:rsidP="00E945D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….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588E1437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Pr="003F5EB7">
        <w:rPr>
          <w:szCs w:val="28"/>
          <w:highlight w:val="yellow"/>
          <w:lang w:val="ru-RU"/>
        </w:rPr>
        <w:t>указать свою</w:t>
      </w:r>
      <w:r w:rsidRPr="003F5EB7">
        <w:rPr>
          <w:szCs w:val="28"/>
        </w:rPr>
        <w:t>.</w:t>
      </w:r>
    </w:p>
    <w:p w14:paraId="609929CC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  <w:highlight w:val="yellow"/>
          <w:lang w:val="ru-RU"/>
        </w:rPr>
        <w:t xml:space="preserve">Далее описать все ПО </w:t>
      </w:r>
      <w:proofErr w:type="spellStart"/>
      <w:r w:rsidRPr="003F5EB7">
        <w:rPr>
          <w:szCs w:val="28"/>
          <w:highlight w:val="yellow"/>
          <w:lang w:val="ru-RU"/>
        </w:rPr>
        <w:t>по</w:t>
      </w:r>
      <w:proofErr w:type="spellEnd"/>
      <w:r w:rsidRPr="003F5EB7">
        <w:rPr>
          <w:szCs w:val="28"/>
          <w:highlight w:val="yellow"/>
          <w:lang w:val="ru-RU"/>
        </w:rPr>
        <w:t xml:space="preserve"> заданию.</w:t>
      </w:r>
      <w:r w:rsidRPr="003F5EB7">
        <w:rPr>
          <w:szCs w:val="28"/>
        </w:rPr>
        <w:t xml:space="preserve"> </w:t>
      </w:r>
    </w:p>
    <w:p w14:paraId="6EE5601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>Пустая строка</w:t>
      </w:r>
    </w:p>
    <w:p w14:paraId="70A3F1D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4"/>
        <w:gridCol w:w="986"/>
        <w:gridCol w:w="5281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E945D8">
        <w:tc>
          <w:tcPr>
            <w:tcW w:w="3510" w:type="dxa"/>
            <w:vAlign w:val="center"/>
          </w:tcPr>
          <w:p w14:paraId="25E84F62" w14:textId="2BADC96F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 xml:space="preserve">10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3BBE4B5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3F5EB7">
              <w:rPr>
                <w:szCs w:val="28"/>
              </w:rPr>
              <w:t>https://komtek.net.ru/microsoft-windows-10-home-64-bit-russian-dvd-kw9-00132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0B9EF5C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682066E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3450A958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157D59C1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4750FDCD" w14:textId="77777777" w:rsidTr="00E945D8">
        <w:trPr>
          <w:trHeight w:val="505"/>
        </w:trPr>
        <w:tc>
          <w:tcPr>
            <w:tcW w:w="3510" w:type="dxa"/>
            <w:vAlign w:val="center"/>
          </w:tcPr>
          <w:p w14:paraId="7C46251F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1012" w:type="dxa"/>
            <w:vAlign w:val="center"/>
          </w:tcPr>
          <w:p w14:paraId="2A0B14AB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5509" w:type="dxa"/>
          </w:tcPr>
          <w:p w14:paraId="0624A816" w14:textId="7777777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76C3C72D" w14:textId="77777777" w:rsidR="001042E7" w:rsidRPr="003F5EB7" w:rsidRDefault="001042E7" w:rsidP="001042E7">
      <w:pPr>
        <w:tabs>
          <w:tab w:val="center" w:pos="5173"/>
        </w:tabs>
        <w:spacing w:before="100" w:beforeAutospacing="1" w:after="100" w:afterAutospacing="1"/>
        <w:jc w:val="center"/>
        <w:rPr>
          <w:b/>
          <w:szCs w:val="28"/>
        </w:rPr>
      </w:pPr>
    </w:p>
    <w:p w14:paraId="232809A8" w14:textId="6E20BB79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78C4FDD3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20BA084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4514F86B" w14:textId="40E2B6CE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ru-RU"/>
        </w:rPr>
      </w:pPr>
      <w:r w:rsidRPr="003F5EB7">
        <w:rPr>
          <w:szCs w:val="28"/>
          <w:highlight w:val="yellow"/>
          <w:lang w:val="ru-RU"/>
        </w:rPr>
        <w:t xml:space="preserve">итоговая цена 1 раздела </w:t>
      </w:r>
      <w:r w:rsidRPr="003F5EB7">
        <w:rPr>
          <w:szCs w:val="28"/>
          <w:highlight w:val="yellow"/>
        </w:rPr>
        <w:t>+</w:t>
      </w:r>
      <w:r w:rsidRPr="003F5EB7">
        <w:rPr>
          <w:szCs w:val="28"/>
          <w:highlight w:val="yellow"/>
          <w:lang w:val="ru-RU"/>
        </w:rPr>
        <w:t xml:space="preserve"> кол-во ПК </w:t>
      </w:r>
      <w:r w:rsidR="0004554E">
        <w:rPr>
          <w:szCs w:val="28"/>
          <w:highlight w:val="yellow"/>
          <w:lang w:val="ru-RU"/>
        </w:rPr>
        <w:t xml:space="preserve">* </w:t>
      </w:r>
      <w:r w:rsidRPr="003F5EB7">
        <w:rPr>
          <w:szCs w:val="28"/>
          <w:highlight w:val="yellow"/>
          <w:lang w:val="ru-RU"/>
        </w:rPr>
        <w:t xml:space="preserve">на цену одного ПК из второго раздела + </w:t>
      </w:r>
      <w:r w:rsidR="0004554E" w:rsidRPr="003F5EB7">
        <w:rPr>
          <w:szCs w:val="28"/>
          <w:highlight w:val="yellow"/>
          <w:lang w:val="ru-RU"/>
        </w:rPr>
        <w:t xml:space="preserve">кол-во ПК </w:t>
      </w:r>
      <w:r w:rsidR="0004554E">
        <w:rPr>
          <w:szCs w:val="28"/>
          <w:highlight w:val="yellow"/>
          <w:lang w:val="ru-RU"/>
        </w:rPr>
        <w:t>*</w:t>
      </w:r>
      <w:r w:rsidRPr="003F5EB7">
        <w:rPr>
          <w:szCs w:val="28"/>
          <w:highlight w:val="yellow"/>
          <w:lang w:val="ru-RU"/>
        </w:rPr>
        <w:t>итоговая цена 3 раздела</w:t>
      </w:r>
      <w:r w:rsidR="00106789" w:rsidRPr="003F5EB7">
        <w:rPr>
          <w:szCs w:val="28"/>
          <w:highlight w:val="yellow"/>
          <w:lang w:val="ru-RU"/>
        </w:rPr>
        <w:t xml:space="preserve"> </w:t>
      </w:r>
      <w:r w:rsidRPr="003F5EB7">
        <w:rPr>
          <w:szCs w:val="28"/>
          <w:highlight w:val="yellow"/>
          <w:lang w:val="ru-RU"/>
        </w:rPr>
        <w:t xml:space="preserve">=     </w:t>
      </w:r>
      <w:r w:rsidRPr="003F5EB7">
        <w:rPr>
          <w:szCs w:val="28"/>
          <w:highlight w:val="yellow"/>
        </w:rPr>
        <w:t>руб.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62D5898D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8016366" w14:textId="77777777" w:rsidR="001042E7" w:rsidRPr="003F5EB7" w:rsidRDefault="001042E7" w:rsidP="001042E7">
      <w:pPr>
        <w:spacing w:line="360" w:lineRule="auto"/>
        <w:ind w:firstLine="720"/>
        <w:rPr>
          <w:spacing w:val="2"/>
          <w:szCs w:val="28"/>
          <w:lang w:val="en-US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3F5EB7">
        <w:rPr>
          <w:spacing w:val="2"/>
          <w:szCs w:val="28"/>
          <w:lang w:val="en-US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20AC34D1" w14:textId="77777777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</w:rPr>
        <w:t xml:space="preserve">https://www.kaspersky.ru    Сайт </w:t>
      </w:r>
      <w:proofErr w:type="spellStart"/>
      <w:r w:rsidRPr="003F5EB7">
        <w:rPr>
          <w:szCs w:val="28"/>
        </w:rPr>
        <w:t>антивирусов</w:t>
      </w:r>
      <w:proofErr w:type="spellEnd"/>
      <w:r w:rsidRPr="003F5EB7">
        <w:rPr>
          <w:szCs w:val="28"/>
        </w:rPr>
        <w:t xml:space="preserve"> от «</w:t>
      </w:r>
      <w:proofErr w:type="spellStart"/>
      <w:r w:rsidRPr="003F5EB7">
        <w:rPr>
          <w:szCs w:val="28"/>
        </w:rPr>
        <w:t>Лаборатории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Касперского</w:t>
      </w:r>
      <w:proofErr w:type="spellEnd"/>
      <w:r w:rsidRPr="003F5EB7">
        <w:rPr>
          <w:szCs w:val="28"/>
        </w:rPr>
        <w:t>».</w:t>
      </w:r>
    </w:p>
    <w:p w14:paraId="09730B0C" w14:textId="6AFD5A71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  <w:highlight w:val="yellow"/>
        </w:rPr>
      </w:pPr>
      <w:r w:rsidRPr="003F5EB7">
        <w:rPr>
          <w:szCs w:val="28"/>
          <w:highlight w:val="yellow"/>
          <w:lang w:val="ru-RU"/>
        </w:rPr>
        <w:t xml:space="preserve">Указать все </w:t>
      </w:r>
      <w:r w:rsidR="00CB4DEC" w:rsidRPr="003F5EB7">
        <w:rPr>
          <w:szCs w:val="28"/>
          <w:highlight w:val="yellow"/>
          <w:lang w:val="ru-RU"/>
        </w:rPr>
        <w:t>интернет-источники</w:t>
      </w:r>
    </w:p>
    <w:p w14:paraId="1D7B8C06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7B792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81EDA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B87097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683065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B9788A8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F626653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2CFC816E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DFE156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788E6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A0CA3D7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01F651DD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61AF4E32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1D57B5E0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48E91775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p w14:paraId="3135CF7A" w14:textId="77777777" w:rsidR="00C952E6" w:rsidRPr="003F5EB7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  <w:lang w:val="ru-RU"/>
        </w:rPr>
      </w:pPr>
    </w:p>
    <w:sectPr w:rsidR="00C952E6" w:rsidRPr="003F5EB7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9F5A2D" w14:textId="77777777" w:rsidR="00BE5A0D" w:rsidRDefault="00BE5A0D">
      <w:r>
        <w:separator/>
      </w:r>
    </w:p>
  </w:endnote>
  <w:endnote w:type="continuationSeparator" w:id="0">
    <w:p w14:paraId="3DB68095" w14:textId="77777777" w:rsidR="00BE5A0D" w:rsidRDefault="00BE5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858D6DE-2FD0-4C65-B981-F1C82211E36D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B45F7B58-3D5C-4BBB-8E8E-8DF43BF3486E}"/>
    <w:embedBold r:id="rId3" w:fontKey="{3260EFD3-8CF4-4400-AF9E-26CE96FC3EEB}"/>
    <w:embedItalic r:id="rId4" w:fontKey="{A5CE345A-313E-4DF4-BD5F-08065057CC64}"/>
    <w:embedBoldItalic r:id="rId5" w:fontKey="{18EA3544-9BC0-41DA-A1A5-4DFAA591C16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AD00BA6E-E578-4D9C-A73B-28CA0F7C2C07}"/>
    <w:embedItalic r:id="rId7" w:fontKey="{50490891-0E6B-4120-BC30-D051E6F35EB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8B8B6DF-36BD-4218-83C7-4D9AE05AFAF4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22249AEA-8551-47FE-90B5-1EE4537BC517}"/>
    <w:embedItalic r:id="rId10" w:fontKey="{1193AFC1-2A2B-4979-866E-0AA6E1E30EB3}"/>
    <w:embedBoldItalic r:id="rId11" w:fontKey="{D1A0FFC2-0EA2-40B7-8BBF-F30DDF980B6A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2" w:fontKey="{DDA3259D-9941-4281-8275-FC5CA73C7A79}"/>
    <w:embedItalic r:id="rId13" w:fontKey="{FBD060ED-A88A-43EA-BDA5-25D19EC8E93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4" w:fontKey="{A6F4DA35-742E-43BB-B32F-049530FA3723}"/>
  </w:font>
  <w:font w:name="Journal">
    <w:altName w:val="Times New Roman"/>
    <w:charset w:val="00"/>
    <w:family w:val="auto"/>
    <w:pitch w:val="variable"/>
    <w:embedRegular r:id="rId15" w:fontKey="{C574BD95-6232-4D6A-8F38-C7B16EE8DC2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6" w:fontKey="{8BB6A160-12B1-49A5-9167-AEB8B8766795}"/>
    <w:embedBold r:id="rId17" w:fontKey="{19D8DE8A-A5C2-4BF8-984A-B05BF4992495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  <w:embedRegular r:id="rId18" w:fontKey="{9A314BEE-9C91-4089-9955-A689836C0A96}"/>
    <w:embedItalic r:id="rId19" w:fontKey="{64B9FD66-B269-4307-934E-52C53CEE6BE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0" w:fontKey="{AA1FA940-A30A-4755-9852-D261ABB9BA42}"/>
    <w:embedItalic r:id="rId21" w:fontKey="{FC3BDF79-912F-42DD-9241-EA2A3714A6BC}"/>
  </w:font>
  <w:font w:name="Nimbus Roman No9 L">
    <w:altName w:val="Times New Roman"/>
    <w:charset w:val="CC"/>
    <w:family w:val="auto"/>
    <w:pitch w:val="default"/>
    <w:embedRegular r:id="rId22" w:fontKey="{9E030A29-FDA9-4375-A90E-CA30BCC286A3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23" w:fontKey="{A0D2E1C5-4E6D-4927-876C-F2A31739DBEE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4" w:fontKey="{82F810D4-741C-43EB-8B8A-12399BA84F2E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5" w:fontKey="{C6E8E88D-87F3-410A-A29B-1E57B389AF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E945D8" w:rsidRDefault="00E945D8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E945D8" w:rsidRDefault="00E945D8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DC393D" w14:textId="77777777" w:rsidR="00BE5A0D" w:rsidRDefault="00BE5A0D">
      <w:r>
        <w:separator/>
      </w:r>
    </w:p>
  </w:footnote>
  <w:footnote w:type="continuationSeparator" w:id="0">
    <w:p w14:paraId="28D30326" w14:textId="77777777" w:rsidR="00BE5A0D" w:rsidRDefault="00BE5A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E945D8" w:rsidRDefault="00BE5A0D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E945D8" w:rsidRDefault="00E945D8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FA04640" w:rsidR="00E945D8" w:rsidRPr="00C11D91" w:rsidRDefault="00E945D8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11BC78CB" w:rsidR="00E945D8" w:rsidRDefault="00E945D8" w:rsidP="005450E6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Локоцкий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А.С.</w:t>
                    </w:r>
                  </w:p>
                  <w:p w14:paraId="61093CF4" w14:textId="77777777" w:rsidR="00E945D8" w:rsidRPr="005450E6" w:rsidRDefault="00E945D8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E945D8" w:rsidRPr="00C11D91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E945D8" w:rsidRPr="002B763E" w:rsidRDefault="00E945D8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E945D8" w:rsidRPr="002E23CF" w:rsidRDefault="00E945D8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E945D8" w:rsidRPr="00E44336" w:rsidRDefault="00E945D8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E945D8" w:rsidRDefault="00E945D8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E945D8" w:rsidRDefault="00E945D8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E945D8" w:rsidRPr="00C11D91" w:rsidRDefault="00E945D8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E945D8" w:rsidRDefault="00E945D8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E945D8" w:rsidRPr="00C11D91" w:rsidRDefault="00E945D8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E945D8" w:rsidRDefault="00BE5A0D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E945D8" w:rsidRDefault="00E945D8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E945D8" w:rsidRPr="003E3812" w:rsidRDefault="00E945D8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 w:rsidR="00D5696B">
                    <w:rPr>
                      <w:rStyle w:val="a9"/>
                      <w:noProof/>
                    </w:rPr>
                    <w:t>6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7BA96354" w:rsidR="00E945D8" w:rsidRDefault="00E945D8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E945D8" w:rsidRDefault="00E945D8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E945D8" w:rsidRDefault="00E945D8">
                  <w:pPr>
                    <w:jc w:val="center"/>
                  </w:pPr>
                </w:p>
                <w:p w14:paraId="124B8551" w14:textId="77777777" w:rsidR="00E945D8" w:rsidRDefault="00E945D8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13B0B"/>
    <w:rsid w:val="000175E3"/>
    <w:rsid w:val="000205CA"/>
    <w:rsid w:val="00021001"/>
    <w:rsid w:val="00023C82"/>
    <w:rsid w:val="00040147"/>
    <w:rsid w:val="0004223B"/>
    <w:rsid w:val="0004554E"/>
    <w:rsid w:val="000666E4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240D9"/>
    <w:rsid w:val="00132423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C2B0A"/>
    <w:rsid w:val="001D2FC9"/>
    <w:rsid w:val="001E1104"/>
    <w:rsid w:val="001E4C21"/>
    <w:rsid w:val="001F1375"/>
    <w:rsid w:val="00210E3A"/>
    <w:rsid w:val="00213AE9"/>
    <w:rsid w:val="0021532D"/>
    <w:rsid w:val="002166E5"/>
    <w:rsid w:val="002217C4"/>
    <w:rsid w:val="0022652B"/>
    <w:rsid w:val="002313E2"/>
    <w:rsid w:val="002323B2"/>
    <w:rsid w:val="00245C41"/>
    <w:rsid w:val="0025016A"/>
    <w:rsid w:val="002548CC"/>
    <w:rsid w:val="00260D7A"/>
    <w:rsid w:val="00262883"/>
    <w:rsid w:val="0028080F"/>
    <w:rsid w:val="00280EA0"/>
    <w:rsid w:val="00282EFE"/>
    <w:rsid w:val="00284427"/>
    <w:rsid w:val="0028775B"/>
    <w:rsid w:val="00291179"/>
    <w:rsid w:val="002B763E"/>
    <w:rsid w:val="002C3046"/>
    <w:rsid w:val="002C5F0A"/>
    <w:rsid w:val="002D6CF4"/>
    <w:rsid w:val="002E23CF"/>
    <w:rsid w:val="00301679"/>
    <w:rsid w:val="0030272B"/>
    <w:rsid w:val="00307974"/>
    <w:rsid w:val="00307F5B"/>
    <w:rsid w:val="00322E10"/>
    <w:rsid w:val="00326D35"/>
    <w:rsid w:val="00327C70"/>
    <w:rsid w:val="00331279"/>
    <w:rsid w:val="00336445"/>
    <w:rsid w:val="003416DC"/>
    <w:rsid w:val="003419BF"/>
    <w:rsid w:val="0034309C"/>
    <w:rsid w:val="00351479"/>
    <w:rsid w:val="00352134"/>
    <w:rsid w:val="003628CA"/>
    <w:rsid w:val="00364496"/>
    <w:rsid w:val="003759F3"/>
    <w:rsid w:val="00375FAA"/>
    <w:rsid w:val="00383FDC"/>
    <w:rsid w:val="00396FB8"/>
    <w:rsid w:val="003A0131"/>
    <w:rsid w:val="003A2E23"/>
    <w:rsid w:val="003B77F0"/>
    <w:rsid w:val="003C3B6C"/>
    <w:rsid w:val="003D0BB2"/>
    <w:rsid w:val="003D4930"/>
    <w:rsid w:val="003D5019"/>
    <w:rsid w:val="003E2797"/>
    <w:rsid w:val="003E291B"/>
    <w:rsid w:val="003E3812"/>
    <w:rsid w:val="003E7F3D"/>
    <w:rsid w:val="003F1592"/>
    <w:rsid w:val="003F349D"/>
    <w:rsid w:val="003F5EB7"/>
    <w:rsid w:val="00401D43"/>
    <w:rsid w:val="00405FFA"/>
    <w:rsid w:val="00413ABA"/>
    <w:rsid w:val="004215BE"/>
    <w:rsid w:val="00434364"/>
    <w:rsid w:val="00446EF9"/>
    <w:rsid w:val="00454524"/>
    <w:rsid w:val="004714AF"/>
    <w:rsid w:val="0048223E"/>
    <w:rsid w:val="0048590F"/>
    <w:rsid w:val="00491645"/>
    <w:rsid w:val="004A330A"/>
    <w:rsid w:val="004A58E1"/>
    <w:rsid w:val="004A6AD6"/>
    <w:rsid w:val="004B1ED1"/>
    <w:rsid w:val="004B6598"/>
    <w:rsid w:val="004C34F1"/>
    <w:rsid w:val="004D552D"/>
    <w:rsid w:val="004F1A3C"/>
    <w:rsid w:val="004F27EB"/>
    <w:rsid w:val="0050274A"/>
    <w:rsid w:val="00506B07"/>
    <w:rsid w:val="0051236E"/>
    <w:rsid w:val="00515F89"/>
    <w:rsid w:val="005261D0"/>
    <w:rsid w:val="00530676"/>
    <w:rsid w:val="00541580"/>
    <w:rsid w:val="00541C02"/>
    <w:rsid w:val="00543648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72C35"/>
    <w:rsid w:val="00695391"/>
    <w:rsid w:val="00695585"/>
    <w:rsid w:val="006A2C40"/>
    <w:rsid w:val="006A31EB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45EA8"/>
    <w:rsid w:val="007508A3"/>
    <w:rsid w:val="00754AE0"/>
    <w:rsid w:val="007561DD"/>
    <w:rsid w:val="00782F21"/>
    <w:rsid w:val="00787098"/>
    <w:rsid w:val="0078744C"/>
    <w:rsid w:val="007A4A96"/>
    <w:rsid w:val="007B63D7"/>
    <w:rsid w:val="007B77A9"/>
    <w:rsid w:val="007E277A"/>
    <w:rsid w:val="007E78EE"/>
    <w:rsid w:val="00810795"/>
    <w:rsid w:val="00834A91"/>
    <w:rsid w:val="00837C36"/>
    <w:rsid w:val="00853D5F"/>
    <w:rsid w:val="0086794E"/>
    <w:rsid w:val="008826BB"/>
    <w:rsid w:val="00885386"/>
    <w:rsid w:val="00887305"/>
    <w:rsid w:val="008A113A"/>
    <w:rsid w:val="008A4664"/>
    <w:rsid w:val="008A4A9E"/>
    <w:rsid w:val="008C3018"/>
    <w:rsid w:val="008D1273"/>
    <w:rsid w:val="008D2109"/>
    <w:rsid w:val="008D6559"/>
    <w:rsid w:val="008E2B7D"/>
    <w:rsid w:val="00907C1D"/>
    <w:rsid w:val="00933F7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9F6069"/>
    <w:rsid w:val="009F6C8A"/>
    <w:rsid w:val="00A0187F"/>
    <w:rsid w:val="00A01961"/>
    <w:rsid w:val="00A06587"/>
    <w:rsid w:val="00A34A7A"/>
    <w:rsid w:val="00A36156"/>
    <w:rsid w:val="00A50B4D"/>
    <w:rsid w:val="00A52754"/>
    <w:rsid w:val="00A53786"/>
    <w:rsid w:val="00A63980"/>
    <w:rsid w:val="00A71096"/>
    <w:rsid w:val="00A7426B"/>
    <w:rsid w:val="00A9658D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6080"/>
    <w:rsid w:val="00AC7388"/>
    <w:rsid w:val="00AD400C"/>
    <w:rsid w:val="00AE0B3C"/>
    <w:rsid w:val="00AE6687"/>
    <w:rsid w:val="00B01E88"/>
    <w:rsid w:val="00B20C5F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7468"/>
    <w:rsid w:val="00B817EC"/>
    <w:rsid w:val="00B92A03"/>
    <w:rsid w:val="00B93307"/>
    <w:rsid w:val="00B94A07"/>
    <w:rsid w:val="00BA64B2"/>
    <w:rsid w:val="00BA735F"/>
    <w:rsid w:val="00BB0E9C"/>
    <w:rsid w:val="00BB5D30"/>
    <w:rsid w:val="00BB78FE"/>
    <w:rsid w:val="00BC2CE3"/>
    <w:rsid w:val="00BD4A6C"/>
    <w:rsid w:val="00BE5A0D"/>
    <w:rsid w:val="00C0235A"/>
    <w:rsid w:val="00C11D91"/>
    <w:rsid w:val="00C12D00"/>
    <w:rsid w:val="00C42D2B"/>
    <w:rsid w:val="00C44F87"/>
    <w:rsid w:val="00C51C68"/>
    <w:rsid w:val="00C648E9"/>
    <w:rsid w:val="00C91FD9"/>
    <w:rsid w:val="00C952E6"/>
    <w:rsid w:val="00C960B2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47A9"/>
    <w:rsid w:val="00CF18A7"/>
    <w:rsid w:val="00D1191D"/>
    <w:rsid w:val="00D13931"/>
    <w:rsid w:val="00D40C34"/>
    <w:rsid w:val="00D411D7"/>
    <w:rsid w:val="00D51E0A"/>
    <w:rsid w:val="00D5551C"/>
    <w:rsid w:val="00D5581B"/>
    <w:rsid w:val="00D5696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C2ECD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45D8"/>
    <w:rsid w:val="00E95DEE"/>
    <w:rsid w:val="00E96D8C"/>
    <w:rsid w:val="00EB6D90"/>
    <w:rsid w:val="00EC3C79"/>
    <w:rsid w:val="00ED24D6"/>
    <w:rsid w:val="00ED29D9"/>
    <w:rsid w:val="00EE32D0"/>
    <w:rsid w:val="00EE4223"/>
    <w:rsid w:val="00EE65CF"/>
    <w:rsid w:val="00EF6E0C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5FB3"/>
    <w:rsid w:val="00F877D2"/>
    <w:rsid w:val="00FA2BE7"/>
    <w:rsid w:val="00FA2F5A"/>
    <w:rsid w:val="00FA3EF6"/>
    <w:rsid w:val="00FB68AD"/>
    <w:rsid w:val="00FC62E4"/>
    <w:rsid w:val="00FD09EA"/>
    <w:rsid w:val="00FE01C3"/>
    <w:rsid w:val="00FE4C73"/>
    <w:rsid w:val="00FF0B2A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198"/>
        <o:r id="V:Rule2" type="connector" idref="#_x0000_s1240"/>
        <o:r id="V:Rule3" type="connector" idref="#_x0000_s1241"/>
        <o:r id="V:Rule4" type="connector" idref="#_x0000_s1242"/>
        <o:r id="V:Rule5" type="connector" idref="#_x0000_s1260"/>
        <o:r id="V:Rule6" type="connector" idref="#_x0000_s1269"/>
        <o:r id="V:Rule7" type="connector" idref="#_x0000_s1270"/>
        <o:r id="V:Rule8" type="connector" idref="#_x0000_s1271"/>
      </o:rules>
    </o:shapelayout>
  </w:shapeDefaults>
  <w:decimalSymbol w:val=","/>
  <w:listSeparator w:val=";"/>
  <w14:docId w14:val="61859635"/>
  <w15:docId w15:val="{7AFC78F5-9B12-4038-B5BE-A49C9D8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styleId="affe">
    <w:name w:val="Unresolved Mention"/>
    <w:basedOn w:val="a1"/>
    <w:uiPriority w:val="99"/>
    <w:semiHidden/>
    <w:unhideWhenUsed/>
    <w:rsid w:val="00EF6E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AD43AC-F628-4544-8672-6C70A3498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500</TotalTime>
  <Pages>15</Pages>
  <Words>1864</Words>
  <Characters>10625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12465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user</cp:lastModifiedBy>
  <cp:revision>54</cp:revision>
  <cp:lastPrinted>2014-06-07T14:51:00Z</cp:lastPrinted>
  <dcterms:created xsi:type="dcterms:W3CDTF">2019-11-30T08:58:00Z</dcterms:created>
  <dcterms:modified xsi:type="dcterms:W3CDTF">2023-03-27T13:54:00Z</dcterms:modified>
</cp:coreProperties>
</file>