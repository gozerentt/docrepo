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25CECD9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</w:t>
      </w:r>
      <w:r w:rsidR="002C5F0A">
        <w:rPr>
          <w:szCs w:val="28"/>
        </w:rPr>
        <w:t>бинета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будет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расположатся</w:t>
      </w:r>
      <w:proofErr w:type="spellEnd"/>
      <w:r w:rsidR="002C5F0A">
        <w:rPr>
          <w:szCs w:val="28"/>
        </w:rPr>
        <w:t xml:space="preserve">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</w:t>
      </w:r>
      <w:r w:rsidR="002C5F0A">
        <w:rPr>
          <w:szCs w:val="28"/>
        </w:rPr>
        <w:t>есто</w:t>
      </w:r>
      <w:proofErr w:type="spellEnd"/>
      <w:r w:rsidR="002C5F0A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D88E717" w:rsidR="00CA7E0F" w:rsidRPr="009F6069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 strokeweight="1pt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7E27B990" w:rsidR="00B77468" w:rsidRPr="003F5EB7" w:rsidRDefault="007575B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  <w:r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7D96F069" w:rsidR="00B77468" w:rsidRDefault="007575BD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page" w:tblpX="1717" w:tblpY="11289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701"/>
        <w:gridCol w:w="1168"/>
      </w:tblGrid>
      <w:tr w:rsidR="00336445" w:rsidRPr="003F5EB7" w14:paraId="46650B7C" w14:textId="77777777" w:rsidTr="00336445">
        <w:tc>
          <w:tcPr>
            <w:tcW w:w="4928" w:type="dxa"/>
            <w:vAlign w:val="center"/>
          </w:tcPr>
          <w:p w14:paraId="29E9C444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081B3854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701" w:type="dxa"/>
            <w:vAlign w:val="center"/>
          </w:tcPr>
          <w:p w14:paraId="174C96E8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168" w:type="dxa"/>
            <w:vAlign w:val="center"/>
          </w:tcPr>
          <w:p w14:paraId="7045F215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36445" w:rsidRPr="003F5EB7" w14:paraId="37C7B7FE" w14:textId="77777777" w:rsidTr="00336445">
        <w:tc>
          <w:tcPr>
            <w:tcW w:w="4928" w:type="dxa"/>
          </w:tcPr>
          <w:p w14:paraId="2D7677A1" w14:textId="77777777" w:rsidR="00336445" w:rsidRPr="003F5EB7" w:rsidRDefault="00336445" w:rsidP="00336445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4D81E53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701" w:type="dxa"/>
            <w:vAlign w:val="center"/>
          </w:tcPr>
          <w:p w14:paraId="621030E4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168" w:type="dxa"/>
            <w:vAlign w:val="center"/>
          </w:tcPr>
          <w:p w14:paraId="22307365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36445" w:rsidRPr="003F5EB7" w14:paraId="15CF9A52" w14:textId="77777777" w:rsidTr="00336445">
        <w:tc>
          <w:tcPr>
            <w:tcW w:w="4928" w:type="dxa"/>
          </w:tcPr>
          <w:p w14:paraId="03EA5E00" w14:textId="77777777" w:rsidR="00336445" w:rsidRPr="003F5EB7" w:rsidRDefault="00336445" w:rsidP="00336445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5124C77E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701" w:type="dxa"/>
            <w:vAlign w:val="center"/>
          </w:tcPr>
          <w:p w14:paraId="0B060E09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168" w:type="dxa"/>
            <w:vAlign w:val="center"/>
          </w:tcPr>
          <w:p w14:paraId="025519E8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36445" w:rsidRPr="003F5EB7" w14:paraId="0C8D38ED" w14:textId="77777777" w:rsidTr="00336445">
        <w:tc>
          <w:tcPr>
            <w:tcW w:w="4928" w:type="dxa"/>
          </w:tcPr>
          <w:p w14:paraId="586008BE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773C4067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701" w:type="dxa"/>
            <w:vAlign w:val="center"/>
          </w:tcPr>
          <w:p w14:paraId="5D7FB863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168" w:type="dxa"/>
            <w:vAlign w:val="center"/>
          </w:tcPr>
          <w:p w14:paraId="07D1894E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36445" w:rsidRPr="003F5EB7" w14:paraId="0145AE75" w14:textId="77777777" w:rsidTr="00336445">
        <w:tc>
          <w:tcPr>
            <w:tcW w:w="4928" w:type="dxa"/>
          </w:tcPr>
          <w:p w14:paraId="20CD896E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081E16AF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701" w:type="dxa"/>
            <w:vAlign w:val="center"/>
          </w:tcPr>
          <w:p w14:paraId="0558E343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168" w:type="dxa"/>
            <w:vAlign w:val="center"/>
          </w:tcPr>
          <w:p w14:paraId="3E1330D8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36445" w:rsidRPr="003F5EB7" w14:paraId="3FFB81BE" w14:textId="77777777" w:rsidTr="00336445">
        <w:tc>
          <w:tcPr>
            <w:tcW w:w="4928" w:type="dxa"/>
          </w:tcPr>
          <w:p w14:paraId="694265C4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3346F0F0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701" w:type="dxa"/>
            <w:vAlign w:val="center"/>
          </w:tcPr>
          <w:p w14:paraId="4395F93C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168" w:type="dxa"/>
            <w:vAlign w:val="center"/>
          </w:tcPr>
          <w:p w14:paraId="6B8748AA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36445" w:rsidRPr="003F5EB7" w14:paraId="5A520358" w14:textId="77777777" w:rsidTr="00336445">
        <w:tc>
          <w:tcPr>
            <w:tcW w:w="4928" w:type="dxa"/>
          </w:tcPr>
          <w:p w14:paraId="2EAD23BA" w14:textId="77777777" w:rsidR="00336445" w:rsidRPr="003F5EB7" w:rsidRDefault="00336445" w:rsidP="00336445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4057E8" w14:textId="77777777" w:rsidR="00336445" w:rsidRPr="00D5696B" w:rsidRDefault="00336445" w:rsidP="0033644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701" w:type="dxa"/>
            <w:vAlign w:val="center"/>
          </w:tcPr>
          <w:p w14:paraId="1679481C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168" w:type="dxa"/>
            <w:vAlign w:val="center"/>
          </w:tcPr>
          <w:p w14:paraId="45D01211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36445" w:rsidRPr="003F5EB7" w14:paraId="454186A5" w14:textId="77777777" w:rsidTr="00336445">
        <w:tc>
          <w:tcPr>
            <w:tcW w:w="4928" w:type="dxa"/>
          </w:tcPr>
          <w:p w14:paraId="175739C3" w14:textId="77777777" w:rsidR="00336445" w:rsidRPr="003F5EB7" w:rsidRDefault="00336445" w:rsidP="00336445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84FABCF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701" w:type="dxa"/>
            <w:vAlign w:val="center"/>
          </w:tcPr>
          <w:p w14:paraId="737EDFFD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168" w:type="dxa"/>
            <w:vAlign w:val="center"/>
          </w:tcPr>
          <w:p w14:paraId="6563EB2A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36445" w:rsidRPr="003F5EB7" w14:paraId="45DEE8DC" w14:textId="77777777" w:rsidTr="00336445">
        <w:tc>
          <w:tcPr>
            <w:tcW w:w="4928" w:type="dxa"/>
          </w:tcPr>
          <w:p w14:paraId="7DD7405A" w14:textId="77777777" w:rsidR="00336445" w:rsidRPr="003F5EB7" w:rsidRDefault="00336445" w:rsidP="00336445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5CCC9C9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701" w:type="dxa"/>
            <w:vAlign w:val="center"/>
          </w:tcPr>
          <w:p w14:paraId="5C65FF0E" w14:textId="77777777" w:rsidR="00336445" w:rsidRPr="00D5696B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  <w:r>
              <w:rPr>
                <w:szCs w:val="28"/>
                <w:lang w:val="en-US"/>
              </w:rPr>
              <w:t>,5</w:t>
            </w:r>
          </w:p>
        </w:tc>
        <w:tc>
          <w:tcPr>
            <w:tcW w:w="1168" w:type="dxa"/>
            <w:vAlign w:val="center"/>
          </w:tcPr>
          <w:p w14:paraId="4FF6B086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7020</w:t>
            </w:r>
          </w:p>
        </w:tc>
      </w:tr>
      <w:tr w:rsidR="00336445" w:rsidRPr="003F5EB7" w14:paraId="429FB339" w14:textId="77777777" w:rsidTr="00336445">
        <w:tc>
          <w:tcPr>
            <w:tcW w:w="4928" w:type="dxa"/>
          </w:tcPr>
          <w:p w14:paraId="13981425" w14:textId="77777777" w:rsidR="00336445" w:rsidRPr="003F5EB7" w:rsidRDefault="00336445" w:rsidP="00336445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4C498936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3C21B82E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168" w:type="dxa"/>
            <w:shd w:val="clear" w:color="auto" w:fill="auto"/>
            <w:vAlign w:val="center"/>
          </w:tcPr>
          <w:p w14:paraId="74A39533" w14:textId="77777777" w:rsidR="00336445" w:rsidRPr="003F5EB7" w:rsidRDefault="00336445" w:rsidP="00336445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1F059FC5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="00EF6E0C" w:rsidRPr="00C60A02">
          <w:rPr>
            <w:rStyle w:val="af3"/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A33DC9D" wp14:editId="659E56D5">
            <wp:extent cx="4036030" cy="86079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84" cy="861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5732C9" w:rsidRDefault="005732C9" w:rsidP="005732C9">
            <w:pPr>
              <w:pStyle w:val="afb"/>
            </w:pPr>
            <w:r w:rsidRPr="00594BD7">
              <w:t xml:space="preserve">19" </w:t>
            </w:r>
            <w:proofErr w:type="spellStart"/>
            <w:r w:rsidRPr="00594BD7">
              <w:t>Монитор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Lenovo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ThinkVision</w:t>
            </w:r>
            <w:proofErr w:type="spellEnd"/>
            <w:r w:rsidRPr="00594BD7">
              <w:t xml:space="preserve"> L1951p </w:t>
            </w:r>
            <w:proofErr w:type="spellStart"/>
            <w:r w:rsidRPr="00594BD7">
              <w:t>черный</w:t>
            </w:r>
            <w:proofErr w:type="spellEnd"/>
            <w: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3 899 ₽</w:t>
            </w:r>
          </w:p>
          <w:p w14:paraId="77BF7692" w14:textId="17CE6C1D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Клавиатура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Aceline</w:t>
            </w:r>
            <w:proofErr w:type="spellEnd"/>
            <w:r w:rsidRPr="00594BD7"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Мышь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беспроводная</w:t>
            </w:r>
            <w:proofErr w:type="spellEnd"/>
            <w:r w:rsidRPr="00594BD7">
              <w:t>/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Perfeo</w:t>
            </w:r>
            <w:proofErr w:type="spellEnd"/>
            <w:r w:rsidRPr="00594BD7">
              <w:t xml:space="preserve"> LINE [PF_A4492] </w:t>
            </w:r>
            <w:proofErr w:type="spellStart"/>
            <w:r w:rsidRPr="00594BD7"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Колонки 2.0 </w:t>
            </w:r>
            <w:proofErr w:type="spellStart"/>
            <w:r w:rsidRPr="00594BD7">
              <w:t>Crown</w:t>
            </w:r>
            <w:proofErr w:type="spellEnd"/>
            <w:r w:rsidRPr="00594BD7"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399 ₽</w:t>
            </w:r>
          </w:p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Сетевой</w:t>
            </w:r>
            <w:proofErr w:type="spellEnd"/>
            <w:r>
              <w:t xml:space="preserve"> </w:t>
            </w:r>
            <w:proofErr w:type="spellStart"/>
            <w: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Сетевой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фильтр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FinePower</w:t>
            </w:r>
            <w:proofErr w:type="spellEnd"/>
            <w:r w:rsidRPr="00594BD7"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594BD7" w:rsidRDefault="005732C9" w:rsidP="00594BD7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7575BD" w:rsidRDefault="00F04B95" w:rsidP="007575BD">
      <w:pPr>
        <w:rPr>
          <w:rFonts w:ascii="Calibri" w:hAnsi="Calibri" w:cs="Calibri"/>
          <w:color w:val="000000"/>
          <w:sz w:val="22"/>
          <w:szCs w:val="22"/>
          <w:lang w:val="en-US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>
        <w:rPr>
          <w:szCs w:val="28"/>
          <w:shd w:val="clear" w:color="auto" w:fill="FFFFFF"/>
          <w:lang w:val="en-US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594BD7">
        <w:rPr>
          <w:szCs w:val="28"/>
          <w:shd w:val="clear" w:color="auto" w:fill="FFFFFF"/>
          <w:lang w:val="en-US"/>
        </w:rPr>
        <w:t>6297</w:t>
      </w:r>
      <w:r>
        <w:rPr>
          <w:szCs w:val="28"/>
          <w:shd w:val="clear" w:color="auto" w:fill="FFFFFF"/>
          <w:lang w:val="en-US"/>
        </w:rPr>
        <w:t xml:space="preserve">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>
        <w:rPr>
          <w:color w:val="000000"/>
          <w:szCs w:val="28"/>
          <w:lang w:val="en-US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E8285A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2" w:history="1">
        <w:r w:rsidRPr="00550BF0">
          <w:rPr>
            <w:rStyle w:val="af3"/>
            <w:szCs w:val="28"/>
          </w:rPr>
          <w:t>https://www.microsoft.com/ru-ru</w:t>
        </w:r>
      </w:hyperlink>
      <w:r w:rsidRPr="00E8285A">
        <w:rPr>
          <w:szCs w:val="28"/>
        </w:rPr>
        <w:t xml:space="preserve"> </w:t>
      </w:r>
      <w:r>
        <w:rPr>
          <w:szCs w:val="28"/>
          <w:lang w:val="ru-RU"/>
        </w:rPr>
        <w:t>Сайт операционной системы «</w:t>
      </w:r>
      <w:r>
        <w:rPr>
          <w:szCs w:val="28"/>
          <w:lang w:val="en-US"/>
        </w:rPr>
        <w:t>Windows</w:t>
      </w:r>
      <w:r>
        <w:rPr>
          <w:szCs w:val="28"/>
          <w:lang w:val="ru-RU"/>
        </w:rPr>
        <w:t>»</w:t>
      </w:r>
      <w:r w:rsidRPr="00E8285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       и офисного пакета «</w:t>
      </w:r>
      <w:bookmarkStart w:id="0" w:name="_GoBack"/>
      <w:bookmarkEnd w:id="0"/>
      <w:r>
        <w:rPr>
          <w:szCs w:val="28"/>
          <w:lang w:val="en-US"/>
        </w:rPr>
        <w:t>Office</w:t>
      </w:r>
      <w:r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3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297AED" w14:textId="77777777" w:rsidR="00A90B03" w:rsidRDefault="00A90B03">
      <w:r>
        <w:separator/>
      </w:r>
    </w:p>
  </w:endnote>
  <w:endnote w:type="continuationSeparator" w:id="0">
    <w:p w14:paraId="1A6EB43C" w14:textId="77777777" w:rsidR="00A90B03" w:rsidRDefault="00A90B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24BA59B-D805-4728-9BD6-AC5B4406740E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0CB0FAF7-36F5-4B41-AC89-DC6C08BCE1C8}"/>
    <w:embedBold r:id="rId3" w:fontKey="{CC8F2B2B-E5DD-4778-ACA2-FA50C021EC48}"/>
    <w:embedItalic r:id="rId4" w:fontKey="{AC4AFDAC-76B7-4294-A7A1-16AC99931010}"/>
    <w:embedBoldItalic r:id="rId5" w:fontKey="{D4992709-1E2C-44FE-AB34-21D8FA443F0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169B11DB-4D20-4455-A4F6-DB45E0795A85}"/>
    <w:embedItalic r:id="rId7" w:fontKey="{BFFD860E-A16F-4D41-B283-E4F4A910036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E4A85863-0620-45A9-84C9-B358DBEDE2AC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8935B7D0-876D-4772-8DE8-4F1627F51B65}"/>
    <w:embedItalic r:id="rId10" w:fontKey="{6D3DDE23-22AD-41C5-A0B4-5F1A8287D315}"/>
    <w:embedBoldItalic r:id="rId11" w:fontKey="{945DF7EA-8B42-41F2-B85A-1EFF51A15F80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12C33D90-06D0-40BA-B658-0E13EFE32EE1}"/>
    <w:embedItalic r:id="rId13" w:fontKey="{C0FDF707-CBD0-4EE1-82CA-8110DD43F95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E2BE3E71-DE03-4220-BEF2-C3E65F95093A}"/>
  </w:font>
  <w:font w:name="Journal">
    <w:altName w:val="Times New Roman"/>
    <w:charset w:val="00"/>
    <w:family w:val="auto"/>
    <w:pitch w:val="variable"/>
    <w:embedRegular r:id="rId15" w:fontKey="{F003A5DA-9754-4EAE-A869-27FD9A98E35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D0F39840-FB08-46F5-AB5B-3C7D0935D16F}"/>
    <w:embedBold r:id="rId17" w:fontKey="{3E0EA8CF-B33D-4641-8B5A-87ABF324E629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61CD30C4-2578-4512-B207-91C3A53DADA5}"/>
    <w:embedItalic r:id="rId19" w:fontKey="{10B1991C-DA04-49A4-BCAC-13CB4DA5574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C34706F1-138C-4CA0-A947-21BF9C8B22A0}"/>
    <w:embedItalic r:id="rId21" w:fontKey="{94E8F64C-0FF5-47B2-98EE-3EA17F34DD54}"/>
  </w:font>
  <w:font w:name="Nimbus Roman No9 L">
    <w:altName w:val="Times New Roman"/>
    <w:charset w:val="CC"/>
    <w:family w:val="auto"/>
    <w:pitch w:val="default"/>
    <w:embedRegular r:id="rId22" w:fontKey="{AD58EB53-84A9-4E86-A621-1C8FD576B8F7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7114DA63-D9BF-4302-BE3A-A08921B16245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83D87A63-E66F-4647-A0D9-E96BE975CFC7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B3D7BDE6-E5C9-444D-97CB-48A85891DB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F09C73" w14:textId="77777777" w:rsidR="00A90B03" w:rsidRDefault="00A90B03">
      <w:r>
        <w:separator/>
      </w:r>
    </w:p>
  </w:footnote>
  <w:footnote w:type="continuationSeparator" w:id="0">
    <w:p w14:paraId="4F04D610" w14:textId="77777777" w:rsidR="00A90B03" w:rsidRDefault="00A90B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7575BD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7575BD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7575BD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3B0B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70"/>
        <o:r id="V:Rule5" type="connector" idref="#_x0000_s1269"/>
        <o:r id="V:Rule6" type="connector" idref="#_x0000_s1242"/>
        <o:r id="V:Rule7" type="connector" idref="#_x0000_s1260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microsoft.com/ru-r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7EB26D3-135F-4E0E-A509-7CD693B54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547</TotalTime>
  <Pages>15</Pages>
  <Words>2001</Words>
  <Characters>11408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13383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56</cp:revision>
  <cp:lastPrinted>2014-06-07T14:51:00Z</cp:lastPrinted>
  <dcterms:created xsi:type="dcterms:W3CDTF">2019-11-30T08:58:00Z</dcterms:created>
  <dcterms:modified xsi:type="dcterms:W3CDTF">2023-03-27T14:44:00Z</dcterms:modified>
</cp:coreProperties>
</file>