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266681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7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5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3136AEC5" w14:textId="7D88E717" w:rsidR="00CA7E0F" w:rsidRPr="009F6069" w:rsidRDefault="00924BB9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924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924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2D691232" w:rsidR="00B77468" w:rsidRPr="003F5EB7" w:rsidRDefault="00924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sz w:val="24"/>
          <w:szCs w:val="24"/>
        </w:rPr>
        <w:pict w14:anchorId="0AFD809C">
          <v:group id="_x0000_s1244" style="position:absolute;left:0;text-align:left;margin-left:115.35pt;margin-top:370.15pt;width:411.15pt;height:254.95pt;z-index:251734016" coordorigin="2427,7744" coordsize="8223,5099">
            <v:rect id="_x0000_s1245" style="position:absolute;left:3555;top:8344;width:5669;height:2835"/>
            <v:rect id="_x0000_s1246" style="position:absolute;left:4115;top:8344;width:680;height:454"/>
            <v:rect id="_x0000_s1247" style="position:absolute;left:3555;top:8629;width:454;height:680"/>
            <v:rect id="_x0000_s1248" style="position:absolute;left:3555;top:9409;width:454;height:680"/>
            <v:rect id="_x0000_s1249" style="position:absolute;left:3555;top:10204;width:454;height:680"/>
            <v:rect id="_x0000_s1250" style="position:absolute;left:4908;top:8344;width:680;height:454"/>
            <v:rect id="_x0000_s1251" style="position:absolute;left:8486;top:8629;width:454;height:680"/>
            <v:rect id="_x0000_s1252" style="position:absolute;left:9135;top:9309;width:71;height:1185"/>
            <v:rect id="_x0000_s1253" style="position:absolute;left:5705;top:8344;width:680;height:454"/>
            <v:rect id="_x0000_s1254" style="position:absolute;left:6498;top:8344;width:680;height:454"/>
            <v:rect id="_x0000_s1255" style="position:absolute;left:7285;top:8344;width:680;height:454"/>
            <v:rect id="_x0000_s1256" style="position:absolute;left:4115;top:10726;width:680;height:454"/>
            <v:rect id="_x0000_s1257" style="position:absolute;left:4908;top:10726;width:680;height:454"/>
            <v:rect id="_x0000_s1258" style="position:absolute;left:5705;top:10726;width:680;height:454"/>
            <v:rect id="_x0000_s1259" style="position:absolute;left:6498;top:10726;width:680;height:454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260" type="#_x0000_t32" style="position:absolute;left:7860;top:10741;width:405;height:454;flip:x y" o:connectortype="straight" strokeweight="2pt"/>
            <v:shape id="_x0000_s1261" type="#_x0000_t202" style="position:absolute;left:2667;top:940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1">
                <w:txbxContent>
                  <w:p w14:paraId="3A3B8816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А1</w:t>
                    </w:r>
                  </w:p>
                </w:txbxContent>
              </v:textbox>
            </v:shape>
            <v:shape id="_x0000_s1262" type="#_x0000_t202" style="position:absolute;left:5967;top:7744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2">
                <w:txbxContent>
                  <w:p w14:paraId="770D544F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В1</w:t>
                    </w:r>
                  </w:p>
                </w:txbxContent>
              </v:textbox>
            </v:shape>
            <v:shape id="_x0000_s1263" type="#_x0000_t202" style="position:absolute;left:5967;top:1123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3">
                <w:txbxContent>
                  <w:p w14:paraId="202C1964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В2</w:t>
                    </w:r>
                  </w:p>
                </w:txbxContent>
              </v:textbox>
            </v:shape>
            <v:shape id="_x0000_s1264" type="#_x0000_t202" style="position:absolute;left:9387;top:9368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4">
                <w:txbxContent>
                  <w:p w14:paraId="09FAF0FC" w14:textId="77777777" w:rsidR="007575BD" w:rsidRDefault="007575BD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А2</w:t>
                    </w:r>
                  </w:p>
                </w:txbxContent>
              </v:textbox>
            </v:shape>
            <v:rect id="_x0000_s1265" style="position:absolute;left:3555;top:10969;width:210;height:210"/>
            <v:shape id="_x0000_s1266" type="#_x0000_t202" style="position:absolute;left:2427;top:11797;width:1893;height:104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6">
                <w:txbxContent>
                  <w:p w14:paraId="21ED523E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Коммутатор</w:t>
                    </w:r>
                    <w:proofErr w:type="spellEnd"/>
                  </w:p>
                  <w:p w14:paraId="2878E5AC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свитч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7" type="#_x0000_t202" style="position:absolute;left:8022;top:11543;width:1073;height:5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7">
                <w:txbxContent>
                  <w:p w14:paraId="153D6194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дверь</w:t>
                    </w:r>
                    <w:proofErr w:type="spellEnd"/>
                  </w:p>
                </w:txbxContent>
              </v:textbox>
            </v:shape>
            <v:shape id="_x0000_s1268" type="#_x0000_t202" style="position:absolute;left:9472;top:10148;width:1178;height:94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8">
                <w:txbxContent>
                  <w:p w14:paraId="0434BCD3" w14:textId="77777777" w:rsidR="007575BD" w:rsidRDefault="007575BD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Доска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 xml:space="preserve"> 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экран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9" type="#_x0000_t32" style="position:absolute;left:3000;top:11419;width:465;height:420;flip:y" o:connectortype="straight"/>
            <v:shape id="_x0000_s1270" type="#_x0000_t32" style="position:absolute;left:8415;top:11374;width:0;height:255;flip:y" o:connectortype="straight"/>
            <v:shape id="_x0000_s1271" type="#_x0000_t32" style="position:absolute;left:9315;top:9960;width:240;height:484" o:connectortype="straight"/>
          </v:group>
        </w:pict>
      </w:r>
    </w:p>
    <w:p w14:paraId="2B8E71A7" w14:textId="3AB035CB" w:rsidR="00B77468" w:rsidRPr="003F5EB7" w:rsidRDefault="00924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  <w:r>
        <w:rPr>
          <w:sz w:val="24"/>
          <w:szCs w:val="24"/>
        </w:rPr>
        <w:pict w14:anchorId="0DA1927C">
          <v:rect id="_x0000_s1130" style="position:absolute;left:0;text-align:left;margin-left:331.45pt;margin-top:405pt;width:34pt;height:22.7pt;rotation:180;z-index:251705344"/>
        </w:pict>
      </w:r>
    </w:p>
    <w:p w14:paraId="41DF4BFA" w14:textId="42D22EA4" w:rsidR="00B77468" w:rsidRPr="003F5EB7" w:rsidRDefault="00924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7575BD" w:rsidRDefault="007575BD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7575BD" w:rsidRPr="004D552D" w:rsidRDefault="007575BD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  <w:r>
        <w:rPr>
          <w:sz w:val="24"/>
          <w:szCs w:val="24"/>
        </w:rPr>
        <w:pict w14:anchorId="1DA4093D">
          <v:rect id="_x0000_s1131" style="position:absolute;left:0;text-align:left;margin-left:331.45pt;margin-top:405pt;width:34pt;height:22.7pt;rotation:180;z-index:251707392"/>
        </w:pict>
      </w:r>
    </w:p>
    <w:p w14:paraId="7C34B59B" w14:textId="31C96EB7" w:rsidR="00B77468" w:rsidRPr="003F5EB7" w:rsidRDefault="00924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7575BD" w:rsidRPr="004F27EB" w:rsidRDefault="007575BD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7575BD" w:rsidRDefault="007575BD"/>
              </w:txbxContent>
            </v:textbox>
            <w10:wrap type="square"/>
          </v:shape>
        </w:pict>
      </w:r>
    </w:p>
    <w:p w14:paraId="519B05C1" w14:textId="26BB653E" w:rsidR="00B77468" w:rsidRPr="003F5EB7" w:rsidRDefault="00924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5057BC40" w:rsidR="00B77468" w:rsidRPr="003F5EB7" w:rsidRDefault="00924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4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4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4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4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7575BD" w:rsidRPr="002C5F0A" w:rsidRDefault="007575BD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7575BD" w:rsidRDefault="007575BD"/>
              </w:txbxContent>
            </v:textbox>
            <w10:wrap type="square"/>
          </v:shape>
        </w:pict>
      </w:r>
    </w:p>
    <w:p w14:paraId="7B54F2CE" w14:textId="13B8DCF6" w:rsidR="00B77468" w:rsidRPr="003F5EB7" w:rsidRDefault="00924BB9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</w:rPr>
        <w:pict w14:anchorId="7E203409">
          <v:shape id="_x0000_s1200" type="#_x0000_t202" style="position:absolute;left:0;text-align:left;margin-left:146pt;margin-top:18.5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7575BD" w:rsidRPr="00CF18A7" w:rsidRDefault="007575BD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</w:p>
    <w:p w14:paraId="332E1175" w14:textId="7D96F069" w:rsidR="00B77468" w:rsidRDefault="00924BB9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7575BD" w:rsidRPr="002C5F0A" w:rsidRDefault="007575BD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7575BD" w:rsidRPr="002C5F0A" w:rsidRDefault="007575BD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77101F1B" w:rsidR="00CA7E0F" w:rsidRPr="003F5EB7" w:rsidRDefault="00CA7E0F" w:rsidP="00C42D2B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42D2B">
        <w:rPr>
          <w:szCs w:val="28"/>
          <w:lang w:val="ru-RU"/>
        </w:rPr>
        <w:t xml:space="preserve"> </w:t>
      </w:r>
      <w:r w:rsidR="008D6559"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 w:rsidR="008D6559">
        <w:rPr>
          <w:szCs w:val="28"/>
          <w:lang w:val="ru-RU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29C86AC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6535737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C42D2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75D0110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EE4223" w:rsidRPr="003F5EB7">
        <w:rPr>
          <w:szCs w:val="28"/>
        </w:rPr>
        <w:t>1</w:t>
      </w:r>
      <w:r w:rsidR="00EE4223" w:rsidRPr="00695391">
        <w:rPr>
          <w:szCs w:val="28"/>
          <w:lang w:val="ru-RU"/>
        </w:rPr>
        <w:t>4</w:t>
      </w:r>
      <w:r w:rsidR="00EE4223" w:rsidRPr="003F5EB7">
        <w:rPr>
          <w:szCs w:val="28"/>
          <w:lang w:val="ru-RU"/>
        </w:rPr>
        <w:t>6</w:t>
      </w:r>
      <w:r w:rsidR="00EE4223" w:rsidRPr="003F5EB7">
        <w:rPr>
          <w:szCs w:val="28"/>
        </w:rPr>
        <w:t>.</w:t>
      </w:r>
      <w:r w:rsidR="00EE4223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6894C9C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960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5CA22858" w:rsidR="00CA7E0F" w:rsidRPr="00013B0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r w:rsidRPr="00EE4223">
        <w:rPr>
          <w:szCs w:val="28"/>
          <w:lang w:val="ru-RU"/>
        </w:rPr>
        <w:t>одинарная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351479" w:rsidRPr="00351479">
        <w:rPr>
          <w:szCs w:val="28"/>
        </w:rPr>
        <w:t>1 581</w:t>
      </w:r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3852963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323E95F6" w14:textId="0421C2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7020</w:t>
      </w:r>
      <w:r w:rsidRPr="003F5EB7">
        <w:rPr>
          <w:szCs w:val="28"/>
        </w:rPr>
        <w:t xml:space="preserve"> руб.</w:t>
      </w:r>
    </w:p>
    <w:p w14:paraId="440CEBAA" w14:textId="02CD7608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51479" w:rsidRPr="00351479">
        <w:rPr>
          <w:szCs w:val="28"/>
          <w:lang w:val="ru-RU"/>
        </w:rPr>
        <w:t>13 860,31</w:t>
      </w:r>
      <w:r w:rsidR="00013B0B"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Default="00C952E6" w:rsidP="00C952E6">
      <w:pPr>
        <w:rPr>
          <w:szCs w:val="28"/>
          <w:shd w:val="clear" w:color="auto" w:fill="FFFFFF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2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1701"/>
        <w:gridCol w:w="1417"/>
        <w:gridCol w:w="1452"/>
      </w:tblGrid>
      <w:tr w:rsidR="00581ECF" w:rsidRPr="003F5EB7" w14:paraId="065A56E0" w14:textId="77777777" w:rsidTr="00581ECF">
        <w:tc>
          <w:tcPr>
            <w:tcW w:w="4928" w:type="dxa"/>
            <w:vAlign w:val="center"/>
          </w:tcPr>
          <w:p w14:paraId="2917DF11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bookmarkStart w:id="0" w:name="_GoBack"/>
            <w:bookmarkEnd w:id="0"/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701" w:type="dxa"/>
            <w:vAlign w:val="center"/>
          </w:tcPr>
          <w:p w14:paraId="13D5569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417" w:type="dxa"/>
            <w:vAlign w:val="center"/>
          </w:tcPr>
          <w:p w14:paraId="7A676FF0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52" w:type="dxa"/>
            <w:vAlign w:val="center"/>
          </w:tcPr>
          <w:p w14:paraId="6D3E33E9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581ECF" w:rsidRPr="003F5EB7" w14:paraId="5C0377F3" w14:textId="77777777" w:rsidTr="00581ECF">
        <w:tc>
          <w:tcPr>
            <w:tcW w:w="4928" w:type="dxa"/>
          </w:tcPr>
          <w:p w14:paraId="52C39223" w14:textId="77777777" w:rsidR="00581ECF" w:rsidRPr="003F5EB7" w:rsidRDefault="00581ECF" w:rsidP="00581ECF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701" w:type="dxa"/>
            <w:vAlign w:val="center"/>
          </w:tcPr>
          <w:p w14:paraId="33CA1C7C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2747</w:t>
            </w:r>
          </w:p>
        </w:tc>
        <w:tc>
          <w:tcPr>
            <w:tcW w:w="1417" w:type="dxa"/>
            <w:vAlign w:val="center"/>
          </w:tcPr>
          <w:p w14:paraId="6BB39DBB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52" w:type="dxa"/>
            <w:vAlign w:val="center"/>
          </w:tcPr>
          <w:p w14:paraId="64B70338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581ECF" w:rsidRPr="003F5EB7" w14:paraId="0D4B9A1C" w14:textId="77777777" w:rsidTr="00581ECF">
        <w:tc>
          <w:tcPr>
            <w:tcW w:w="4928" w:type="dxa"/>
          </w:tcPr>
          <w:p w14:paraId="0C1D81BE" w14:textId="77777777" w:rsidR="00581ECF" w:rsidRPr="003F5EB7" w:rsidRDefault="00581ECF" w:rsidP="00581ECF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701" w:type="dxa"/>
            <w:vAlign w:val="center"/>
          </w:tcPr>
          <w:p w14:paraId="63070F0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417" w:type="dxa"/>
            <w:vAlign w:val="center"/>
          </w:tcPr>
          <w:p w14:paraId="20D8FB9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452" w:type="dxa"/>
            <w:vAlign w:val="center"/>
          </w:tcPr>
          <w:p w14:paraId="3F391E49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581ECF" w:rsidRPr="003F5EB7" w14:paraId="7DD62AF6" w14:textId="77777777" w:rsidTr="00581ECF">
        <w:tc>
          <w:tcPr>
            <w:tcW w:w="4928" w:type="dxa"/>
          </w:tcPr>
          <w:p w14:paraId="2863D181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701" w:type="dxa"/>
            <w:vAlign w:val="center"/>
          </w:tcPr>
          <w:p w14:paraId="18691796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417" w:type="dxa"/>
            <w:vAlign w:val="center"/>
          </w:tcPr>
          <w:p w14:paraId="12BA812E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452" w:type="dxa"/>
            <w:vAlign w:val="center"/>
          </w:tcPr>
          <w:p w14:paraId="17FA7138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581ECF" w:rsidRPr="003F5EB7" w14:paraId="2923B1C0" w14:textId="77777777" w:rsidTr="00581ECF">
        <w:tc>
          <w:tcPr>
            <w:tcW w:w="4928" w:type="dxa"/>
          </w:tcPr>
          <w:p w14:paraId="1C3B135C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701" w:type="dxa"/>
            <w:vAlign w:val="center"/>
          </w:tcPr>
          <w:p w14:paraId="21626ACB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417" w:type="dxa"/>
            <w:vAlign w:val="center"/>
          </w:tcPr>
          <w:p w14:paraId="57A7B454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52" w:type="dxa"/>
            <w:vAlign w:val="center"/>
          </w:tcPr>
          <w:p w14:paraId="57BDD86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581ECF" w:rsidRPr="003F5EB7" w14:paraId="478E3D79" w14:textId="77777777" w:rsidTr="00581ECF">
        <w:tc>
          <w:tcPr>
            <w:tcW w:w="4928" w:type="dxa"/>
          </w:tcPr>
          <w:p w14:paraId="5966CD6B" w14:textId="77777777" w:rsidR="00581ECF" w:rsidRPr="003F5EB7" w:rsidRDefault="00581ECF" w:rsidP="00581ECF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701" w:type="dxa"/>
            <w:vAlign w:val="center"/>
          </w:tcPr>
          <w:p w14:paraId="57E36453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417" w:type="dxa"/>
            <w:vAlign w:val="center"/>
          </w:tcPr>
          <w:p w14:paraId="498CB7EB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452" w:type="dxa"/>
            <w:vAlign w:val="center"/>
          </w:tcPr>
          <w:p w14:paraId="36787E33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581ECF" w:rsidRPr="003F5EB7" w14:paraId="676A3CB5" w14:textId="77777777" w:rsidTr="00581ECF">
        <w:tc>
          <w:tcPr>
            <w:tcW w:w="4928" w:type="dxa"/>
          </w:tcPr>
          <w:p w14:paraId="36D927B8" w14:textId="77777777" w:rsidR="00581ECF" w:rsidRPr="003F5EB7" w:rsidRDefault="00581ECF" w:rsidP="00581ECF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701" w:type="dxa"/>
            <w:vAlign w:val="center"/>
          </w:tcPr>
          <w:p w14:paraId="43D592BD" w14:textId="77777777" w:rsidR="00581ECF" w:rsidRPr="00D5696B" w:rsidRDefault="00581ECF" w:rsidP="00581EC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,29</w:t>
            </w:r>
          </w:p>
        </w:tc>
        <w:tc>
          <w:tcPr>
            <w:tcW w:w="1417" w:type="dxa"/>
            <w:vAlign w:val="center"/>
          </w:tcPr>
          <w:p w14:paraId="736B2EC7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452" w:type="dxa"/>
            <w:vAlign w:val="center"/>
          </w:tcPr>
          <w:p w14:paraId="71EE8B7D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581ECF" w:rsidRPr="003F5EB7" w14:paraId="1FD280E3" w14:textId="77777777" w:rsidTr="00581ECF">
        <w:tc>
          <w:tcPr>
            <w:tcW w:w="4928" w:type="dxa"/>
          </w:tcPr>
          <w:p w14:paraId="71A7E728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701" w:type="dxa"/>
            <w:vAlign w:val="center"/>
          </w:tcPr>
          <w:p w14:paraId="515BEFF4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417" w:type="dxa"/>
            <w:vAlign w:val="center"/>
          </w:tcPr>
          <w:p w14:paraId="4F113862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452" w:type="dxa"/>
            <w:vAlign w:val="center"/>
          </w:tcPr>
          <w:p w14:paraId="62ACF226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581ECF" w:rsidRPr="003F5EB7" w14:paraId="28A93EBB" w14:textId="77777777" w:rsidTr="00581ECF">
        <w:tc>
          <w:tcPr>
            <w:tcW w:w="4928" w:type="dxa"/>
          </w:tcPr>
          <w:p w14:paraId="69A73936" w14:textId="77777777" w:rsidR="00581ECF" w:rsidRPr="003F5EB7" w:rsidRDefault="00581ECF" w:rsidP="00581ECF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701" w:type="dxa"/>
            <w:vAlign w:val="center"/>
          </w:tcPr>
          <w:p w14:paraId="4F4AC806" w14:textId="77777777" w:rsidR="00581ECF" w:rsidRPr="003F5EB7" w:rsidRDefault="00581ECF" w:rsidP="00581ECF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417" w:type="dxa"/>
            <w:vAlign w:val="center"/>
          </w:tcPr>
          <w:p w14:paraId="02E86E3E" w14:textId="77777777" w:rsidR="00581ECF" w:rsidRPr="00D5696B" w:rsidRDefault="00581ECF" w:rsidP="00581ECF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Pr="003F5EB7">
              <w:rPr>
                <w:szCs w:val="28"/>
                <w:lang w:val="ru-RU"/>
              </w:rPr>
              <w:t>2</w:t>
            </w:r>
            <w:r>
              <w:rPr>
                <w:szCs w:val="28"/>
                <w:lang w:val="en-US"/>
              </w:rPr>
              <w:t>,5</w:t>
            </w:r>
          </w:p>
        </w:tc>
        <w:tc>
          <w:tcPr>
            <w:tcW w:w="1452" w:type="dxa"/>
            <w:vAlign w:val="center"/>
          </w:tcPr>
          <w:p w14:paraId="29D9EEC2" w14:textId="77777777" w:rsidR="00581ECF" w:rsidRPr="003F5EB7" w:rsidRDefault="00581ECF" w:rsidP="00581ECF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7020</w:t>
            </w:r>
          </w:p>
        </w:tc>
      </w:tr>
      <w:tr w:rsidR="00581ECF" w:rsidRPr="003F5EB7" w14:paraId="55D8019B" w14:textId="77777777" w:rsidTr="00581ECF">
        <w:tc>
          <w:tcPr>
            <w:tcW w:w="4928" w:type="dxa"/>
          </w:tcPr>
          <w:p w14:paraId="7FD84387" w14:textId="77777777" w:rsidR="00581ECF" w:rsidRPr="003F5EB7" w:rsidRDefault="00581ECF" w:rsidP="00581ECF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26A389B5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7" w:type="dxa"/>
            <w:vAlign w:val="center"/>
          </w:tcPr>
          <w:p w14:paraId="6AE69B60" w14:textId="77777777" w:rsidR="00581ECF" w:rsidRPr="003F5EB7" w:rsidRDefault="00581ECF" w:rsidP="00581ECF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52" w:type="dxa"/>
            <w:shd w:val="clear" w:color="auto" w:fill="auto"/>
            <w:vAlign w:val="center"/>
          </w:tcPr>
          <w:p w14:paraId="2BE39BAD" w14:textId="77777777" w:rsidR="00581ECF" w:rsidRPr="003F5EB7" w:rsidRDefault="00581ECF" w:rsidP="00581ECF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51479">
              <w:rPr>
                <w:szCs w:val="28"/>
                <w:lang w:val="ru-RU"/>
              </w:rPr>
              <w:t>13 860,31</w:t>
            </w:r>
          </w:p>
        </w:tc>
      </w:tr>
    </w:tbl>
    <w:p w14:paraId="1435D5D9" w14:textId="77777777" w:rsidR="00351479" w:rsidRPr="003F5EB7" w:rsidRDefault="00351479" w:rsidP="00C952E6">
      <w:pPr>
        <w:rPr>
          <w:szCs w:val="28"/>
          <w:shd w:val="clear" w:color="auto" w:fill="FFFFFF"/>
          <w:lang w:val="ru-RU"/>
        </w:rPr>
      </w:pPr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1F059FC5" w:rsidR="001042E7" w:rsidRPr="00336445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="00EF6E0C" w:rsidRPr="00C60A02">
          <w:rPr>
            <w:rStyle w:val="af3"/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336445">
        <w:rPr>
          <w:szCs w:val="28"/>
          <w:lang w:val="ru-RU"/>
        </w:rPr>
        <w:t xml:space="preserve">Офисный </w:t>
      </w:r>
      <w:r w:rsidRPr="003F5EB7">
        <w:rPr>
          <w:szCs w:val="28"/>
        </w:rPr>
        <w:t xml:space="preserve">ПК </w:t>
      </w:r>
      <w:r w:rsidR="00336445">
        <w:rPr>
          <w:szCs w:val="28"/>
          <w:lang w:val="ru-RU"/>
        </w:rPr>
        <w:t xml:space="preserve">на </w:t>
      </w:r>
      <w:r w:rsidR="00336445">
        <w:rPr>
          <w:szCs w:val="28"/>
          <w:lang w:val="en-US"/>
        </w:rPr>
        <w:t>AMD</w:t>
      </w:r>
      <w:r w:rsidR="00336445" w:rsidRPr="00336445">
        <w:rPr>
          <w:szCs w:val="28"/>
          <w:lang w:val="ru-RU"/>
        </w:rPr>
        <w:t>.</w:t>
      </w:r>
    </w:p>
    <w:p w14:paraId="68EC8964" w14:textId="748EB140" w:rsidR="001042E7" w:rsidRPr="003F5EB7" w:rsidRDefault="009F6C8A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A33DC9D" wp14:editId="659E56D5">
            <wp:extent cx="4036030" cy="86079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384" cy="861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323A1F2E" w:rsidR="001042E7" w:rsidRPr="00DC2ECD" w:rsidRDefault="001042E7" w:rsidP="00DC2ECD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943"/>
        <w:gridCol w:w="4536"/>
        <w:gridCol w:w="851"/>
        <w:gridCol w:w="1241"/>
      </w:tblGrid>
      <w:tr w:rsidR="005B6E1B" w:rsidRPr="003F5EB7" w14:paraId="430345B1" w14:textId="77777777" w:rsidTr="00594BD7">
        <w:tc>
          <w:tcPr>
            <w:tcW w:w="2943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241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594BD7">
        <w:tc>
          <w:tcPr>
            <w:tcW w:w="2943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536" w:type="dxa"/>
          </w:tcPr>
          <w:p w14:paraId="55166D3F" w14:textId="6B080AC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rPr>
                <w:szCs w:val="28"/>
              </w:rPr>
              <w:t>Процессор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Athlon</w:t>
            </w:r>
            <w:proofErr w:type="spellEnd"/>
            <w:r w:rsidRPr="005732C9">
              <w:rPr>
                <w:szCs w:val="28"/>
              </w:rPr>
              <w:t xml:space="preserve"> 3000G OEM</w:t>
            </w:r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73071495" w14:textId="15383B29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5 299 ₽</w:t>
            </w:r>
          </w:p>
        </w:tc>
      </w:tr>
      <w:tr w:rsidR="005B6E1B" w:rsidRPr="003F5EB7" w14:paraId="0A22158D" w14:textId="77777777" w:rsidTr="00594BD7">
        <w:tc>
          <w:tcPr>
            <w:tcW w:w="2943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536" w:type="dxa"/>
          </w:tcPr>
          <w:p w14:paraId="1D29CF96" w14:textId="61BF98F3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Материнская</w:t>
            </w:r>
            <w:proofErr w:type="spellEnd"/>
            <w:r w:rsidRPr="005732C9">
              <w:rPr>
                <w:szCs w:val="28"/>
              </w:rPr>
              <w:t xml:space="preserve"> плата MSI B450M-A PRO MAX</w:t>
            </w:r>
          </w:p>
        </w:tc>
        <w:tc>
          <w:tcPr>
            <w:tcW w:w="851" w:type="dxa"/>
          </w:tcPr>
          <w:p w14:paraId="680D63BD" w14:textId="2E92665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64B836FB" w14:textId="236AA8D0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5 499 ₽</w:t>
            </w:r>
          </w:p>
        </w:tc>
      </w:tr>
      <w:tr w:rsidR="005B6E1B" w:rsidRPr="003F5EB7" w14:paraId="1139A7E8" w14:textId="77777777" w:rsidTr="00594BD7">
        <w:tc>
          <w:tcPr>
            <w:tcW w:w="2943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536" w:type="dxa"/>
          </w:tcPr>
          <w:p w14:paraId="458361D2" w14:textId="405E5F2C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732C9">
              <w:rPr>
                <w:szCs w:val="28"/>
              </w:rPr>
              <w:t>Оперативная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память</w:t>
            </w:r>
            <w:proofErr w:type="spellEnd"/>
            <w:r w:rsidRPr="005732C9">
              <w:rPr>
                <w:szCs w:val="28"/>
              </w:rPr>
              <w:t xml:space="preserve"> AMD </w:t>
            </w:r>
            <w:proofErr w:type="spellStart"/>
            <w:r w:rsidRPr="005732C9">
              <w:rPr>
                <w:szCs w:val="28"/>
              </w:rPr>
              <w:t>Radeon</w:t>
            </w:r>
            <w:proofErr w:type="spellEnd"/>
            <w:r w:rsidRPr="005732C9">
              <w:rPr>
                <w:szCs w:val="28"/>
              </w:rPr>
              <w:t xml:space="preserve"> R7 </w:t>
            </w:r>
            <w:proofErr w:type="spellStart"/>
            <w:r w:rsidRPr="005732C9">
              <w:rPr>
                <w:szCs w:val="28"/>
              </w:rPr>
              <w:t>Performance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Series</w:t>
            </w:r>
            <w:proofErr w:type="spellEnd"/>
            <w:r w:rsidRPr="005732C9">
              <w:rPr>
                <w:szCs w:val="28"/>
              </w:rPr>
              <w:t xml:space="preserve"> 4 ГБ</w:t>
            </w:r>
          </w:p>
        </w:tc>
        <w:tc>
          <w:tcPr>
            <w:tcW w:w="851" w:type="dxa"/>
          </w:tcPr>
          <w:p w14:paraId="5C4C8623" w14:textId="416CB667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</w:t>
            </w:r>
          </w:p>
        </w:tc>
        <w:tc>
          <w:tcPr>
            <w:tcW w:w="1241" w:type="dxa"/>
          </w:tcPr>
          <w:p w14:paraId="7EC2C62D" w14:textId="02E7E232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lang w:val="ru-RU"/>
              </w:rPr>
              <w:t>1700</w:t>
            </w:r>
            <w:r>
              <w:t xml:space="preserve"> ₽</w:t>
            </w:r>
          </w:p>
        </w:tc>
      </w:tr>
      <w:tr w:rsidR="005B6E1B" w:rsidRPr="003F5EB7" w14:paraId="3D2AE2B6" w14:textId="77777777" w:rsidTr="00594BD7">
        <w:tc>
          <w:tcPr>
            <w:tcW w:w="2943" w:type="dxa"/>
          </w:tcPr>
          <w:p w14:paraId="6BEB36FC" w14:textId="6297431F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Хранение данных</w:t>
            </w:r>
          </w:p>
        </w:tc>
        <w:tc>
          <w:tcPr>
            <w:tcW w:w="4536" w:type="dxa"/>
          </w:tcPr>
          <w:p w14:paraId="39A95B3B" w14:textId="14F39F6F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250 ГБ SSD M.2 </w:t>
            </w:r>
            <w:proofErr w:type="spellStart"/>
            <w:r w:rsidRPr="005732C9">
              <w:rPr>
                <w:szCs w:val="28"/>
              </w:rPr>
              <w:t>накопитель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Kingston</w:t>
            </w:r>
            <w:proofErr w:type="spellEnd"/>
            <w:r w:rsidRPr="005732C9">
              <w:rPr>
                <w:szCs w:val="28"/>
              </w:rPr>
              <w:t xml:space="preserve"> NV1</w:t>
            </w:r>
          </w:p>
        </w:tc>
        <w:tc>
          <w:tcPr>
            <w:tcW w:w="851" w:type="dxa"/>
          </w:tcPr>
          <w:p w14:paraId="311DBFAD" w14:textId="029E5A00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5D4F1022" w14:textId="01802D11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2 150 ₽</w:t>
            </w:r>
          </w:p>
        </w:tc>
      </w:tr>
      <w:tr w:rsidR="00106789" w:rsidRPr="003F5EB7" w14:paraId="79FE1EDA" w14:textId="77777777" w:rsidTr="00594BD7">
        <w:tc>
          <w:tcPr>
            <w:tcW w:w="2943" w:type="dxa"/>
          </w:tcPr>
          <w:p w14:paraId="425704A2" w14:textId="53C8FBAF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Охлаждение процессора</w:t>
            </w:r>
            <w:r w:rsidR="00106789"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 xml:space="preserve"> </w:t>
            </w:r>
          </w:p>
        </w:tc>
        <w:tc>
          <w:tcPr>
            <w:tcW w:w="4536" w:type="dxa"/>
          </w:tcPr>
          <w:p w14:paraId="1F59845C" w14:textId="474B29A8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5732C9">
              <w:t>Кулер</w:t>
            </w:r>
            <w:proofErr w:type="spellEnd"/>
            <w:r w:rsidRPr="005732C9">
              <w:t xml:space="preserve"> для </w:t>
            </w:r>
            <w:proofErr w:type="spellStart"/>
            <w:r w:rsidRPr="005732C9">
              <w:t>процессора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AeroCool</w:t>
            </w:r>
            <w:proofErr w:type="spellEnd"/>
            <w:r w:rsidRPr="005732C9">
              <w:t xml:space="preserve"> </w:t>
            </w:r>
            <w:proofErr w:type="spellStart"/>
            <w:r w:rsidRPr="005732C9">
              <w:t>Verkho</w:t>
            </w:r>
            <w:proofErr w:type="spellEnd"/>
            <w:r w:rsidRPr="005732C9">
              <w:t xml:space="preserve"> A-3P</w:t>
            </w:r>
          </w:p>
        </w:tc>
        <w:tc>
          <w:tcPr>
            <w:tcW w:w="851" w:type="dxa"/>
          </w:tcPr>
          <w:p w14:paraId="4837782A" w14:textId="0F937301" w:rsidR="00106789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309CCAF" w14:textId="35DD1D77" w:rsidR="00106789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599 ₽</w:t>
            </w:r>
          </w:p>
        </w:tc>
      </w:tr>
      <w:tr w:rsidR="005B6E1B" w:rsidRPr="003F5EB7" w14:paraId="2F332C62" w14:textId="77777777" w:rsidTr="00594BD7">
        <w:tc>
          <w:tcPr>
            <w:tcW w:w="2943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536" w:type="dxa"/>
          </w:tcPr>
          <w:p w14:paraId="4272630D" w14:textId="6675C7B5" w:rsidR="005B6E1B" w:rsidRPr="005732C9" w:rsidRDefault="005732C9" w:rsidP="005732C9">
            <w:pPr>
              <w:pStyle w:val="afb"/>
              <w:rPr>
                <w:sz w:val="28"/>
                <w:szCs w:val="28"/>
              </w:rPr>
            </w:pPr>
            <w:r w:rsidRPr="005732C9">
              <w:rPr>
                <w:sz w:val="28"/>
                <w:szCs w:val="28"/>
              </w:rPr>
              <w:t>Ко</w:t>
            </w:r>
            <w:r w:rsidRPr="005732C9">
              <w:rPr>
                <w:sz w:val="28"/>
                <w:szCs w:val="28"/>
                <w:lang w:val="ru-RU"/>
              </w:rPr>
              <w:t>р</w:t>
            </w:r>
            <w:proofErr w:type="spellStart"/>
            <w:r w:rsidRPr="005732C9">
              <w:rPr>
                <w:sz w:val="28"/>
                <w:szCs w:val="28"/>
              </w:rPr>
              <w:t>пус</w:t>
            </w:r>
            <w:proofErr w:type="spellEnd"/>
            <w:r w:rsidRPr="005732C9">
              <w:rPr>
                <w:sz w:val="28"/>
                <w:szCs w:val="28"/>
              </w:rPr>
              <w:t xml:space="preserve"> DEEPCOOL MATREXX 30</w:t>
            </w:r>
          </w:p>
        </w:tc>
        <w:tc>
          <w:tcPr>
            <w:tcW w:w="851" w:type="dxa"/>
          </w:tcPr>
          <w:p w14:paraId="394ED1A6" w14:textId="2844A08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1FCDA4AC" w14:textId="131C4E49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2 999 ₽</w:t>
            </w:r>
          </w:p>
        </w:tc>
      </w:tr>
      <w:tr w:rsidR="005B6E1B" w:rsidRPr="003F5EB7" w14:paraId="5342A5C3" w14:textId="77777777" w:rsidTr="00594BD7">
        <w:tc>
          <w:tcPr>
            <w:tcW w:w="2943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536" w:type="dxa"/>
          </w:tcPr>
          <w:p w14:paraId="326F10A2" w14:textId="6E1B2775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732C9">
              <w:rPr>
                <w:szCs w:val="28"/>
              </w:rPr>
              <w:t xml:space="preserve">Блок </w:t>
            </w:r>
            <w:proofErr w:type="spellStart"/>
            <w:r w:rsidRPr="005732C9">
              <w:rPr>
                <w:szCs w:val="28"/>
              </w:rPr>
              <w:t>питания</w:t>
            </w:r>
            <w:proofErr w:type="spellEnd"/>
            <w:r w:rsidRPr="005732C9">
              <w:rPr>
                <w:szCs w:val="28"/>
              </w:rPr>
              <w:t xml:space="preserve"> </w:t>
            </w:r>
            <w:proofErr w:type="spellStart"/>
            <w:r w:rsidRPr="005732C9">
              <w:rPr>
                <w:szCs w:val="28"/>
              </w:rPr>
              <w:t>Winard</w:t>
            </w:r>
            <w:proofErr w:type="spellEnd"/>
            <w:r w:rsidRPr="005732C9">
              <w:rPr>
                <w:szCs w:val="28"/>
              </w:rPr>
              <w:t xml:space="preserve"> 500W </w:t>
            </w:r>
          </w:p>
        </w:tc>
        <w:tc>
          <w:tcPr>
            <w:tcW w:w="851" w:type="dxa"/>
          </w:tcPr>
          <w:p w14:paraId="69DDE3BA" w14:textId="6BCEFA96" w:rsidR="005B6E1B" w:rsidRPr="005732C9" w:rsidRDefault="005732C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241" w:type="dxa"/>
          </w:tcPr>
          <w:p w14:paraId="00763E5A" w14:textId="59345FE6" w:rsidR="005B6E1B" w:rsidRPr="003F5EB7" w:rsidRDefault="005732C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1 199 ₽</w:t>
            </w:r>
          </w:p>
        </w:tc>
      </w:tr>
      <w:tr w:rsidR="00106789" w:rsidRPr="003F5EB7" w14:paraId="604E7F06" w14:textId="77777777" w:rsidTr="00594BD7">
        <w:tc>
          <w:tcPr>
            <w:tcW w:w="2943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241" w:type="dxa"/>
          </w:tcPr>
          <w:p w14:paraId="54551D36" w14:textId="675109C7" w:rsidR="00106789" w:rsidRPr="00594BD7" w:rsidRDefault="00594BD7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ru-RU"/>
              </w:rPr>
              <w:t>19</w:t>
            </w:r>
            <w:r>
              <w:rPr>
                <w:szCs w:val="28"/>
                <w:shd w:val="clear" w:color="auto" w:fill="FFFFFF"/>
                <w:lang w:val="ru-RU"/>
              </w:rPr>
              <w:t> </w:t>
            </w:r>
            <w:r w:rsidRPr="00594BD7">
              <w:rPr>
                <w:szCs w:val="28"/>
                <w:shd w:val="clear" w:color="auto" w:fill="FFFFFF"/>
                <w:lang w:val="ru-RU"/>
              </w:rPr>
              <w:t>445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9747" w:type="dxa"/>
        <w:tblLook w:val="04A0" w:firstRow="1" w:lastRow="0" w:firstColumn="1" w:lastColumn="0" w:noHBand="0" w:noVBand="1"/>
      </w:tblPr>
      <w:tblGrid>
        <w:gridCol w:w="2943"/>
        <w:gridCol w:w="4536"/>
        <w:gridCol w:w="915"/>
        <w:gridCol w:w="1353"/>
      </w:tblGrid>
      <w:tr w:rsidR="00AA0463" w:rsidRPr="003F5EB7" w14:paraId="619D5CB5" w14:textId="77777777" w:rsidTr="00594BD7">
        <w:trPr>
          <w:trHeight w:val="662"/>
        </w:trPr>
        <w:tc>
          <w:tcPr>
            <w:tcW w:w="2943" w:type="dxa"/>
          </w:tcPr>
          <w:p w14:paraId="3E19DFBA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536" w:type="dxa"/>
          </w:tcPr>
          <w:p w14:paraId="01A8BC4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915" w:type="dxa"/>
          </w:tcPr>
          <w:p w14:paraId="414B1A1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353" w:type="dxa"/>
          </w:tcPr>
          <w:p w14:paraId="79342C88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594BD7">
        <w:tc>
          <w:tcPr>
            <w:tcW w:w="2943" w:type="dxa"/>
          </w:tcPr>
          <w:p w14:paraId="6CFA7CF8" w14:textId="1A4A2A4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536" w:type="dxa"/>
          </w:tcPr>
          <w:p w14:paraId="6099218A" w14:textId="78B9A700" w:rsidR="00AA0463" w:rsidRPr="005732C9" w:rsidRDefault="005732C9" w:rsidP="005732C9">
            <w:pPr>
              <w:pStyle w:val="afb"/>
            </w:pPr>
            <w:r w:rsidRPr="00594BD7">
              <w:t xml:space="preserve">19" </w:t>
            </w:r>
            <w:proofErr w:type="spellStart"/>
            <w:r w:rsidRPr="00594BD7">
              <w:t>Монитор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Lenovo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ThinkVision</w:t>
            </w:r>
            <w:proofErr w:type="spellEnd"/>
            <w:r w:rsidRPr="00594BD7">
              <w:t xml:space="preserve"> L1951p </w:t>
            </w:r>
            <w:proofErr w:type="spellStart"/>
            <w:r w:rsidRPr="00594BD7">
              <w:t>черный</w:t>
            </w:r>
            <w:proofErr w:type="spellEnd"/>
            <w:r>
              <w:t xml:space="preserve"> </w:t>
            </w:r>
          </w:p>
        </w:tc>
        <w:tc>
          <w:tcPr>
            <w:tcW w:w="915" w:type="dxa"/>
          </w:tcPr>
          <w:p w14:paraId="6DA8974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651653D9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3 899 ₽</w:t>
            </w:r>
          </w:p>
          <w:p w14:paraId="77BF7692" w14:textId="17CE6C1D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</w:tr>
      <w:tr w:rsidR="00AA0463" w:rsidRPr="003F5EB7" w14:paraId="59AA1B40" w14:textId="77777777" w:rsidTr="00594BD7">
        <w:tc>
          <w:tcPr>
            <w:tcW w:w="2943" w:type="dxa"/>
          </w:tcPr>
          <w:p w14:paraId="0C578DC2" w14:textId="7356A81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536" w:type="dxa"/>
          </w:tcPr>
          <w:p w14:paraId="15E606AC" w14:textId="4B8E78F9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Клавиатура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проводная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Aceline</w:t>
            </w:r>
            <w:proofErr w:type="spellEnd"/>
            <w:r w:rsidRPr="00594BD7">
              <w:t xml:space="preserve"> K-201BU</w:t>
            </w:r>
          </w:p>
        </w:tc>
        <w:tc>
          <w:tcPr>
            <w:tcW w:w="915" w:type="dxa"/>
          </w:tcPr>
          <w:p w14:paraId="349ABAFE" w14:textId="2EB9E1E8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F047931" w14:textId="366D9173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250 ₽</w:t>
            </w:r>
          </w:p>
        </w:tc>
      </w:tr>
      <w:tr w:rsidR="00AA0463" w:rsidRPr="003F5EB7" w14:paraId="2D48DAF2" w14:textId="77777777" w:rsidTr="00594BD7">
        <w:trPr>
          <w:trHeight w:val="644"/>
        </w:trPr>
        <w:tc>
          <w:tcPr>
            <w:tcW w:w="2943" w:type="dxa"/>
          </w:tcPr>
          <w:p w14:paraId="6DE446E8" w14:textId="4AE69AAA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536" w:type="dxa"/>
          </w:tcPr>
          <w:p w14:paraId="69811842" w14:textId="513BA7F6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Мышь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беспроводная</w:t>
            </w:r>
            <w:proofErr w:type="spellEnd"/>
            <w:r w:rsidRPr="00594BD7">
              <w:t>/</w:t>
            </w:r>
            <w:proofErr w:type="spellStart"/>
            <w:r w:rsidRPr="00594BD7">
              <w:t>проводная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Perfeo</w:t>
            </w:r>
            <w:proofErr w:type="spellEnd"/>
            <w:r w:rsidRPr="00594BD7">
              <w:t xml:space="preserve"> LINE [PF_A4492] </w:t>
            </w:r>
            <w:proofErr w:type="spellStart"/>
            <w:r w:rsidRPr="00594BD7">
              <w:t>черный</w:t>
            </w:r>
            <w:proofErr w:type="spellEnd"/>
          </w:p>
        </w:tc>
        <w:tc>
          <w:tcPr>
            <w:tcW w:w="915" w:type="dxa"/>
          </w:tcPr>
          <w:p w14:paraId="188C7E0F" w14:textId="2C1C5CEC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206C3A6B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150 ₽</w:t>
            </w:r>
          </w:p>
          <w:p w14:paraId="60CCD65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594BD7">
        <w:trPr>
          <w:trHeight w:val="517"/>
        </w:trPr>
        <w:tc>
          <w:tcPr>
            <w:tcW w:w="2943" w:type="dxa"/>
          </w:tcPr>
          <w:p w14:paraId="5F0446FC" w14:textId="021EAD26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536" w:type="dxa"/>
          </w:tcPr>
          <w:p w14:paraId="42241FEB" w14:textId="62EECCEB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Колонки 2.0 </w:t>
            </w:r>
            <w:proofErr w:type="spellStart"/>
            <w:r w:rsidRPr="00594BD7">
              <w:t>Crown</w:t>
            </w:r>
            <w:proofErr w:type="spellEnd"/>
            <w:r w:rsidRPr="00594BD7">
              <w:t xml:space="preserve"> CMS-601</w:t>
            </w:r>
          </w:p>
        </w:tc>
        <w:tc>
          <w:tcPr>
            <w:tcW w:w="915" w:type="dxa"/>
          </w:tcPr>
          <w:p w14:paraId="7EE94333" w14:textId="572582D4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169E3817" w14:textId="77777777" w:rsidR="005732C9" w:rsidRPr="005732C9" w:rsidRDefault="005732C9" w:rsidP="005732C9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399 ₽</w:t>
            </w:r>
          </w:p>
          <w:p w14:paraId="55C3EAA5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594BD7">
        <w:tc>
          <w:tcPr>
            <w:tcW w:w="2943" w:type="dxa"/>
          </w:tcPr>
          <w:p w14:paraId="1E5FD280" w14:textId="431678E9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t>Сетевой</w:t>
            </w:r>
            <w:proofErr w:type="spellEnd"/>
            <w:r>
              <w:t xml:space="preserve"> </w:t>
            </w:r>
            <w:proofErr w:type="spellStart"/>
            <w:r>
              <w:t>фильтр</w:t>
            </w:r>
            <w:proofErr w:type="spellEnd"/>
          </w:p>
        </w:tc>
        <w:tc>
          <w:tcPr>
            <w:tcW w:w="4536" w:type="dxa"/>
          </w:tcPr>
          <w:p w14:paraId="5D1B39E9" w14:textId="2E394716" w:rsidR="00AA0463" w:rsidRPr="003F5EB7" w:rsidRDefault="005732C9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Сетевой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фильтр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FinePower</w:t>
            </w:r>
            <w:proofErr w:type="spellEnd"/>
            <w:r w:rsidRPr="00594BD7">
              <w:t xml:space="preserve"> Standard </w:t>
            </w:r>
          </w:p>
        </w:tc>
        <w:tc>
          <w:tcPr>
            <w:tcW w:w="915" w:type="dxa"/>
          </w:tcPr>
          <w:p w14:paraId="78898F6F" w14:textId="5518E897" w:rsidR="00AA0463" w:rsidRPr="005732C9" w:rsidRDefault="005732C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505095D3" w14:textId="71024DD0" w:rsidR="00AA0463" w:rsidRPr="00594BD7" w:rsidRDefault="005732C9" w:rsidP="00594BD7">
            <w:pPr>
              <w:jc w:val="left"/>
              <w:rPr>
                <w:sz w:val="24"/>
                <w:szCs w:val="24"/>
                <w:lang w:val="ru-RU"/>
              </w:rPr>
            </w:pPr>
            <w:r w:rsidRPr="005732C9">
              <w:rPr>
                <w:sz w:val="24"/>
                <w:szCs w:val="24"/>
                <w:lang w:val="ru-RU"/>
              </w:rPr>
              <w:t>250 ₽</w:t>
            </w:r>
          </w:p>
        </w:tc>
      </w:tr>
      <w:tr w:rsidR="005732C9" w:rsidRPr="003F5EB7" w14:paraId="750B95F3" w14:textId="77777777" w:rsidTr="00594BD7">
        <w:tc>
          <w:tcPr>
            <w:tcW w:w="2943" w:type="dxa"/>
          </w:tcPr>
          <w:p w14:paraId="4F54264D" w14:textId="5D1D23A4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>
              <w:lastRenderedPageBreak/>
              <w:t>Коврик</w:t>
            </w:r>
            <w:proofErr w:type="spellEnd"/>
            <w:r>
              <w:t xml:space="preserve"> для </w:t>
            </w:r>
            <w:proofErr w:type="spellStart"/>
            <w:r>
              <w:t>мыши</w:t>
            </w:r>
            <w:proofErr w:type="spellEnd"/>
          </w:p>
        </w:tc>
        <w:tc>
          <w:tcPr>
            <w:tcW w:w="4536" w:type="dxa"/>
          </w:tcPr>
          <w:p w14:paraId="6A4E49F0" w14:textId="636BFF92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 w:rsidRPr="00594BD7">
              <w:t>Коврик</w:t>
            </w:r>
            <w:proofErr w:type="spellEnd"/>
            <w:r w:rsidRPr="00594BD7">
              <w:t xml:space="preserve"> DEXP OM-XS </w:t>
            </w:r>
            <w:proofErr w:type="spellStart"/>
            <w:r w:rsidRPr="00594BD7">
              <w:t>GreatLake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многоцветный</w:t>
            </w:r>
            <w:proofErr w:type="spellEnd"/>
          </w:p>
        </w:tc>
        <w:tc>
          <w:tcPr>
            <w:tcW w:w="915" w:type="dxa"/>
          </w:tcPr>
          <w:p w14:paraId="58776097" w14:textId="379FC01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76C169FA" w14:textId="0CC87829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t>99 ₽</w:t>
            </w:r>
          </w:p>
        </w:tc>
      </w:tr>
      <w:tr w:rsidR="005732C9" w:rsidRPr="003F5EB7" w14:paraId="79FC61D1" w14:textId="77777777" w:rsidTr="00594BD7">
        <w:tc>
          <w:tcPr>
            <w:tcW w:w="2943" w:type="dxa"/>
          </w:tcPr>
          <w:p w14:paraId="58848E7A" w14:textId="087240FD" w:rsidR="005732C9" w:rsidRPr="003F5EB7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ИБП</w:t>
            </w:r>
          </w:p>
        </w:tc>
        <w:tc>
          <w:tcPr>
            <w:tcW w:w="4536" w:type="dxa"/>
          </w:tcPr>
          <w:p w14:paraId="705ABA41" w14:textId="769E3093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</w:rPr>
            </w:pPr>
            <w:r w:rsidRPr="00594BD7">
              <w:t xml:space="preserve">ИБП </w:t>
            </w:r>
            <w:proofErr w:type="spellStart"/>
            <w:r w:rsidRPr="00594BD7">
              <w:t>Aerocool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Aero</w:t>
            </w:r>
            <w:proofErr w:type="spellEnd"/>
            <w:r w:rsidRPr="00594BD7">
              <w:t xml:space="preserve"> </w:t>
            </w:r>
            <w:proofErr w:type="spellStart"/>
            <w:r w:rsidRPr="00594BD7">
              <w:t>Shield</w:t>
            </w:r>
            <w:proofErr w:type="spellEnd"/>
            <w:r w:rsidRPr="00594BD7">
              <w:t xml:space="preserve"> C625</w:t>
            </w:r>
          </w:p>
        </w:tc>
        <w:tc>
          <w:tcPr>
            <w:tcW w:w="915" w:type="dxa"/>
          </w:tcPr>
          <w:p w14:paraId="63A84AF2" w14:textId="4EFB6FB3" w:rsidR="005732C9" w:rsidRPr="005732C9" w:rsidRDefault="005732C9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353" w:type="dxa"/>
          </w:tcPr>
          <w:p w14:paraId="4A4FFF27" w14:textId="7B022AFE" w:rsidR="005732C9" w:rsidRPr="003F5EB7" w:rsidRDefault="00594BD7" w:rsidP="005732C9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t>1 250 ₽</w:t>
            </w:r>
          </w:p>
        </w:tc>
      </w:tr>
      <w:tr w:rsidR="005732C9" w:rsidRPr="003F5EB7" w14:paraId="6261B75B" w14:textId="77777777" w:rsidTr="00594BD7">
        <w:tc>
          <w:tcPr>
            <w:tcW w:w="2943" w:type="dxa"/>
          </w:tcPr>
          <w:p w14:paraId="24D3E90D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536" w:type="dxa"/>
          </w:tcPr>
          <w:p w14:paraId="70A04F8B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915" w:type="dxa"/>
          </w:tcPr>
          <w:p w14:paraId="51186DB3" w14:textId="77777777" w:rsidR="005732C9" w:rsidRPr="003F5EB7" w:rsidRDefault="005732C9" w:rsidP="007575B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353" w:type="dxa"/>
          </w:tcPr>
          <w:p w14:paraId="31353C94" w14:textId="686D8825" w:rsidR="005732C9" w:rsidRPr="00594BD7" w:rsidRDefault="00594BD7" w:rsidP="007575B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 w:rsidRPr="00594BD7">
              <w:rPr>
                <w:szCs w:val="28"/>
                <w:shd w:val="clear" w:color="auto" w:fill="FFFFFF"/>
                <w:lang w:val="en-US"/>
              </w:rPr>
              <w:t>6297</w:t>
            </w:r>
            <w:r>
              <w:rPr>
                <w:szCs w:val="28"/>
                <w:shd w:val="clear" w:color="auto" w:fill="FFFFFF"/>
                <w:lang w:val="en-US"/>
              </w:rPr>
              <w:t xml:space="preserve"> </w:t>
            </w:r>
            <w:r>
              <w:t>₽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16D61BE1" w14:textId="77777777" w:rsidR="001042E7" w:rsidRPr="003F5EB7" w:rsidRDefault="001042E7" w:rsidP="00790A08">
      <w:pPr>
        <w:autoSpaceDE w:val="0"/>
        <w:autoSpaceDN w:val="0"/>
        <w:adjustRightInd w:val="0"/>
        <w:spacing w:line="360" w:lineRule="auto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20F971D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790A08">
        <w:t xml:space="preserve">Microsoft Windows 11 </w:t>
      </w:r>
      <w:proofErr w:type="spellStart"/>
      <w:r w:rsidR="00790A08">
        <w:t>Home</w:t>
      </w:r>
      <w:proofErr w:type="spellEnd"/>
      <w:r w:rsidRPr="003F5EB7">
        <w:rPr>
          <w:szCs w:val="28"/>
        </w:rPr>
        <w:t>.</w:t>
      </w:r>
    </w:p>
    <w:p w14:paraId="1ABA0789" w14:textId="77777777" w:rsidR="00790A08" w:rsidRDefault="00790A08" w:rsidP="00790A08">
      <w:pPr>
        <w:autoSpaceDE w:val="0"/>
        <w:autoSpaceDN w:val="0"/>
        <w:adjustRightInd w:val="0"/>
        <w:spacing w:line="360" w:lineRule="auto"/>
        <w:ind w:right="-376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pPr w:leftFromText="180" w:rightFromText="180" w:vertAnchor="page" w:horzAnchor="margin" w:tblpY="1140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1240"/>
        <w:gridCol w:w="5388"/>
      </w:tblGrid>
      <w:tr w:rsidR="00790A08" w:rsidRPr="003F5EB7" w14:paraId="542B33A2" w14:textId="77777777" w:rsidTr="00790A08">
        <w:tc>
          <w:tcPr>
            <w:tcW w:w="2943" w:type="dxa"/>
            <w:vAlign w:val="center"/>
          </w:tcPr>
          <w:p w14:paraId="08521CE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240" w:type="dxa"/>
            <w:vAlign w:val="center"/>
          </w:tcPr>
          <w:p w14:paraId="512A7280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388" w:type="dxa"/>
            <w:vAlign w:val="center"/>
          </w:tcPr>
          <w:p w14:paraId="64776A05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790A08" w:rsidRPr="003F5EB7" w14:paraId="01B3B0F0" w14:textId="77777777" w:rsidTr="00790A08">
        <w:tc>
          <w:tcPr>
            <w:tcW w:w="2943" w:type="dxa"/>
            <w:vAlign w:val="center"/>
          </w:tcPr>
          <w:p w14:paraId="1868A45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t xml:space="preserve">Microsoft Windows 11 </w:t>
            </w:r>
            <w:proofErr w:type="spellStart"/>
            <w:r>
              <w:t>Home</w:t>
            </w:r>
            <w:proofErr w:type="spellEnd"/>
          </w:p>
        </w:tc>
        <w:tc>
          <w:tcPr>
            <w:tcW w:w="1240" w:type="dxa"/>
            <w:vAlign w:val="center"/>
          </w:tcPr>
          <w:p w14:paraId="0174A8CC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15 999 ₽</w:t>
            </w:r>
          </w:p>
        </w:tc>
        <w:tc>
          <w:tcPr>
            <w:tcW w:w="5388" w:type="dxa"/>
          </w:tcPr>
          <w:p w14:paraId="737C46C4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790A08" w:rsidRPr="003F5EB7" w14:paraId="28AB301D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65979D35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t xml:space="preserve">ПО Microsoft 365 </w:t>
            </w:r>
            <w:proofErr w:type="spellStart"/>
            <w:r w:rsidRPr="00790A08">
              <w:t>персональный</w:t>
            </w:r>
            <w:proofErr w:type="spellEnd"/>
          </w:p>
        </w:tc>
        <w:tc>
          <w:tcPr>
            <w:tcW w:w="1240" w:type="dxa"/>
            <w:vAlign w:val="center"/>
          </w:tcPr>
          <w:p w14:paraId="0476F90A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t>6 999 ₽</w:t>
            </w:r>
          </w:p>
        </w:tc>
        <w:tc>
          <w:tcPr>
            <w:tcW w:w="5388" w:type="dxa"/>
          </w:tcPr>
          <w:p w14:paraId="633CA5A2" w14:textId="77777777" w:rsidR="00790A08" w:rsidRPr="003F5EB7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https://www.dns-shop.ru/product/e8b055e5851a3332/po-microsoft-365-personalnyj/</w:t>
            </w:r>
          </w:p>
        </w:tc>
      </w:tr>
      <w:tr w:rsidR="00790A08" w:rsidRPr="003F5EB7" w14:paraId="51D18703" w14:textId="77777777" w:rsidTr="00790A08">
        <w:trPr>
          <w:trHeight w:val="551"/>
        </w:trPr>
        <w:tc>
          <w:tcPr>
            <w:tcW w:w="2943" w:type="dxa"/>
            <w:vAlign w:val="center"/>
          </w:tcPr>
          <w:p w14:paraId="4A619077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lang w:val="en-US"/>
              </w:rPr>
            </w:pPr>
            <w:proofErr w:type="spellStart"/>
            <w:r w:rsidRPr="00790A08">
              <w:t>Антивирус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Kaspersky</w:t>
            </w:r>
            <w:proofErr w:type="spellEnd"/>
            <w:r w:rsidRPr="00790A08">
              <w:t xml:space="preserve"> </w:t>
            </w:r>
            <w:proofErr w:type="spellStart"/>
            <w:r w:rsidRPr="00790A08">
              <w:t>Anti-Virus</w:t>
            </w:r>
            <w:proofErr w:type="spellEnd"/>
            <w:r w:rsidRPr="00790A08">
              <w:t xml:space="preserve"> </w:t>
            </w:r>
            <w:r>
              <w:rPr>
                <w:lang w:val="en-US"/>
              </w:rPr>
              <w:t xml:space="preserve">12 </w:t>
            </w:r>
            <w:proofErr w:type="spellStart"/>
            <w:r>
              <w:rPr>
                <w:lang w:val="ru-RU"/>
              </w:rPr>
              <w:t>мес</w:t>
            </w:r>
            <w:proofErr w:type="spellEnd"/>
            <w:r w:rsidRPr="00790A08">
              <w:rPr>
                <w:lang w:val="en-US"/>
              </w:rPr>
              <w:t>.</w:t>
            </w:r>
          </w:p>
        </w:tc>
        <w:tc>
          <w:tcPr>
            <w:tcW w:w="1240" w:type="dxa"/>
            <w:vAlign w:val="center"/>
          </w:tcPr>
          <w:p w14:paraId="1BF00D75" w14:textId="77777777" w:rsidR="00790A08" w:rsidRDefault="00790A08" w:rsidP="00790A08">
            <w:pPr>
              <w:autoSpaceDE w:val="0"/>
              <w:autoSpaceDN w:val="0"/>
              <w:adjustRightInd w:val="0"/>
              <w:jc w:val="center"/>
            </w:pPr>
            <w:r>
              <w:rPr>
                <w:rStyle w:val="product-buy-modaltotal-value"/>
              </w:rPr>
              <w:t>1 299 ₽</w:t>
            </w:r>
          </w:p>
        </w:tc>
        <w:tc>
          <w:tcPr>
            <w:tcW w:w="5388" w:type="dxa"/>
          </w:tcPr>
          <w:p w14:paraId="63410E61" w14:textId="77777777" w:rsidR="00790A08" w:rsidRPr="00790A08" w:rsidRDefault="00790A08" w:rsidP="00790A08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90A08">
              <w:rPr>
                <w:szCs w:val="28"/>
              </w:rPr>
              <w:t>https://www.dns-shop.ru/product/70e30dbc4ee23330/antivirus-kaspersky-anti-virus/</w:t>
            </w:r>
          </w:p>
        </w:tc>
      </w:tr>
      <w:tr w:rsidR="00790A08" w:rsidRPr="003F5EB7" w14:paraId="36CA7EC8" w14:textId="77777777" w:rsidTr="00790A08">
        <w:trPr>
          <w:trHeight w:val="595"/>
        </w:trPr>
        <w:tc>
          <w:tcPr>
            <w:tcW w:w="2943" w:type="dxa"/>
            <w:vAlign w:val="center"/>
          </w:tcPr>
          <w:p w14:paraId="6E356DE1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628" w:type="dxa"/>
            <w:gridSpan w:val="2"/>
            <w:vAlign w:val="center"/>
          </w:tcPr>
          <w:p w14:paraId="12C5513E" w14:textId="77777777" w:rsidR="00790A08" w:rsidRPr="003F5EB7" w:rsidRDefault="00790A08" w:rsidP="00790A08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>
              <w:t xml:space="preserve"> </w:t>
            </w:r>
            <w:r w:rsidRPr="00790A08">
              <w:rPr>
                <w:szCs w:val="28"/>
                <w:lang w:val="ru-RU"/>
              </w:rPr>
              <w:t>24</w:t>
            </w:r>
            <w:r>
              <w:rPr>
                <w:szCs w:val="28"/>
                <w:lang w:val="ru-RU"/>
              </w:rPr>
              <w:t> </w:t>
            </w:r>
            <w:r w:rsidRPr="00790A08">
              <w:rPr>
                <w:szCs w:val="28"/>
                <w:lang w:val="ru-RU"/>
              </w:rPr>
              <w:t>297</w:t>
            </w:r>
            <w:r>
              <w:rPr>
                <w:szCs w:val="28"/>
                <w:lang w:val="ru-RU"/>
              </w:rPr>
              <w:t xml:space="preserve"> </w:t>
            </w:r>
            <w:r>
              <w:t xml:space="preserve"> ₽</w:t>
            </w:r>
          </w:p>
        </w:tc>
      </w:tr>
    </w:tbl>
    <w:p w14:paraId="20BA0844" w14:textId="77777777" w:rsidR="001042E7" w:rsidRPr="003F5EB7" w:rsidRDefault="001042E7" w:rsidP="00790A08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2D4DE626" w14:textId="79257C2B" w:rsidR="007575BD" w:rsidRPr="004F41EF" w:rsidRDefault="00F04B95" w:rsidP="007575BD">
      <w:pPr>
        <w:rPr>
          <w:rFonts w:ascii="Calibri" w:hAnsi="Calibri" w:cs="Calibri"/>
          <w:color w:val="000000"/>
          <w:sz w:val="22"/>
          <w:szCs w:val="22"/>
          <w:lang w:val="ru-RU"/>
        </w:rPr>
      </w:pPr>
      <w:r w:rsidRPr="00351479">
        <w:rPr>
          <w:szCs w:val="28"/>
          <w:lang w:val="ru-RU"/>
        </w:rPr>
        <w:t>13 860,31</w:t>
      </w:r>
      <w:r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  <w:r>
        <w:rPr>
          <w:bCs/>
          <w:szCs w:val="28"/>
          <w:lang w:val="ru-RU"/>
        </w:rPr>
        <w:t xml:space="preserve"> + 15 ПК * (</w:t>
      </w:r>
      <w:r w:rsidRPr="00594BD7">
        <w:rPr>
          <w:szCs w:val="28"/>
          <w:shd w:val="clear" w:color="auto" w:fill="FFFFFF"/>
          <w:lang w:val="ru-RU"/>
        </w:rPr>
        <w:t>19</w:t>
      </w:r>
      <w:r>
        <w:rPr>
          <w:szCs w:val="28"/>
          <w:shd w:val="clear" w:color="auto" w:fill="FFFFFF"/>
          <w:lang w:val="ru-RU"/>
        </w:rPr>
        <w:t> </w:t>
      </w:r>
      <w:r w:rsidRPr="00594BD7">
        <w:rPr>
          <w:szCs w:val="28"/>
          <w:shd w:val="clear" w:color="auto" w:fill="FFFFFF"/>
          <w:lang w:val="ru-RU"/>
        </w:rPr>
        <w:t>445</w:t>
      </w:r>
      <w:r w:rsidRPr="004F41EF">
        <w:rPr>
          <w:szCs w:val="28"/>
          <w:shd w:val="clear" w:color="auto" w:fill="FFFFFF"/>
          <w:lang w:val="ru-RU"/>
        </w:rPr>
        <w:t xml:space="preserve"> </w:t>
      </w:r>
      <w:r>
        <w:t>₽</w:t>
      </w:r>
      <w:r>
        <w:rPr>
          <w:szCs w:val="28"/>
          <w:shd w:val="clear" w:color="auto" w:fill="FFFFFF"/>
          <w:lang w:val="ru-RU"/>
        </w:rPr>
        <w:t xml:space="preserve"> + </w:t>
      </w:r>
      <w:r w:rsidRPr="004F41EF">
        <w:rPr>
          <w:szCs w:val="28"/>
          <w:shd w:val="clear" w:color="auto" w:fill="FFFFFF"/>
          <w:lang w:val="ru-RU"/>
        </w:rPr>
        <w:t xml:space="preserve">6297 </w:t>
      </w:r>
      <w:r>
        <w:t>₽</w:t>
      </w:r>
      <w:r>
        <w:rPr>
          <w:lang w:val="ru-RU"/>
        </w:rPr>
        <w:t xml:space="preserve">) + 15 ПК * </w:t>
      </w:r>
      <w:r w:rsidRPr="00790A08">
        <w:rPr>
          <w:szCs w:val="28"/>
          <w:lang w:val="ru-RU"/>
        </w:rPr>
        <w:t>24</w:t>
      </w:r>
      <w:r>
        <w:rPr>
          <w:szCs w:val="28"/>
          <w:lang w:val="ru-RU"/>
        </w:rPr>
        <w:t> </w:t>
      </w:r>
      <w:r w:rsidRPr="00790A08">
        <w:rPr>
          <w:szCs w:val="28"/>
          <w:lang w:val="ru-RU"/>
        </w:rPr>
        <w:t>297</w:t>
      </w:r>
      <w:r>
        <w:rPr>
          <w:szCs w:val="28"/>
          <w:lang w:val="ru-RU"/>
        </w:rPr>
        <w:t xml:space="preserve"> </w:t>
      </w:r>
      <w:r>
        <w:t xml:space="preserve"> ₽</w:t>
      </w:r>
      <w:r>
        <w:rPr>
          <w:lang w:val="ru-RU"/>
        </w:rPr>
        <w:t xml:space="preserve"> = </w:t>
      </w:r>
      <w:r w:rsidR="007575BD" w:rsidRPr="007575BD">
        <w:rPr>
          <w:color w:val="000000"/>
          <w:szCs w:val="28"/>
          <w:lang w:val="ru-RU"/>
        </w:rPr>
        <w:t>750585,00</w:t>
      </w:r>
      <w:r w:rsidR="007575BD" w:rsidRPr="004F41EF">
        <w:rPr>
          <w:color w:val="000000"/>
          <w:szCs w:val="28"/>
          <w:lang w:val="ru-RU"/>
        </w:rPr>
        <w:t xml:space="preserve"> </w:t>
      </w:r>
      <w:r w:rsidR="00E8285A">
        <w:t>₽</w:t>
      </w:r>
    </w:p>
    <w:p w14:paraId="1E4B28EE" w14:textId="07726315" w:rsidR="00F04B95" w:rsidRPr="00F04B95" w:rsidRDefault="00F04B95" w:rsidP="00F04B95">
      <w:pPr>
        <w:spacing w:line="360" w:lineRule="auto"/>
        <w:rPr>
          <w:szCs w:val="28"/>
          <w:shd w:val="clear" w:color="auto" w:fill="FFFFFF"/>
          <w:lang w:val="ru-RU"/>
        </w:rPr>
      </w:pP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F04B95" w:rsidRDefault="001042E7" w:rsidP="001042E7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04B9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76FEADD5" w:rsidR="001042E7" w:rsidRPr="003F5EB7" w:rsidRDefault="00E8285A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E8285A">
        <w:rPr>
          <w:szCs w:val="28"/>
          <w:lang w:val="en-US"/>
        </w:rPr>
        <w:t>https</w:t>
      </w:r>
      <w:r w:rsidRPr="00E8285A">
        <w:rPr>
          <w:szCs w:val="28"/>
          <w:lang w:val="ru-RU"/>
        </w:rPr>
        <w:t>://</w:t>
      </w:r>
      <w:r w:rsidRPr="00E8285A">
        <w:rPr>
          <w:szCs w:val="28"/>
          <w:lang w:val="en-US"/>
        </w:rPr>
        <w:t>www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dns</w:t>
      </w:r>
      <w:proofErr w:type="spellEnd"/>
      <w:r w:rsidRPr="00E8285A">
        <w:rPr>
          <w:szCs w:val="28"/>
          <w:lang w:val="ru-RU"/>
        </w:rPr>
        <w:t>-</w:t>
      </w:r>
      <w:r w:rsidRPr="00E8285A">
        <w:rPr>
          <w:szCs w:val="28"/>
          <w:lang w:val="en-US"/>
        </w:rPr>
        <w:t>shop</w:t>
      </w:r>
      <w:r w:rsidRPr="00E8285A">
        <w:rPr>
          <w:szCs w:val="28"/>
          <w:lang w:val="ru-RU"/>
        </w:rPr>
        <w:t>.</w:t>
      </w:r>
      <w:proofErr w:type="spellStart"/>
      <w:r w:rsidRPr="00E8285A">
        <w:rPr>
          <w:szCs w:val="28"/>
          <w:lang w:val="en-US"/>
        </w:rPr>
        <w:t>ru</w:t>
      </w:r>
      <w:proofErr w:type="spellEnd"/>
      <w:r w:rsidRPr="00E8285A">
        <w:rPr>
          <w:szCs w:val="28"/>
          <w:lang w:val="ru-RU"/>
        </w:rPr>
        <w:t xml:space="preserve"> </w:t>
      </w:r>
      <w:r w:rsidR="001042E7"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="001042E7"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="001042E7" w:rsidRPr="003F5EB7">
        <w:rPr>
          <w:color w:val="000000"/>
          <w:szCs w:val="28"/>
          <w:shd w:val="clear" w:color="auto" w:fill="FFFFFF"/>
        </w:rPr>
        <w:t xml:space="preserve"> «</w:t>
      </w:r>
      <w:r>
        <w:rPr>
          <w:color w:val="000000"/>
          <w:szCs w:val="28"/>
          <w:shd w:val="clear" w:color="auto" w:fill="FFFFFF"/>
          <w:lang w:val="en-US"/>
        </w:rPr>
        <w:t>DNS</w:t>
      </w:r>
      <w:r w:rsidR="001042E7" w:rsidRPr="003F5EB7">
        <w:rPr>
          <w:color w:val="000000"/>
          <w:szCs w:val="28"/>
          <w:shd w:val="clear" w:color="auto" w:fill="FFFFFF"/>
        </w:rPr>
        <w:t>». </w:t>
      </w:r>
    </w:p>
    <w:p w14:paraId="20AC34D1" w14:textId="58E31726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3D917649" w14:textId="78797460" w:rsidR="00E8285A" w:rsidRPr="00E8285A" w:rsidRDefault="00924BB9" w:rsidP="00E8285A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hyperlink r:id="rId12" w:history="1">
        <w:r w:rsidR="00E8285A" w:rsidRPr="00550BF0">
          <w:rPr>
            <w:rStyle w:val="af3"/>
            <w:szCs w:val="28"/>
          </w:rPr>
          <w:t>https://www.microsoft.com/ru-ru</w:t>
        </w:r>
      </w:hyperlink>
      <w:r w:rsidR="00E8285A" w:rsidRPr="00E8285A">
        <w:rPr>
          <w:szCs w:val="28"/>
        </w:rPr>
        <w:t xml:space="preserve"> </w:t>
      </w:r>
      <w:r w:rsidR="00E8285A">
        <w:rPr>
          <w:szCs w:val="28"/>
          <w:lang w:val="ru-RU"/>
        </w:rPr>
        <w:t>Сайт операционной системы «</w:t>
      </w:r>
      <w:r w:rsidR="00E8285A">
        <w:rPr>
          <w:szCs w:val="28"/>
          <w:lang w:val="en-US"/>
        </w:rPr>
        <w:t>Windows</w:t>
      </w:r>
      <w:r w:rsidR="00E8285A">
        <w:rPr>
          <w:szCs w:val="28"/>
          <w:lang w:val="ru-RU"/>
        </w:rPr>
        <w:t>»</w:t>
      </w:r>
      <w:r w:rsidR="00E8285A" w:rsidRPr="00E8285A">
        <w:rPr>
          <w:szCs w:val="28"/>
          <w:lang w:val="ru-RU"/>
        </w:rPr>
        <w:t xml:space="preserve"> </w:t>
      </w:r>
      <w:r w:rsidR="00E8285A">
        <w:rPr>
          <w:szCs w:val="28"/>
          <w:lang w:val="ru-RU"/>
        </w:rPr>
        <w:t>       и офисного пакета «</w:t>
      </w:r>
      <w:r w:rsidR="00E8285A">
        <w:rPr>
          <w:szCs w:val="28"/>
          <w:lang w:val="en-US"/>
        </w:rPr>
        <w:t>Office</w:t>
      </w:r>
      <w:r w:rsidR="00E8285A">
        <w:rPr>
          <w:szCs w:val="28"/>
          <w:lang w:val="ru-RU"/>
        </w:rPr>
        <w:t>»</w:t>
      </w:r>
    </w:p>
    <w:p w14:paraId="1D7B8C06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7B792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81EDA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B87097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683065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B9788A8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F626653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CFC816E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DFE156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788E6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A0CA3D7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01F651DD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1AF4E32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1D57B5E0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E91775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135CF7A" w14:textId="77777777" w:rsidR="00C952E6" w:rsidRPr="00E8285A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sectPr w:rsidR="00C952E6" w:rsidRPr="00E8285A" w:rsidSect="005A518C">
      <w:headerReference w:type="default" r:id="rId13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00FDB6" w14:textId="77777777" w:rsidR="00924BB9" w:rsidRDefault="00924BB9">
      <w:r>
        <w:separator/>
      </w:r>
    </w:p>
  </w:endnote>
  <w:endnote w:type="continuationSeparator" w:id="0">
    <w:p w14:paraId="2AFCA485" w14:textId="77777777" w:rsidR="00924BB9" w:rsidRDefault="00924B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C4F5FB3-48A9-4BCB-9567-BF0283BAB11B}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2" w:fontKey="{F7D21AEE-DDD7-419C-BB78-E668C71C6AA7}"/>
    <w:embedBold r:id="rId3" w:fontKey="{F9C74BD1-B6B4-4818-8490-B31393A08C59}"/>
    <w:embedItalic r:id="rId4" w:fontKey="{513F7253-4B03-4B31-9595-67CC399264DF}"/>
    <w:embedBoldItalic r:id="rId5" w:fontKey="{549CAFF4-BFEE-4805-BA58-FBC6CB9B62A7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0506BDB0-9279-408E-9769-CCC869CDAF4A}"/>
    <w:embedItalic r:id="rId7" w:fontKey="{07C92624-D1BE-4B19-A1B0-B59A58E019B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8DB4B895-92DE-4B16-B900-050C0D8E2906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589F8F0D-5D91-45E7-803E-6C5EA497A33B}"/>
    <w:embedItalic r:id="rId10" w:fontKey="{15EF1E79-BE03-4B82-A8C2-3D0EDE63D5E9}"/>
    <w:embedBoldItalic r:id="rId11" w:fontKey="{693F9005-8316-4280-9950-A416ACA9D67C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5E686C57-4684-4D17-9726-7D12376F8FE5}"/>
    <w:embedItalic r:id="rId13" w:fontKey="{1EBAB751-2011-4023-B1D5-45B819C5D11C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4" w:fontKey="{E44A88CF-DFE5-4863-8EC5-EDEE474F9DF1}"/>
  </w:font>
  <w:font w:name="Journal">
    <w:altName w:val="Times New Roman"/>
    <w:charset w:val="00"/>
    <w:family w:val="auto"/>
    <w:pitch w:val="variable"/>
    <w:embedRegular r:id="rId15" w:fontKey="{123F3E21-C792-426F-96F9-7CA4861D2EF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AC281076-818E-402B-9E2F-49A2238A1127}"/>
    <w:embedBold r:id="rId17" w:fontKey="{63873AF2-9B4C-4FEA-9EB8-1995B9781283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0EF322C7-A771-484F-BF45-F31A1137084C}"/>
    <w:embedItalic r:id="rId19" w:fontKey="{D91D98E6-FA35-4825-B15E-48DEEB07B18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36CAE6E8-A88A-4D71-9645-6F6BABBEA255}"/>
    <w:embedItalic r:id="rId21" w:fontKey="{88918243-DDD3-40AD-A45E-65134E4C2BF8}"/>
  </w:font>
  <w:font w:name="Nimbus Roman No9 L">
    <w:altName w:val="Times New Roman"/>
    <w:charset w:val="CC"/>
    <w:family w:val="auto"/>
    <w:pitch w:val="default"/>
    <w:embedRegular r:id="rId22" w:fontKey="{741B56FF-1691-4A7D-B3EC-B6D843F1AE9F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2110147B-28C0-40BF-9826-EE1A16D8CF2C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A8431E60-016A-4E55-86E6-DB8A413209F1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533D3243-02FF-4867-B2DF-5C76BC7568C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7575BD" w:rsidRDefault="007575B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7575BD" w:rsidRDefault="007575B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83C151" w14:textId="77777777" w:rsidR="00924BB9" w:rsidRDefault="00924BB9">
      <w:r>
        <w:separator/>
      </w:r>
    </w:p>
  </w:footnote>
  <w:footnote w:type="continuationSeparator" w:id="0">
    <w:p w14:paraId="4D973527" w14:textId="77777777" w:rsidR="00924BB9" w:rsidRDefault="00924B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7575BD" w:rsidRDefault="00924BB9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7575BD" w:rsidRDefault="007575BD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7575BD" w:rsidRPr="00C11D91" w:rsidRDefault="007575BD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7575BD" w:rsidRDefault="007575BD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7575BD" w:rsidRPr="005450E6" w:rsidRDefault="007575BD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7575BD" w:rsidRPr="00C11D91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7575BD" w:rsidRPr="002B763E" w:rsidRDefault="007575BD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7575BD" w:rsidRPr="002E23CF" w:rsidRDefault="007575BD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7575BD" w:rsidRPr="00E44336" w:rsidRDefault="007575B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7575BD" w:rsidRDefault="007575BD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7575BD" w:rsidRDefault="007575B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7575BD" w:rsidRPr="00C11D91" w:rsidRDefault="007575BD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7575BD" w:rsidRDefault="007575BD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7575BD" w:rsidRPr="00C11D91" w:rsidRDefault="007575BD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7575BD" w:rsidRDefault="00924BB9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7575BD" w:rsidRDefault="007575B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7575BD" w:rsidRPr="003E3812" w:rsidRDefault="007575B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6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7575BD" w:rsidRDefault="007575BD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7575BD" w:rsidRDefault="007575BD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7575BD" w:rsidRDefault="007575BD">
                  <w:pPr>
                    <w:jc w:val="center"/>
                  </w:pPr>
                </w:p>
                <w:p w14:paraId="124B8551" w14:textId="77777777" w:rsidR="007575BD" w:rsidRDefault="007575BD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embedTrueTypeFonts/>
  <w:embedSystemFonts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13B0B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8775B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36445"/>
    <w:rsid w:val="003416DC"/>
    <w:rsid w:val="003419BF"/>
    <w:rsid w:val="0034309C"/>
    <w:rsid w:val="00351479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10BB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4F41EF"/>
    <w:rsid w:val="0050274A"/>
    <w:rsid w:val="00506B07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2C9"/>
    <w:rsid w:val="00573894"/>
    <w:rsid w:val="00581ECF"/>
    <w:rsid w:val="005922E1"/>
    <w:rsid w:val="0059338D"/>
    <w:rsid w:val="00594BA6"/>
    <w:rsid w:val="00594BD7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575BD"/>
    <w:rsid w:val="00782F21"/>
    <w:rsid w:val="00787098"/>
    <w:rsid w:val="0078744C"/>
    <w:rsid w:val="00790A08"/>
    <w:rsid w:val="007A4A96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A679F"/>
    <w:rsid w:val="008C3018"/>
    <w:rsid w:val="008D1273"/>
    <w:rsid w:val="008D2109"/>
    <w:rsid w:val="008D6559"/>
    <w:rsid w:val="008E2B7D"/>
    <w:rsid w:val="00907C1D"/>
    <w:rsid w:val="00924BB9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9F6C8A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0B03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BE5A0D"/>
    <w:rsid w:val="00C0235A"/>
    <w:rsid w:val="00C11D91"/>
    <w:rsid w:val="00C12D00"/>
    <w:rsid w:val="00C42D2B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696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C2ECD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8285A"/>
    <w:rsid w:val="00E945D8"/>
    <w:rsid w:val="00E95DEE"/>
    <w:rsid w:val="00E96D8C"/>
    <w:rsid w:val="00EB6D90"/>
    <w:rsid w:val="00EC3C79"/>
    <w:rsid w:val="00ED24D6"/>
    <w:rsid w:val="00ED29D9"/>
    <w:rsid w:val="00EE32D0"/>
    <w:rsid w:val="00EE4223"/>
    <w:rsid w:val="00EE65CF"/>
    <w:rsid w:val="00EF6E0C"/>
    <w:rsid w:val="00F04B95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5FB3"/>
    <w:rsid w:val="00F877D2"/>
    <w:rsid w:val="00FA2BE7"/>
    <w:rsid w:val="00FA2F5A"/>
    <w:rsid w:val="00FA3EF6"/>
    <w:rsid w:val="00FB0A30"/>
    <w:rsid w:val="00FB68AD"/>
    <w:rsid w:val="00FC62E4"/>
    <w:rsid w:val="00FD09EA"/>
    <w:rsid w:val="00FE01C3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0"/>
        <o:r id="V:Rule3" type="connector" idref="#_x0000_s1241"/>
        <o:r id="V:Rule4" type="connector" idref="#_x0000_s1242"/>
        <o:r id="V:Rule5" type="connector" idref="#_x0000_s1260"/>
        <o:r id="V:Rule6" type="connector" idref="#_x0000_s1269"/>
        <o:r id="V:Rule7" type="connector" idref="#_x0000_s1270"/>
        <o:r id="V:Rule8" type="connector" idref="#_x0000_s1271"/>
      </o:rules>
    </o:shapelayout>
  </w:shapeDefaults>
  <w:decimalSymbol w:val=","/>
  <w:listSeparator w:val=";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04B95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EF6E0C"/>
    <w:rPr>
      <w:color w:val="605E5C"/>
      <w:shd w:val="clear" w:color="auto" w:fill="E1DFDD"/>
    </w:rPr>
  </w:style>
  <w:style w:type="character" w:customStyle="1" w:styleId="product-buy-modaltotal-value">
    <w:name w:val="product-buy-modal__total-value"/>
    <w:basedOn w:val="a1"/>
    <w:rsid w:val="00790A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microsoft.com/ru-ru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899EE06-75EC-4C1B-AA01-C532AFF95E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552</TotalTime>
  <Pages>15</Pages>
  <Words>1973</Words>
  <Characters>11251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13198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59</cp:revision>
  <cp:lastPrinted>2014-06-07T14:51:00Z</cp:lastPrinted>
  <dcterms:created xsi:type="dcterms:W3CDTF">2019-11-30T08:58:00Z</dcterms:created>
  <dcterms:modified xsi:type="dcterms:W3CDTF">2023-03-27T21:12:00Z</dcterms:modified>
</cp:coreProperties>
</file>