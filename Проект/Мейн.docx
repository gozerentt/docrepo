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BA9172" w14:textId="1530C420" w:rsidR="00933F70" w:rsidRDefault="00A63980" w:rsidP="00C11D91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tab/>
      </w:r>
    </w:p>
    <w:p w14:paraId="0BACC3A3" w14:textId="1E84FA3D" w:rsidR="00C11D91" w:rsidRPr="003F5EB7" w:rsidRDefault="00933F70" w:rsidP="00C11D91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 w:rsidR="00C11D91" w:rsidRPr="003F5EB7">
        <w:rPr>
          <w:b/>
          <w:bCs/>
          <w:szCs w:val="28"/>
        </w:rPr>
        <w:t>Министерство образования, науки и молодежи Республики Крым</w:t>
      </w:r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Государственное бюджетное профессиональное</w:t>
      </w:r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образовательное учреждение Республики Крым</w:t>
      </w:r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«Симферопольский политехнический колледж»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r w:rsidRPr="003F5EB7">
        <w:rPr>
          <w:b/>
          <w:spacing w:val="2"/>
          <w:szCs w:val="28"/>
        </w:rPr>
        <w:t>Разработка проекта локальной компьютерной сети для учебного кабинета</w:t>
      </w:r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 xml:space="preserve">(дисциплина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5950692A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</w:t>
      </w:r>
      <w:r w:rsidR="00016EE3">
        <w:rPr>
          <w:szCs w:val="28"/>
          <w:lang w:val="ru-RU"/>
        </w:rPr>
        <w:t>3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E945D8">
        <w:tc>
          <w:tcPr>
            <w:tcW w:w="4361" w:type="dxa"/>
          </w:tcPr>
          <w:p w14:paraId="3B535409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szCs w:val="28"/>
              </w:rPr>
              <w:t>Разработчик</w:t>
            </w:r>
          </w:p>
        </w:tc>
        <w:tc>
          <w:tcPr>
            <w:tcW w:w="2977" w:type="dxa"/>
          </w:tcPr>
          <w:p w14:paraId="06CBA488" w14:textId="77777777" w:rsidR="00C11D91" w:rsidRPr="003F5EB7" w:rsidRDefault="00C11D91" w:rsidP="00E945D8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0ECD8309" w:rsidR="00C11D91" w:rsidRPr="0025016A" w:rsidRDefault="0025016A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Локоцкий А.С.</w:t>
            </w:r>
          </w:p>
        </w:tc>
      </w:tr>
      <w:tr w:rsidR="00C11D91" w:rsidRPr="003F5EB7" w14:paraId="18F851C7" w14:textId="77777777" w:rsidTr="00E945D8">
        <w:tc>
          <w:tcPr>
            <w:tcW w:w="4361" w:type="dxa"/>
          </w:tcPr>
          <w:p w14:paraId="295BFCDD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(подпись)</w:t>
            </w:r>
          </w:p>
          <w:p w14:paraId="30643921" w14:textId="77777777" w:rsidR="00C11D91" w:rsidRPr="003F5EB7" w:rsidRDefault="00C11D91" w:rsidP="00E945D8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(инициалы, фамилия)</w:t>
            </w:r>
          </w:p>
        </w:tc>
      </w:tr>
      <w:tr w:rsidR="00C11D91" w:rsidRPr="003F5EB7" w14:paraId="60E4D7B7" w14:textId="77777777" w:rsidTr="00E945D8">
        <w:tc>
          <w:tcPr>
            <w:tcW w:w="4361" w:type="dxa"/>
          </w:tcPr>
          <w:p w14:paraId="0965EF2D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szCs w:val="28"/>
              </w:rPr>
              <w:t>Руководитель</w:t>
            </w:r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E945D8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(подпись)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(инициалы, фамилия)</w:t>
            </w:r>
          </w:p>
        </w:tc>
      </w:tr>
      <w:tr w:rsidR="00C11D91" w:rsidRPr="003F5EB7" w14:paraId="5CC463A2" w14:textId="77777777" w:rsidTr="00E945D8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E945D8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szCs w:val="28"/>
              </w:rPr>
              <w:t>Оценивание индивидуального проекта    _______________</w:t>
            </w:r>
          </w:p>
          <w:p w14:paraId="2DDA2E60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(зачтено/не зачтено)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E945D8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E945D8">
        <w:tc>
          <w:tcPr>
            <w:tcW w:w="4361" w:type="dxa"/>
          </w:tcPr>
          <w:p w14:paraId="73572A11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E945D8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E945D8">
        <w:tc>
          <w:tcPr>
            <w:tcW w:w="4361" w:type="dxa"/>
          </w:tcPr>
          <w:p w14:paraId="36B70E08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(подпись)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(инициалы, фамилия))</w:t>
            </w:r>
          </w:p>
        </w:tc>
      </w:tr>
    </w:tbl>
    <w:p w14:paraId="5F37C4D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1B2187EF" w:rsidR="00C11D91" w:rsidRPr="003F5EB7" w:rsidRDefault="00C11D91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25016A">
        <w:rPr>
          <w:rFonts w:ascii="Times New Roman" w:hAnsi="Times New Roman" w:cs="Times New Roman"/>
          <w:sz w:val="28"/>
          <w:szCs w:val="28"/>
        </w:rPr>
        <w:t>3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d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E945D8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>1. Расчет оптимальной схемы компьютерной сети и подбор оборудования для учебного кабинета</w:t>
            </w:r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Сбор оптимальной конфигурации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E945D8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Сбор программного обеспечения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>В современном мире, компьютерные сети используются повсеместно</w:t>
      </w:r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>Локальной вычислительной сетью (ЛВС) называют сеть, элементы которой — персональные компьютеры, связная аппаратура — располагаются на сравнительно небольшом удалении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>Информационное образовательное пространство учебного заведения реализуется на базе локальной вычислительной сети колледжа.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>Все студенты в учебном классе класса могут совместно пользоваться общими ресурсами FTP-сервера, работать с материалами лекционных и практических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индивидуального проекта: «Разработка проекта локальной компьютерной сети для учебного кабинета».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>Данная тема является актуальной, т.к. в последнее время все больше учебных заведений сталкиваются с проблемой создания локальной компьютерной сети для проведения обучения студентов.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>Цель индивидуального проекта: расчет технических характеристик разрабатываемой сети, определение аппаратных и программных средств, расчет стоимости внедрения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r w:rsidRPr="003F5EB7">
        <w:rPr>
          <w:color w:val="000000"/>
          <w:sz w:val="28"/>
          <w:szCs w:val="28"/>
        </w:rPr>
        <w:t xml:space="preserve">индивидуального </w:t>
      </w:r>
      <w:r w:rsidRPr="003F5EB7">
        <w:rPr>
          <w:sz w:val="28"/>
          <w:szCs w:val="28"/>
        </w:rPr>
        <w:t xml:space="preserve">проекта: получить полную стоимость </w:t>
      </w:r>
      <w:r w:rsidRPr="003F5EB7">
        <w:rPr>
          <w:color w:val="000000"/>
          <w:sz w:val="28"/>
          <w:szCs w:val="28"/>
        </w:rPr>
        <w:t>проекта локальной компьютерной сети для учебного кабинета.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индивидуального </w:t>
      </w:r>
      <w:r w:rsidRPr="003F5EB7">
        <w:rPr>
          <w:sz w:val="28"/>
          <w:szCs w:val="28"/>
        </w:rPr>
        <w:t>проекта: расчет оптимальной схемы компьютерной сети и подбор оборудования для учебного кабинета, с</w:t>
      </w:r>
      <w:r w:rsidRPr="003F5EB7">
        <w:rPr>
          <w:spacing w:val="2"/>
          <w:sz w:val="28"/>
          <w:szCs w:val="28"/>
        </w:rPr>
        <w:t>бор оптимальной конфигурации и  программного обеспечения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практической части индивидуального </w:t>
      </w:r>
      <w:r w:rsidRPr="003F5EB7">
        <w:rPr>
          <w:sz w:val="28"/>
          <w:szCs w:val="28"/>
        </w:rPr>
        <w:t>проекта необходимо</w:t>
      </w:r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заданным размерам учебного кабинета разместить столы и определить количество </w:t>
      </w:r>
      <w:r w:rsidRPr="003F5EB7">
        <w:rPr>
          <w:sz w:val="28"/>
          <w:szCs w:val="28"/>
        </w:rPr>
        <w:t>рабочих мест</w:t>
      </w:r>
    </w:p>
    <w:p w14:paraId="0BE510A7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>- выбрать место размещения коммутатора</w:t>
      </w:r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>- подобрать количество сетевых розеток, кабеля, коробов, шурупов для крепежа коробов, коннекторов</w:t>
      </w:r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>- рассчитать стоимость оборудования и работ</w:t>
      </w:r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>- с помощью онлайн-конструктора «Конфигуратор компьютера» (с проверкой совместимости) собрать системный блок с необходимыми пользователю техническими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>- подобрать для собранного ПК программное обеспечение, используя Интернет сайты.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1F1666" w:rsidRDefault="00C11D91" w:rsidP="001F1666">
      <w:pPr>
        <w:spacing w:line="360" w:lineRule="auto"/>
        <w:rPr>
          <w:i/>
          <w:iCs/>
          <w:szCs w:val="28"/>
          <w:lang w:val="ru-RU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r w:rsidR="001042E7" w:rsidRPr="003F5EB7">
        <w:rPr>
          <w:b/>
          <w:szCs w:val="28"/>
        </w:rPr>
        <w:t xml:space="preserve">Расчет оптимальной схемы компьютерной сети и подбор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r w:rsidRPr="003F5EB7">
        <w:rPr>
          <w:b/>
          <w:szCs w:val="28"/>
        </w:rPr>
        <w:t>оборудования для учебного кабинета</w:t>
      </w:r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65F061CC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r w:rsidRPr="003F5EB7">
        <w:rPr>
          <w:szCs w:val="28"/>
        </w:rPr>
        <w:t xml:space="preserve">Рассмотрим расчет сети на примере стандартного кабинета. Ширина   кабинета – </w:t>
      </w:r>
      <w:smartTag w:uri="urn:schemas-microsoft-com:office:smarttags" w:element="metricconverter">
        <w:smartTagPr>
          <w:attr w:name="ProductID" w:val="10 м"/>
        </w:smartTagPr>
        <w:r w:rsidRPr="003F5EB7">
          <w:rPr>
            <w:szCs w:val="28"/>
          </w:rPr>
          <w:t>10 м</w:t>
        </w:r>
      </w:smartTag>
      <w:r w:rsidRPr="003F5EB7">
        <w:rPr>
          <w:szCs w:val="28"/>
        </w:rPr>
        <w:t xml:space="preserve">. Длина – </w:t>
      </w:r>
      <w:r w:rsidR="0025016A">
        <w:rPr>
          <w:szCs w:val="28"/>
          <w:lang w:val="ru-RU"/>
        </w:rPr>
        <w:t>7</w:t>
      </w:r>
      <w:r w:rsidRPr="003F5EB7">
        <w:rPr>
          <w:szCs w:val="28"/>
        </w:rPr>
        <w:t xml:space="preserve"> м.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>Для начала вычислим количество возможное рабочих мест в кабинете.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Данный расчет будем производить из размера рабочих столов, которые составляют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464F507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>Итого:  по длине кабинета можно расположить</w:t>
      </w:r>
      <w:r w:rsidR="0086794E">
        <w:rPr>
          <w:szCs w:val="28"/>
        </w:rPr>
        <w:t xml:space="preserve"> </w:t>
      </w:r>
      <w:r w:rsidR="0051080F" w:rsidRPr="0051080F">
        <w:rPr>
          <w:szCs w:val="28"/>
          <w:lang w:val="ru-RU"/>
        </w:rPr>
        <w:t>5</w:t>
      </w:r>
      <w:r w:rsidR="0086794E">
        <w:rPr>
          <w:szCs w:val="28"/>
        </w:rPr>
        <w:t xml:space="preserve"> рабочих столов, по ширине – </w:t>
      </w:r>
      <w:r w:rsidR="0051080F" w:rsidRPr="0051080F">
        <w:rPr>
          <w:szCs w:val="28"/>
          <w:lang w:val="ru-RU"/>
        </w:rPr>
        <w:t>4</w:t>
      </w:r>
      <w:r w:rsidRPr="003F5EB7">
        <w:rPr>
          <w:szCs w:val="28"/>
        </w:rPr>
        <w:t xml:space="preserve"> (данное количество рабочих столов взято с учетом удобного расположения для их использования).</w:t>
      </w:r>
    </w:p>
    <w:p w14:paraId="3136AEC5" w14:textId="7D88E717" w:rsidR="00CA7E0F" w:rsidRPr="009F6069" w:rsidRDefault="008F4D55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r>
        <w:rPr>
          <w:noProof/>
        </w:rPr>
        <w:pict w14:anchorId="172AA561"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1199" type="#_x0000_t202" style="position:absolute;left:0;text-align:left;margin-left:217.2pt;margin-top:17.35pt;width:32.9pt;height:23.3pt;z-index:251713536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Надпись 2;mso-fit-shape-to-text:t">
              <w:txbxContent>
                <w:p w14:paraId="2CE131F2" w14:textId="66A69D51" w:rsidR="007575BD" w:rsidRPr="00CF18A7" w:rsidRDefault="007575BD">
                  <w:pPr>
                    <w:rPr>
                      <w:b/>
                    </w:rPr>
                  </w:pPr>
                  <w:r w:rsidRPr="00CF18A7">
                    <w:rPr>
                      <w:b/>
                      <w:lang w:val="en-US"/>
                    </w:rPr>
                    <w:t>B1</w:t>
                  </w:r>
                </w:p>
              </w:txbxContent>
            </v:textbox>
            <w10:wrap type="square"/>
          </v:shape>
        </w:pict>
      </w:r>
    </w:p>
    <w:p w14:paraId="19DB88AC" w14:textId="2ECBEFAC" w:rsidR="00CA7E0F" w:rsidRPr="003F5EB7" w:rsidRDefault="008F4D55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15" style="position:absolute;left:0;text-align:left;margin-left:278.7pt;margin-top:17.95pt;width:34pt;height:22.7pt;rotation:180;z-index:251689984"/>
        </w:pict>
      </w:r>
      <w:r>
        <w:rPr>
          <w:noProof/>
          <w:szCs w:val="28"/>
        </w:rPr>
        <w:pict w14:anchorId="5F939071">
          <v:rect id="_x0000_s1113" style="position:absolute;left:0;text-align:left;margin-left:239.55pt;margin-top:17.95pt;width:34pt;height:22.7pt;rotation:180;z-index:251687936"/>
        </w:pict>
      </w:r>
      <w:r>
        <w:rPr>
          <w:noProof/>
          <w:szCs w:val="28"/>
        </w:rPr>
        <w:pict w14:anchorId="5F939071">
          <v:rect id="_x0000_s1111" style="position:absolute;left:0;text-align:left;margin-left:199.9pt;margin-top:17.95pt;width:34pt;height:22.7pt;rotation:180;z-index:251685888"/>
        </w:pict>
      </w:r>
      <w:r>
        <w:rPr>
          <w:noProof/>
          <w:szCs w:val="28"/>
        </w:rPr>
        <w:pict w14:anchorId="5F939071">
          <v:rect id="_x0000_s1109" style="position:absolute;left:0;text-align:left;margin-left:160.75pt;margin-top:17.95pt;width:34pt;height:22.7pt;rotation:180;z-index:251683840"/>
        </w:pict>
      </w:r>
      <w:r>
        <w:rPr>
          <w:noProof/>
          <w:szCs w:val="28"/>
        </w:rPr>
        <w:pict w14:anchorId="4E2F3DEA">
          <v:rect id="_x0000_s1074" style="position:absolute;left:0;text-align:left;margin-left:92.45pt;margin-top:17.9pt;width:283.45pt;height:198.45pt;z-index:251658240" strokecolor="black [3213]"/>
        </w:pict>
      </w:r>
      <w:r>
        <w:rPr>
          <w:noProof/>
          <w:szCs w:val="28"/>
        </w:rPr>
        <w:pict w14:anchorId="5F939071">
          <v:rect id="_x0000_s1107" style="position:absolute;left:0;text-align:left;margin-left:121.1pt;margin-top:17.95pt;width:34pt;height:22.7pt;rotation:180;z-index:251681792"/>
        </w:pict>
      </w:r>
    </w:p>
    <w:p w14:paraId="6067419D" w14:textId="17934728" w:rsidR="008A4A9E" w:rsidRDefault="008F4D55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21" style="position:absolute;left:0;text-align:left;margin-left:86.85pt;margin-top:28.65pt;width:34pt;height:22.7pt;rotation:90;z-index:251696128"/>
        </w:pict>
      </w:r>
      <w:r>
        <w:rPr>
          <w:noProof/>
          <w:szCs w:val="28"/>
          <w:lang w:val="ru-RU"/>
        </w:rPr>
        <w:pict w14:anchorId="5F939071">
          <v:rect id="_x0000_s1141" style="position:absolute;left:0;text-align:left;margin-left:336.2pt;margin-top:17.2pt;width:34pt;height:22.7pt;rotation:90;z-index:251710464"/>
        </w:pict>
      </w:r>
    </w:p>
    <w:p w14:paraId="6551C995" w14:textId="1FFEF149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2B8E71A7" w14:textId="127B4BD3" w:rsidR="00B77468" w:rsidRPr="003F5EB7" w:rsidRDefault="008F4D55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23" style="position:absolute;left:0;text-align:left;margin-left:86.85pt;margin-top:19.9pt;width:34pt;height:22.7pt;rotation:90;z-index:251698176"/>
        </w:pict>
      </w:r>
    </w:p>
    <w:p w14:paraId="41DF4BFA" w14:textId="1F188A03" w:rsidR="00B77468" w:rsidRPr="003F5EB7" w:rsidRDefault="008F4D55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 w:val="24"/>
          <w:szCs w:val="24"/>
          <w:lang w:val="ru-RU"/>
        </w:rPr>
        <w:pict w14:anchorId="1479DE1A">
          <v:rect id="_x0000_s1231" style="position:absolute;left:0;text-align:left;margin-left:371.85pt;margin-top:21.25pt;width:4.25pt;height:56.7pt;z-index:251722752"/>
        </w:pict>
      </w:r>
      <w:r>
        <w:rPr>
          <w:sz w:val="24"/>
          <w:szCs w:val="24"/>
        </w:rPr>
        <w:pict w14:anchorId="6E95212F">
          <v:shape id="_x0000_s1230" type="#_x0000_t202" style="position:absolute;left:0;text-align:left;margin-left:376.95pt;margin-top:1.25pt;width:33.85pt;height:23.3pt;z-index:251721728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30;mso-fit-shape-to-text:t">
              <w:txbxContent>
                <w:p w14:paraId="6A26EDC0" w14:textId="5A9BB074" w:rsidR="007575BD" w:rsidRDefault="007575BD" w:rsidP="004D552D">
                  <w:pPr>
                    <w:rPr>
                      <w:b/>
                    </w:rPr>
                  </w:pPr>
                  <w:r>
                    <w:rPr>
                      <w:b/>
                      <w:lang w:val="en-US"/>
                    </w:rPr>
                    <w:t>A2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09DC8A">
          <v:shape id="_x0000_s1229" type="#_x0000_t202" style="position:absolute;left:0;text-align:left;margin-left:58.55pt;margin-top:1pt;width:33.85pt;height:23.3pt;z-index:251719680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29;mso-fit-shape-to-text:t">
              <w:txbxContent>
                <w:p w14:paraId="7F4AC94B" w14:textId="2BB9F43D" w:rsidR="007575BD" w:rsidRPr="004D552D" w:rsidRDefault="007575BD">
                  <w:pPr>
                    <w:rPr>
                      <w:b/>
                    </w:rPr>
                  </w:pPr>
                  <w:r w:rsidRPr="004D552D">
                    <w:rPr>
                      <w:b/>
                      <w:lang w:val="en-US"/>
                    </w:rPr>
                    <w:t>A1</w:t>
                  </w:r>
                </w:p>
              </w:txbxContent>
            </v:textbox>
            <w10:wrap type="square"/>
          </v:shape>
        </w:pict>
      </w:r>
    </w:p>
    <w:p w14:paraId="7C34B59B" w14:textId="31C96EB7" w:rsidR="00B77468" w:rsidRPr="003F5EB7" w:rsidRDefault="008F4D55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081" style="position:absolute;left:0;text-align:left;margin-left:86.85pt;margin-top:11.45pt;width:34pt;height:22.7pt;rotation:90;z-index:251665408"/>
        </w:pict>
      </w:r>
      <w:r>
        <w:rPr>
          <w:noProof/>
          <w:lang w:val="ru-RU"/>
        </w:rPr>
        <w:pict w14:anchorId="10A94547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240" type="#_x0000_t32" style="position:absolute;left:0;text-align:left;margin-left:383.25pt;margin-top:27.1pt;width:17.25pt;height:0;z-index:251729920" o:connectortype="straight" strokeweight="1pt"/>
        </w:pict>
      </w:r>
      <w:r>
        <w:rPr>
          <w:noProof/>
        </w:rPr>
        <w:pict w14:anchorId="7CFCC563">
          <v:shape id="_x0000_s1239" type="#_x0000_t202" style="position:absolute;left:0;text-align:left;margin-left:396.45pt;margin-top:15.6pt;width:87pt;height:20.95pt;z-index:25172889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1239">
              <w:txbxContent>
                <w:p w14:paraId="2B96DCC7" w14:textId="48947747" w:rsidR="007575BD" w:rsidRPr="004F27EB" w:rsidRDefault="007575BD" w:rsidP="00745EA8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Доска (экран)</w:t>
                  </w:r>
                </w:p>
                <w:p w14:paraId="5B02202D" w14:textId="756897CD" w:rsidR="007575BD" w:rsidRDefault="007575BD"/>
              </w:txbxContent>
            </v:textbox>
            <w10:wrap type="square"/>
          </v:shape>
        </w:pict>
      </w:r>
    </w:p>
    <w:p w14:paraId="519B05C1" w14:textId="26BB653E" w:rsidR="00B77468" w:rsidRPr="003F5EB7" w:rsidRDefault="008F4D55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19" style="position:absolute;left:0;text-align:left;margin-left:86.8pt;margin-top:22.9pt;width:34pt;height:22.7pt;rotation:90;z-index:251694080"/>
        </w:pict>
      </w:r>
    </w:p>
    <w:p w14:paraId="6C6007AF" w14:textId="6AACDC18" w:rsidR="00B77468" w:rsidRPr="003F5EB7" w:rsidRDefault="00EC288E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bookmarkStart w:id="0" w:name="_GoBack"/>
      <w:r>
        <w:rPr>
          <w:noProof/>
          <w:szCs w:val="28"/>
        </w:rPr>
        <w:pict w14:anchorId="5F939071">
          <v:rect id="_x0000_s1095" style="position:absolute;left:0;text-align:left;margin-left:49.65pt;margin-top:20.95pt;width:34pt;height:22.7pt;rotation:180;z-index:251669504"/>
        </w:pict>
      </w:r>
      <w:bookmarkEnd w:id="0"/>
      <w:r>
        <w:rPr>
          <w:noProof/>
          <w:szCs w:val="28"/>
        </w:rPr>
        <w:pict w14:anchorId="5F939071">
          <v:rect id="_x0000_s1097" style="position:absolute;left:0;text-align:left;margin-left:89.6pt;margin-top:20.95pt;width:34pt;height:22.7pt;rotation:180;z-index:251671552"/>
        </w:pict>
      </w:r>
      <w:r>
        <w:rPr>
          <w:noProof/>
          <w:szCs w:val="28"/>
        </w:rPr>
        <w:pict w14:anchorId="5F939071">
          <v:rect id="_x0000_s1099" style="position:absolute;left:0;text-align:left;margin-left:128.75pt;margin-top:20.95pt;width:34pt;height:22.7pt;rotation:180;z-index:251673600"/>
        </w:pict>
      </w:r>
      <w:r>
        <w:rPr>
          <w:noProof/>
          <w:szCs w:val="28"/>
        </w:rPr>
        <w:pict w14:anchorId="5F939071">
          <v:rect id="_x0000_s1101" style="position:absolute;left:0;text-align:left;margin-left:168.4pt;margin-top:20.95pt;width:34pt;height:22.7pt;rotation:180;z-index:251675648"/>
        </w:pict>
      </w:r>
      <w:r w:rsidR="008F4D55">
        <w:rPr>
          <w:noProof/>
          <w:szCs w:val="28"/>
          <w:lang w:val="ru-RU"/>
        </w:rPr>
        <w:pict w14:anchorId="5F939071">
          <v:rect id="_x0000_s1276" style="position:absolute;left:0;text-align:left;margin-left:208.05pt;margin-top:20.55pt;width:34pt;height:22.7pt;rotation:180;z-index:251737088"/>
        </w:pict>
      </w:r>
      <w:r w:rsidR="008F4D55">
        <w:rPr>
          <w:noProof/>
        </w:rPr>
        <w:pict w14:anchorId="2EB117DB">
          <v:shape id="_x0000_s1238" type="#_x0000_t202" style="position:absolute;left:0;text-align:left;margin-left:-20.7pt;margin-top:24.4pt;width:82.9pt;height:40.75pt;z-index:25172684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1238">
              <w:txbxContent>
                <w:p w14:paraId="5D282647" w14:textId="27B32570" w:rsidR="007575BD" w:rsidRPr="002C5F0A" w:rsidRDefault="007575BD">
                  <w:pPr>
                    <w:rPr>
                      <w:sz w:val="24"/>
                      <w:szCs w:val="24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Коммутатор (Свитч)</w:t>
                  </w:r>
                </w:p>
                <w:p w14:paraId="3838FBF9" w14:textId="77777777" w:rsidR="007575BD" w:rsidRDefault="007575BD"/>
              </w:txbxContent>
            </v:textbox>
            <w10:wrap type="square"/>
          </v:shape>
        </w:pict>
      </w:r>
    </w:p>
    <w:p w14:paraId="7B54F2CE" w14:textId="13B8DCF6" w:rsidR="00B77468" w:rsidRPr="003F5EB7" w:rsidRDefault="008F4D55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</w:rPr>
        <w:pict w14:anchorId="7E203409">
          <v:shape id="_x0000_s1200" type="#_x0000_t202" style="position:absolute;left:0;text-align:left;margin-left:146pt;margin-top:18.55pt;width:32.85pt;height:23.3pt;z-index:251715584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00;mso-fit-shape-to-text:t">
              <w:txbxContent>
                <w:p w14:paraId="4BBE6607" w14:textId="43558F73" w:rsidR="007575BD" w:rsidRPr="00CF18A7" w:rsidRDefault="007575BD">
                  <w:pPr>
                    <w:rPr>
                      <w:b/>
                    </w:rPr>
                  </w:pPr>
                  <w:r w:rsidRPr="00CF18A7">
                    <w:rPr>
                      <w:b/>
                      <w:lang w:val="en-US"/>
                    </w:rPr>
                    <w:t>B2</w:t>
                  </w:r>
                </w:p>
              </w:txbxContent>
            </v:textbox>
            <w10:wrap type="square"/>
          </v:shape>
        </w:pict>
      </w:r>
      <w:r>
        <w:rPr>
          <w:noProof/>
          <w:szCs w:val="28"/>
          <w:lang w:val="ru-RU"/>
        </w:rPr>
        <w:pict w14:anchorId="3404675F">
          <v:shape id="_x0000_s1242" type="#_x0000_t32" style="position:absolute;left:0;text-align:left;margin-left:291.85pt;margin-top:21.6pt;width:0;height:24.2pt;flip:y;z-index:251731968" o:connectortype="straight" strokeweight="1pt"/>
        </w:pict>
      </w:r>
      <w:r>
        <w:rPr>
          <w:noProof/>
          <w:szCs w:val="28"/>
          <w:lang w:val="ru-RU"/>
        </w:rPr>
        <w:pict w14:anchorId="718F29B8">
          <v:shape id="_x0000_s1198" type="#_x0000_t32" style="position:absolute;left:0;text-align:left;margin-left:280.1pt;margin-top:4.4pt;width:14.15pt;height:14.15pt;z-index:251711488" o:connectortype="straight" strokeweight="1pt"/>
        </w:pict>
      </w:r>
      <w:r>
        <w:rPr>
          <w:noProof/>
          <w:szCs w:val="28"/>
          <w:lang w:val="ru-RU"/>
        </w:rPr>
        <w:pict w14:anchorId="05C05492">
          <v:rect id="_x0000_s1272" style="position:absolute;left:0;text-align:left;margin-left:21.5pt;margin-top:8.6pt;width:10.5pt;height:10.5pt;z-index:251735040"/>
        </w:pict>
      </w:r>
      <w:r>
        <w:rPr>
          <w:noProof/>
          <w:lang w:val="ru-RU"/>
        </w:rPr>
        <w:pict w14:anchorId="782708A1">
          <v:shape id="_x0000_s1241" type="#_x0000_t32" style="position:absolute;left:0;text-align:left;margin-left:-2.25pt;margin-top:13.65pt;width:18.45pt;height:0;flip:x;z-index:251730944" o:connectortype="straight" strokeweight="1pt"/>
        </w:pict>
      </w:r>
    </w:p>
    <w:p w14:paraId="332E1175" w14:textId="7D96F069" w:rsidR="00B77468" w:rsidRDefault="008F4D55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  <w:r>
        <w:rPr>
          <w:noProof/>
          <w:sz w:val="24"/>
          <w:szCs w:val="24"/>
          <w:lang w:val="ru-RU"/>
        </w:rPr>
        <w:pict w14:anchorId="3733F269">
          <v:shape id="_x0000_s1233" type="#_x0000_t202" style="position:absolute;left:0;text-align:left;margin-left:277.45pt;margin-top:22.2pt;width:47.8pt;height:21.65pt;z-index:251724800" filled="f" stroked="f">
            <v:textbox style="mso-next-textbox:#_x0000_s1233">
              <w:txbxContent>
                <w:p w14:paraId="5EE76DC6" w14:textId="37F37A67" w:rsidR="007575BD" w:rsidRPr="002C5F0A" w:rsidRDefault="007575BD">
                  <w:pPr>
                    <w:rPr>
                      <w:sz w:val="24"/>
                      <w:szCs w:val="24"/>
                      <w:lang w:val="ru-RU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Дверь</w:t>
                  </w:r>
                </w:p>
                <w:p w14:paraId="7F42924C" w14:textId="77777777" w:rsidR="007575BD" w:rsidRPr="002C5F0A" w:rsidRDefault="007575BD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</w:p>
    <w:p w14:paraId="44428BBE" w14:textId="494B847E" w:rsidR="008A4A9E" w:rsidRPr="003F5EB7" w:rsidRDefault="008A4A9E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</w:p>
    <w:p w14:paraId="1616DE71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>Схема 1. План кабинета</w:t>
      </w:r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На второй стороне по ширине (А2) будет располагаться учебная доска то с той</w:t>
      </w:r>
      <w:r w:rsidRPr="003F5EB7">
        <w:rPr>
          <w:szCs w:val="28"/>
          <w:lang w:val="ru-RU"/>
        </w:rPr>
        <w:t xml:space="preserve"> </w:t>
      </w:r>
      <w:r w:rsidRPr="003F5EB7">
        <w:rPr>
          <w:szCs w:val="28"/>
        </w:rPr>
        <w:t xml:space="preserve">стороны расположим только одно рабочее место. </w:t>
      </w:r>
    </w:p>
    <w:p w14:paraId="4FE71BE0" w14:textId="5DFED49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>Итого у нас получается 1</w:t>
      </w:r>
      <w:r w:rsidR="003E7F3D" w:rsidRPr="003E7F3D">
        <w:rPr>
          <w:szCs w:val="28"/>
          <w:lang w:val="ru-RU"/>
        </w:rPr>
        <w:t>5</w:t>
      </w:r>
      <w:r w:rsidRPr="003F5EB7">
        <w:rPr>
          <w:szCs w:val="28"/>
        </w:rPr>
        <w:t xml:space="preserve"> рабочих мест.</w:t>
      </w:r>
    </w:p>
    <w:p w14:paraId="70253830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Ввиду того что на одной из сторон по длине кабинета (В1) располагаются окна, щиток для коммутатора расположим в углу на противополож</w:t>
      </w:r>
      <w:r w:rsidRPr="003F5EB7">
        <w:rPr>
          <w:szCs w:val="28"/>
        </w:rPr>
        <w:lastRenderedPageBreak/>
        <w:t>ной стене (В2). От него и будем делать разводку сети по кабинету. Учитывая количество рабочих мест, берем 16-ти портовый свитч.</w:t>
      </w:r>
    </w:p>
    <w:p w14:paraId="5EE98524" w14:textId="77101F1B" w:rsidR="00CA7E0F" w:rsidRPr="003F5EB7" w:rsidRDefault="00CA7E0F" w:rsidP="00C42D2B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Рассчитываем по А1. Расстояние от щитка до первого стола –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. Сетевую розетку будем размещать по центру стола, т.е.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. Расстояние между столами 0,2м, следовательно до следующей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+ 0,2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До третьей розетки – 3,</w:t>
      </w:r>
      <w:r w:rsidR="00B92A03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  <w:r w:rsidR="00C42D2B">
        <w:rPr>
          <w:szCs w:val="28"/>
          <w:lang w:val="ru-RU"/>
        </w:rPr>
        <w:t xml:space="preserve"> </w:t>
      </w:r>
      <w:r w:rsidR="008D6559">
        <w:rPr>
          <w:szCs w:val="28"/>
          <w:lang w:val="ru-RU"/>
        </w:rPr>
        <w:t>До четвертой розетки –</w:t>
      </w:r>
      <w:r w:rsidR="00FD09EA">
        <w:rPr>
          <w:szCs w:val="28"/>
          <w:lang w:val="ru-RU"/>
        </w:rPr>
        <w:t xml:space="preserve"> 5</w:t>
      </w:r>
      <w:r w:rsidR="008D6559">
        <w:rPr>
          <w:szCs w:val="28"/>
          <w:lang w:val="ru-RU"/>
        </w:rPr>
        <w:t xml:space="preserve"> м. </w:t>
      </w:r>
      <w:r w:rsidRPr="003F5EB7">
        <w:rPr>
          <w:szCs w:val="28"/>
        </w:rPr>
        <w:t>А1 - рассчитана.</w:t>
      </w:r>
    </w:p>
    <w:p w14:paraId="52ADC112" w14:textId="057208E6" w:rsidR="00CA7E0F" w:rsidRPr="003F5EB7" w:rsidRDefault="00CA7E0F" w:rsidP="00C9217D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Рассчитываем по В1. До первого стола (первый считается от щитка) вычисляем следующим образом: т.к. кабель будет вестись по А1 то данный сегмент будет равен </w:t>
      </w:r>
      <w:r w:rsidR="008D6559">
        <w:rPr>
          <w:szCs w:val="28"/>
          <w:lang w:val="ru-RU"/>
        </w:rPr>
        <w:t>7</w:t>
      </w:r>
      <w:r w:rsidRPr="003F5EB7">
        <w:rPr>
          <w:szCs w:val="28"/>
        </w:rPr>
        <w:t xml:space="preserve"> метрам, затем приплюсовываем ширину стола находящегося под стеной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>), расстояние до края стола под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расстояние до середины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Итого получаем: </w:t>
      </w:r>
      <w:r w:rsidR="008D6559">
        <w:rPr>
          <w:szCs w:val="28"/>
          <w:lang w:val="ru-RU"/>
        </w:rPr>
        <w:t>7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8D6559">
        <w:rPr>
          <w:szCs w:val="28"/>
          <w:lang w:val="ru-RU"/>
        </w:rPr>
        <w:t>8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  <w:r w:rsidR="00C9217D" w:rsidRPr="00C9217D">
        <w:rPr>
          <w:szCs w:val="28"/>
          <w:lang w:val="ru-RU"/>
        </w:rPr>
        <w:t xml:space="preserve"> </w:t>
      </w:r>
      <w:r w:rsidRPr="003F5EB7">
        <w:rPr>
          <w:szCs w:val="28"/>
        </w:rPr>
        <w:t xml:space="preserve">До следующих столов стены В1 рассчитываем по тому же принципу что и для А1, к полученному расстоянию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Итак получаем: </w:t>
      </w:r>
      <w:r w:rsidR="008D6559">
        <w:rPr>
          <w:szCs w:val="28"/>
          <w:lang w:val="ru-RU"/>
        </w:rPr>
        <w:t>10</w:t>
      </w:r>
      <w:r w:rsidRPr="003F5EB7">
        <w:rPr>
          <w:szCs w:val="28"/>
        </w:rPr>
        <w:t xml:space="preserve"> м, </w:t>
      </w:r>
      <w:r w:rsidR="008D6559">
        <w:rPr>
          <w:szCs w:val="28"/>
          <w:lang w:val="ru-RU"/>
        </w:rPr>
        <w:t>11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4</w:t>
      </w:r>
      <w:r w:rsidRPr="003F5EB7">
        <w:rPr>
          <w:szCs w:val="28"/>
        </w:rPr>
        <w:t xml:space="preserve"> м, 1</w:t>
      </w:r>
      <w:r w:rsidR="008D6559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1</w:t>
      </w:r>
      <w:r w:rsidR="008D6559">
        <w:rPr>
          <w:szCs w:val="28"/>
          <w:lang w:val="ru-RU"/>
        </w:rPr>
        <w:t>4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</w:t>
      </w:r>
    </w:p>
    <w:p w14:paraId="6ED4A987" w14:textId="70A6C0A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Рассчитываем по А2. Расчет производится по принципу расчета длины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8D6559">
        <w:rPr>
          <w:szCs w:val="28"/>
          <w:lang w:val="ru-RU"/>
        </w:rPr>
        <w:t>7</w:t>
      </w:r>
      <w:r w:rsidR="00021001" w:rsidRPr="003F5EB7">
        <w:rPr>
          <w:szCs w:val="28"/>
          <w:lang w:val="ru-RU"/>
        </w:rPr>
        <w:t xml:space="preserve"> м + </w:t>
      </w:r>
      <w:r w:rsidR="00FA2F5A" w:rsidRPr="003F5EB7">
        <w:rPr>
          <w:szCs w:val="28"/>
          <w:lang w:val="ru-RU"/>
        </w:rPr>
        <w:t>10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,4</w:t>
      </w:r>
      <w:r w:rsidR="008D6559">
        <w:rPr>
          <w:szCs w:val="28"/>
          <w:lang w:val="ru-RU"/>
        </w:rPr>
        <w:t xml:space="preserve"> м + 1,2</w:t>
      </w:r>
      <w:r w:rsidR="00021001" w:rsidRPr="003F5EB7">
        <w:rPr>
          <w:szCs w:val="28"/>
          <w:lang w:val="ru-RU"/>
        </w:rPr>
        <w:t xml:space="preserve"> м. </w:t>
      </w:r>
      <w:r w:rsidRPr="003F5EB7">
        <w:rPr>
          <w:szCs w:val="28"/>
        </w:rPr>
        <w:t>Итого получаем 1</w:t>
      </w:r>
      <w:r w:rsidR="008D6559">
        <w:rPr>
          <w:szCs w:val="28"/>
          <w:lang w:val="ru-RU"/>
        </w:rPr>
        <w:t>8,6</w:t>
      </w:r>
      <w:r w:rsidRPr="003F5EB7">
        <w:rPr>
          <w:szCs w:val="28"/>
        </w:rPr>
        <w:t xml:space="preserve"> м.</w:t>
      </w:r>
    </w:p>
    <w:p w14:paraId="6F787FA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Рассчитываем по В2. Расчет аналогичен расчету В1, за исключением того, что нет нужды считать А1. </w:t>
      </w:r>
    </w:p>
    <w:p w14:paraId="7CC5FAD0" w14:textId="4265352D" w:rsidR="00CA7E0F" w:rsidRPr="00FD09EA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 w:rsidRPr="003F5EB7">
        <w:rPr>
          <w:szCs w:val="28"/>
        </w:rPr>
        <w:t>Итак, до первого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следующих: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>, 5,8 м</w:t>
      </w:r>
      <w:r w:rsidR="003E7F3D">
        <w:rPr>
          <w:szCs w:val="28"/>
          <w:lang w:val="ru-RU"/>
        </w:rPr>
        <w:t>, 7,4 м.</w:t>
      </w:r>
    </w:p>
    <w:p w14:paraId="5233F2F9" w14:textId="3BA7F72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кабелей рассчитаны.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каждый кабель еще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подключения к коммутатору, и еще 0,5 про запас, итого длина каждого кабеля увеличится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15E9930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Теперь нужны кабели для подключения компьютеров к сети. Длину кабеля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 Т.к. их у нас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компьютеров то получаем еще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*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= </w:t>
      </w:r>
      <w:r w:rsidR="003E7F3D" w:rsidRPr="003E7F3D">
        <w:rPr>
          <w:szCs w:val="28"/>
          <w:lang w:val="ru-RU"/>
        </w:rPr>
        <w:t>22</w:t>
      </w:r>
      <w:r w:rsidR="003E7F3D" w:rsidRPr="00E945D8">
        <w:rPr>
          <w:szCs w:val="28"/>
          <w:lang w:val="ru-RU"/>
        </w:rPr>
        <w:t>,5</w:t>
      </w:r>
      <w:r w:rsidR="00C51C68" w:rsidRPr="003F5EB7">
        <w:rPr>
          <w:szCs w:val="28"/>
          <w:lang w:val="ru-RU"/>
        </w:rPr>
        <w:t xml:space="preserve"> </w:t>
      </w:r>
      <w:r w:rsidRPr="003F5EB7">
        <w:rPr>
          <w:szCs w:val="28"/>
        </w:rPr>
        <w:t>м.</w:t>
      </w:r>
    </w:p>
    <w:p w14:paraId="7B579D1E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r w:rsidRPr="003F5EB7">
        <w:rPr>
          <w:szCs w:val="28"/>
        </w:rPr>
        <w:t>Итого получаем:</w:t>
      </w:r>
    </w:p>
    <w:p w14:paraId="6B3382C7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r w:rsidRPr="003F5EB7">
        <w:rPr>
          <w:szCs w:val="28"/>
        </w:rPr>
        <w:lastRenderedPageBreak/>
        <w:t>Таблица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Длина кабеля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№ кабеля</w:t>
            </w:r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Длина кабеля</w:t>
            </w:r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4995CCF3" w:rsidR="00CA7E0F" w:rsidRPr="003F5EB7" w:rsidRDefault="001C2B0A" w:rsidP="00C952E6">
            <w:pPr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1</w:t>
            </w:r>
            <w:r w:rsidR="00CA7E0F" w:rsidRPr="003F5EB7">
              <w:rPr>
                <w:szCs w:val="28"/>
              </w:rPr>
              <w:t>,8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2D36BAFB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  <w:r w:rsidR="00CA7E0F"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2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2354CB06" w:rsidR="00CA7E0F" w:rsidRPr="003F5EB7" w:rsidRDefault="00CA7E0F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4,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39C1B2A0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6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41337184" w:rsidR="00BB0E9C" w:rsidRPr="00FD09EA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  <w:r w:rsidR="00FD09EA">
              <w:rPr>
                <w:szCs w:val="28"/>
                <w:lang w:val="ru-RU"/>
              </w:rPr>
              <w:t>,6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404ECC8A" w:rsidR="00BB0E9C" w:rsidRPr="003F5EB7" w:rsidRDefault="00FD09E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11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3AE266AD" w:rsidR="00BB0E9C" w:rsidRPr="003F5EB7" w:rsidRDefault="00FD09EA" w:rsidP="00FD09EA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12,4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33C6B4D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13</w:t>
            </w:r>
            <w:r w:rsidR="00FD09EA">
              <w:rPr>
                <w:szCs w:val="28"/>
                <w:lang w:val="ru-RU"/>
              </w:rPr>
              <w:t>,8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0BBDC871" w:rsidR="00BB0E9C" w:rsidRPr="00FD09EA" w:rsidRDefault="00BB0E9C" w:rsidP="00BB0E9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ru-RU"/>
              </w:rPr>
              <w:t>1</w:t>
            </w:r>
            <w:r w:rsidR="00FD09EA">
              <w:rPr>
                <w:szCs w:val="28"/>
                <w:lang w:val="en-US"/>
              </w:rPr>
              <w:t>5,2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3BECA3BE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1</w:t>
            </w:r>
            <w:r>
              <w:rPr>
                <w:szCs w:val="28"/>
                <w:lang w:val="en-US"/>
              </w:rPr>
              <w:t>9,6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3A49CE01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2,6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044E9864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</w:t>
            </w:r>
          </w:p>
        </w:tc>
      </w:tr>
      <w:tr w:rsidR="00BB0E9C" w:rsidRPr="003F5EB7" w14:paraId="08427C8E" w14:textId="77777777" w:rsidTr="00C952E6">
        <w:trPr>
          <w:jc w:val="center"/>
        </w:trPr>
        <w:tc>
          <w:tcPr>
            <w:tcW w:w="1616" w:type="dxa"/>
          </w:tcPr>
          <w:p w14:paraId="28504167" w14:textId="48F05D7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837" w:type="dxa"/>
          </w:tcPr>
          <w:p w14:paraId="29E9C54A" w14:textId="49A0180D" w:rsidR="00BB0E9C" w:rsidRPr="00FD09EA" w:rsidRDefault="00FD09EA" w:rsidP="00FD09EA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5,4</w:t>
            </w:r>
          </w:p>
        </w:tc>
      </w:tr>
      <w:tr w:rsidR="00FC62E4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572BCD59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14</w:t>
            </w:r>
          </w:p>
        </w:tc>
        <w:tc>
          <w:tcPr>
            <w:tcW w:w="1837" w:type="dxa"/>
          </w:tcPr>
          <w:p w14:paraId="7B5FE0BA" w14:textId="104812C5" w:rsidR="00FC62E4" w:rsidRPr="00FC62E4" w:rsidRDefault="00FC62E4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6</w:t>
            </w:r>
            <w:r>
              <w:rPr>
                <w:szCs w:val="28"/>
                <w:lang w:val="ru-RU"/>
              </w:rPr>
              <w:t>,8</w:t>
            </w:r>
          </w:p>
        </w:tc>
      </w:tr>
      <w:tr w:rsidR="00FC62E4" w:rsidRPr="003F5EB7" w14:paraId="47341285" w14:textId="77777777" w:rsidTr="00C952E6">
        <w:trPr>
          <w:jc w:val="center"/>
        </w:trPr>
        <w:tc>
          <w:tcPr>
            <w:tcW w:w="1616" w:type="dxa"/>
          </w:tcPr>
          <w:p w14:paraId="6E5562CF" w14:textId="10DB7584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</w:t>
            </w:r>
          </w:p>
        </w:tc>
        <w:tc>
          <w:tcPr>
            <w:tcW w:w="1837" w:type="dxa"/>
          </w:tcPr>
          <w:p w14:paraId="5CBC8480" w14:textId="38FF8B40" w:rsidR="00FC62E4" w:rsidRPr="00FC62E4" w:rsidRDefault="00FC62E4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8,4</w:t>
            </w:r>
          </w:p>
        </w:tc>
      </w:tr>
      <w:tr w:rsidR="00FC62E4" w:rsidRPr="003F5EB7" w14:paraId="20B2AAC9" w14:textId="77777777" w:rsidTr="00C952E6">
        <w:trPr>
          <w:jc w:val="center"/>
        </w:trPr>
        <w:tc>
          <w:tcPr>
            <w:tcW w:w="1616" w:type="dxa"/>
          </w:tcPr>
          <w:p w14:paraId="462BD1DB" w14:textId="5EF0855B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-</w:t>
            </w:r>
          </w:p>
        </w:tc>
        <w:tc>
          <w:tcPr>
            <w:tcW w:w="1837" w:type="dxa"/>
          </w:tcPr>
          <w:p w14:paraId="1A1E8A77" w14:textId="2CF2F27B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22,5</w:t>
            </w:r>
          </w:p>
        </w:tc>
      </w:tr>
    </w:tbl>
    <w:p w14:paraId="2C9981B9" w14:textId="1E4BFAC3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r w:rsidRPr="003F5EB7">
        <w:rPr>
          <w:szCs w:val="28"/>
        </w:rPr>
        <w:t>Суммарно на кабинет нужно 1</w:t>
      </w:r>
      <w:r w:rsidR="00695391" w:rsidRPr="00695391">
        <w:rPr>
          <w:szCs w:val="28"/>
          <w:lang w:val="ru-RU"/>
        </w:rPr>
        <w:t>4</w:t>
      </w:r>
      <w:r w:rsidR="00C51C68" w:rsidRPr="003F5EB7">
        <w:rPr>
          <w:szCs w:val="28"/>
          <w:lang w:val="ru-RU"/>
        </w:rPr>
        <w:t>6</w:t>
      </w:r>
      <w:r w:rsidRPr="003F5EB7">
        <w:rPr>
          <w:szCs w:val="28"/>
        </w:rPr>
        <w:t>.</w:t>
      </w:r>
      <w:r w:rsidR="00C51C68" w:rsidRPr="003F5EB7">
        <w:rPr>
          <w:szCs w:val="28"/>
          <w:lang w:val="ru-RU"/>
        </w:rPr>
        <w:t>9</w:t>
      </w:r>
      <w:r w:rsidRPr="003F5EB7">
        <w:rPr>
          <w:szCs w:val="28"/>
        </w:rPr>
        <w:t xml:space="preserve"> м кабеля.</w:t>
      </w:r>
    </w:p>
    <w:p w14:paraId="18126735" w14:textId="3784BC36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r w:rsidRPr="003F5EB7">
        <w:rPr>
          <w:szCs w:val="28"/>
        </w:rPr>
        <w:t xml:space="preserve">Теперь рассчитаем необходимое количество коробов для прокладки кабелей (короба идут стандартной длины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695391" w:rsidRPr="00695391">
        <w:rPr>
          <w:szCs w:val="28"/>
          <w:lang w:val="ru-RU"/>
        </w:rPr>
        <w:t>7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>м по А1 + 10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695391" w:rsidRPr="00695391">
        <w:rPr>
          <w:szCs w:val="28"/>
          <w:lang w:val="ru-RU"/>
        </w:rPr>
        <w:t>1,2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 xml:space="preserve">м по А2 </w:t>
      </w:r>
      <w:r w:rsidR="00695391">
        <w:rPr>
          <w:szCs w:val="28"/>
          <w:lang w:val="ru-RU"/>
        </w:rPr>
        <w:t xml:space="preserve">+ </w:t>
      </w:r>
      <w:r w:rsidR="00695391" w:rsidRPr="00695391">
        <w:rPr>
          <w:szCs w:val="28"/>
          <w:lang w:val="ru-RU"/>
        </w:rPr>
        <w:t>7,4</w:t>
      </w:r>
      <w:r w:rsidR="0059338D">
        <w:rPr>
          <w:szCs w:val="28"/>
          <w:lang w:val="ru-RU"/>
        </w:rPr>
        <w:t xml:space="preserve"> </w:t>
      </w:r>
      <w:r w:rsidR="00695391">
        <w:rPr>
          <w:szCs w:val="28"/>
          <w:lang w:val="ru-RU"/>
        </w:rPr>
        <w:t>м по В2 = 2</w:t>
      </w:r>
      <w:r w:rsidR="00695391" w:rsidRPr="00695391">
        <w:rPr>
          <w:szCs w:val="28"/>
          <w:lang w:val="ru-RU"/>
        </w:rPr>
        <w:t>5,6</w:t>
      </w:r>
      <w:r w:rsidR="0059338D">
        <w:rPr>
          <w:szCs w:val="28"/>
          <w:lang w:val="ru-RU"/>
        </w:rPr>
        <w:t xml:space="preserve"> </w:t>
      </w:r>
      <w:r w:rsidR="00695391">
        <w:rPr>
          <w:szCs w:val="28"/>
          <w:lang w:val="ru-RU"/>
        </w:rPr>
        <w:t>м. Итого 1</w:t>
      </w:r>
      <w:r w:rsidR="00695391" w:rsidRPr="00BA735F">
        <w:rPr>
          <w:szCs w:val="28"/>
          <w:lang w:val="ru-RU"/>
        </w:rPr>
        <w:t>3</w:t>
      </w:r>
      <w:r w:rsidR="00322E10" w:rsidRPr="003F5EB7">
        <w:rPr>
          <w:szCs w:val="28"/>
          <w:lang w:val="ru-RU"/>
        </w:rPr>
        <w:t xml:space="preserve"> коробов.</w:t>
      </w:r>
    </w:p>
    <w:p w14:paraId="150E1D4B" w14:textId="77777777" w:rsidR="00CA7E0F" w:rsidRPr="00C42D2B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 w:rsidRPr="003F5EB7">
        <w:rPr>
          <w:szCs w:val="28"/>
        </w:rPr>
        <w:t>Также потребуются соединительные уголки (внутренний и внешний)  в углах кабинета, их нам нужно 3 штуки, плюс Т/образный уголок для отвода короба к щитку с коммутатором.</w:t>
      </w:r>
    </w:p>
    <w:p w14:paraId="59869332" w14:textId="2DB0788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Крепеж коробов осуществляется путем прикручивания их к стене тремя шурупами, два по краям и один по центру. В случае если короб обрезан, то количество шурупов берется в зависимости от длины, но не менее 2-х штук. Т.е. потребуется </w:t>
      </w:r>
      <w:r w:rsidR="00BA735F">
        <w:rPr>
          <w:szCs w:val="28"/>
          <w:lang w:val="ru-RU"/>
        </w:rPr>
        <w:t>3</w:t>
      </w:r>
      <w:r w:rsidR="00BA735F" w:rsidRPr="00BA735F">
        <w:rPr>
          <w:szCs w:val="28"/>
          <w:lang w:val="ru-RU"/>
        </w:rPr>
        <w:t>9</w:t>
      </w:r>
      <w:r w:rsidRPr="003F5EB7">
        <w:rPr>
          <w:szCs w:val="28"/>
        </w:rPr>
        <w:t xml:space="preserve"> шуруп</w:t>
      </w:r>
      <w:r w:rsidR="003A0131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1AC9D3E9" w14:textId="6B37E79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Количество необходимых сетевых розеток и коннекторов берется по количеству компьютеров, т.е. 1</w:t>
      </w:r>
      <w:r w:rsidR="00BA735F" w:rsidRPr="00BA735F">
        <w:rPr>
          <w:szCs w:val="28"/>
          <w:lang w:val="ru-RU"/>
        </w:rPr>
        <w:t>5</w:t>
      </w:r>
      <w:r w:rsidRPr="003F5EB7">
        <w:rPr>
          <w:szCs w:val="28"/>
        </w:rPr>
        <w:t xml:space="preserve"> штук розеток плюс 2 розетки и 1</w:t>
      </w:r>
      <w:r w:rsidR="00A63980">
        <w:rPr>
          <w:szCs w:val="28"/>
          <w:lang w:val="ru-RU"/>
        </w:rPr>
        <w:t>5</w:t>
      </w:r>
      <w:r w:rsidRPr="003F5EB7">
        <w:rPr>
          <w:szCs w:val="28"/>
        </w:rPr>
        <w:t xml:space="preserve"> коннекторов плюс 3 коннектора про запас.</w:t>
      </w:r>
    </w:p>
    <w:p w14:paraId="4BD356F4" w14:textId="0D24B599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Коммутатор</w:t>
      </w:r>
      <w:r w:rsidRPr="003F5EB7">
        <w:rPr>
          <w:szCs w:val="28"/>
        </w:rPr>
        <w:t xml:space="preserve">: стоимость коммутатора на 16 портов </w:t>
      </w:r>
      <w:r w:rsidR="00AC6080" w:rsidRPr="00AC6080">
        <w:rPr>
          <w:lang w:val="ru-RU"/>
        </w:rPr>
        <w:t>1382</w:t>
      </w:r>
      <w:r w:rsidR="00210E3A">
        <w:rPr>
          <w:lang w:val="ru-RU"/>
        </w:rPr>
        <w:t xml:space="preserve"> </w:t>
      </w:r>
      <w:r w:rsidRPr="003F5EB7">
        <w:rPr>
          <w:szCs w:val="28"/>
        </w:rPr>
        <w:t>руб.</w:t>
      </w:r>
    </w:p>
    <w:p w14:paraId="05BBA928" w14:textId="75D0110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lastRenderedPageBreak/>
        <w:t>Кабель</w:t>
      </w:r>
      <w:r w:rsidRPr="003F5EB7">
        <w:rPr>
          <w:szCs w:val="28"/>
        </w:rPr>
        <w:t xml:space="preserve">: для прокладки сети будет использоваться кабель категории 5Е, учитывая что нужно </w:t>
      </w:r>
      <w:r w:rsidR="00EE4223" w:rsidRPr="003F5EB7">
        <w:rPr>
          <w:szCs w:val="28"/>
        </w:rPr>
        <w:t>1</w:t>
      </w:r>
      <w:r w:rsidR="00EE4223" w:rsidRPr="00695391">
        <w:rPr>
          <w:szCs w:val="28"/>
          <w:lang w:val="ru-RU"/>
        </w:rPr>
        <w:t>4</w:t>
      </w:r>
      <w:r w:rsidR="00EE4223" w:rsidRPr="003F5EB7">
        <w:rPr>
          <w:szCs w:val="28"/>
          <w:lang w:val="ru-RU"/>
        </w:rPr>
        <w:t>6</w:t>
      </w:r>
      <w:r w:rsidR="00EE4223" w:rsidRPr="003F5EB7">
        <w:rPr>
          <w:szCs w:val="28"/>
        </w:rPr>
        <w:t>.</w:t>
      </w:r>
      <w:r w:rsidR="00EE4223" w:rsidRPr="003F5EB7">
        <w:rPr>
          <w:szCs w:val="28"/>
          <w:lang w:val="ru-RU"/>
        </w:rPr>
        <w:t>9</w:t>
      </w:r>
      <w:r w:rsidRPr="003F5EB7">
        <w:rPr>
          <w:szCs w:val="28"/>
        </w:rPr>
        <w:t xml:space="preserve"> метра кабеля, то берем одну 305 метровую бухту, стоимость 274</w:t>
      </w:r>
      <w:r w:rsidR="00AC6080" w:rsidRPr="00AC6080">
        <w:rPr>
          <w:szCs w:val="28"/>
          <w:lang w:val="ru-RU"/>
        </w:rPr>
        <w:t>7</w:t>
      </w:r>
      <w:r w:rsidRPr="003F5EB7">
        <w:rPr>
          <w:szCs w:val="28"/>
        </w:rPr>
        <w:t xml:space="preserve"> руб.</w:t>
      </w:r>
    </w:p>
    <w:p w14:paraId="0B552732" w14:textId="4BF520E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нужны </w:t>
      </w:r>
      <w:r w:rsidR="00AC6080" w:rsidRPr="00AC6080">
        <w:rPr>
          <w:szCs w:val="28"/>
          <w:lang w:val="ru-RU"/>
        </w:rPr>
        <w:t>1</w:t>
      </w:r>
      <w:r w:rsidR="00C9217D" w:rsidRPr="00C9217D">
        <w:rPr>
          <w:szCs w:val="28"/>
          <w:lang w:val="ru-RU"/>
        </w:rPr>
        <w:t>3</w:t>
      </w:r>
      <w:r w:rsidRPr="003F5EB7">
        <w:rPr>
          <w:szCs w:val="28"/>
        </w:rPr>
        <w:t xml:space="preserve"> коробов, стоимость каждого </w:t>
      </w:r>
      <w:r w:rsidR="0078706D" w:rsidRPr="0078706D">
        <w:rPr>
          <w:szCs w:val="28"/>
          <w:lang w:val="ru-RU"/>
        </w:rPr>
        <w:t>57</w:t>
      </w:r>
      <w:r w:rsidRPr="003F5EB7">
        <w:rPr>
          <w:szCs w:val="28"/>
        </w:rPr>
        <w:t xml:space="preserve"> руб, итого </w:t>
      </w:r>
      <w:r w:rsidR="0078706D" w:rsidRPr="0078706D">
        <w:rPr>
          <w:szCs w:val="28"/>
          <w:lang w:val="ru-RU"/>
        </w:rPr>
        <w:t>741</w:t>
      </w:r>
      <w:r w:rsidR="000175E3">
        <w:rPr>
          <w:szCs w:val="28"/>
          <w:lang w:val="ru-RU"/>
        </w:rPr>
        <w:t xml:space="preserve"> 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Уголки: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r w:rsidRPr="003F5EB7">
        <w:rPr>
          <w:szCs w:val="28"/>
        </w:rPr>
        <w:t>соединительные уголки – 7+10=17 руб, итого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Т/образный уголок – 18 руб, итого – 18 руб.</w:t>
      </w:r>
    </w:p>
    <w:p w14:paraId="46039D09" w14:textId="3ECB52A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Шурупы</w:t>
      </w:r>
      <w:r w:rsidRPr="003F5EB7">
        <w:rPr>
          <w:szCs w:val="28"/>
        </w:rPr>
        <w:t xml:space="preserve">: нужны </w:t>
      </w:r>
      <w:r w:rsidR="00322E10" w:rsidRPr="003F5EB7">
        <w:rPr>
          <w:szCs w:val="28"/>
          <w:lang w:val="ru-RU"/>
        </w:rPr>
        <w:t>3</w:t>
      </w:r>
      <w:r w:rsidR="00AC6080" w:rsidRPr="00AC6080">
        <w:rPr>
          <w:szCs w:val="28"/>
          <w:lang w:val="ru-RU"/>
        </w:rPr>
        <w:t>9</w:t>
      </w:r>
      <w:r w:rsidRPr="003F5EB7">
        <w:rPr>
          <w:szCs w:val="28"/>
        </w:rPr>
        <w:t xml:space="preserve"> шурупов, стоимость каждого 0,</w:t>
      </w:r>
      <w:r w:rsidR="00AC6080" w:rsidRPr="00AC6080">
        <w:rPr>
          <w:szCs w:val="28"/>
          <w:lang w:val="ru-RU"/>
        </w:rPr>
        <w:t>29</w:t>
      </w:r>
      <w:r w:rsidRPr="003F5EB7">
        <w:rPr>
          <w:szCs w:val="28"/>
        </w:rPr>
        <w:t xml:space="preserve"> руб, итого </w:t>
      </w:r>
      <w:r w:rsidR="00AC6080" w:rsidRPr="00AC6080">
        <w:rPr>
          <w:szCs w:val="28"/>
          <w:lang w:val="ru-RU"/>
        </w:rPr>
        <w:t>11,31</w:t>
      </w:r>
      <w:r w:rsidRPr="003F5EB7">
        <w:rPr>
          <w:szCs w:val="28"/>
        </w:rPr>
        <w:t xml:space="preserve"> руб.</w:t>
      </w:r>
    </w:p>
    <w:p w14:paraId="13AC2DA7" w14:textId="5CA22858" w:rsidR="00CA7E0F" w:rsidRPr="00013B0B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 w:rsidRPr="003F5EB7">
        <w:rPr>
          <w:bCs/>
          <w:szCs w:val="28"/>
        </w:rPr>
        <w:t>Сетевые розетки</w:t>
      </w:r>
      <w:r w:rsidRPr="003F5EB7">
        <w:rPr>
          <w:szCs w:val="28"/>
        </w:rPr>
        <w:t xml:space="preserve">: розетка настенная </w:t>
      </w:r>
      <w:r w:rsidRPr="003F5EB7">
        <w:rPr>
          <w:szCs w:val="28"/>
          <w:lang w:val="en-US"/>
        </w:rPr>
        <w:t>Atcom</w:t>
      </w:r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r w:rsidRPr="003F5EB7">
        <w:rPr>
          <w:szCs w:val="28"/>
          <w:lang w:val="en-US"/>
        </w:rPr>
        <w:t>xRJ</w:t>
      </w:r>
      <w:r w:rsidRPr="003F5EB7">
        <w:rPr>
          <w:szCs w:val="28"/>
        </w:rPr>
        <w:t xml:space="preserve">-45 </w:t>
      </w:r>
      <w:r w:rsidRPr="00EE4223">
        <w:rPr>
          <w:szCs w:val="28"/>
          <w:lang w:val="ru-RU"/>
        </w:rPr>
        <w:t>одинарная</w:t>
      </w:r>
      <w:r w:rsidRPr="003F5EB7">
        <w:rPr>
          <w:szCs w:val="28"/>
        </w:rPr>
        <w:t xml:space="preserve"> стоит 9</w:t>
      </w:r>
      <w:r w:rsidR="00AC6080" w:rsidRPr="00AC6080">
        <w:rPr>
          <w:szCs w:val="28"/>
          <w:lang w:val="ru-RU"/>
        </w:rPr>
        <w:t>3</w:t>
      </w:r>
      <w:r w:rsidRPr="003F5EB7">
        <w:rPr>
          <w:szCs w:val="28"/>
        </w:rPr>
        <w:t xml:space="preserve"> руб, итого–</w:t>
      </w:r>
      <w:r w:rsidR="00351479" w:rsidRPr="00351479">
        <w:rPr>
          <w:szCs w:val="28"/>
        </w:rPr>
        <w:t>1 581</w:t>
      </w:r>
      <w:r w:rsidR="00AC6080" w:rsidRPr="00AC6080">
        <w:rPr>
          <w:szCs w:val="28"/>
          <w:lang w:val="ru-RU"/>
        </w:rPr>
        <w:t xml:space="preserve"> </w:t>
      </w:r>
      <w:r w:rsidR="00AC6080" w:rsidRPr="007A4A96">
        <w:rPr>
          <w:szCs w:val="28"/>
          <w:lang w:val="ru-RU"/>
        </w:rPr>
        <w:t>-</w:t>
      </w:r>
      <w:r w:rsidRPr="003F5EB7">
        <w:rPr>
          <w:szCs w:val="28"/>
        </w:rPr>
        <w:t xml:space="preserve"> руб.</w:t>
      </w:r>
    </w:p>
    <w:p w14:paraId="4F6008CE" w14:textId="3852963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 xml:space="preserve">Коннекторы: </w:t>
      </w:r>
      <w:r w:rsidRPr="003F5EB7">
        <w:rPr>
          <w:szCs w:val="28"/>
        </w:rPr>
        <w:t xml:space="preserve">стоимость коннектора </w:t>
      </w:r>
      <w:r w:rsidR="00013B0B">
        <w:rPr>
          <w:szCs w:val="28"/>
          <w:lang w:val="ru-RU"/>
        </w:rPr>
        <w:t>5</w:t>
      </w:r>
      <w:r w:rsidRPr="003F5EB7">
        <w:rPr>
          <w:szCs w:val="28"/>
        </w:rPr>
        <w:t xml:space="preserve"> руб, итого </w:t>
      </w:r>
      <w:r w:rsidR="00013B0B">
        <w:rPr>
          <w:szCs w:val="28"/>
          <w:lang w:val="ru-RU"/>
        </w:rPr>
        <w:t>90</w:t>
      </w:r>
      <w:r w:rsidRPr="003F5EB7">
        <w:rPr>
          <w:szCs w:val="28"/>
        </w:rPr>
        <w:t xml:space="preserve"> руб.</w:t>
      </w:r>
    </w:p>
    <w:p w14:paraId="323E95F6" w14:textId="0421C24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Работа: с</w:t>
      </w:r>
      <w:r w:rsidRPr="003F5EB7">
        <w:rPr>
          <w:szCs w:val="28"/>
        </w:rPr>
        <w:t xml:space="preserve">тоимость работы по прокладке сети </w:t>
      </w:r>
      <w:r w:rsidR="00104CAE">
        <w:rPr>
          <w:szCs w:val="28"/>
          <w:lang w:val="ru-RU"/>
        </w:rPr>
        <w:t xml:space="preserve">будет счится по длинне устанавливаемого короба </w:t>
      </w:r>
      <w:r w:rsidRPr="003F5EB7">
        <w:rPr>
          <w:szCs w:val="28"/>
        </w:rPr>
        <w:t xml:space="preserve">– 344 руб. за один погонный метр. Итого получаем </w:t>
      </w:r>
      <w:r w:rsidR="00013B0B">
        <w:rPr>
          <w:szCs w:val="28"/>
          <w:lang w:val="ru-RU"/>
        </w:rPr>
        <w:t>7020</w:t>
      </w:r>
      <w:r w:rsidRPr="003F5EB7">
        <w:rPr>
          <w:szCs w:val="28"/>
        </w:rPr>
        <w:t xml:space="preserve"> руб.</w:t>
      </w:r>
    </w:p>
    <w:p w14:paraId="440CEBAA" w14:textId="02CD7608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r w:rsidRPr="003F5EB7">
        <w:rPr>
          <w:bCs/>
          <w:szCs w:val="28"/>
        </w:rPr>
        <w:t xml:space="preserve">Итого: </w:t>
      </w:r>
      <w:r w:rsidR="00351479" w:rsidRPr="00351479">
        <w:rPr>
          <w:szCs w:val="28"/>
          <w:lang w:val="ru-RU"/>
        </w:rPr>
        <w:t>13 860,31</w:t>
      </w:r>
      <w:r w:rsidR="00013B0B">
        <w:rPr>
          <w:szCs w:val="28"/>
          <w:lang w:val="ru-RU"/>
        </w:rPr>
        <w:t xml:space="preserve"> </w:t>
      </w:r>
      <w:r w:rsidRPr="003F5EB7">
        <w:rPr>
          <w:bCs/>
          <w:szCs w:val="28"/>
        </w:rPr>
        <w:t>руб</w:t>
      </w:r>
    </w:p>
    <w:p w14:paraId="71E3B9FB" w14:textId="77777777" w:rsidR="00C952E6" w:rsidRDefault="00C952E6" w:rsidP="00C952E6">
      <w:pPr>
        <w:rPr>
          <w:szCs w:val="28"/>
          <w:shd w:val="clear" w:color="auto" w:fill="FFFFFF"/>
        </w:rPr>
      </w:pPr>
      <w:r w:rsidRPr="003F5EB7">
        <w:rPr>
          <w:szCs w:val="28"/>
          <w:shd w:val="clear" w:color="auto" w:fill="FFFFFF"/>
        </w:rPr>
        <w:t>Таблица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r w:rsidRPr="003F5EB7">
        <w:rPr>
          <w:szCs w:val="28"/>
          <w:shd w:val="clear" w:color="auto" w:fill="FFFFFF"/>
        </w:rPr>
        <w:t>Спецификации коммуникационного оборудования кабинета</w:t>
      </w:r>
    </w:p>
    <w:tbl>
      <w:tblPr>
        <w:tblpPr w:leftFromText="180" w:rightFromText="180" w:vertAnchor="page" w:horzAnchor="margin" w:tblpY="9264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1701"/>
        <w:gridCol w:w="1417"/>
        <w:gridCol w:w="1452"/>
      </w:tblGrid>
      <w:tr w:rsidR="00581ECF" w:rsidRPr="003F5EB7" w14:paraId="065A56E0" w14:textId="77777777" w:rsidTr="00581ECF">
        <w:tc>
          <w:tcPr>
            <w:tcW w:w="4928" w:type="dxa"/>
            <w:vAlign w:val="center"/>
          </w:tcPr>
          <w:p w14:paraId="2917DF11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Наименование</w:t>
            </w:r>
          </w:p>
        </w:tc>
        <w:tc>
          <w:tcPr>
            <w:tcW w:w="1701" w:type="dxa"/>
            <w:vAlign w:val="center"/>
          </w:tcPr>
          <w:p w14:paraId="13D55696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Цена, руб</w:t>
            </w:r>
          </w:p>
        </w:tc>
        <w:tc>
          <w:tcPr>
            <w:tcW w:w="1417" w:type="dxa"/>
            <w:vAlign w:val="center"/>
          </w:tcPr>
          <w:p w14:paraId="7A676FF0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Количество</w:t>
            </w:r>
          </w:p>
        </w:tc>
        <w:tc>
          <w:tcPr>
            <w:tcW w:w="1452" w:type="dxa"/>
            <w:vAlign w:val="center"/>
          </w:tcPr>
          <w:p w14:paraId="6D3E33E9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Сумма, руб</w:t>
            </w:r>
          </w:p>
        </w:tc>
      </w:tr>
      <w:tr w:rsidR="00581ECF" w:rsidRPr="003F5EB7" w14:paraId="5C0377F3" w14:textId="77777777" w:rsidTr="00581ECF">
        <w:tc>
          <w:tcPr>
            <w:tcW w:w="4928" w:type="dxa"/>
          </w:tcPr>
          <w:p w14:paraId="52C39223" w14:textId="77777777" w:rsidR="00581ECF" w:rsidRPr="003F5EB7" w:rsidRDefault="00581ECF" w:rsidP="00581ECF">
            <w:pPr>
              <w:jc w:val="left"/>
              <w:rPr>
                <w:color w:val="2A2A2A"/>
                <w:kern w:val="36"/>
                <w:szCs w:val="28"/>
              </w:rPr>
            </w:pPr>
            <w:r w:rsidRPr="003F5EB7">
              <w:rPr>
                <w:szCs w:val="28"/>
              </w:rPr>
              <w:t xml:space="preserve">Витая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r w:rsidRPr="003F5EB7">
              <w:rPr>
                <w:szCs w:val="28"/>
                <w:lang w:val="en-US"/>
              </w:rPr>
              <w:t>Atcom</w:t>
            </w:r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>") только бухтами (АТ3801)</w:t>
            </w:r>
          </w:p>
        </w:tc>
        <w:tc>
          <w:tcPr>
            <w:tcW w:w="1701" w:type="dxa"/>
            <w:vAlign w:val="center"/>
          </w:tcPr>
          <w:p w14:paraId="33CA1C7C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2747</w:t>
            </w:r>
          </w:p>
        </w:tc>
        <w:tc>
          <w:tcPr>
            <w:tcW w:w="1417" w:type="dxa"/>
            <w:vAlign w:val="center"/>
          </w:tcPr>
          <w:p w14:paraId="6BB39DBB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</w:p>
        </w:tc>
        <w:tc>
          <w:tcPr>
            <w:tcW w:w="1452" w:type="dxa"/>
            <w:vAlign w:val="center"/>
          </w:tcPr>
          <w:p w14:paraId="64B70338" w14:textId="19ED836E" w:rsidR="00581ECF" w:rsidRPr="003F5EB7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2747</w:t>
            </w:r>
          </w:p>
        </w:tc>
      </w:tr>
      <w:tr w:rsidR="00581ECF" w:rsidRPr="003F5EB7" w14:paraId="0D4B9A1C" w14:textId="77777777" w:rsidTr="00581ECF">
        <w:tc>
          <w:tcPr>
            <w:tcW w:w="4928" w:type="dxa"/>
          </w:tcPr>
          <w:p w14:paraId="0C1D81BE" w14:textId="77777777" w:rsidR="00581ECF" w:rsidRPr="003F5EB7" w:rsidRDefault="00581ECF" w:rsidP="00581ECF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настенная </w:t>
            </w:r>
            <w:r w:rsidRPr="003F5EB7">
              <w:rPr>
                <w:szCs w:val="28"/>
                <w:lang w:val="en-US"/>
              </w:rPr>
              <w:t>Atcom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r w:rsidRPr="003F5EB7">
              <w:rPr>
                <w:szCs w:val="28"/>
                <w:lang w:val="en-US"/>
              </w:rPr>
              <w:t>xRJ</w:t>
            </w:r>
            <w:r w:rsidRPr="003F5EB7">
              <w:rPr>
                <w:szCs w:val="28"/>
              </w:rPr>
              <w:t>-45 одинарная (АТ15253)</w:t>
            </w:r>
          </w:p>
        </w:tc>
        <w:tc>
          <w:tcPr>
            <w:tcW w:w="1701" w:type="dxa"/>
            <w:vAlign w:val="center"/>
          </w:tcPr>
          <w:p w14:paraId="63070F0B" w14:textId="68C0B9A3" w:rsidR="00581ECF" w:rsidRPr="00C9217D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ru-RU"/>
              </w:rPr>
              <w:t>9</w:t>
            </w:r>
            <w:r w:rsidR="00C9217D">
              <w:rPr>
                <w:szCs w:val="28"/>
                <w:lang w:val="en-US"/>
              </w:rPr>
              <w:t>3</w:t>
            </w:r>
          </w:p>
        </w:tc>
        <w:tc>
          <w:tcPr>
            <w:tcW w:w="1417" w:type="dxa"/>
            <w:vAlign w:val="center"/>
          </w:tcPr>
          <w:p w14:paraId="20D8FB9B" w14:textId="2453451E" w:rsidR="00581ECF" w:rsidRPr="0078706D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17</w:t>
            </w:r>
          </w:p>
        </w:tc>
        <w:tc>
          <w:tcPr>
            <w:tcW w:w="1452" w:type="dxa"/>
            <w:vAlign w:val="center"/>
          </w:tcPr>
          <w:p w14:paraId="3F391E49" w14:textId="27148F22" w:rsidR="00581ECF" w:rsidRPr="003F5EB7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1581</w:t>
            </w:r>
          </w:p>
        </w:tc>
      </w:tr>
      <w:tr w:rsidR="00581ECF" w:rsidRPr="003F5EB7" w14:paraId="7DD62AF6" w14:textId="77777777" w:rsidTr="00581ECF">
        <w:tc>
          <w:tcPr>
            <w:tcW w:w="4928" w:type="dxa"/>
          </w:tcPr>
          <w:p w14:paraId="2863D181" w14:textId="77777777" w:rsidR="00581ECF" w:rsidRPr="003F5EB7" w:rsidRDefault="00581ECF" w:rsidP="00581ECF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701" w:type="dxa"/>
            <w:vAlign w:val="center"/>
          </w:tcPr>
          <w:p w14:paraId="18691796" w14:textId="102969D4" w:rsidR="00581ECF" w:rsidRPr="003F5EB7" w:rsidRDefault="00C9217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</w:t>
            </w:r>
          </w:p>
        </w:tc>
        <w:tc>
          <w:tcPr>
            <w:tcW w:w="1417" w:type="dxa"/>
            <w:vAlign w:val="center"/>
          </w:tcPr>
          <w:p w14:paraId="12BA812E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452" w:type="dxa"/>
            <w:vAlign w:val="center"/>
          </w:tcPr>
          <w:p w14:paraId="17FA7138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96</w:t>
            </w:r>
          </w:p>
        </w:tc>
      </w:tr>
      <w:tr w:rsidR="00581ECF" w:rsidRPr="003F5EB7" w14:paraId="2923B1C0" w14:textId="77777777" w:rsidTr="00581ECF">
        <w:tc>
          <w:tcPr>
            <w:tcW w:w="4928" w:type="dxa"/>
          </w:tcPr>
          <w:p w14:paraId="1C3B135C" w14:textId="77777777" w:rsidR="00581ECF" w:rsidRPr="003F5EB7" w:rsidRDefault="00581ECF" w:rsidP="00581ECF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701" w:type="dxa"/>
            <w:vAlign w:val="center"/>
          </w:tcPr>
          <w:p w14:paraId="21626ACB" w14:textId="5935590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13</w:t>
            </w:r>
            <w:r w:rsidR="00C9217D">
              <w:rPr>
                <w:szCs w:val="28"/>
                <w:lang w:val="en-US"/>
              </w:rPr>
              <w:t>82</w:t>
            </w:r>
          </w:p>
        </w:tc>
        <w:tc>
          <w:tcPr>
            <w:tcW w:w="1417" w:type="dxa"/>
            <w:vAlign w:val="center"/>
          </w:tcPr>
          <w:p w14:paraId="57A7B454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452" w:type="dxa"/>
            <w:vAlign w:val="center"/>
          </w:tcPr>
          <w:p w14:paraId="57BDD866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1392</w:t>
            </w:r>
          </w:p>
        </w:tc>
      </w:tr>
      <w:tr w:rsidR="00581ECF" w:rsidRPr="003F5EB7" w14:paraId="478E3D79" w14:textId="77777777" w:rsidTr="00581ECF">
        <w:tc>
          <w:tcPr>
            <w:tcW w:w="4928" w:type="dxa"/>
          </w:tcPr>
          <w:p w14:paraId="5966CD6B" w14:textId="77777777" w:rsidR="00581ECF" w:rsidRPr="003F5EB7" w:rsidRDefault="00581ECF" w:rsidP="00581ECF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 канал (короб) пластиковый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701" w:type="dxa"/>
            <w:vAlign w:val="center"/>
          </w:tcPr>
          <w:p w14:paraId="57E36453" w14:textId="573404CE" w:rsidR="00581ECF" w:rsidRPr="003F5EB7" w:rsidRDefault="00C9217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57</w:t>
            </w:r>
          </w:p>
        </w:tc>
        <w:tc>
          <w:tcPr>
            <w:tcW w:w="1417" w:type="dxa"/>
            <w:vAlign w:val="center"/>
          </w:tcPr>
          <w:p w14:paraId="498CB7EB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452" w:type="dxa"/>
            <w:vAlign w:val="center"/>
          </w:tcPr>
          <w:p w14:paraId="36787E33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704</w:t>
            </w:r>
          </w:p>
        </w:tc>
      </w:tr>
      <w:tr w:rsidR="00581ECF" w:rsidRPr="003F5EB7" w14:paraId="676A3CB5" w14:textId="77777777" w:rsidTr="00581ECF">
        <w:tc>
          <w:tcPr>
            <w:tcW w:w="4928" w:type="dxa"/>
          </w:tcPr>
          <w:p w14:paraId="36D927B8" w14:textId="77777777" w:rsidR="00581ECF" w:rsidRPr="003F5EB7" w:rsidRDefault="00581ECF" w:rsidP="00581ECF">
            <w:pPr>
              <w:jc w:val="left"/>
              <w:rPr>
                <w:b/>
                <w:color w:val="222222"/>
                <w:szCs w:val="28"/>
              </w:rPr>
            </w:pPr>
            <w:r w:rsidRPr="003F5EB7">
              <w:rPr>
                <w:szCs w:val="28"/>
              </w:rPr>
              <w:t>Шурупы саморезы, шт</w:t>
            </w:r>
          </w:p>
        </w:tc>
        <w:tc>
          <w:tcPr>
            <w:tcW w:w="1701" w:type="dxa"/>
            <w:vAlign w:val="center"/>
          </w:tcPr>
          <w:p w14:paraId="43D592BD" w14:textId="77777777" w:rsidR="00581ECF" w:rsidRPr="00D5696B" w:rsidRDefault="00581ECF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0</w:t>
            </w:r>
            <w:r>
              <w:rPr>
                <w:szCs w:val="28"/>
                <w:lang w:val="en-US"/>
              </w:rPr>
              <w:t>,29</w:t>
            </w:r>
          </w:p>
        </w:tc>
        <w:tc>
          <w:tcPr>
            <w:tcW w:w="1417" w:type="dxa"/>
            <w:vAlign w:val="center"/>
          </w:tcPr>
          <w:p w14:paraId="736B2EC7" w14:textId="3D351AD0" w:rsidR="00581ECF" w:rsidRPr="0078706D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3</w:t>
            </w:r>
            <w:r w:rsidR="0078706D">
              <w:rPr>
                <w:szCs w:val="28"/>
                <w:lang w:val="en-US"/>
              </w:rPr>
              <w:t>9</w:t>
            </w:r>
          </w:p>
        </w:tc>
        <w:tc>
          <w:tcPr>
            <w:tcW w:w="1452" w:type="dxa"/>
            <w:vAlign w:val="center"/>
          </w:tcPr>
          <w:p w14:paraId="71EE8B7D" w14:textId="4D6B74A1" w:rsidR="00581ECF" w:rsidRPr="0078706D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11,31</w:t>
            </w:r>
          </w:p>
        </w:tc>
      </w:tr>
      <w:tr w:rsidR="00581ECF" w:rsidRPr="003F5EB7" w14:paraId="1FD280E3" w14:textId="77777777" w:rsidTr="00581ECF">
        <w:tc>
          <w:tcPr>
            <w:tcW w:w="4928" w:type="dxa"/>
          </w:tcPr>
          <w:p w14:paraId="71A7E728" w14:textId="77777777" w:rsidR="00581ECF" w:rsidRPr="003F5EB7" w:rsidRDefault="00581ECF" w:rsidP="00581ECF">
            <w:pPr>
              <w:jc w:val="left"/>
              <w:rPr>
                <w:szCs w:val="28"/>
              </w:rPr>
            </w:pPr>
            <w:r w:rsidRPr="003F5EB7">
              <w:rPr>
                <w:szCs w:val="28"/>
              </w:rPr>
              <w:t>Уголки</w:t>
            </w:r>
            <w:r w:rsidRPr="003F5EB7">
              <w:rPr>
                <w:szCs w:val="28"/>
                <w:lang w:val="ru-RU"/>
              </w:rPr>
              <w:t xml:space="preserve">: </w:t>
            </w:r>
            <w:r w:rsidRPr="003F5EB7">
              <w:rPr>
                <w:szCs w:val="28"/>
              </w:rPr>
              <w:t>внутренний</w:t>
            </w:r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внешний</w:t>
            </w:r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Т/образный</w:t>
            </w:r>
          </w:p>
        </w:tc>
        <w:tc>
          <w:tcPr>
            <w:tcW w:w="1701" w:type="dxa"/>
            <w:vAlign w:val="center"/>
          </w:tcPr>
          <w:p w14:paraId="04B66D2B" w14:textId="11A06D4A" w:rsidR="00D658B4" w:rsidRPr="0078706D" w:rsidRDefault="0078706D" w:rsidP="00D658B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  <w:p w14:paraId="515BEFF4" w14:textId="2DDEA67E" w:rsidR="00581ECF" w:rsidRPr="003F5EB7" w:rsidRDefault="00D658B4" w:rsidP="00D658B4">
            <w:pPr>
              <w:jc w:val="center"/>
              <w:rPr>
                <w:szCs w:val="28"/>
                <w:lang w:val="ru-RU"/>
              </w:rPr>
            </w:pPr>
            <w:r w:rsidRPr="009E4F90">
              <w:t>18</w:t>
            </w:r>
          </w:p>
        </w:tc>
        <w:tc>
          <w:tcPr>
            <w:tcW w:w="1417" w:type="dxa"/>
            <w:vAlign w:val="center"/>
          </w:tcPr>
          <w:p w14:paraId="2A6A148C" w14:textId="77777777" w:rsidR="00581ECF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  <w:p w14:paraId="4F113862" w14:textId="42A303DE" w:rsidR="0078706D" w:rsidRPr="0078706D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1452" w:type="dxa"/>
            <w:vAlign w:val="center"/>
          </w:tcPr>
          <w:p w14:paraId="62ACF226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69</w:t>
            </w:r>
          </w:p>
        </w:tc>
      </w:tr>
      <w:tr w:rsidR="00581ECF" w:rsidRPr="003F5EB7" w14:paraId="28A93EBB" w14:textId="77777777" w:rsidTr="00581ECF">
        <w:tc>
          <w:tcPr>
            <w:tcW w:w="4928" w:type="dxa"/>
          </w:tcPr>
          <w:p w14:paraId="69A73936" w14:textId="77777777" w:rsidR="00581ECF" w:rsidRPr="003F5EB7" w:rsidRDefault="00581ECF" w:rsidP="00581ECF">
            <w:pPr>
              <w:jc w:val="left"/>
              <w:rPr>
                <w:szCs w:val="28"/>
              </w:rPr>
            </w:pPr>
            <w:r w:rsidRPr="003F5EB7">
              <w:rPr>
                <w:szCs w:val="28"/>
              </w:rPr>
              <w:t>Работа, метр</w:t>
            </w:r>
          </w:p>
        </w:tc>
        <w:tc>
          <w:tcPr>
            <w:tcW w:w="1701" w:type="dxa"/>
            <w:vAlign w:val="center"/>
          </w:tcPr>
          <w:p w14:paraId="4F4AC806" w14:textId="63249057" w:rsidR="00581ECF" w:rsidRPr="003F5EB7" w:rsidRDefault="00581ECF" w:rsidP="00581ECF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  <w:r w:rsidR="00C9217D">
              <w:rPr>
                <w:szCs w:val="28"/>
                <w:lang w:val="en-US"/>
              </w:rPr>
              <w:t>12</w:t>
            </w:r>
          </w:p>
        </w:tc>
        <w:tc>
          <w:tcPr>
            <w:tcW w:w="1417" w:type="dxa"/>
            <w:vAlign w:val="center"/>
          </w:tcPr>
          <w:p w14:paraId="02E86E3E" w14:textId="49A5EEAA" w:rsidR="00581ECF" w:rsidRPr="0078706D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2</w:t>
            </w:r>
            <w:r w:rsidR="0078706D">
              <w:rPr>
                <w:szCs w:val="28"/>
                <w:lang w:val="en-US"/>
              </w:rPr>
              <w:t>5,6</w:t>
            </w:r>
          </w:p>
        </w:tc>
        <w:tc>
          <w:tcPr>
            <w:tcW w:w="1452" w:type="dxa"/>
            <w:vAlign w:val="center"/>
          </w:tcPr>
          <w:p w14:paraId="29D9EEC2" w14:textId="74A17571" w:rsidR="00581ECF" w:rsidRPr="0078706D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7987,2</w:t>
            </w:r>
          </w:p>
        </w:tc>
      </w:tr>
      <w:tr w:rsidR="00581ECF" w:rsidRPr="003F5EB7" w14:paraId="55D8019B" w14:textId="77777777" w:rsidTr="00581ECF">
        <w:tc>
          <w:tcPr>
            <w:tcW w:w="4928" w:type="dxa"/>
          </w:tcPr>
          <w:p w14:paraId="7FD84387" w14:textId="77777777" w:rsidR="00581ECF" w:rsidRPr="003F5EB7" w:rsidRDefault="00581ECF" w:rsidP="00581ECF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701" w:type="dxa"/>
            <w:vAlign w:val="center"/>
          </w:tcPr>
          <w:p w14:paraId="26A389B5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7" w:type="dxa"/>
            <w:vAlign w:val="center"/>
          </w:tcPr>
          <w:p w14:paraId="6AE69B60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52" w:type="dxa"/>
            <w:shd w:val="clear" w:color="auto" w:fill="auto"/>
            <w:vAlign w:val="center"/>
          </w:tcPr>
          <w:p w14:paraId="2BE39BAD" w14:textId="77777777" w:rsidR="00581ECF" w:rsidRPr="003F5EB7" w:rsidRDefault="00581ECF" w:rsidP="00581ECF">
            <w:pPr>
              <w:jc w:val="center"/>
              <w:rPr>
                <w:szCs w:val="28"/>
                <w:highlight w:val="yellow"/>
                <w:lang w:val="ru-RU"/>
              </w:rPr>
            </w:pPr>
            <w:r w:rsidRPr="00351479">
              <w:rPr>
                <w:szCs w:val="28"/>
                <w:lang w:val="ru-RU"/>
              </w:rPr>
              <w:t>13 860,31</w:t>
            </w:r>
          </w:p>
        </w:tc>
      </w:tr>
    </w:tbl>
    <w:p w14:paraId="1435D5D9" w14:textId="77777777" w:rsidR="00351479" w:rsidRPr="003F5EB7" w:rsidRDefault="00351479" w:rsidP="00C952E6">
      <w:pPr>
        <w:rPr>
          <w:szCs w:val="28"/>
          <w:shd w:val="clear" w:color="auto" w:fill="FFFFFF"/>
          <w:lang w:val="ru-RU"/>
        </w:rPr>
      </w:pPr>
    </w:p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1D0742D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t>2.</w:t>
      </w:r>
      <w:r w:rsidRPr="003F5EB7">
        <w:rPr>
          <w:spacing w:val="2"/>
          <w:szCs w:val="28"/>
        </w:rPr>
        <w:t xml:space="preserve"> </w:t>
      </w:r>
      <w:r w:rsidRPr="003F5EB7">
        <w:rPr>
          <w:b/>
          <w:spacing w:val="2"/>
          <w:szCs w:val="28"/>
        </w:rPr>
        <w:t>Сбор оптимальной конфигурации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Конфигуратор компьютера с проверкой совместимости позволяет быстро собрать системный блок с необходимыми пользователю техническими характеристиками. С помощью онлайн-конструктора можно без труда собрать</w:t>
      </w:r>
      <w:r w:rsidRPr="003F5EB7">
        <w:rPr>
          <w:szCs w:val="28"/>
          <w:lang w:val="ru-RU"/>
        </w:rPr>
        <w:t xml:space="preserve"> </w:t>
      </w:r>
      <w:r w:rsidRPr="003F5EB7">
        <w:rPr>
          <w:szCs w:val="28"/>
        </w:rPr>
        <w:t>индивидуальный ПК, будь то офисная машина, домашний мультимедийный системный блок или мощная игровая  конфигурация.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 Стационарный компьютер может быть как недорогим офисным оборудованием, так и дорогостоящей игровой машиной.  На рынке комплектующих представлено огромное количество деталей, отличающихся не только своей ценой, но и характеристиками. С помощью конфигуратора можно сконфигурировать свой системный блок, который будет оптимальным по цене и мощности.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Воспользуемся онлайн-конструктором с первичной интеллектуальной системой, проверяющей комплектующие на их совместимость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Рекомендации по сбору оптимальной конфигурации: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Определимся с назначением компьютера, по параметрам офисная машина очень отличается от игровой. Офисный системный блок, как правило, оснащен встроенной видеокартой, размещаемой прямо на материнской плате, что значительно сокращает его общую стоимость.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Если собирается игровая конфигурация, то следует особое внимание уделять видеоадаптеру, объему оперативной памяти и количеству ядер в процессоре – именно эти характеристики отвечают за быстродействие системы и её графическую мощность.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Корпус компьютера должен быть не только красивым, но и вместительным. Это обеспечит хорошую вентиляцию и продлит срок службы комплектующих;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lastRenderedPageBreak/>
        <w:t>В мощные конфигурации рекомендуется устанавливать СВО (водяное охлаждение) и дополнительные кулеры.</w:t>
      </w:r>
    </w:p>
    <w:p w14:paraId="6514C593" w14:textId="42F53FC8" w:rsidR="001042E7" w:rsidRPr="00336445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 w:rsidRPr="003F5EB7">
        <w:rPr>
          <w:szCs w:val="28"/>
        </w:rPr>
        <w:t xml:space="preserve">Блок питания всегда должен иметь запас мощности в 20-30%, это пригодится при пиковых нагрузках. Зайдем на сайт магазина </w:t>
      </w:r>
      <w:r w:rsidR="00FE2374">
        <w:rPr>
          <w:szCs w:val="28"/>
          <w:lang w:val="en-US"/>
        </w:rPr>
        <w:t>DNS</w:t>
      </w:r>
      <w:r w:rsidRPr="003F5EB7">
        <w:rPr>
          <w:szCs w:val="28"/>
        </w:rPr>
        <w:t xml:space="preserve"> </w:t>
      </w:r>
      <w:r w:rsidR="00FE2374" w:rsidRPr="00FE2374">
        <w:t>https://www.dns-shop.ru/configurator/</w:t>
      </w:r>
      <w:r w:rsidRPr="003F5EB7">
        <w:rPr>
          <w:szCs w:val="28"/>
        </w:rPr>
        <w:t xml:space="preserve"> и соберем </w:t>
      </w:r>
      <w:r w:rsidR="00336445">
        <w:rPr>
          <w:szCs w:val="28"/>
          <w:lang w:val="ru-RU"/>
        </w:rPr>
        <w:t xml:space="preserve">Офисный </w:t>
      </w:r>
      <w:r w:rsidRPr="003F5EB7">
        <w:rPr>
          <w:szCs w:val="28"/>
        </w:rPr>
        <w:t xml:space="preserve">ПК </w:t>
      </w:r>
      <w:r w:rsidR="00336445">
        <w:rPr>
          <w:szCs w:val="28"/>
          <w:lang w:val="ru-RU"/>
        </w:rPr>
        <w:t xml:space="preserve">на </w:t>
      </w:r>
      <w:r w:rsidR="00336445">
        <w:rPr>
          <w:szCs w:val="28"/>
          <w:lang w:val="en-US"/>
        </w:rPr>
        <w:t>AMD</w:t>
      </w:r>
      <w:r w:rsidR="00336445" w:rsidRPr="00336445">
        <w:rPr>
          <w:szCs w:val="28"/>
          <w:lang w:val="ru-RU"/>
        </w:rPr>
        <w:t>.</w:t>
      </w:r>
    </w:p>
    <w:p w14:paraId="68EC8964" w14:textId="748EB140" w:rsidR="001042E7" w:rsidRPr="003F5EB7" w:rsidRDefault="009F6C8A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  <w:r>
        <w:rPr>
          <w:noProof/>
          <w:color w:val="000000"/>
          <w:szCs w:val="28"/>
          <w:u w:val="single"/>
          <w:lang w:val="ru-RU"/>
        </w:rPr>
        <w:drawing>
          <wp:inline distT="0" distB="0" distL="0" distR="0" wp14:anchorId="1A33DC9D" wp14:editId="2C04696A">
            <wp:extent cx="4034790" cy="714878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468" cy="716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2B578" w14:textId="323A1F2E" w:rsidR="001042E7" w:rsidRPr="00DC2ECD" w:rsidRDefault="001042E7" w:rsidP="00DC2ECD">
      <w:pPr>
        <w:spacing w:line="360" w:lineRule="auto"/>
        <w:rPr>
          <w:szCs w:val="28"/>
          <w:shd w:val="clear" w:color="auto" w:fill="FFFFFF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Скриншот оптимальной конфигурации ПК</w:t>
      </w: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r w:rsidRPr="003F5EB7">
        <w:rPr>
          <w:color w:val="000000"/>
          <w:szCs w:val="28"/>
          <w:shd w:val="clear" w:color="auto" w:fill="FFFFFF"/>
        </w:rPr>
        <w:lastRenderedPageBreak/>
        <w:t>Таблица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Спецификации основного оборудования ПК </w:t>
      </w:r>
      <w:r w:rsidRPr="003F5EB7">
        <w:rPr>
          <w:color w:val="000000"/>
          <w:szCs w:val="28"/>
        </w:rPr>
        <w:t xml:space="preserve">учебного </w:t>
      </w:r>
      <w:r w:rsidRPr="003F5EB7">
        <w:rPr>
          <w:color w:val="000000"/>
          <w:szCs w:val="28"/>
          <w:shd w:val="clear" w:color="auto" w:fill="FFFFFF"/>
        </w:rPr>
        <w:t>кабинета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3085"/>
        <w:gridCol w:w="4394"/>
        <w:gridCol w:w="851"/>
        <w:gridCol w:w="1241"/>
      </w:tblGrid>
      <w:tr w:rsidR="005B6E1B" w:rsidRPr="003F5EB7" w14:paraId="430345B1" w14:textId="77777777" w:rsidTr="008B3899">
        <w:tc>
          <w:tcPr>
            <w:tcW w:w="3085" w:type="dxa"/>
          </w:tcPr>
          <w:p w14:paraId="0AD3780D" w14:textId="68B6ACA6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394" w:type="dxa"/>
          </w:tcPr>
          <w:p w14:paraId="6DB1308F" w14:textId="734343FA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A0D3BD" w14:textId="32C63E3C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241" w:type="dxa"/>
          </w:tcPr>
          <w:p w14:paraId="51E7C1D1" w14:textId="1774AD6D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8B3899">
        <w:tc>
          <w:tcPr>
            <w:tcW w:w="3085" w:type="dxa"/>
          </w:tcPr>
          <w:p w14:paraId="6F957E2D" w14:textId="727D4BBE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Процессор</w:t>
            </w:r>
          </w:p>
        </w:tc>
        <w:tc>
          <w:tcPr>
            <w:tcW w:w="4394" w:type="dxa"/>
          </w:tcPr>
          <w:p w14:paraId="55166D3F" w14:textId="70421C68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5732C9">
              <w:rPr>
                <w:szCs w:val="28"/>
              </w:rPr>
              <w:t>AMD Athlon 3000G OEM</w:t>
            </w:r>
          </w:p>
        </w:tc>
        <w:tc>
          <w:tcPr>
            <w:tcW w:w="851" w:type="dxa"/>
          </w:tcPr>
          <w:p w14:paraId="5869EF1D" w14:textId="3B53C17F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73071495" w14:textId="15383B29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t>5 299 ₽</w:t>
            </w:r>
          </w:p>
        </w:tc>
      </w:tr>
      <w:tr w:rsidR="005B6E1B" w:rsidRPr="003F5EB7" w14:paraId="0A22158D" w14:textId="77777777" w:rsidTr="008B3899">
        <w:tc>
          <w:tcPr>
            <w:tcW w:w="3085" w:type="dxa"/>
          </w:tcPr>
          <w:p w14:paraId="29C59D21" w14:textId="4FD92782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394" w:type="dxa"/>
          </w:tcPr>
          <w:p w14:paraId="1D29CF96" w14:textId="3348C3B6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732C9">
              <w:rPr>
                <w:szCs w:val="28"/>
              </w:rPr>
              <w:t>MSI B450M-A PRO MAX</w:t>
            </w:r>
          </w:p>
        </w:tc>
        <w:tc>
          <w:tcPr>
            <w:tcW w:w="851" w:type="dxa"/>
          </w:tcPr>
          <w:p w14:paraId="680D63BD" w14:textId="2E926656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64B836FB" w14:textId="236AA8D0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5 499 ₽</w:t>
            </w:r>
          </w:p>
        </w:tc>
      </w:tr>
      <w:tr w:rsidR="005B6E1B" w:rsidRPr="003F5EB7" w14:paraId="1139A7E8" w14:textId="77777777" w:rsidTr="008B3899">
        <w:tc>
          <w:tcPr>
            <w:tcW w:w="3085" w:type="dxa"/>
          </w:tcPr>
          <w:p w14:paraId="58A177F2" w14:textId="25CB1251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394" w:type="dxa"/>
          </w:tcPr>
          <w:p w14:paraId="458361D2" w14:textId="62AB5263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732C9">
              <w:rPr>
                <w:szCs w:val="28"/>
              </w:rPr>
              <w:t>AMD Radeon R7 Performance 4 ГБ</w:t>
            </w:r>
          </w:p>
        </w:tc>
        <w:tc>
          <w:tcPr>
            <w:tcW w:w="851" w:type="dxa"/>
          </w:tcPr>
          <w:p w14:paraId="5C4C8623" w14:textId="416CB667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2</w:t>
            </w:r>
          </w:p>
        </w:tc>
        <w:tc>
          <w:tcPr>
            <w:tcW w:w="1241" w:type="dxa"/>
          </w:tcPr>
          <w:p w14:paraId="7EC2C62D" w14:textId="02E7E232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lang w:val="ru-RU"/>
              </w:rPr>
              <w:t>1700</w:t>
            </w:r>
            <w:r>
              <w:t xml:space="preserve"> ₽</w:t>
            </w:r>
          </w:p>
        </w:tc>
      </w:tr>
      <w:tr w:rsidR="005B6E1B" w:rsidRPr="003F5EB7" w14:paraId="3D2AE2B6" w14:textId="77777777" w:rsidTr="008B3899">
        <w:tc>
          <w:tcPr>
            <w:tcW w:w="3085" w:type="dxa"/>
          </w:tcPr>
          <w:p w14:paraId="6BEB36FC" w14:textId="6297431F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Хранение данных</w:t>
            </w:r>
          </w:p>
        </w:tc>
        <w:tc>
          <w:tcPr>
            <w:tcW w:w="4394" w:type="dxa"/>
          </w:tcPr>
          <w:p w14:paraId="39A95B3B" w14:textId="7E0AE579" w:rsidR="005B6E1B" w:rsidRPr="005732C9" w:rsidRDefault="008B389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szCs w:val="28"/>
                <w:lang w:val="ru-RU"/>
              </w:rPr>
              <w:t xml:space="preserve">250 </w:t>
            </w:r>
            <w:r>
              <w:rPr>
                <w:szCs w:val="28"/>
                <w:lang w:val="en-US"/>
              </w:rPr>
              <w:t xml:space="preserve">GB </w:t>
            </w:r>
            <w:r>
              <w:rPr>
                <w:szCs w:val="28"/>
                <w:lang w:val="ru-RU"/>
              </w:rPr>
              <w:t>Н</w:t>
            </w:r>
            <w:r w:rsidR="005732C9" w:rsidRPr="005732C9">
              <w:rPr>
                <w:szCs w:val="28"/>
              </w:rPr>
              <w:t>акопитель Kingston NV1</w:t>
            </w:r>
          </w:p>
        </w:tc>
        <w:tc>
          <w:tcPr>
            <w:tcW w:w="851" w:type="dxa"/>
          </w:tcPr>
          <w:p w14:paraId="311DBFAD" w14:textId="029E5A00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5D4F1022" w14:textId="01802D11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2 150 ₽</w:t>
            </w:r>
          </w:p>
        </w:tc>
      </w:tr>
      <w:tr w:rsidR="00106789" w:rsidRPr="003F5EB7" w14:paraId="79FE1EDA" w14:textId="77777777" w:rsidTr="008B3899">
        <w:tc>
          <w:tcPr>
            <w:tcW w:w="3085" w:type="dxa"/>
          </w:tcPr>
          <w:p w14:paraId="425704A2" w14:textId="2F7E08E0" w:rsidR="00106789" w:rsidRPr="003F5EB7" w:rsidRDefault="008B389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 xml:space="preserve">Куллер для </w:t>
            </w:r>
            <w:r w:rsidR="005732C9">
              <w:rPr>
                <w:szCs w:val="28"/>
                <w:shd w:val="clear" w:color="auto" w:fill="FFFFFF"/>
                <w:lang w:val="ru-RU"/>
              </w:rPr>
              <w:t>процессора</w:t>
            </w:r>
            <w:r w:rsidR="00106789" w:rsidRPr="003F5EB7">
              <w:rPr>
                <w:b/>
                <w:bCs/>
                <w:szCs w:val="28"/>
                <w:shd w:val="clear" w:color="auto" w:fill="FFFFFF"/>
                <w:lang w:val="ru-RU"/>
              </w:rPr>
              <w:t xml:space="preserve"> </w:t>
            </w:r>
          </w:p>
        </w:tc>
        <w:tc>
          <w:tcPr>
            <w:tcW w:w="4394" w:type="dxa"/>
          </w:tcPr>
          <w:p w14:paraId="1F59845C" w14:textId="03125F74" w:rsidR="00106789" w:rsidRPr="008B389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5732C9">
              <w:t>AeroCool Verkho A-3P</w:t>
            </w:r>
          </w:p>
        </w:tc>
        <w:tc>
          <w:tcPr>
            <w:tcW w:w="851" w:type="dxa"/>
          </w:tcPr>
          <w:p w14:paraId="4837782A" w14:textId="0F937301" w:rsidR="00106789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1309CCAF" w14:textId="35DD1D77" w:rsidR="00106789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599 ₽</w:t>
            </w:r>
          </w:p>
        </w:tc>
      </w:tr>
      <w:tr w:rsidR="005B6E1B" w:rsidRPr="003F5EB7" w14:paraId="2F332C62" w14:textId="77777777" w:rsidTr="008B3899">
        <w:tc>
          <w:tcPr>
            <w:tcW w:w="3085" w:type="dxa"/>
          </w:tcPr>
          <w:p w14:paraId="7B6A9210" w14:textId="5537D3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394" w:type="dxa"/>
          </w:tcPr>
          <w:p w14:paraId="4272630D" w14:textId="625C6424" w:rsidR="005B6E1B" w:rsidRPr="005732C9" w:rsidRDefault="005732C9" w:rsidP="005732C9">
            <w:pPr>
              <w:pStyle w:val="afb"/>
              <w:rPr>
                <w:sz w:val="28"/>
                <w:szCs w:val="28"/>
              </w:rPr>
            </w:pPr>
            <w:r w:rsidRPr="005732C9">
              <w:rPr>
                <w:sz w:val="28"/>
                <w:szCs w:val="28"/>
              </w:rPr>
              <w:t>DEEPCOOL MATREXX 30</w:t>
            </w:r>
          </w:p>
        </w:tc>
        <w:tc>
          <w:tcPr>
            <w:tcW w:w="851" w:type="dxa"/>
          </w:tcPr>
          <w:p w14:paraId="394ED1A6" w14:textId="2844A086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1FCDA4AC" w14:textId="131C4E49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2 999 ₽</w:t>
            </w:r>
          </w:p>
        </w:tc>
      </w:tr>
      <w:tr w:rsidR="005B6E1B" w:rsidRPr="003F5EB7" w14:paraId="5342A5C3" w14:textId="77777777" w:rsidTr="008B3899">
        <w:tc>
          <w:tcPr>
            <w:tcW w:w="3085" w:type="dxa"/>
          </w:tcPr>
          <w:p w14:paraId="593A7388" w14:textId="3D50024C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394" w:type="dxa"/>
          </w:tcPr>
          <w:p w14:paraId="326F10A2" w14:textId="6E1B2775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732C9">
              <w:rPr>
                <w:szCs w:val="28"/>
              </w:rPr>
              <w:t xml:space="preserve">Блок питания Winard 500W </w:t>
            </w:r>
          </w:p>
        </w:tc>
        <w:tc>
          <w:tcPr>
            <w:tcW w:w="851" w:type="dxa"/>
          </w:tcPr>
          <w:p w14:paraId="69DDE3BA" w14:textId="6BCEFA96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00763E5A" w14:textId="59345FE6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1 199 ₽</w:t>
            </w:r>
          </w:p>
        </w:tc>
      </w:tr>
      <w:tr w:rsidR="00106789" w:rsidRPr="003F5EB7" w14:paraId="604E7F06" w14:textId="77777777" w:rsidTr="008B3899">
        <w:tc>
          <w:tcPr>
            <w:tcW w:w="3085" w:type="dxa"/>
          </w:tcPr>
          <w:p w14:paraId="63E51621" w14:textId="05B6D71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394" w:type="dxa"/>
          </w:tcPr>
          <w:p w14:paraId="668EDC68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1AA7B9E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241" w:type="dxa"/>
          </w:tcPr>
          <w:p w14:paraId="54551D36" w14:textId="675109C7" w:rsidR="00106789" w:rsidRPr="00594BD7" w:rsidRDefault="00594BD7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 w:rsidRPr="00594BD7">
              <w:rPr>
                <w:szCs w:val="28"/>
                <w:shd w:val="clear" w:color="auto" w:fill="FFFFFF"/>
                <w:lang w:val="ru-RU"/>
              </w:rPr>
              <w:t>19</w:t>
            </w:r>
            <w:r>
              <w:rPr>
                <w:szCs w:val="28"/>
                <w:shd w:val="clear" w:color="auto" w:fill="FFFFFF"/>
                <w:lang w:val="ru-RU"/>
              </w:rPr>
              <w:t> </w:t>
            </w:r>
            <w:r w:rsidRPr="00594BD7">
              <w:rPr>
                <w:szCs w:val="28"/>
                <w:shd w:val="clear" w:color="auto" w:fill="FFFFFF"/>
                <w:lang w:val="ru-RU"/>
              </w:rPr>
              <w:t>445</w:t>
            </w:r>
            <w:r>
              <w:rPr>
                <w:szCs w:val="28"/>
                <w:shd w:val="clear" w:color="auto" w:fill="FFFFFF"/>
                <w:lang w:val="en-US"/>
              </w:rPr>
              <w:t xml:space="preserve"> </w:t>
            </w:r>
            <w:r>
              <w:t>₽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r w:rsidRPr="003F5EB7">
        <w:rPr>
          <w:szCs w:val="28"/>
          <w:shd w:val="clear" w:color="auto" w:fill="FFFFFF"/>
        </w:rPr>
        <w:t>Таблица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Спецификации дополнительного оборудования ПК </w:t>
      </w:r>
      <w:r w:rsidRPr="003F5EB7">
        <w:rPr>
          <w:szCs w:val="28"/>
        </w:rPr>
        <w:t xml:space="preserve">учебного </w:t>
      </w:r>
      <w:r w:rsidRPr="003F5EB7">
        <w:rPr>
          <w:szCs w:val="28"/>
          <w:shd w:val="clear" w:color="auto" w:fill="FFFFFF"/>
        </w:rPr>
        <w:t>кабинета</w:t>
      </w:r>
      <w:r w:rsidRPr="003F5EB7">
        <w:rPr>
          <w:szCs w:val="28"/>
        </w:rPr>
        <w:t xml:space="preserve"> </w:t>
      </w:r>
    </w:p>
    <w:tbl>
      <w:tblPr>
        <w:tblStyle w:val="aff7"/>
        <w:tblW w:w="9747" w:type="dxa"/>
        <w:tblLook w:val="04A0" w:firstRow="1" w:lastRow="0" w:firstColumn="1" w:lastColumn="0" w:noHBand="0" w:noVBand="1"/>
      </w:tblPr>
      <w:tblGrid>
        <w:gridCol w:w="2943"/>
        <w:gridCol w:w="4536"/>
        <w:gridCol w:w="915"/>
        <w:gridCol w:w="1353"/>
      </w:tblGrid>
      <w:tr w:rsidR="00AA0463" w:rsidRPr="003F5EB7" w14:paraId="619D5CB5" w14:textId="77777777" w:rsidTr="00594BD7">
        <w:trPr>
          <w:trHeight w:val="662"/>
        </w:trPr>
        <w:tc>
          <w:tcPr>
            <w:tcW w:w="2943" w:type="dxa"/>
          </w:tcPr>
          <w:p w14:paraId="3E19DFBA" w14:textId="77777777" w:rsidR="00AA0463" w:rsidRPr="00EE1095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536" w:type="dxa"/>
          </w:tcPr>
          <w:p w14:paraId="01A8BC43" w14:textId="77777777" w:rsidR="00AA0463" w:rsidRPr="00EE1095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915" w:type="dxa"/>
          </w:tcPr>
          <w:p w14:paraId="414B1A13" w14:textId="77777777" w:rsidR="00AA0463" w:rsidRPr="00EE1095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353" w:type="dxa"/>
          </w:tcPr>
          <w:p w14:paraId="79342C88" w14:textId="77777777" w:rsidR="00AA0463" w:rsidRPr="00EE1095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594BD7">
        <w:tc>
          <w:tcPr>
            <w:tcW w:w="2943" w:type="dxa"/>
          </w:tcPr>
          <w:p w14:paraId="6CFA7CF8" w14:textId="1A4A2A45" w:rsidR="00AA0463" w:rsidRPr="00EE1095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536" w:type="dxa"/>
          </w:tcPr>
          <w:p w14:paraId="6099218A" w14:textId="063D7FF8" w:rsidR="00AA0463" w:rsidRPr="00EE1095" w:rsidRDefault="005732C9" w:rsidP="005732C9">
            <w:pPr>
              <w:pStyle w:val="afb"/>
              <w:rPr>
                <w:sz w:val="28"/>
                <w:szCs w:val="28"/>
              </w:rPr>
            </w:pPr>
            <w:r w:rsidRPr="00EE1095">
              <w:rPr>
                <w:sz w:val="28"/>
                <w:szCs w:val="28"/>
              </w:rPr>
              <w:t xml:space="preserve">Lenovo ThinkVision L1951p </w:t>
            </w:r>
          </w:p>
        </w:tc>
        <w:tc>
          <w:tcPr>
            <w:tcW w:w="915" w:type="dxa"/>
          </w:tcPr>
          <w:p w14:paraId="6DA89740" w14:textId="77777777" w:rsidR="00AA0463" w:rsidRPr="00EE1095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77BF7692" w14:textId="0062FAF4" w:rsidR="00AA0463" w:rsidRPr="008B3899" w:rsidRDefault="005732C9" w:rsidP="008B3899">
            <w:pPr>
              <w:jc w:val="left"/>
              <w:rPr>
                <w:szCs w:val="28"/>
                <w:lang w:val="ru-RU"/>
              </w:rPr>
            </w:pPr>
            <w:r w:rsidRPr="00EE1095">
              <w:rPr>
                <w:szCs w:val="28"/>
                <w:lang w:val="ru-RU"/>
              </w:rPr>
              <w:t>3 899 ₽</w:t>
            </w:r>
          </w:p>
        </w:tc>
      </w:tr>
      <w:tr w:rsidR="00AA0463" w:rsidRPr="003F5EB7" w14:paraId="59AA1B40" w14:textId="77777777" w:rsidTr="00594BD7">
        <w:tc>
          <w:tcPr>
            <w:tcW w:w="2943" w:type="dxa"/>
          </w:tcPr>
          <w:p w14:paraId="0C578DC2" w14:textId="7356A815" w:rsidR="00AA0463" w:rsidRPr="00EE1095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536" w:type="dxa"/>
          </w:tcPr>
          <w:p w14:paraId="15E606AC" w14:textId="09722457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EE1095">
              <w:rPr>
                <w:szCs w:val="28"/>
              </w:rPr>
              <w:t>Aceline K-201BU</w:t>
            </w:r>
          </w:p>
        </w:tc>
        <w:tc>
          <w:tcPr>
            <w:tcW w:w="915" w:type="dxa"/>
          </w:tcPr>
          <w:p w14:paraId="349ABAFE" w14:textId="2EB9E1E8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2F047931" w14:textId="366D9173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EE1095">
              <w:rPr>
                <w:szCs w:val="28"/>
              </w:rPr>
              <w:t>250 ₽</w:t>
            </w:r>
          </w:p>
        </w:tc>
      </w:tr>
      <w:tr w:rsidR="00AA0463" w:rsidRPr="003F5EB7" w14:paraId="2D48DAF2" w14:textId="77777777" w:rsidTr="00594BD7">
        <w:trPr>
          <w:trHeight w:val="644"/>
        </w:trPr>
        <w:tc>
          <w:tcPr>
            <w:tcW w:w="2943" w:type="dxa"/>
          </w:tcPr>
          <w:p w14:paraId="6DE446E8" w14:textId="4AE69AAA" w:rsidR="00AA0463" w:rsidRPr="00EE1095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536" w:type="dxa"/>
          </w:tcPr>
          <w:p w14:paraId="69811842" w14:textId="3F4D879B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EE1095">
              <w:rPr>
                <w:szCs w:val="28"/>
              </w:rPr>
              <w:t>Perfeo LINE [PF_A4492] черный</w:t>
            </w:r>
          </w:p>
        </w:tc>
        <w:tc>
          <w:tcPr>
            <w:tcW w:w="915" w:type="dxa"/>
          </w:tcPr>
          <w:p w14:paraId="188C7E0F" w14:textId="2C1C5CEC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60CCD65F" w14:textId="7CCAC19A" w:rsidR="00AA0463" w:rsidRPr="008B3899" w:rsidRDefault="005732C9" w:rsidP="008B3899">
            <w:pPr>
              <w:jc w:val="left"/>
              <w:rPr>
                <w:szCs w:val="28"/>
                <w:lang w:val="ru-RU"/>
              </w:rPr>
            </w:pPr>
            <w:r w:rsidRPr="00EE1095">
              <w:rPr>
                <w:szCs w:val="28"/>
                <w:lang w:val="ru-RU"/>
              </w:rPr>
              <w:t>150 ₽</w:t>
            </w:r>
          </w:p>
        </w:tc>
      </w:tr>
      <w:tr w:rsidR="00AA0463" w:rsidRPr="003F5EB7" w14:paraId="580DA42A" w14:textId="77777777" w:rsidTr="00594BD7">
        <w:trPr>
          <w:trHeight w:val="517"/>
        </w:trPr>
        <w:tc>
          <w:tcPr>
            <w:tcW w:w="2943" w:type="dxa"/>
          </w:tcPr>
          <w:p w14:paraId="5F0446FC" w14:textId="021EAD26" w:rsidR="00AA0463" w:rsidRPr="00EE1095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Колнки</w:t>
            </w:r>
          </w:p>
        </w:tc>
        <w:tc>
          <w:tcPr>
            <w:tcW w:w="4536" w:type="dxa"/>
          </w:tcPr>
          <w:p w14:paraId="42241FEB" w14:textId="62EECCEB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EE1095">
              <w:rPr>
                <w:szCs w:val="28"/>
              </w:rPr>
              <w:t>Колонки 2.0 Crown CMS-601</w:t>
            </w:r>
          </w:p>
        </w:tc>
        <w:tc>
          <w:tcPr>
            <w:tcW w:w="915" w:type="dxa"/>
          </w:tcPr>
          <w:p w14:paraId="7EE94333" w14:textId="572582D4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55C3EAA5" w14:textId="36EEA8B4" w:rsidR="00AA0463" w:rsidRPr="008B3899" w:rsidRDefault="005732C9" w:rsidP="008B3899">
            <w:pPr>
              <w:jc w:val="left"/>
              <w:rPr>
                <w:szCs w:val="28"/>
                <w:lang w:val="ru-RU"/>
              </w:rPr>
            </w:pPr>
            <w:r w:rsidRPr="00EE1095">
              <w:rPr>
                <w:szCs w:val="28"/>
                <w:lang w:val="ru-RU"/>
              </w:rPr>
              <w:t>399 ₽</w:t>
            </w:r>
          </w:p>
        </w:tc>
      </w:tr>
      <w:tr w:rsidR="00AA0463" w:rsidRPr="003F5EB7" w14:paraId="3E90AD46" w14:textId="77777777" w:rsidTr="00594BD7">
        <w:tc>
          <w:tcPr>
            <w:tcW w:w="2943" w:type="dxa"/>
          </w:tcPr>
          <w:p w14:paraId="1E5FD280" w14:textId="431678E9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</w:rPr>
              <w:t>Сетевой фильтр</w:t>
            </w:r>
          </w:p>
        </w:tc>
        <w:tc>
          <w:tcPr>
            <w:tcW w:w="4536" w:type="dxa"/>
          </w:tcPr>
          <w:p w14:paraId="5D1B39E9" w14:textId="2E394716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EE1095">
              <w:rPr>
                <w:szCs w:val="28"/>
              </w:rPr>
              <w:t xml:space="preserve">Сетевой фильтр FinePower Standard </w:t>
            </w:r>
          </w:p>
        </w:tc>
        <w:tc>
          <w:tcPr>
            <w:tcW w:w="915" w:type="dxa"/>
          </w:tcPr>
          <w:p w14:paraId="78898F6F" w14:textId="5518E897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505095D3" w14:textId="71024DD0" w:rsidR="00AA0463" w:rsidRPr="00EE1095" w:rsidRDefault="005732C9" w:rsidP="00594BD7">
            <w:pPr>
              <w:jc w:val="left"/>
              <w:rPr>
                <w:szCs w:val="28"/>
                <w:lang w:val="ru-RU"/>
              </w:rPr>
            </w:pPr>
            <w:r w:rsidRPr="00EE1095">
              <w:rPr>
                <w:szCs w:val="28"/>
                <w:lang w:val="ru-RU"/>
              </w:rPr>
              <w:t>250 ₽</w:t>
            </w:r>
          </w:p>
        </w:tc>
      </w:tr>
      <w:tr w:rsidR="005732C9" w:rsidRPr="003F5EB7" w14:paraId="750B95F3" w14:textId="77777777" w:rsidTr="00594BD7">
        <w:tc>
          <w:tcPr>
            <w:tcW w:w="2943" w:type="dxa"/>
          </w:tcPr>
          <w:p w14:paraId="4F54264D" w14:textId="5D1D23A4" w:rsidR="005732C9" w:rsidRPr="003F5EB7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t>Коврик для мыши</w:t>
            </w:r>
          </w:p>
        </w:tc>
        <w:tc>
          <w:tcPr>
            <w:tcW w:w="4536" w:type="dxa"/>
          </w:tcPr>
          <w:p w14:paraId="6A4E49F0" w14:textId="7C4239A3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94BD7">
              <w:t xml:space="preserve">DEXP OM-XS GreatLake </w:t>
            </w:r>
          </w:p>
        </w:tc>
        <w:tc>
          <w:tcPr>
            <w:tcW w:w="915" w:type="dxa"/>
          </w:tcPr>
          <w:p w14:paraId="58776097" w14:textId="379FC013" w:rsidR="005732C9" w:rsidRPr="005732C9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76C169FA" w14:textId="0CC87829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99 ₽</w:t>
            </w:r>
          </w:p>
        </w:tc>
      </w:tr>
      <w:tr w:rsidR="005732C9" w:rsidRPr="003F5EB7" w14:paraId="79FC61D1" w14:textId="77777777" w:rsidTr="00594BD7">
        <w:tc>
          <w:tcPr>
            <w:tcW w:w="2943" w:type="dxa"/>
          </w:tcPr>
          <w:p w14:paraId="58848E7A" w14:textId="087240FD" w:rsidR="005732C9" w:rsidRPr="003F5EB7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t>ИБП</w:t>
            </w:r>
          </w:p>
        </w:tc>
        <w:tc>
          <w:tcPr>
            <w:tcW w:w="4536" w:type="dxa"/>
          </w:tcPr>
          <w:p w14:paraId="705ABA41" w14:textId="769E3093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94BD7">
              <w:t>ИБП Aerocool Aero Shield C625</w:t>
            </w:r>
          </w:p>
        </w:tc>
        <w:tc>
          <w:tcPr>
            <w:tcW w:w="915" w:type="dxa"/>
          </w:tcPr>
          <w:p w14:paraId="63A84AF2" w14:textId="4EFB6FB3" w:rsidR="005732C9" w:rsidRPr="005732C9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4A4FFF27" w14:textId="7B022AFE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t>1 250 ₽</w:t>
            </w:r>
          </w:p>
        </w:tc>
      </w:tr>
      <w:tr w:rsidR="005732C9" w:rsidRPr="003F5EB7" w14:paraId="6261B75B" w14:textId="77777777" w:rsidTr="00594BD7">
        <w:tc>
          <w:tcPr>
            <w:tcW w:w="2943" w:type="dxa"/>
          </w:tcPr>
          <w:p w14:paraId="24D3E90D" w14:textId="77777777" w:rsidR="005732C9" w:rsidRPr="003F5EB7" w:rsidRDefault="005732C9" w:rsidP="007575BD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536" w:type="dxa"/>
          </w:tcPr>
          <w:p w14:paraId="70A04F8B" w14:textId="77777777" w:rsidR="005732C9" w:rsidRPr="003F5EB7" w:rsidRDefault="005732C9" w:rsidP="007575B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915" w:type="dxa"/>
          </w:tcPr>
          <w:p w14:paraId="51186DB3" w14:textId="77777777" w:rsidR="005732C9" w:rsidRPr="003F5EB7" w:rsidRDefault="005732C9" w:rsidP="007575B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353" w:type="dxa"/>
          </w:tcPr>
          <w:p w14:paraId="31353C94" w14:textId="686D8825" w:rsidR="005732C9" w:rsidRPr="00594BD7" w:rsidRDefault="00594BD7" w:rsidP="007575BD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 w:rsidRPr="00594BD7">
              <w:rPr>
                <w:szCs w:val="28"/>
                <w:shd w:val="clear" w:color="auto" w:fill="FFFFFF"/>
                <w:lang w:val="en-US"/>
              </w:rPr>
              <w:t>6297</w:t>
            </w:r>
            <w:r>
              <w:rPr>
                <w:szCs w:val="28"/>
                <w:shd w:val="clear" w:color="auto" w:fill="FFFFFF"/>
                <w:lang w:val="en-US"/>
              </w:rPr>
              <w:t xml:space="preserve"> </w:t>
            </w:r>
            <w:r>
              <w:t>₽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21240B3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en-US"/>
        </w:rPr>
      </w:pPr>
    </w:p>
    <w:p w14:paraId="24A7E878" w14:textId="0D7AAA13" w:rsidR="003F5EB7" w:rsidRDefault="003F5EB7" w:rsidP="00790A08">
      <w:pPr>
        <w:autoSpaceDE w:val="0"/>
        <w:autoSpaceDN w:val="0"/>
        <w:adjustRightInd w:val="0"/>
        <w:spacing w:line="360" w:lineRule="auto"/>
        <w:rPr>
          <w:b/>
          <w:szCs w:val="28"/>
          <w:lang w:val="ru-RU"/>
        </w:rPr>
      </w:pPr>
    </w:p>
    <w:p w14:paraId="35DB4B15" w14:textId="77777777" w:rsidR="008B3899" w:rsidRDefault="008B3899" w:rsidP="00790A08">
      <w:pPr>
        <w:autoSpaceDE w:val="0"/>
        <w:autoSpaceDN w:val="0"/>
        <w:adjustRightInd w:val="0"/>
        <w:spacing w:line="360" w:lineRule="auto"/>
        <w:rPr>
          <w:b/>
          <w:szCs w:val="28"/>
          <w:lang w:val="ru-RU"/>
        </w:rPr>
      </w:pPr>
    </w:p>
    <w:p w14:paraId="16D61BE1" w14:textId="77777777" w:rsidR="001042E7" w:rsidRPr="003F5EB7" w:rsidRDefault="001042E7" w:rsidP="00790A08">
      <w:pPr>
        <w:autoSpaceDE w:val="0"/>
        <w:autoSpaceDN w:val="0"/>
        <w:adjustRightInd w:val="0"/>
        <w:spacing w:line="360" w:lineRule="auto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lastRenderedPageBreak/>
        <w:t xml:space="preserve">3. </w:t>
      </w:r>
      <w:r w:rsidRPr="003F5EB7">
        <w:rPr>
          <w:b/>
          <w:spacing w:val="2"/>
          <w:szCs w:val="28"/>
        </w:rPr>
        <w:t>Сбор программного обеспечения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r w:rsidRPr="003F5EB7">
        <w:rPr>
          <w:szCs w:val="28"/>
        </w:rPr>
        <w:t>Программное обеспечение - это совокупность программ, используемых на компьютере и обеспечивающих функционирование его аппаратных средств, выполнение различных задач пользователя, а также разработку и отладку новых программ.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>Операционная система (ОС) управляет компьютером, запускает программы, обеспечивает защиту данных, выполняет различные сервисные функции по запросам пользователя и программ.</w:t>
      </w:r>
    </w:p>
    <w:p w14:paraId="1D97B8CC" w14:textId="5E23B72C" w:rsidR="001042E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выбора ОС также зависит производительность работы, степень защиты данных, необходимые аппаратные средства. В индивидуальном проекте выбрана ОС </w:t>
      </w:r>
      <w:r w:rsidR="00790A08">
        <w:t>Microsoft Windows 11 Home</w:t>
      </w:r>
      <w:r w:rsidRPr="003F5EB7">
        <w:rPr>
          <w:szCs w:val="28"/>
        </w:rPr>
        <w:t>.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3259"/>
        <w:gridCol w:w="1214"/>
        <w:gridCol w:w="5098"/>
      </w:tblGrid>
      <w:tr w:rsidR="008B3899" w14:paraId="34FCE4BE" w14:textId="77777777" w:rsidTr="00D359F8">
        <w:tc>
          <w:tcPr>
            <w:tcW w:w="3381" w:type="dxa"/>
          </w:tcPr>
          <w:p w14:paraId="7CFE9A53" w14:textId="14320EA0" w:rsidR="008B3899" w:rsidRPr="008B3899" w:rsidRDefault="008B3899" w:rsidP="00D359F8">
            <w:pPr>
              <w:autoSpaceDE w:val="0"/>
              <w:autoSpaceDN w:val="0"/>
              <w:adjustRightInd w:val="0"/>
              <w:spacing w:line="360" w:lineRule="auto"/>
              <w:ind w:right="-376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Наименование ПО</w:t>
            </w:r>
          </w:p>
        </w:tc>
        <w:tc>
          <w:tcPr>
            <w:tcW w:w="1263" w:type="dxa"/>
          </w:tcPr>
          <w:p w14:paraId="4E736C2B" w14:textId="1AD04BCE" w:rsidR="008B3899" w:rsidRPr="008B3899" w:rsidRDefault="008B3899" w:rsidP="00D359F8">
            <w:pPr>
              <w:autoSpaceDE w:val="0"/>
              <w:autoSpaceDN w:val="0"/>
              <w:adjustRightInd w:val="0"/>
              <w:spacing w:line="360" w:lineRule="auto"/>
              <w:ind w:right="-376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Цена</w:t>
            </w:r>
          </w:p>
        </w:tc>
        <w:tc>
          <w:tcPr>
            <w:tcW w:w="4927" w:type="dxa"/>
          </w:tcPr>
          <w:p w14:paraId="3D099DF0" w14:textId="36B1A810" w:rsidR="008B3899" w:rsidRPr="008B3899" w:rsidRDefault="008B3899" w:rsidP="00D359F8">
            <w:pPr>
              <w:autoSpaceDE w:val="0"/>
              <w:autoSpaceDN w:val="0"/>
              <w:adjustRightInd w:val="0"/>
              <w:spacing w:line="360" w:lineRule="auto"/>
              <w:ind w:right="-376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Сайт</w:t>
            </w:r>
          </w:p>
        </w:tc>
      </w:tr>
      <w:tr w:rsidR="008B3899" w14:paraId="3EB36D2E" w14:textId="77777777" w:rsidTr="00D359F8">
        <w:tc>
          <w:tcPr>
            <w:tcW w:w="3381" w:type="dxa"/>
          </w:tcPr>
          <w:p w14:paraId="741D292F" w14:textId="77777777" w:rsidR="007D29CC" w:rsidRDefault="008B3899" w:rsidP="001042E7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 xml:space="preserve">Microsoft Windows 11 </w:t>
            </w:r>
          </w:p>
          <w:p w14:paraId="64E01DB8" w14:textId="62766C14" w:rsidR="008B3899" w:rsidRPr="008B3899" w:rsidRDefault="008B3899" w:rsidP="001042E7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Home</w:t>
            </w:r>
          </w:p>
        </w:tc>
        <w:tc>
          <w:tcPr>
            <w:tcW w:w="1263" w:type="dxa"/>
          </w:tcPr>
          <w:p w14:paraId="04E10DBD" w14:textId="503B5B06" w:rsidR="008B3899" w:rsidRPr="00D359F8" w:rsidRDefault="00D359F8" w:rsidP="00D359F8">
            <w:pPr>
              <w:autoSpaceDE w:val="0"/>
              <w:autoSpaceDN w:val="0"/>
              <w:adjustRightInd w:val="0"/>
              <w:spacing w:line="360" w:lineRule="auto"/>
              <w:ind w:right="-376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15314</w:t>
            </w:r>
          </w:p>
        </w:tc>
        <w:tc>
          <w:tcPr>
            <w:tcW w:w="4927" w:type="dxa"/>
          </w:tcPr>
          <w:p w14:paraId="48D8C2BB" w14:textId="2E0293C0" w:rsidR="008B3899" w:rsidRDefault="00D359F8" w:rsidP="001042E7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</w:rPr>
            </w:pPr>
            <w:r w:rsidRPr="00D359F8">
              <w:rPr>
                <w:szCs w:val="28"/>
              </w:rPr>
              <w:t>https://store.softline.ru/microsoft/microsoft-windows-11-home/</w:t>
            </w:r>
          </w:p>
        </w:tc>
      </w:tr>
      <w:tr w:rsidR="008B3899" w14:paraId="5A5927EA" w14:textId="77777777" w:rsidTr="00D359F8">
        <w:tc>
          <w:tcPr>
            <w:tcW w:w="3381" w:type="dxa"/>
          </w:tcPr>
          <w:p w14:paraId="0470511C" w14:textId="5D72EB1A" w:rsidR="008B3899" w:rsidRPr="00D359F8" w:rsidRDefault="00D359F8" w:rsidP="001042E7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Microsoft Office 2021</w:t>
            </w:r>
          </w:p>
        </w:tc>
        <w:tc>
          <w:tcPr>
            <w:tcW w:w="1263" w:type="dxa"/>
          </w:tcPr>
          <w:p w14:paraId="63E45904" w14:textId="652ABD82" w:rsidR="008B3899" w:rsidRPr="00D359F8" w:rsidRDefault="00D359F8" w:rsidP="00D359F8">
            <w:pPr>
              <w:autoSpaceDE w:val="0"/>
              <w:autoSpaceDN w:val="0"/>
              <w:adjustRightInd w:val="0"/>
              <w:spacing w:line="360" w:lineRule="auto"/>
              <w:ind w:right="-376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33392</w:t>
            </w:r>
          </w:p>
        </w:tc>
        <w:tc>
          <w:tcPr>
            <w:tcW w:w="4927" w:type="dxa"/>
          </w:tcPr>
          <w:p w14:paraId="4A37D0FC" w14:textId="2F382205" w:rsidR="008B3899" w:rsidRDefault="00D359F8" w:rsidP="001042E7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</w:rPr>
            </w:pPr>
            <w:r w:rsidRPr="00D359F8">
              <w:rPr>
                <w:szCs w:val="28"/>
              </w:rPr>
              <w:t>https://store.softline.ru/microsoft/t5d-03484-367486/</w:t>
            </w:r>
          </w:p>
        </w:tc>
      </w:tr>
      <w:tr w:rsidR="008B3899" w14:paraId="0667C7AA" w14:textId="77777777" w:rsidTr="00D359F8">
        <w:tc>
          <w:tcPr>
            <w:tcW w:w="3381" w:type="dxa"/>
          </w:tcPr>
          <w:p w14:paraId="295D2A14" w14:textId="692D1BCA" w:rsidR="008B3899" w:rsidRPr="00D359F8" w:rsidRDefault="00D359F8" w:rsidP="001042E7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Kaspersky Anti-Virus</w:t>
            </w:r>
          </w:p>
        </w:tc>
        <w:tc>
          <w:tcPr>
            <w:tcW w:w="1263" w:type="dxa"/>
          </w:tcPr>
          <w:p w14:paraId="76241495" w14:textId="234A3530" w:rsidR="008B3899" w:rsidRPr="00D359F8" w:rsidRDefault="00D359F8" w:rsidP="00D359F8">
            <w:pPr>
              <w:autoSpaceDE w:val="0"/>
              <w:autoSpaceDN w:val="0"/>
              <w:adjustRightInd w:val="0"/>
              <w:spacing w:line="360" w:lineRule="auto"/>
              <w:ind w:right="-376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1342</w:t>
            </w:r>
          </w:p>
        </w:tc>
        <w:tc>
          <w:tcPr>
            <w:tcW w:w="4927" w:type="dxa"/>
          </w:tcPr>
          <w:p w14:paraId="613697BB" w14:textId="6CC02CAB" w:rsidR="008B3899" w:rsidRDefault="00D359F8" w:rsidP="001042E7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</w:rPr>
            </w:pPr>
            <w:r w:rsidRPr="00D359F8">
              <w:rPr>
                <w:szCs w:val="28"/>
              </w:rPr>
              <w:t>https://store.softline.ru/kaspersky/kl1171rbbfs-4068/</w:t>
            </w:r>
          </w:p>
        </w:tc>
      </w:tr>
      <w:tr w:rsidR="008B3899" w14:paraId="56FA27D0" w14:textId="77777777" w:rsidTr="00D359F8">
        <w:tc>
          <w:tcPr>
            <w:tcW w:w="3381" w:type="dxa"/>
          </w:tcPr>
          <w:p w14:paraId="5663795B" w14:textId="63AAEB55" w:rsidR="008B3899" w:rsidRPr="00D359F8" w:rsidRDefault="00D359F8" w:rsidP="001042E7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Krita</w:t>
            </w:r>
          </w:p>
        </w:tc>
        <w:tc>
          <w:tcPr>
            <w:tcW w:w="1263" w:type="dxa"/>
          </w:tcPr>
          <w:p w14:paraId="41338587" w14:textId="1B01027D" w:rsidR="008B3899" w:rsidRPr="00D359F8" w:rsidRDefault="00D359F8" w:rsidP="00D359F8">
            <w:pPr>
              <w:autoSpaceDE w:val="0"/>
              <w:autoSpaceDN w:val="0"/>
              <w:adjustRightInd w:val="0"/>
              <w:spacing w:line="360" w:lineRule="auto"/>
              <w:ind w:right="-376"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-</w:t>
            </w:r>
          </w:p>
        </w:tc>
        <w:tc>
          <w:tcPr>
            <w:tcW w:w="4927" w:type="dxa"/>
          </w:tcPr>
          <w:p w14:paraId="70967457" w14:textId="3B468249" w:rsidR="008B3899" w:rsidRDefault="00D359F8" w:rsidP="001042E7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</w:rPr>
            </w:pPr>
            <w:r w:rsidRPr="00D359F8">
              <w:rPr>
                <w:szCs w:val="28"/>
              </w:rPr>
              <w:t>https://krita.org/</w:t>
            </w:r>
          </w:p>
        </w:tc>
      </w:tr>
      <w:tr w:rsidR="008B3899" w14:paraId="456B0061" w14:textId="77777777" w:rsidTr="00D359F8">
        <w:tc>
          <w:tcPr>
            <w:tcW w:w="3381" w:type="dxa"/>
          </w:tcPr>
          <w:p w14:paraId="695D31FC" w14:textId="77777777" w:rsidR="008B3899" w:rsidRDefault="007D29CC" w:rsidP="001042E7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 xml:space="preserve">ElecGeste Braille Reader </w:t>
            </w:r>
          </w:p>
          <w:p w14:paraId="55D63A4B" w14:textId="12A86D51" w:rsidR="007D29CC" w:rsidRPr="007D29CC" w:rsidRDefault="007D29CC" w:rsidP="001042E7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Lite 3.20</w:t>
            </w:r>
          </w:p>
        </w:tc>
        <w:tc>
          <w:tcPr>
            <w:tcW w:w="1263" w:type="dxa"/>
          </w:tcPr>
          <w:p w14:paraId="16872006" w14:textId="6A197A7A" w:rsidR="008B3899" w:rsidRPr="00D359F8" w:rsidRDefault="00D359F8" w:rsidP="00D359F8">
            <w:pPr>
              <w:autoSpaceDE w:val="0"/>
              <w:autoSpaceDN w:val="0"/>
              <w:adjustRightInd w:val="0"/>
              <w:spacing w:line="360" w:lineRule="auto"/>
              <w:ind w:right="-376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3200</w:t>
            </w:r>
          </w:p>
        </w:tc>
        <w:tc>
          <w:tcPr>
            <w:tcW w:w="4927" w:type="dxa"/>
          </w:tcPr>
          <w:p w14:paraId="58E43250" w14:textId="311AE8EC" w:rsidR="008B3899" w:rsidRDefault="007D29CC" w:rsidP="001042E7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</w:rPr>
            </w:pPr>
            <w:r w:rsidRPr="007D29CC">
              <w:rPr>
                <w:szCs w:val="28"/>
              </w:rPr>
              <w:t>https://store.softline.ru/elecgeste/-125279/</w:t>
            </w:r>
          </w:p>
        </w:tc>
      </w:tr>
      <w:tr w:rsidR="008B3899" w14:paraId="640718B5" w14:textId="77777777" w:rsidTr="00D359F8">
        <w:tc>
          <w:tcPr>
            <w:tcW w:w="3381" w:type="dxa"/>
          </w:tcPr>
          <w:p w14:paraId="34FA507F" w14:textId="5A88D653" w:rsidR="008B3899" w:rsidRPr="008B3899" w:rsidRDefault="008B3899" w:rsidP="001042E7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ИТОГО, руб.</w:t>
            </w:r>
          </w:p>
        </w:tc>
        <w:tc>
          <w:tcPr>
            <w:tcW w:w="6190" w:type="dxa"/>
            <w:gridSpan w:val="2"/>
          </w:tcPr>
          <w:p w14:paraId="454786B1" w14:textId="2F01A4C0" w:rsidR="008B3899" w:rsidRPr="007D29CC" w:rsidRDefault="007D29CC" w:rsidP="001042E7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53248</w:t>
            </w:r>
          </w:p>
        </w:tc>
      </w:tr>
    </w:tbl>
    <w:p w14:paraId="1B36F511" w14:textId="77777777" w:rsidR="008B3899" w:rsidRPr="003F5EB7" w:rsidRDefault="008B3899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</w:p>
    <w:p w14:paraId="1ABA0789" w14:textId="77777777" w:rsidR="00790A08" w:rsidRDefault="00790A08" w:rsidP="00790A08">
      <w:pPr>
        <w:autoSpaceDE w:val="0"/>
        <w:autoSpaceDN w:val="0"/>
        <w:adjustRightInd w:val="0"/>
        <w:spacing w:line="360" w:lineRule="auto"/>
        <w:ind w:right="-376"/>
        <w:rPr>
          <w:szCs w:val="28"/>
        </w:rPr>
      </w:pPr>
      <w:r w:rsidRPr="003F5EB7">
        <w:rPr>
          <w:szCs w:val="28"/>
        </w:rPr>
        <w:t>Таблица 5</w:t>
      </w:r>
      <w:r w:rsidRPr="003F5EB7">
        <w:rPr>
          <w:szCs w:val="28"/>
          <w:lang w:val="ru-RU"/>
        </w:rPr>
        <w:t xml:space="preserve"> - </w:t>
      </w:r>
      <w:r w:rsidRPr="003F5EB7">
        <w:rPr>
          <w:szCs w:val="28"/>
        </w:rPr>
        <w:t>Подбор ПО учебного кабинета</w:t>
      </w:r>
    </w:p>
    <w:p w14:paraId="20BA0844" w14:textId="342E49A4" w:rsidR="001042E7" w:rsidRDefault="001042E7" w:rsidP="00790A08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6ECBE980" w14:textId="1FC9B3EF" w:rsidR="008B3899" w:rsidRDefault="008B3899" w:rsidP="00790A08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1808A8F9" w14:textId="1F47276F" w:rsidR="008B3899" w:rsidRDefault="008B3899" w:rsidP="00790A08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07C0920A" w14:textId="77777777" w:rsidR="008B3899" w:rsidRPr="003F5EB7" w:rsidRDefault="008B3899" w:rsidP="00790A08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данном индивидуальном </w:t>
      </w:r>
      <w:r w:rsidRPr="003F5EB7">
        <w:rPr>
          <w:szCs w:val="28"/>
          <w:lang w:val="ru-RU"/>
        </w:rPr>
        <w:t>п</w:t>
      </w:r>
      <w:r w:rsidRPr="003F5EB7">
        <w:rPr>
          <w:szCs w:val="28"/>
        </w:rPr>
        <w:t xml:space="preserve">роекте </w:t>
      </w:r>
      <w:r w:rsidRPr="003F5EB7">
        <w:rPr>
          <w:szCs w:val="28"/>
          <w:lang w:val="ru-RU"/>
        </w:rPr>
        <w:t>поставленнной</w:t>
      </w:r>
      <w:r w:rsidRPr="003F5EB7">
        <w:rPr>
          <w:szCs w:val="28"/>
        </w:rPr>
        <w:t xml:space="preserve"> задачей являлся расчет оптимальной схемы компьютерной сети и подбор оборудования для учебного кабинета,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оптимальной конфигурации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программного обеспечения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При проектировании были учтены и выполнены все требования, указанные в задании.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 практической части индивидуально</w:t>
      </w:r>
      <w:r w:rsidRPr="003F5EB7">
        <w:rPr>
          <w:szCs w:val="28"/>
          <w:lang w:val="ru-RU"/>
        </w:rPr>
        <w:t>го</w:t>
      </w:r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r w:rsidRPr="003F5EB7">
        <w:rPr>
          <w:szCs w:val="28"/>
        </w:rPr>
        <w:t>роект</w:t>
      </w:r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рассчитана стоимость оборудования и работ, с помощью онлайн-конструктора «Конфигуратор компьютера» (с проверкой совместимости) собран ПК с указанными в задании техническими характеристиками, подобрано для собранного ПК программное обеспечение с использованием Интернет сайтов.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оборудование и ПО выбиралось наиболее эффективное и доступное.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Общая стоимость организации ЛВС составила: </w:t>
      </w:r>
    </w:p>
    <w:p w14:paraId="2D4DE626" w14:textId="094DFFA2" w:rsidR="007575BD" w:rsidRPr="004F41EF" w:rsidRDefault="00F04B95" w:rsidP="007575BD">
      <w:pPr>
        <w:rPr>
          <w:rFonts w:ascii="Calibri" w:hAnsi="Calibri" w:cs="Calibri"/>
          <w:color w:val="000000"/>
          <w:sz w:val="22"/>
          <w:szCs w:val="22"/>
          <w:lang w:val="ru-RU"/>
        </w:rPr>
      </w:pPr>
      <w:r w:rsidRPr="00351479">
        <w:rPr>
          <w:szCs w:val="28"/>
          <w:lang w:val="ru-RU"/>
        </w:rPr>
        <w:t>13 860,31</w:t>
      </w:r>
      <w:r>
        <w:rPr>
          <w:szCs w:val="28"/>
          <w:lang w:val="ru-RU"/>
        </w:rPr>
        <w:t xml:space="preserve"> </w:t>
      </w:r>
      <w:r w:rsidRPr="003F5EB7">
        <w:rPr>
          <w:bCs/>
          <w:szCs w:val="28"/>
        </w:rPr>
        <w:t>руб</w:t>
      </w:r>
      <w:r>
        <w:rPr>
          <w:bCs/>
          <w:szCs w:val="28"/>
          <w:lang w:val="ru-RU"/>
        </w:rPr>
        <w:t xml:space="preserve"> + 15 ПК * (</w:t>
      </w:r>
      <w:r w:rsidRPr="00594BD7">
        <w:rPr>
          <w:szCs w:val="28"/>
          <w:shd w:val="clear" w:color="auto" w:fill="FFFFFF"/>
          <w:lang w:val="ru-RU"/>
        </w:rPr>
        <w:t>19445</w:t>
      </w:r>
      <w:r w:rsidRPr="004F41EF">
        <w:rPr>
          <w:szCs w:val="28"/>
          <w:shd w:val="clear" w:color="auto" w:fill="FFFFFF"/>
          <w:lang w:val="ru-RU"/>
        </w:rPr>
        <w:t xml:space="preserve"> </w:t>
      </w:r>
      <w:r>
        <w:t>₽</w:t>
      </w:r>
      <w:r>
        <w:rPr>
          <w:szCs w:val="28"/>
          <w:shd w:val="clear" w:color="auto" w:fill="FFFFFF"/>
          <w:lang w:val="ru-RU"/>
        </w:rPr>
        <w:t xml:space="preserve"> + </w:t>
      </w:r>
      <w:r w:rsidRPr="004F41EF">
        <w:rPr>
          <w:szCs w:val="28"/>
          <w:shd w:val="clear" w:color="auto" w:fill="FFFFFF"/>
          <w:lang w:val="ru-RU"/>
        </w:rPr>
        <w:t xml:space="preserve">6297 </w:t>
      </w:r>
      <w:r>
        <w:t>₽</w:t>
      </w:r>
      <w:r>
        <w:rPr>
          <w:lang w:val="ru-RU"/>
        </w:rPr>
        <w:t xml:space="preserve">) + 15 ПК * </w:t>
      </w:r>
      <w:r w:rsidR="007D29CC">
        <w:rPr>
          <w:szCs w:val="28"/>
          <w:lang w:val="en-US"/>
        </w:rPr>
        <w:t>53248</w:t>
      </w:r>
      <w:r>
        <w:rPr>
          <w:szCs w:val="28"/>
          <w:lang w:val="ru-RU"/>
        </w:rPr>
        <w:t xml:space="preserve"> </w:t>
      </w:r>
      <w:r>
        <w:t xml:space="preserve"> ₽</w:t>
      </w:r>
      <w:r>
        <w:rPr>
          <w:lang w:val="ru-RU"/>
        </w:rPr>
        <w:t xml:space="preserve"> = </w:t>
      </w:r>
      <w:r w:rsidR="007D29CC">
        <w:rPr>
          <w:color w:val="000000"/>
          <w:szCs w:val="28"/>
          <w:lang w:val="en-US"/>
        </w:rPr>
        <w:t>1198710,31</w:t>
      </w:r>
      <w:r w:rsidR="007575BD" w:rsidRPr="004F41EF">
        <w:rPr>
          <w:color w:val="000000"/>
          <w:szCs w:val="28"/>
          <w:lang w:val="ru-RU"/>
        </w:rPr>
        <w:t xml:space="preserve"> </w:t>
      </w:r>
      <w:r w:rsidR="00E8285A">
        <w:t>₽</w:t>
      </w:r>
    </w:p>
    <w:p w14:paraId="1E4B28EE" w14:textId="07726315" w:rsidR="00F04B95" w:rsidRPr="00F04B95" w:rsidRDefault="00F04B95" w:rsidP="00F04B95">
      <w:pPr>
        <w:spacing w:line="360" w:lineRule="auto"/>
        <w:rPr>
          <w:szCs w:val="28"/>
          <w:shd w:val="clear" w:color="auto" w:fill="FFFFFF"/>
          <w:lang w:val="ru-RU"/>
        </w:rPr>
      </w:pPr>
    </w:p>
    <w:p w14:paraId="0119AEC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15236EC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62D5898D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58016366" w14:textId="77777777" w:rsidR="001042E7" w:rsidRPr="00F04B95" w:rsidRDefault="001042E7" w:rsidP="001042E7">
      <w:pPr>
        <w:spacing w:line="360" w:lineRule="auto"/>
        <w:ind w:firstLine="720"/>
        <w:rPr>
          <w:spacing w:val="2"/>
          <w:szCs w:val="28"/>
          <w:lang w:val="ru-RU"/>
        </w:rPr>
      </w:pPr>
      <w:r w:rsidRPr="003F5EB7">
        <w:rPr>
          <w:spacing w:val="2"/>
          <w:szCs w:val="28"/>
        </w:rPr>
        <w:t>Интернет</w:t>
      </w:r>
      <w:r w:rsidRPr="00F04B95">
        <w:rPr>
          <w:spacing w:val="2"/>
          <w:szCs w:val="28"/>
          <w:lang w:val="ru-RU"/>
        </w:rPr>
        <w:t>-</w:t>
      </w:r>
      <w:r w:rsidRPr="003F5EB7">
        <w:rPr>
          <w:spacing w:val="2"/>
          <w:szCs w:val="28"/>
        </w:rPr>
        <w:t>ресурсы</w:t>
      </w:r>
    </w:p>
    <w:p w14:paraId="484F2E33" w14:textId="76FEADD5" w:rsidR="001042E7" w:rsidRPr="003F5EB7" w:rsidRDefault="00E8285A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E8285A">
        <w:rPr>
          <w:szCs w:val="28"/>
          <w:lang w:val="en-US"/>
        </w:rPr>
        <w:t>https</w:t>
      </w:r>
      <w:r w:rsidRPr="00E8285A">
        <w:rPr>
          <w:szCs w:val="28"/>
          <w:lang w:val="ru-RU"/>
        </w:rPr>
        <w:t>://</w:t>
      </w:r>
      <w:r w:rsidRPr="00E8285A">
        <w:rPr>
          <w:szCs w:val="28"/>
          <w:lang w:val="en-US"/>
        </w:rPr>
        <w:t>www</w:t>
      </w:r>
      <w:r w:rsidRPr="00E8285A">
        <w:rPr>
          <w:szCs w:val="28"/>
          <w:lang w:val="ru-RU"/>
        </w:rPr>
        <w:t>.</w:t>
      </w:r>
      <w:r w:rsidRPr="00E8285A">
        <w:rPr>
          <w:szCs w:val="28"/>
          <w:lang w:val="en-US"/>
        </w:rPr>
        <w:t>dns</w:t>
      </w:r>
      <w:r w:rsidRPr="00E8285A">
        <w:rPr>
          <w:szCs w:val="28"/>
          <w:lang w:val="ru-RU"/>
        </w:rPr>
        <w:t>-</w:t>
      </w:r>
      <w:r w:rsidRPr="00E8285A">
        <w:rPr>
          <w:szCs w:val="28"/>
          <w:lang w:val="en-US"/>
        </w:rPr>
        <w:t>shop</w:t>
      </w:r>
      <w:r w:rsidRPr="00E8285A">
        <w:rPr>
          <w:szCs w:val="28"/>
          <w:lang w:val="ru-RU"/>
        </w:rPr>
        <w:t>.</w:t>
      </w:r>
      <w:r w:rsidRPr="00E8285A">
        <w:rPr>
          <w:szCs w:val="28"/>
          <w:lang w:val="en-US"/>
        </w:rPr>
        <w:t>ru</w:t>
      </w:r>
      <w:r w:rsidRPr="00E8285A">
        <w:rPr>
          <w:szCs w:val="28"/>
          <w:lang w:val="ru-RU"/>
        </w:rPr>
        <w:t xml:space="preserve"> </w:t>
      </w:r>
      <w:r w:rsidR="001042E7" w:rsidRPr="003F5EB7">
        <w:rPr>
          <w:color w:val="000000"/>
          <w:szCs w:val="28"/>
          <w:shd w:val="clear" w:color="auto" w:fill="FFFFFF"/>
        </w:rPr>
        <w:t>Сайт интернет-магазин компании «</w:t>
      </w:r>
      <w:r>
        <w:rPr>
          <w:color w:val="000000"/>
          <w:szCs w:val="28"/>
          <w:shd w:val="clear" w:color="auto" w:fill="FFFFFF"/>
          <w:lang w:val="en-US"/>
        </w:rPr>
        <w:t>DNS</w:t>
      </w:r>
      <w:r w:rsidR="001042E7" w:rsidRPr="003F5EB7">
        <w:rPr>
          <w:color w:val="000000"/>
          <w:szCs w:val="28"/>
          <w:shd w:val="clear" w:color="auto" w:fill="FFFFFF"/>
        </w:rPr>
        <w:t>». </w:t>
      </w:r>
    </w:p>
    <w:p w14:paraId="20AC34D1" w14:textId="58E31726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t>https://www.kaspersky.ru Сайт антивирусов от «Лаборатории Касперского».</w:t>
      </w:r>
    </w:p>
    <w:p w14:paraId="3D917649" w14:textId="3846C6CF" w:rsidR="00E8285A" w:rsidRPr="007D29CC" w:rsidRDefault="00E8285A" w:rsidP="00E8285A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7D29CC">
        <w:rPr>
          <w:szCs w:val="28"/>
        </w:rPr>
        <w:t>https://www.microsoft.com/ru-ru</w:t>
      </w:r>
      <w:r w:rsidRPr="00E8285A">
        <w:rPr>
          <w:szCs w:val="28"/>
        </w:rPr>
        <w:t xml:space="preserve"> </w:t>
      </w:r>
      <w:r>
        <w:rPr>
          <w:szCs w:val="28"/>
          <w:lang w:val="ru-RU"/>
        </w:rPr>
        <w:t>Сайт операционной системы «</w:t>
      </w:r>
      <w:r>
        <w:rPr>
          <w:szCs w:val="28"/>
          <w:lang w:val="en-US"/>
        </w:rPr>
        <w:t>Windows</w:t>
      </w:r>
      <w:r>
        <w:rPr>
          <w:szCs w:val="28"/>
          <w:lang w:val="ru-RU"/>
        </w:rPr>
        <w:t>»</w:t>
      </w:r>
      <w:r w:rsidRPr="00E8285A">
        <w:rPr>
          <w:szCs w:val="28"/>
          <w:lang w:val="ru-RU"/>
        </w:rPr>
        <w:t xml:space="preserve"> </w:t>
      </w:r>
      <w:r>
        <w:rPr>
          <w:szCs w:val="28"/>
          <w:lang w:val="ru-RU"/>
        </w:rPr>
        <w:t>       и офисного пакета «</w:t>
      </w:r>
      <w:r>
        <w:rPr>
          <w:szCs w:val="28"/>
          <w:lang w:val="en-US"/>
        </w:rPr>
        <w:t>Office</w:t>
      </w:r>
      <w:r>
        <w:rPr>
          <w:szCs w:val="28"/>
          <w:lang w:val="ru-RU"/>
        </w:rPr>
        <w:t>»</w:t>
      </w:r>
    </w:p>
    <w:p w14:paraId="19668E37" w14:textId="4B806957" w:rsidR="007D29CC" w:rsidRPr="007D29CC" w:rsidRDefault="007D29CC" w:rsidP="00E8285A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7D29CC">
        <w:rPr>
          <w:szCs w:val="28"/>
        </w:rPr>
        <w:t>https://store.softline.ru</w:t>
      </w:r>
      <w:r w:rsidRPr="007D29CC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Сайт интернет-магазин «</w:t>
      </w:r>
      <w:r>
        <w:rPr>
          <w:szCs w:val="28"/>
          <w:lang w:val="en-US"/>
        </w:rPr>
        <w:t>SoftLine</w:t>
      </w:r>
      <w:r>
        <w:rPr>
          <w:szCs w:val="28"/>
          <w:lang w:val="ru-RU"/>
        </w:rPr>
        <w:t>»</w:t>
      </w:r>
    </w:p>
    <w:p w14:paraId="0E937D1D" w14:textId="4FB8EC64" w:rsidR="007D29CC" w:rsidRPr="00E8285A" w:rsidRDefault="007D29CC" w:rsidP="00E8285A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7D29CC">
        <w:rPr>
          <w:szCs w:val="28"/>
        </w:rPr>
        <w:t>https://krita.org/en/</w:t>
      </w:r>
      <w:r>
        <w:rPr>
          <w:szCs w:val="28"/>
          <w:lang w:val="ru-RU"/>
        </w:rPr>
        <w:t xml:space="preserve"> Сайт графического редактора «</w:t>
      </w:r>
      <w:r>
        <w:rPr>
          <w:szCs w:val="28"/>
          <w:lang w:val="en-US"/>
        </w:rPr>
        <w:t>Krita</w:t>
      </w:r>
      <w:r>
        <w:rPr>
          <w:szCs w:val="28"/>
          <w:lang w:val="ru-RU"/>
        </w:rPr>
        <w:t>»</w:t>
      </w:r>
    </w:p>
    <w:p w14:paraId="1D7B8C06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7B792A8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881EDA7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3B870978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683065A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B9788A8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F626653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CFC816E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DFE156D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788E6D7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A0CA3D7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01F651DD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1AF4E32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1D57B5E0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8E91775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3135CF7A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sectPr w:rsidR="00C952E6" w:rsidRPr="00E8285A" w:rsidSect="005A518C">
      <w:headerReference w:type="default" r:id="rId11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CFEED2" w14:textId="77777777" w:rsidR="008F4D55" w:rsidRDefault="008F4D55">
      <w:r>
        <w:separator/>
      </w:r>
    </w:p>
  </w:endnote>
  <w:endnote w:type="continuationSeparator" w:id="0">
    <w:p w14:paraId="03D3232F" w14:textId="77777777" w:rsidR="008F4D55" w:rsidRDefault="008F4D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521DBF3E-DB1C-488B-AB18-2E07445AF43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6AF9B68-2FA4-47FF-B8D0-87F8738C3482}"/>
    <w:embedBold r:id="rId3" w:fontKey="{D989E06A-9139-4BD5-B838-14A1B1F418FC}"/>
    <w:embedItalic r:id="rId4" w:fontKey="{5B997A59-73DB-46AD-B103-7CE69F315CD6}"/>
    <w:embedBoldItalic r:id="rId5" w:fontKey="{0D5BB530-02D1-406C-8515-330C5F2694D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3E8E4038-2A26-41E6-95E1-6FC1C9032CEA}"/>
    <w:embedItalic r:id="rId7" w:fontKey="{0F1666DC-420F-41C6-948F-20B1736222B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98586BD0-D258-429E-B63E-D762E5D881F8}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  <w:embedRegular r:id="rId9" w:fontKey="{75A2C4FF-4B82-4A54-87AB-50593BE16EFE}"/>
    <w:embedItalic r:id="rId10" w:fontKey="{0FB95F29-C92A-4764-98D6-2D4A13F9EE98}"/>
    <w:embedBoldItalic r:id="rId11" w:fontKey="{0F172E24-1780-4319-8313-A80A115DA915}"/>
  </w:font>
  <w:font w:name="Times New Roman CYR">
    <w:charset w:val="00"/>
    <w:family w:val="roman"/>
    <w:pitch w:val="variable"/>
    <w:sig w:usb0="E0002EFF" w:usb1="C000785B" w:usb2="00000009" w:usb3="00000000" w:csb0="000001FF" w:csb1="00000000"/>
    <w:embedRegular r:id="rId12" w:fontKey="{90BC2A22-C16A-41DC-9297-6222F3F5C783}"/>
    <w:embedItalic r:id="rId13" w:fontKey="{9AA810F7-99BA-4C60-872B-1F1CA473BB7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4" w:fontKey="{914BDBBD-49AD-43CB-B260-ED37557FE122}"/>
  </w:font>
  <w:font w:name="Journal">
    <w:altName w:val="Times New Roman"/>
    <w:charset w:val="00"/>
    <w:family w:val="auto"/>
    <w:pitch w:val="variable"/>
    <w:embedRegular r:id="rId15" w:fontKey="{374145AA-6D3D-4777-91A0-426EE340BBA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6" w:fontKey="{9B4B2FD9-A5A9-4FE4-96CF-AEFF0FD9480F}"/>
    <w:embedBold r:id="rId17" w:fontKey="{D0193850-7B09-4FE7-A4DE-ADCF25127432}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  <w:embedRegular r:id="rId18" w:fontKey="{3053ED86-2C34-45D1-BA4F-850C7DAFA5D5}"/>
    <w:embedItalic r:id="rId19" w:fontKey="{E87B020E-43B0-4C87-B88D-EC056C7A1E2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0" w:fontKey="{A6687183-1B1B-4C31-944F-B93761104402}"/>
    <w:embedItalic r:id="rId21" w:fontKey="{22DD256E-0E0B-4B28-9D41-0C0B477AE39F}"/>
  </w:font>
  <w:font w:name="Nimbus Roman No9 L">
    <w:altName w:val="Times New Roman"/>
    <w:charset w:val="CC"/>
    <w:family w:val="auto"/>
    <w:pitch w:val="default"/>
    <w:embedRegular r:id="rId22" w:fontKey="{AB505C86-EEBA-440F-836E-2654F6AA2E01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23" w:fontKey="{70DFDFB2-11E1-489B-912D-03E2E85E2337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24" w:fontKey="{8E4B8565-CA73-4D46-ADB1-96324C1F8345}"/>
  </w:font>
  <w:font w:name="Arial-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5" w:fontKey="{855212D6-A2A2-4BCB-B966-9F556A98F98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65B4D6" w14:textId="77777777" w:rsidR="007575BD" w:rsidRDefault="007575BD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7575BD" w:rsidRDefault="007575BD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ACAEE7" w14:textId="77777777" w:rsidR="008F4D55" w:rsidRDefault="008F4D55">
      <w:r>
        <w:separator/>
      </w:r>
    </w:p>
  </w:footnote>
  <w:footnote w:type="continuationSeparator" w:id="0">
    <w:p w14:paraId="4FAEFF88" w14:textId="77777777" w:rsidR="008F4D55" w:rsidRDefault="008F4D5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991CEA" w14:textId="77777777" w:rsidR="007575BD" w:rsidRDefault="008F4D55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7575BD" w:rsidRDefault="007575BD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5FA04640" w:rsidR="007575BD" w:rsidRPr="00C11D91" w:rsidRDefault="007575BD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7575BD" w:rsidRPr="00C11D91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Разраб</w:t>
                    </w:r>
                    <w:r>
                      <w:rPr>
                        <w:sz w:val="18"/>
                        <w:lang w:val="ru-RU"/>
                      </w:rPr>
                      <w:t>отал</w:t>
                    </w:r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11BC78CB" w:rsidR="007575BD" w:rsidRDefault="007575BD" w:rsidP="005450E6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Локоцкий А.С.</w:t>
                    </w:r>
                  </w:p>
                  <w:p w14:paraId="61093CF4" w14:textId="77777777" w:rsidR="007575BD" w:rsidRPr="005450E6" w:rsidRDefault="007575BD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7575BD" w:rsidRPr="00C11D91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Провер</w:t>
                    </w:r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7575BD" w:rsidRPr="002B763E" w:rsidRDefault="007575BD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7575BD" w:rsidRDefault="007575BD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7575BD" w:rsidRPr="00E44336" w:rsidRDefault="007575BD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7575BD" w:rsidRPr="002E23CF" w:rsidRDefault="007575BD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7575BD" w:rsidRDefault="007575BD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</w:t>
                    </w:r>
                    <w:r>
                      <w:rPr>
                        <w:sz w:val="18"/>
                        <w:lang w:val="ru-RU"/>
                      </w:rPr>
                      <w:t>к</w:t>
                    </w:r>
                    <w:r>
                      <w:rPr>
                        <w:sz w:val="18"/>
                      </w:rPr>
                      <w:t>онтр</w:t>
                    </w:r>
                    <w:r>
                      <w:rPr>
                        <w:sz w:val="18"/>
                        <w:lang w:val="ru-RU"/>
                      </w:rPr>
                      <w:t>оль</w:t>
                    </w:r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7575BD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7575BD" w:rsidRPr="00E44336" w:rsidRDefault="007575BD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7575BD" w:rsidRDefault="007575BD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7575BD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7575BD" w:rsidRPr="00C11D91" w:rsidRDefault="007575BD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 проекта локальной компьютерной сети для учебного кабинета</w:t>
                  </w:r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Лит.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0E54B7A9" w:rsidR="007575BD" w:rsidRPr="0051080F" w:rsidRDefault="007575BD">
                  <w:pPr>
                    <w:pStyle w:val="af0"/>
                    <w:jc w:val="center"/>
                    <w:rPr>
                      <w:sz w:val="18"/>
                      <w:szCs w:val="18"/>
                      <w:lang w:val="en-US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</w:t>
                  </w:r>
                  <w:r w:rsidR="0051080F">
                    <w:rPr>
                      <w:sz w:val="18"/>
                      <w:szCs w:val="18"/>
                      <w:lang w:val="en-US"/>
                    </w:rPr>
                    <w:t>4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7575BD" w:rsidRPr="00C11D91" w:rsidRDefault="007575BD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CCF29B" w14:textId="77777777" w:rsidR="007575BD" w:rsidRDefault="008F4D55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7575BD" w:rsidRPr="003E3812" w:rsidRDefault="007575BD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>
                    <w:rPr>
                      <w:rStyle w:val="a9"/>
                      <w:noProof/>
                    </w:rPr>
                    <w:t>6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7BA96354" w:rsidR="007575BD" w:rsidRDefault="007575BD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7575BD" w:rsidRDefault="007575BD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7575BD" w:rsidRDefault="007575BD">
                  <w:pPr>
                    <w:jc w:val="center"/>
                  </w:pPr>
                </w:p>
                <w:p w14:paraId="124B8551" w14:textId="77777777" w:rsidR="007575BD" w:rsidRDefault="007575BD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TrueTypeFonts/>
  <w:embedSystemFonts/>
  <w:hideSpellingError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4C73"/>
    <w:rsid w:val="00004B34"/>
    <w:rsid w:val="00007D14"/>
    <w:rsid w:val="0001072D"/>
    <w:rsid w:val="00013B0B"/>
    <w:rsid w:val="00016EE3"/>
    <w:rsid w:val="000175E3"/>
    <w:rsid w:val="000205CA"/>
    <w:rsid w:val="00021001"/>
    <w:rsid w:val="00023C82"/>
    <w:rsid w:val="00040147"/>
    <w:rsid w:val="0004223B"/>
    <w:rsid w:val="0004554E"/>
    <w:rsid w:val="000666E4"/>
    <w:rsid w:val="00070C6D"/>
    <w:rsid w:val="00074096"/>
    <w:rsid w:val="00077EC0"/>
    <w:rsid w:val="00081E33"/>
    <w:rsid w:val="00095EA5"/>
    <w:rsid w:val="000A4DD2"/>
    <w:rsid w:val="000A515C"/>
    <w:rsid w:val="000B64AE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13DBC"/>
    <w:rsid w:val="001240D9"/>
    <w:rsid w:val="00132423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3074"/>
    <w:rsid w:val="001C2B0A"/>
    <w:rsid w:val="001D2FC9"/>
    <w:rsid w:val="001E1104"/>
    <w:rsid w:val="001E4C21"/>
    <w:rsid w:val="001F1375"/>
    <w:rsid w:val="001F1666"/>
    <w:rsid w:val="00210E3A"/>
    <w:rsid w:val="00213AE9"/>
    <w:rsid w:val="0021532D"/>
    <w:rsid w:val="002166E5"/>
    <w:rsid w:val="002217C4"/>
    <w:rsid w:val="0022652B"/>
    <w:rsid w:val="002313E2"/>
    <w:rsid w:val="002323B2"/>
    <w:rsid w:val="00245C41"/>
    <w:rsid w:val="0025016A"/>
    <w:rsid w:val="002548CC"/>
    <w:rsid w:val="00260D7A"/>
    <w:rsid w:val="00262883"/>
    <w:rsid w:val="0028080F"/>
    <w:rsid w:val="00280EA0"/>
    <w:rsid w:val="00282EFE"/>
    <w:rsid w:val="00284427"/>
    <w:rsid w:val="0028775B"/>
    <w:rsid w:val="00291179"/>
    <w:rsid w:val="002B763E"/>
    <w:rsid w:val="002C3046"/>
    <w:rsid w:val="002C5F0A"/>
    <w:rsid w:val="002D6CF4"/>
    <w:rsid w:val="002E23CF"/>
    <w:rsid w:val="00301679"/>
    <w:rsid w:val="0030272B"/>
    <w:rsid w:val="00307974"/>
    <w:rsid w:val="00307F5B"/>
    <w:rsid w:val="00322E10"/>
    <w:rsid w:val="00326D35"/>
    <w:rsid w:val="00327C70"/>
    <w:rsid w:val="00331279"/>
    <w:rsid w:val="00336445"/>
    <w:rsid w:val="003416DC"/>
    <w:rsid w:val="003419BF"/>
    <w:rsid w:val="0034309C"/>
    <w:rsid w:val="00351479"/>
    <w:rsid w:val="00352134"/>
    <w:rsid w:val="003628CA"/>
    <w:rsid w:val="00364496"/>
    <w:rsid w:val="003759F3"/>
    <w:rsid w:val="00375FAA"/>
    <w:rsid w:val="00383FDC"/>
    <w:rsid w:val="00396FB8"/>
    <w:rsid w:val="003A0131"/>
    <w:rsid w:val="003A2E23"/>
    <w:rsid w:val="003B77F0"/>
    <w:rsid w:val="003C3B6C"/>
    <w:rsid w:val="003D0BB2"/>
    <w:rsid w:val="003D4930"/>
    <w:rsid w:val="003D5019"/>
    <w:rsid w:val="003E2797"/>
    <w:rsid w:val="003E291B"/>
    <w:rsid w:val="003E3812"/>
    <w:rsid w:val="003E7F3D"/>
    <w:rsid w:val="003F1592"/>
    <w:rsid w:val="003F349D"/>
    <w:rsid w:val="003F5EB7"/>
    <w:rsid w:val="00401D43"/>
    <w:rsid w:val="00405FFA"/>
    <w:rsid w:val="00413ABA"/>
    <w:rsid w:val="004215BE"/>
    <w:rsid w:val="004310BB"/>
    <w:rsid w:val="00434364"/>
    <w:rsid w:val="00446EF9"/>
    <w:rsid w:val="00454524"/>
    <w:rsid w:val="004714AF"/>
    <w:rsid w:val="0048223E"/>
    <w:rsid w:val="0048590F"/>
    <w:rsid w:val="00491645"/>
    <w:rsid w:val="004A330A"/>
    <w:rsid w:val="004A58E1"/>
    <w:rsid w:val="004A6AD6"/>
    <w:rsid w:val="004B1ED1"/>
    <w:rsid w:val="004B6598"/>
    <w:rsid w:val="004C34F1"/>
    <w:rsid w:val="004D552D"/>
    <w:rsid w:val="004F1A3C"/>
    <w:rsid w:val="004F27EB"/>
    <w:rsid w:val="004F41EF"/>
    <w:rsid w:val="0050274A"/>
    <w:rsid w:val="00506B07"/>
    <w:rsid w:val="0051080F"/>
    <w:rsid w:val="0051236E"/>
    <w:rsid w:val="00515F89"/>
    <w:rsid w:val="005261D0"/>
    <w:rsid w:val="00530676"/>
    <w:rsid w:val="00541580"/>
    <w:rsid w:val="00541C02"/>
    <w:rsid w:val="00543648"/>
    <w:rsid w:val="005450E6"/>
    <w:rsid w:val="00556DE4"/>
    <w:rsid w:val="00557115"/>
    <w:rsid w:val="00557A80"/>
    <w:rsid w:val="00566411"/>
    <w:rsid w:val="005732C9"/>
    <w:rsid w:val="00573894"/>
    <w:rsid w:val="00581ECF"/>
    <w:rsid w:val="005922E1"/>
    <w:rsid w:val="0059338D"/>
    <w:rsid w:val="00594BA6"/>
    <w:rsid w:val="00594BD7"/>
    <w:rsid w:val="005A0D5F"/>
    <w:rsid w:val="005A518C"/>
    <w:rsid w:val="005B6A4E"/>
    <w:rsid w:val="005B6E1B"/>
    <w:rsid w:val="005C50FE"/>
    <w:rsid w:val="005D123B"/>
    <w:rsid w:val="005E18E0"/>
    <w:rsid w:val="0062208F"/>
    <w:rsid w:val="00634DEC"/>
    <w:rsid w:val="00642A99"/>
    <w:rsid w:val="00644E0F"/>
    <w:rsid w:val="0066401B"/>
    <w:rsid w:val="00666CAE"/>
    <w:rsid w:val="00672C35"/>
    <w:rsid w:val="00695391"/>
    <w:rsid w:val="00695585"/>
    <w:rsid w:val="006A2C40"/>
    <w:rsid w:val="006A31EB"/>
    <w:rsid w:val="006C285D"/>
    <w:rsid w:val="006E17F1"/>
    <w:rsid w:val="006E3FB2"/>
    <w:rsid w:val="006F3FDF"/>
    <w:rsid w:val="00702D99"/>
    <w:rsid w:val="00714864"/>
    <w:rsid w:val="00720A8C"/>
    <w:rsid w:val="00720BF6"/>
    <w:rsid w:val="00732AD0"/>
    <w:rsid w:val="00733396"/>
    <w:rsid w:val="00741953"/>
    <w:rsid w:val="00745EA8"/>
    <w:rsid w:val="007508A3"/>
    <w:rsid w:val="00754AE0"/>
    <w:rsid w:val="007561DD"/>
    <w:rsid w:val="007575BD"/>
    <w:rsid w:val="00782F21"/>
    <w:rsid w:val="0078706D"/>
    <w:rsid w:val="00787098"/>
    <w:rsid w:val="0078744C"/>
    <w:rsid w:val="00790A08"/>
    <w:rsid w:val="007A4A96"/>
    <w:rsid w:val="007B63D7"/>
    <w:rsid w:val="007B77A9"/>
    <w:rsid w:val="007D29CC"/>
    <w:rsid w:val="007E277A"/>
    <w:rsid w:val="007E78EE"/>
    <w:rsid w:val="007F2484"/>
    <w:rsid w:val="00810795"/>
    <w:rsid w:val="00834A91"/>
    <w:rsid w:val="00837C36"/>
    <w:rsid w:val="00853D5F"/>
    <w:rsid w:val="0086794E"/>
    <w:rsid w:val="008826BB"/>
    <w:rsid w:val="00885386"/>
    <w:rsid w:val="00887305"/>
    <w:rsid w:val="008A113A"/>
    <w:rsid w:val="008A4664"/>
    <w:rsid w:val="008A4A9E"/>
    <w:rsid w:val="008A679F"/>
    <w:rsid w:val="008B3899"/>
    <w:rsid w:val="008C3018"/>
    <w:rsid w:val="008D1273"/>
    <w:rsid w:val="008D2109"/>
    <w:rsid w:val="008D6559"/>
    <w:rsid w:val="008E2B7D"/>
    <w:rsid w:val="008F4D55"/>
    <w:rsid w:val="00907C1D"/>
    <w:rsid w:val="00933F70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A7058"/>
    <w:rsid w:val="009A7DEE"/>
    <w:rsid w:val="009B17B1"/>
    <w:rsid w:val="009B7F65"/>
    <w:rsid w:val="009D1ADA"/>
    <w:rsid w:val="009D3323"/>
    <w:rsid w:val="009E3267"/>
    <w:rsid w:val="009F1D6C"/>
    <w:rsid w:val="009F6069"/>
    <w:rsid w:val="009F6C8A"/>
    <w:rsid w:val="00A0187F"/>
    <w:rsid w:val="00A01961"/>
    <w:rsid w:val="00A06587"/>
    <w:rsid w:val="00A34A7A"/>
    <w:rsid w:val="00A36156"/>
    <w:rsid w:val="00A50B4D"/>
    <w:rsid w:val="00A52754"/>
    <w:rsid w:val="00A53786"/>
    <w:rsid w:val="00A63980"/>
    <w:rsid w:val="00A71096"/>
    <w:rsid w:val="00A7426B"/>
    <w:rsid w:val="00A90B03"/>
    <w:rsid w:val="00A9658D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6080"/>
    <w:rsid w:val="00AC7388"/>
    <w:rsid w:val="00AD400C"/>
    <w:rsid w:val="00AE0B3C"/>
    <w:rsid w:val="00AE6687"/>
    <w:rsid w:val="00B01E88"/>
    <w:rsid w:val="00B20C5F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6446"/>
    <w:rsid w:val="00B5737F"/>
    <w:rsid w:val="00B60BEE"/>
    <w:rsid w:val="00B6267C"/>
    <w:rsid w:val="00B77468"/>
    <w:rsid w:val="00B817EC"/>
    <w:rsid w:val="00B92A03"/>
    <w:rsid w:val="00B93307"/>
    <w:rsid w:val="00B94A07"/>
    <w:rsid w:val="00BA64B2"/>
    <w:rsid w:val="00BA735F"/>
    <w:rsid w:val="00BB0E9C"/>
    <w:rsid w:val="00BB5D30"/>
    <w:rsid w:val="00BB78FE"/>
    <w:rsid w:val="00BC2CE3"/>
    <w:rsid w:val="00BD4A6C"/>
    <w:rsid w:val="00BE5A0D"/>
    <w:rsid w:val="00C0235A"/>
    <w:rsid w:val="00C11D91"/>
    <w:rsid w:val="00C12D00"/>
    <w:rsid w:val="00C24DC1"/>
    <w:rsid w:val="00C42D2B"/>
    <w:rsid w:val="00C44F87"/>
    <w:rsid w:val="00C51C68"/>
    <w:rsid w:val="00C648E9"/>
    <w:rsid w:val="00C91FD9"/>
    <w:rsid w:val="00C9217D"/>
    <w:rsid w:val="00C952E6"/>
    <w:rsid w:val="00C960B2"/>
    <w:rsid w:val="00C9779B"/>
    <w:rsid w:val="00CA66AC"/>
    <w:rsid w:val="00CA6EF8"/>
    <w:rsid w:val="00CA7E0F"/>
    <w:rsid w:val="00CB32C9"/>
    <w:rsid w:val="00CB4554"/>
    <w:rsid w:val="00CB4DEC"/>
    <w:rsid w:val="00CC042A"/>
    <w:rsid w:val="00CC4477"/>
    <w:rsid w:val="00CD47A9"/>
    <w:rsid w:val="00CF18A7"/>
    <w:rsid w:val="00D1191D"/>
    <w:rsid w:val="00D13931"/>
    <w:rsid w:val="00D359F8"/>
    <w:rsid w:val="00D40C34"/>
    <w:rsid w:val="00D411D7"/>
    <w:rsid w:val="00D51E0A"/>
    <w:rsid w:val="00D5551C"/>
    <w:rsid w:val="00D5581B"/>
    <w:rsid w:val="00D5696B"/>
    <w:rsid w:val="00D57FD3"/>
    <w:rsid w:val="00D658B4"/>
    <w:rsid w:val="00D66C8C"/>
    <w:rsid w:val="00D812CE"/>
    <w:rsid w:val="00D90F1E"/>
    <w:rsid w:val="00D928CF"/>
    <w:rsid w:val="00D94A79"/>
    <w:rsid w:val="00D94C67"/>
    <w:rsid w:val="00DB75A2"/>
    <w:rsid w:val="00DC1891"/>
    <w:rsid w:val="00DC2ECD"/>
    <w:rsid w:val="00DD0FEF"/>
    <w:rsid w:val="00DF5959"/>
    <w:rsid w:val="00DF6A13"/>
    <w:rsid w:val="00E01515"/>
    <w:rsid w:val="00E13AEA"/>
    <w:rsid w:val="00E144DB"/>
    <w:rsid w:val="00E256DF"/>
    <w:rsid w:val="00E26870"/>
    <w:rsid w:val="00E450C4"/>
    <w:rsid w:val="00E46081"/>
    <w:rsid w:val="00E51FA1"/>
    <w:rsid w:val="00E546E9"/>
    <w:rsid w:val="00E54AD3"/>
    <w:rsid w:val="00E62C6F"/>
    <w:rsid w:val="00E8285A"/>
    <w:rsid w:val="00E945D8"/>
    <w:rsid w:val="00E95DEE"/>
    <w:rsid w:val="00E96D8C"/>
    <w:rsid w:val="00EB6D90"/>
    <w:rsid w:val="00EC288E"/>
    <w:rsid w:val="00EC3C79"/>
    <w:rsid w:val="00ED24D6"/>
    <w:rsid w:val="00ED29D9"/>
    <w:rsid w:val="00EE1095"/>
    <w:rsid w:val="00EE32D0"/>
    <w:rsid w:val="00EE4223"/>
    <w:rsid w:val="00EE65CF"/>
    <w:rsid w:val="00EF6E0C"/>
    <w:rsid w:val="00F04B95"/>
    <w:rsid w:val="00F07374"/>
    <w:rsid w:val="00F13785"/>
    <w:rsid w:val="00F4293E"/>
    <w:rsid w:val="00F44841"/>
    <w:rsid w:val="00F541A0"/>
    <w:rsid w:val="00F603AA"/>
    <w:rsid w:val="00F61BB3"/>
    <w:rsid w:val="00F709E6"/>
    <w:rsid w:val="00F7182F"/>
    <w:rsid w:val="00F72178"/>
    <w:rsid w:val="00F83EDC"/>
    <w:rsid w:val="00F85FB3"/>
    <w:rsid w:val="00F877D2"/>
    <w:rsid w:val="00FA2BE7"/>
    <w:rsid w:val="00FA2F5A"/>
    <w:rsid w:val="00FA3EF6"/>
    <w:rsid w:val="00FB0A30"/>
    <w:rsid w:val="00FB68AD"/>
    <w:rsid w:val="00FC62E4"/>
    <w:rsid w:val="00FD09EA"/>
    <w:rsid w:val="00FE01C3"/>
    <w:rsid w:val="00FE2374"/>
    <w:rsid w:val="00FE4C73"/>
    <w:rsid w:val="00FF0B2A"/>
    <w:rsid w:val="00FF3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  <o:rules v:ext="edit">
        <o:r id="V:Rule1" type="connector" idref="#_x0000_s1198"/>
        <o:r id="V:Rule2" type="connector" idref="#_x0000_s1240"/>
        <o:r id="V:Rule3" type="connector" idref="#_x0000_s1241"/>
        <o:r id="V:Rule4" type="connector" idref="#_x0000_s1242"/>
      </o:rules>
    </o:shapelayout>
  </w:shapeDefaults>
  <w:decimalSymbol w:val="."/>
  <w:listSeparator w:val=","/>
  <w14:docId w14:val="61859635"/>
  <w15:docId w15:val="{7AFC78F5-9B12-4038-B5BE-A49C9D882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F04B95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afc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d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e">
    <w:name w:val="Выделение в тексте"/>
    <w:rsid w:val="00A9715F"/>
    <w:rPr>
      <w:i/>
    </w:rPr>
  </w:style>
  <w:style w:type="paragraph" w:customStyle="1" w:styleId="aff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0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1">
    <w:name w:val="Таблица..."/>
    <w:rsid w:val="00A9715F"/>
    <w:rPr>
      <w:b/>
      <w:i/>
      <w:noProof w:val="0"/>
      <w:lang w:val="ru-RU"/>
    </w:rPr>
  </w:style>
  <w:style w:type="paragraph" w:customStyle="1" w:styleId="aff2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3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4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5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6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7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afc">
    <w:name w:val="Обычный (Интернет) Знак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9">
    <w:name w:val="Balloon Text"/>
    <w:basedOn w:val="a0"/>
    <w:link w:val="affa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a">
    <w:name w:val="Текст выноски Знак"/>
    <w:basedOn w:val="a1"/>
    <w:link w:val="aff9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4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b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c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d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  <w:style w:type="character" w:styleId="affe">
    <w:name w:val="Unresolved Mention"/>
    <w:basedOn w:val="a1"/>
    <w:uiPriority w:val="99"/>
    <w:semiHidden/>
    <w:unhideWhenUsed/>
    <w:rsid w:val="00EF6E0C"/>
    <w:rPr>
      <w:color w:val="605E5C"/>
      <w:shd w:val="clear" w:color="auto" w:fill="E1DFDD"/>
    </w:rPr>
  </w:style>
  <w:style w:type="character" w:customStyle="1" w:styleId="product-buy-modaltotal-value">
    <w:name w:val="product-buy-modal__total-value"/>
    <w:basedOn w:val="a1"/>
    <w:rsid w:val="00790A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5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3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4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7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4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6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94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54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49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3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1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1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1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4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0995A1A-22C2-4114-9340-9AA7EEE15C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рамок.dot</Template>
  <TotalTime>626</TotalTime>
  <Pages>14</Pages>
  <Words>1951</Words>
  <Characters>11123</Characters>
  <Application>Microsoft Office Word</Application>
  <DocSecurity>0</DocSecurity>
  <Lines>92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13048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</dc:creator>
  <cp:lastModifiedBy>admin</cp:lastModifiedBy>
  <cp:revision>69</cp:revision>
  <cp:lastPrinted>2014-06-07T14:51:00Z</cp:lastPrinted>
  <dcterms:created xsi:type="dcterms:W3CDTF">2019-11-30T08:58:00Z</dcterms:created>
  <dcterms:modified xsi:type="dcterms:W3CDTF">2023-06-17T20:48:00Z</dcterms:modified>
</cp:coreProperties>
</file>