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3CF1E9AF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286711" w:rsidRPr="00EC3974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602BB9">
        <w:tc>
          <w:tcPr>
            <w:tcW w:w="4361" w:type="dxa"/>
          </w:tcPr>
          <w:p w14:paraId="3B535409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1CCF8E02" w:rsidR="00C11D91" w:rsidRPr="00E16DE4" w:rsidRDefault="00E16DE4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Маслов Р.Д.</w:t>
            </w:r>
          </w:p>
        </w:tc>
      </w:tr>
      <w:tr w:rsidR="00C11D91" w:rsidRPr="003F5EB7" w14:paraId="18F851C7" w14:textId="77777777" w:rsidTr="00602BB9">
        <w:tc>
          <w:tcPr>
            <w:tcW w:w="4361" w:type="dxa"/>
          </w:tcPr>
          <w:p w14:paraId="295BFCD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602BB9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602BB9">
        <w:tc>
          <w:tcPr>
            <w:tcW w:w="4361" w:type="dxa"/>
          </w:tcPr>
          <w:p w14:paraId="0965EF2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602BB9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602BB9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602BB9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602BB9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602BB9">
        <w:tc>
          <w:tcPr>
            <w:tcW w:w="4361" w:type="dxa"/>
          </w:tcPr>
          <w:p w14:paraId="73572A1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602BB9">
        <w:tc>
          <w:tcPr>
            <w:tcW w:w="4361" w:type="dxa"/>
          </w:tcPr>
          <w:p w14:paraId="36B70E08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2BADE2A4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E16DE4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602BB9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602BB9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CA538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</w:t>
      </w:r>
      <w:r w:rsidR="00B90E4B">
        <w:rPr>
          <w:szCs w:val="28"/>
          <w:lang w:val="ru-RU"/>
        </w:rPr>
        <w:t>8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0F5F81CF" w:rsidR="00CA7E0F" w:rsidRPr="00811A2A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</w:t>
      </w:r>
      <w:r w:rsidR="00B90E4B">
        <w:rPr>
          <w:szCs w:val="28"/>
          <w:lang w:val="ru-RU"/>
        </w:rPr>
        <w:t>одно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</w:t>
      </w:r>
      <w:proofErr w:type="spellEnd"/>
      <w:r w:rsidR="00B90E4B">
        <w:rPr>
          <w:szCs w:val="28"/>
          <w:lang w:val="ru-RU"/>
        </w:rPr>
        <w:t xml:space="preserve">ее </w:t>
      </w:r>
      <w:proofErr w:type="spellStart"/>
      <w:r w:rsidRPr="003F5EB7">
        <w:rPr>
          <w:szCs w:val="28"/>
        </w:rPr>
        <w:t>мест</w:t>
      </w:r>
      <w:proofErr w:type="spellEnd"/>
      <w:r w:rsidR="00B90E4B">
        <w:rPr>
          <w:szCs w:val="28"/>
          <w:lang w:val="ru-RU"/>
        </w:rPr>
        <w:t xml:space="preserve">о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71DF49F0" w14:textId="5E039B11" w:rsidR="00A94B85" w:rsidRPr="003F5EB7" w:rsidRDefault="00455480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</w:rPr>
        <w:pict w14:anchorId="7E511F7F">
          <v:shapetype id="_x0000_t202" coordsize="21600,21600" o:spt="202" path="m,l,21600r21600,l21600,xe">
            <v:stroke joinstyle="miter"/>
            <v:path gradientshapeok="t" o:connecttype="rect"/>
          </v:shapetype>
          <v:shape id="_x0000_s1108" type="#_x0000_t202" style="position:absolute;left:0;text-align:left;margin-left:218.15pt;margin-top:11.45pt;width:31.45pt;height:23.3pt;z-index:25169100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10B5463B" w14:textId="1553F4B7" w:rsidR="00455480" w:rsidRPr="00A94B85" w:rsidRDefault="0045548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3136AEC5" w14:textId="640E6BEB" w:rsidR="00CA7E0F" w:rsidRPr="003F5EB7" w:rsidRDefault="00455480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121" style="position:absolute;left:0;text-align:left;margin-left:109.95pt;margin-top:17.4pt;width:34pt;height:22.7pt;rotation:90;z-index:251699200"/>
        </w:pict>
      </w:r>
      <w:r>
        <w:rPr>
          <w:noProof/>
          <w:szCs w:val="28"/>
          <w:lang w:val="ru-RU"/>
        </w:rPr>
        <w:pict w14:anchorId="5F939071">
          <v:rect id="_x0000_s1122" style="position:absolute;left:0;text-align:left;margin-left:109.95pt;margin-top:56.95pt;width:34pt;height:22.7pt;rotation:90;z-index:251700224"/>
        </w:pict>
      </w:r>
      <w:r>
        <w:rPr>
          <w:noProof/>
          <w:szCs w:val="28"/>
          <w:lang w:val="ru-RU"/>
        </w:rPr>
        <w:pict w14:anchorId="5F939071">
          <v:rect id="_x0000_s1119" style="position:absolute;left:0;text-align:left;margin-left:109.95pt;margin-top:96.8pt;width:34pt;height:22.7pt;rotation:90;z-index:251697152"/>
        </w:pict>
      </w:r>
      <w:r>
        <w:rPr>
          <w:noProof/>
          <w:szCs w:val="28"/>
          <w:lang w:val="ru-RU"/>
        </w:rPr>
        <w:pict w14:anchorId="5F939071">
          <v:rect id="_x0000_s1138" style="position:absolute;left:0;text-align:left;margin-left:175.15pt;margin-top:17.25pt;width:34pt;height:22.7pt;rotation:90;z-index:251707392"/>
        </w:pict>
      </w:r>
      <w:r>
        <w:rPr>
          <w:noProof/>
          <w:szCs w:val="28"/>
          <w:lang w:val="ru-RU"/>
        </w:rPr>
        <w:pict w14:anchorId="5F939071">
          <v:rect id="_x0000_s1163" style="position:absolute;left:0;text-align:left;margin-left:370.75pt;margin-top:56.8pt;width:34pt;height:22.7pt;rotation:90;z-index:251732992"/>
        </w:pict>
      </w:r>
      <w:r>
        <w:rPr>
          <w:noProof/>
          <w:szCs w:val="28"/>
          <w:lang w:val="ru-RU"/>
        </w:rPr>
        <w:pict w14:anchorId="5F939071">
          <v:rect id="_x0000_s1162" style="position:absolute;left:0;text-align:left;margin-left:370.75pt;margin-top:17.25pt;width:34pt;height:22.7pt;rotation:90;z-index:251731968"/>
        </w:pict>
      </w:r>
      <w:r>
        <w:rPr>
          <w:noProof/>
          <w:szCs w:val="28"/>
          <w:lang w:val="ru-RU"/>
        </w:rPr>
        <w:pict w14:anchorId="5F939071">
          <v:rect id="_x0000_s1160" style="position:absolute;left:0;text-align:left;margin-left:370.75pt;margin-top:96.65pt;width:34pt;height:22.7pt;rotation:90;z-index:251729920"/>
        </w:pict>
      </w:r>
      <w:r>
        <w:rPr>
          <w:noProof/>
          <w:szCs w:val="28"/>
          <w:lang w:val="ru-RU"/>
        </w:rPr>
        <w:pict w14:anchorId="5F939071">
          <v:rect id="_x0000_s1155" style="position:absolute;left:0;text-align:left;margin-left:305.55pt;margin-top:56.8pt;width:34pt;height:22.7pt;rotation:90;z-index:251724800"/>
        </w:pict>
      </w:r>
      <w:r>
        <w:rPr>
          <w:noProof/>
          <w:szCs w:val="28"/>
          <w:lang w:val="ru-RU"/>
        </w:rPr>
        <w:pict w14:anchorId="5F939071">
          <v:rect id="_x0000_s1154" style="position:absolute;left:0;text-align:left;margin-left:305.55pt;margin-top:17.25pt;width:34pt;height:22.7pt;rotation:90;z-index:251723776"/>
        </w:pict>
      </w:r>
      <w:r>
        <w:rPr>
          <w:noProof/>
          <w:szCs w:val="28"/>
          <w:lang w:val="ru-RU"/>
        </w:rPr>
        <w:pict w14:anchorId="5F939071">
          <v:rect id="_x0000_s1153" style="position:absolute;left:0;text-align:left;margin-left:305.5pt;margin-top:136.45pt;width:34pt;height:22.7pt;rotation:90;z-index:251722752"/>
        </w:pict>
      </w:r>
      <w:r>
        <w:rPr>
          <w:noProof/>
          <w:szCs w:val="28"/>
          <w:lang w:val="ru-RU"/>
        </w:rPr>
        <w:pict w14:anchorId="5F939071">
          <v:rect id="_x0000_s1152" style="position:absolute;left:0;text-align:left;margin-left:305.55pt;margin-top:96.65pt;width:34pt;height:22.7pt;rotation:90;z-index:251721728"/>
        </w:pict>
      </w:r>
      <w:r>
        <w:rPr>
          <w:noProof/>
          <w:szCs w:val="28"/>
          <w:lang w:val="ru-RU"/>
        </w:rPr>
        <w:pict w14:anchorId="5F939071">
          <v:rect id="_x0000_s1147" style="position:absolute;left:0;text-align:left;margin-left:240.35pt;margin-top:56.8pt;width:34pt;height:22.7pt;rotation:90;z-index:251716608"/>
        </w:pict>
      </w:r>
      <w:r>
        <w:rPr>
          <w:noProof/>
          <w:szCs w:val="28"/>
          <w:lang w:val="ru-RU"/>
        </w:rPr>
        <w:pict w14:anchorId="5F939071">
          <v:rect id="_x0000_s1146" style="position:absolute;left:0;text-align:left;margin-left:240.35pt;margin-top:17.25pt;width:34pt;height:22.7pt;rotation:90;z-index:251715584"/>
        </w:pict>
      </w:r>
      <w:r>
        <w:rPr>
          <w:noProof/>
          <w:szCs w:val="28"/>
          <w:lang w:val="ru-RU"/>
        </w:rPr>
        <w:pict w14:anchorId="5F939071">
          <v:rect id="_x0000_s1145" style="position:absolute;left:0;text-align:left;margin-left:240.3pt;margin-top:136.45pt;width:34pt;height:22.7pt;rotation:90;z-index:251714560"/>
        </w:pict>
      </w:r>
      <w:r>
        <w:rPr>
          <w:noProof/>
          <w:szCs w:val="28"/>
          <w:lang w:val="ru-RU"/>
        </w:rPr>
        <w:pict w14:anchorId="5F939071">
          <v:rect id="_x0000_s1144" style="position:absolute;left:0;text-align:left;margin-left:240.35pt;margin-top:96.65pt;width:34pt;height:22.7pt;rotation:90;z-index:251713536"/>
        </w:pict>
      </w:r>
      <w:r>
        <w:rPr>
          <w:noProof/>
          <w:szCs w:val="28"/>
          <w:lang w:val="ru-RU"/>
        </w:rPr>
        <w:pict w14:anchorId="5F939071">
          <v:rect id="_x0000_s1086" style="position:absolute;left:0;text-align:left;margin-left:44.8pt;margin-top:17.15pt;width:34pt;height:22.7pt;rotation:90;z-index:251670528"/>
        </w:pict>
      </w:r>
      <w:r>
        <w:rPr>
          <w:noProof/>
          <w:szCs w:val="28"/>
          <w:lang w:val="ru-RU"/>
        </w:rPr>
        <w:pict w14:anchorId="4E2F3DEA">
          <v:rect id="_x0000_s1074" style="position:absolute;left:0;text-align:left;margin-left:50.5pt;margin-top:11.55pt;width:368.5pt;height:170.1pt;z-index:251658240" strokecolor="black [3213]"/>
        </w:pict>
      </w:r>
    </w:p>
    <w:p w14:paraId="19DB88AC" w14:textId="0AB8868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551C995" w14:textId="497D7DDC" w:rsidR="00B77468" w:rsidRPr="003F5EB7" w:rsidRDefault="0045548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39" style="position:absolute;left:0;text-align:left;margin-left:175.15pt;margin-top:8.5pt;width:34pt;height:22.7pt;rotation:90;z-index:251708416"/>
        </w:pict>
      </w:r>
      <w:r>
        <w:rPr>
          <w:noProof/>
          <w:szCs w:val="28"/>
          <w:lang w:val="ru-RU"/>
        </w:rPr>
        <w:pict w14:anchorId="5F939071">
          <v:rect id="_x0000_s1087" style="position:absolute;left:0;text-align:left;margin-left:44.8pt;margin-top:8.4pt;width:34pt;height:22.7pt;rotation:90;z-index:251671552"/>
        </w:pict>
      </w:r>
    </w:p>
    <w:p w14:paraId="2B8E71A7" w14:textId="7B2A73C4" w:rsidR="00B77468" w:rsidRPr="00717D0D" w:rsidRDefault="00455480" w:rsidP="00717D0D">
      <w:pPr>
        <w:autoSpaceDE w:val="0"/>
        <w:autoSpaceDN w:val="0"/>
        <w:adjustRightInd w:val="0"/>
        <w:spacing w:line="360" w:lineRule="auto"/>
        <w:ind w:left="-900" w:firstLine="540"/>
        <w:rPr>
          <w:noProof/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137" style="position:absolute;left:0;text-align:left;margin-left:175.1pt;margin-top:64pt;width:34pt;height:22.7pt;rotation:90;z-index:251706368"/>
        </w:pict>
      </w:r>
      <w:r>
        <w:rPr>
          <w:noProof/>
          <w:szCs w:val="28"/>
          <w:lang w:val="ru-RU"/>
        </w:rPr>
        <w:pict w14:anchorId="5F939071">
          <v:rect id="_x0000_s1136" style="position:absolute;left:0;text-align:left;margin-left:175.15pt;margin-top:24.2pt;width:34pt;height:22.7pt;rotation:90;z-index:251705344"/>
        </w:pict>
      </w:r>
      <w:r>
        <w:rPr>
          <w:noProof/>
          <w:szCs w:val="28"/>
          <w:lang w:val="ru-RU"/>
        </w:rPr>
        <w:pict w14:anchorId="316EB9A5">
          <v:shape id="_x0000_s1107" type="#_x0000_t202" style="position:absolute;left:0;text-align:left;margin-left:17.65pt;margin-top:3.25pt;width:32.85pt;height:22.8pt;z-index:251688960" filled="f" stroked="f">
            <v:textbox style="mso-next-textbox:#_x0000_s1107">
              <w:txbxContent>
                <w:p w14:paraId="21D6CA71" w14:textId="383B63BF" w:rsidR="00455480" w:rsidRPr="00717D0D" w:rsidRDefault="0045548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A1</w:t>
                  </w:r>
                </w:p>
              </w:txbxContent>
            </v:textbox>
          </v:shape>
        </w:pict>
      </w:r>
      <w:r>
        <w:rPr>
          <w:noProof/>
        </w:rPr>
        <w:pict w14:anchorId="60E2C073">
          <v:shape id="_x0000_s1106" type="#_x0000_t202" style="position:absolute;left:0;text-align:left;margin-left:419.45pt;margin-top:3.25pt;width:36.5pt;height:23.3pt;z-index:2516879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106;mso-fit-shape-to-text:t">
              <w:txbxContent>
                <w:p w14:paraId="15041999" w14:textId="76E698CE" w:rsidR="00455480" w:rsidRPr="00717D0D" w:rsidRDefault="0045548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5F939071">
          <v:rect id="_x0000_s1075" style="position:absolute;left:0;text-align:left;margin-left:44.8pt;margin-top:24.1pt;width:34pt;height:22.7pt;rotation:90;z-index:251659264"/>
        </w:pict>
      </w:r>
    </w:p>
    <w:p w14:paraId="41DF4BFA" w14:textId="44870430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C34B59B" w14:textId="67431768" w:rsidR="00B77468" w:rsidRPr="003F5EB7" w:rsidRDefault="0045548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20" style="position:absolute;left:0;text-align:left;margin-left:109.9pt;margin-top:15.85pt;width:34pt;height:22.7pt;rotation:90;z-index:251698176"/>
        </w:pict>
      </w:r>
      <w:r>
        <w:rPr>
          <w:noProof/>
          <w:szCs w:val="28"/>
          <w:lang w:val="ru-RU"/>
        </w:rPr>
        <w:pict w14:anchorId="5F939071">
          <v:rect id="_x0000_s1085" style="position:absolute;left:0;text-align:left;margin-left:44.75pt;margin-top:15.6pt;width:34pt;height:22.7pt;rotation:90;z-index:251669504"/>
        </w:pict>
      </w:r>
    </w:p>
    <w:p w14:paraId="519B05C1" w14:textId="3321A8AE" w:rsidR="00B77468" w:rsidRPr="003F5EB7" w:rsidRDefault="0045548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61D51E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04" type="#_x0000_t32" style="position:absolute;left:0;text-align:left;margin-left:378pt;margin-top:19.75pt;width:17pt;height:17pt;flip:x y;z-index:251683840" o:connectortype="straight" strokeweight="1pt"/>
        </w:pict>
      </w:r>
    </w:p>
    <w:p w14:paraId="6C6007AF" w14:textId="30CA9DBC" w:rsidR="00B77468" w:rsidRPr="003F5EB7" w:rsidRDefault="0045548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5C05492">
          <v:rect id="_x0000_s1090" style="position:absolute;left:0;text-align:left;margin-left:50.5pt;margin-top:1.25pt;width:11.35pt;height:11.35pt;z-index:251674624"/>
        </w:pict>
      </w:r>
      <w:r>
        <w:rPr>
          <w:noProof/>
        </w:rPr>
        <w:pict w14:anchorId="782708A1">
          <v:shape id="_x0000_s1112" type="#_x0000_t32" style="position:absolute;left:0;text-align:left;margin-left:34.1pt;margin-top:18.5pt;width:11.35pt;height:28.35pt;flip:x;z-index:251695104" o:connectortype="straight" strokeweight="1pt"/>
        </w:pict>
      </w:r>
      <w:r>
        <w:rPr>
          <w:noProof/>
          <w:szCs w:val="28"/>
          <w:lang w:val="ru-RU"/>
        </w:rPr>
        <w:pict w14:anchorId="7DEE1C22">
          <v:shape id="_x0000_s1110" type="#_x0000_t32" style="position:absolute;left:0;text-align:left;margin-left:388.7pt;margin-top:18.5pt;width:0;height:14.15pt;z-index:251692032" o:connectortype="straight"/>
        </w:pict>
      </w:r>
      <w:r>
        <w:rPr>
          <w:noProof/>
        </w:rPr>
        <w:pict w14:anchorId="5644CDA0">
          <v:shape id="Надпись 2" o:spid="_x0000_s1105" type="#_x0000_t202" style="position:absolute;left:0;text-align:left;margin-left:215.5pt;margin-top:13pt;width:34.1pt;height:23.3pt;z-index:2516858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3B98ED8E" w14:textId="383D2A48" w:rsidR="00455480" w:rsidRDefault="00455480">
                  <w:r>
                    <w:rPr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7B54F2CE" w14:textId="46983EDA" w:rsidR="00B77468" w:rsidRPr="00B90E4B" w:rsidRDefault="0045548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  <w:lang w:val="ru-RU"/>
        </w:rPr>
      </w:pPr>
      <w:r>
        <w:rPr>
          <w:noProof/>
        </w:rPr>
        <w:pict w14:anchorId="2EB117DB">
          <v:shape id="_x0000_s1113" type="#_x0000_t202" style="position:absolute;left:0;text-align:left;margin-left:-22.45pt;margin-top:22.7pt;width:82.9pt;height:40.75pt;z-index:2516961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113">
              <w:txbxContent>
                <w:p w14:paraId="1A101179" w14:textId="77777777" w:rsidR="00455480" w:rsidRPr="002C5F0A" w:rsidRDefault="00455480" w:rsidP="00A94B85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757B17EF" w14:textId="77777777" w:rsidR="00455480" w:rsidRDefault="00455480" w:rsidP="00A94B85"/>
              </w:txbxContent>
            </v:textbox>
            <w10:wrap type="square"/>
          </v:shape>
        </w:pict>
      </w:r>
      <w:r>
        <w:rPr>
          <w:noProof/>
        </w:rPr>
        <w:pict w14:anchorId="305362E1">
          <v:shape id="_x0000_s1111" type="#_x0000_t202" style="position:absolute;left:0;text-align:left;margin-left:369.2pt;margin-top:8.5pt;width:57.25pt;height:23.3pt;z-index:2516940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0EB28F4C" w14:textId="03E557FC" w:rsidR="00455480" w:rsidRPr="00A94B85" w:rsidRDefault="00455480">
                  <w:pPr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Дверь</w:t>
                  </w:r>
                </w:p>
              </w:txbxContent>
            </v:textbox>
            <w10:wrap type="square"/>
          </v:shape>
        </w:pict>
      </w:r>
    </w:p>
    <w:p w14:paraId="332E1175" w14:textId="1C7EA83D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2AA693A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2</w:t>
      </w:r>
      <w:r w:rsidR="00770772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623F67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</w:t>
      </w:r>
      <w:r w:rsidR="00A71A97">
        <w:rPr>
          <w:szCs w:val="28"/>
          <w:lang w:val="ru-RU"/>
        </w:rPr>
        <w:t>два 16</w:t>
      </w:r>
      <w:r w:rsidRPr="003F5EB7">
        <w:rPr>
          <w:szCs w:val="28"/>
        </w:rPr>
        <w:t xml:space="preserve">-ти </w:t>
      </w:r>
      <w:proofErr w:type="spellStart"/>
      <w:r w:rsidRPr="003F5EB7">
        <w:rPr>
          <w:szCs w:val="28"/>
        </w:rPr>
        <w:t>портовы</w:t>
      </w:r>
      <w:proofErr w:type="spellEnd"/>
      <w:r w:rsidR="00A71A97">
        <w:rPr>
          <w:szCs w:val="28"/>
          <w:lang w:val="ru-RU"/>
        </w:rPr>
        <w:t>х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="00A71A97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5EE98524" w14:textId="7547533F" w:rsidR="00CA7E0F" w:rsidRPr="002A72E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2A72EF">
        <w:rPr>
          <w:szCs w:val="28"/>
          <w:lang w:val="ru-RU"/>
        </w:rPr>
        <w:t xml:space="preserve">До четвертой розетки – 5 м. </w:t>
      </w:r>
      <w:r w:rsidR="002A72EF" w:rsidRPr="003F5EB7">
        <w:rPr>
          <w:szCs w:val="28"/>
        </w:rPr>
        <w:t xml:space="preserve">А1 - </w:t>
      </w:r>
      <w:proofErr w:type="spellStart"/>
      <w:r w:rsidR="002A72EF" w:rsidRPr="003F5EB7">
        <w:rPr>
          <w:szCs w:val="28"/>
        </w:rPr>
        <w:t>рассчитана</w:t>
      </w:r>
      <w:proofErr w:type="spellEnd"/>
      <w:r w:rsidR="002A72EF" w:rsidRPr="003F5EB7">
        <w:rPr>
          <w:szCs w:val="28"/>
        </w:rPr>
        <w:t>.</w:t>
      </w:r>
    </w:p>
    <w:p w14:paraId="3FA5B216" w14:textId="0E4589B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r w:rsidR="00C307D8">
        <w:rPr>
          <w:szCs w:val="28"/>
          <w:lang w:val="ru-RU"/>
        </w:rPr>
        <w:t>до следующего ряда</w:t>
      </w:r>
      <w:r w:rsidRPr="003F5EB7">
        <w:rPr>
          <w:szCs w:val="28"/>
        </w:rPr>
        <w:t xml:space="preserve"> (</w:t>
      </w:r>
      <w:r w:rsidR="00C307D8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>5</w:t>
      </w:r>
      <w:r w:rsidRPr="003F5EB7">
        <w:rPr>
          <w:szCs w:val="28"/>
        </w:rPr>
        <w:t xml:space="preserve"> м).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+ 0,8 + </w:t>
      </w:r>
      <w:r w:rsidR="00C307D8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 xml:space="preserve">5 </w:t>
      </w:r>
      <w:r w:rsidRPr="003F5EB7">
        <w:rPr>
          <w:szCs w:val="28"/>
        </w:rPr>
        <w:t xml:space="preserve">= </w:t>
      </w:r>
      <w:r w:rsidR="00C307D8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 xml:space="preserve">3 </w:t>
      </w:r>
      <w:r w:rsidRPr="003F5EB7">
        <w:rPr>
          <w:szCs w:val="28"/>
        </w:rPr>
        <w:t>м.</w:t>
      </w:r>
    </w:p>
    <w:p w14:paraId="52ADC112" w14:textId="2605E1EA" w:rsidR="00CA7E0F" w:rsidRPr="00025C1A" w:rsidRDefault="00CA7E0F" w:rsidP="00455480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>До</w:t>
      </w:r>
      <w:r w:rsidR="00B16A0D">
        <w:rPr>
          <w:szCs w:val="28"/>
          <w:lang w:val="ru-RU"/>
        </w:rPr>
        <w:t xml:space="preserve"> первого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</w:t>
      </w:r>
      <w:proofErr w:type="spellEnd"/>
      <w:r w:rsidR="00B16A0D">
        <w:rPr>
          <w:szCs w:val="28"/>
          <w:lang w:val="ru-RU"/>
        </w:rPr>
        <w:t xml:space="preserve">а </w:t>
      </w:r>
      <w:r w:rsidR="00C307D8">
        <w:rPr>
          <w:szCs w:val="28"/>
          <w:lang w:val="ru-RU"/>
        </w:rPr>
        <w:t>второго ряда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 xml:space="preserve"> будем добавлять 0,6 м до середины стол</w:t>
      </w:r>
      <w:r w:rsidR="00313ADF">
        <w:rPr>
          <w:szCs w:val="28"/>
          <w:lang w:val="ru-RU"/>
        </w:rPr>
        <w:t>а</w:t>
      </w:r>
      <w:r w:rsidR="00C307D8">
        <w:rPr>
          <w:szCs w:val="28"/>
          <w:lang w:val="ru-RU"/>
        </w:rPr>
        <w:t xml:space="preserve"> и за каждый</w:t>
      </w:r>
      <w:r w:rsidR="00313ADF">
        <w:rPr>
          <w:szCs w:val="28"/>
          <w:lang w:val="ru-RU"/>
        </w:rPr>
        <w:t xml:space="preserve"> последующий</w:t>
      </w:r>
      <w:r w:rsidR="00C307D8">
        <w:rPr>
          <w:szCs w:val="28"/>
          <w:lang w:val="ru-RU"/>
        </w:rPr>
        <w:t xml:space="preserve"> стол</w:t>
      </w:r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</w:t>
      </w:r>
      <w:proofErr w:type="spellEnd"/>
      <w:r w:rsidR="00B16A0D">
        <w:rPr>
          <w:szCs w:val="28"/>
          <w:lang w:val="ru-RU"/>
        </w:rPr>
        <w:t>ого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307D8" w:rsidRPr="00C307D8">
        <w:rPr>
          <w:szCs w:val="28"/>
          <w:lang w:val="ru-RU"/>
        </w:rPr>
        <w:t>8,</w:t>
      </w:r>
      <w:r w:rsidR="00025C1A" w:rsidRPr="00025C1A">
        <w:rPr>
          <w:szCs w:val="28"/>
          <w:lang w:val="ru-RU"/>
        </w:rPr>
        <w:t>9</w:t>
      </w:r>
      <w:r w:rsidRPr="003F5EB7">
        <w:rPr>
          <w:szCs w:val="28"/>
        </w:rPr>
        <w:t xml:space="preserve"> м, </w:t>
      </w:r>
      <w:r w:rsidR="00025C1A" w:rsidRPr="00025C1A">
        <w:rPr>
          <w:szCs w:val="28"/>
          <w:lang w:val="ru-RU"/>
        </w:rPr>
        <w:t>10</w:t>
      </w:r>
      <w:r w:rsidRPr="003F5EB7">
        <w:rPr>
          <w:szCs w:val="28"/>
        </w:rPr>
        <w:t>,</w:t>
      </w:r>
      <w:r w:rsidR="00C307D8" w:rsidRPr="00C307D8">
        <w:rPr>
          <w:szCs w:val="28"/>
          <w:lang w:val="ru-RU"/>
        </w:rPr>
        <w:t>3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307D8" w:rsidRPr="00C307D8">
        <w:rPr>
          <w:szCs w:val="28"/>
          <w:lang w:val="ru-RU"/>
        </w:rPr>
        <w:t>7</w:t>
      </w:r>
      <w:r w:rsidRPr="003F5EB7">
        <w:rPr>
          <w:szCs w:val="28"/>
        </w:rPr>
        <w:t xml:space="preserve"> м, 1</w:t>
      </w:r>
      <w:r w:rsidR="00455480" w:rsidRPr="00455480">
        <w:rPr>
          <w:szCs w:val="28"/>
          <w:lang w:val="ru-RU"/>
        </w:rPr>
        <w:t>3</w:t>
      </w:r>
      <w:r w:rsidRPr="003F5EB7">
        <w:rPr>
          <w:szCs w:val="28"/>
        </w:rPr>
        <w:t>,</w:t>
      </w:r>
      <w:r w:rsidR="00C307D8" w:rsidRPr="00C307D8">
        <w:rPr>
          <w:szCs w:val="28"/>
          <w:lang w:val="ru-RU"/>
        </w:rPr>
        <w:t>1</w:t>
      </w:r>
      <w:r w:rsidRPr="003F5EB7">
        <w:rPr>
          <w:szCs w:val="28"/>
        </w:rPr>
        <w:t xml:space="preserve"> м</w:t>
      </w:r>
      <w:r w:rsidR="00C307D8" w:rsidRPr="00C307D8">
        <w:rPr>
          <w:szCs w:val="28"/>
          <w:lang w:val="ru-RU"/>
        </w:rPr>
        <w:t>.</w:t>
      </w:r>
    </w:p>
    <w:p w14:paraId="4F60790B" w14:textId="7D0BD87C" w:rsidR="00C307D8" w:rsidRDefault="00C307D8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 xml:space="preserve">Аналогично рассчитываем третий ряд что и второй. 8,3 м + 0,8 + 1,5 = 10,6 м. </w:t>
      </w:r>
      <w:r w:rsidR="00B16A0D">
        <w:rPr>
          <w:szCs w:val="28"/>
          <w:lang w:val="ru-RU"/>
        </w:rPr>
        <w:t xml:space="preserve">Столы будем рассчитывать аналогично второму ряду. </w:t>
      </w:r>
      <w:proofErr w:type="spellStart"/>
      <w:r w:rsidR="00B16A0D" w:rsidRPr="003F5EB7">
        <w:rPr>
          <w:szCs w:val="28"/>
        </w:rPr>
        <w:t>Ит</w:t>
      </w:r>
      <w:proofErr w:type="spellEnd"/>
      <w:r w:rsidR="00B16A0D">
        <w:rPr>
          <w:szCs w:val="28"/>
          <w:lang w:val="ru-RU"/>
        </w:rPr>
        <w:t>ого</w:t>
      </w:r>
      <w:r w:rsidR="00B16A0D" w:rsidRPr="003F5EB7">
        <w:rPr>
          <w:szCs w:val="28"/>
        </w:rPr>
        <w:t xml:space="preserve"> </w:t>
      </w:r>
      <w:proofErr w:type="spellStart"/>
      <w:r w:rsidR="00B16A0D" w:rsidRPr="003F5EB7">
        <w:rPr>
          <w:szCs w:val="28"/>
        </w:rPr>
        <w:t>получаем</w:t>
      </w:r>
      <w:proofErr w:type="spellEnd"/>
      <w:r w:rsidR="00B16A0D" w:rsidRPr="003F5EB7">
        <w:rPr>
          <w:szCs w:val="28"/>
        </w:rPr>
        <w:t xml:space="preserve">: </w:t>
      </w:r>
      <w:r w:rsidR="00B16A0D">
        <w:rPr>
          <w:szCs w:val="28"/>
          <w:lang w:val="ru-RU"/>
        </w:rPr>
        <w:t>11,2</w:t>
      </w:r>
      <w:r w:rsidR="00B16A0D" w:rsidRPr="003F5EB7">
        <w:rPr>
          <w:szCs w:val="28"/>
        </w:rPr>
        <w:t xml:space="preserve"> м, </w:t>
      </w:r>
      <w:r w:rsidR="00B16A0D" w:rsidRPr="00025C1A">
        <w:rPr>
          <w:szCs w:val="28"/>
          <w:lang w:val="ru-RU"/>
        </w:rPr>
        <w:t>1</w:t>
      </w:r>
      <w:r w:rsidR="00B16A0D">
        <w:rPr>
          <w:szCs w:val="28"/>
          <w:lang w:val="ru-RU"/>
        </w:rPr>
        <w:t>2,6</w:t>
      </w:r>
      <w:r w:rsidR="00B16A0D" w:rsidRPr="003F5EB7">
        <w:rPr>
          <w:szCs w:val="28"/>
        </w:rPr>
        <w:t xml:space="preserve"> м, 1</w:t>
      </w:r>
      <w:r w:rsidR="00B16A0D">
        <w:rPr>
          <w:szCs w:val="28"/>
          <w:lang w:val="ru-RU"/>
        </w:rPr>
        <w:t>4</w:t>
      </w:r>
      <w:r w:rsidR="00B16A0D" w:rsidRPr="003F5EB7">
        <w:rPr>
          <w:szCs w:val="28"/>
        </w:rPr>
        <w:t xml:space="preserve"> м, 1</w:t>
      </w:r>
      <w:r w:rsidR="00B16A0D">
        <w:rPr>
          <w:szCs w:val="28"/>
          <w:lang w:val="ru-RU"/>
        </w:rPr>
        <w:t>5,4</w:t>
      </w:r>
      <w:r w:rsidR="00B16A0D" w:rsidRPr="003F5EB7">
        <w:rPr>
          <w:szCs w:val="28"/>
        </w:rPr>
        <w:t xml:space="preserve"> м</w:t>
      </w:r>
      <w:r w:rsidR="00B16A0D" w:rsidRPr="00C307D8">
        <w:rPr>
          <w:szCs w:val="28"/>
          <w:lang w:val="ru-RU"/>
        </w:rPr>
        <w:t>.</w:t>
      </w:r>
    </w:p>
    <w:p w14:paraId="4A7CFA84" w14:textId="63AE6DA8" w:rsidR="00B16A0D" w:rsidRDefault="00B16A0D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Аналогично рассчитываем остальные ряды:</w:t>
      </w:r>
    </w:p>
    <w:p w14:paraId="35B1A737" w14:textId="6CA9D64C" w:rsidR="00B16A0D" w:rsidRDefault="00B16A0D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Четвертый: 1</w:t>
      </w:r>
      <w:r w:rsidR="00D354D8">
        <w:rPr>
          <w:szCs w:val="28"/>
          <w:lang w:val="ru-RU"/>
        </w:rPr>
        <w:t>3,5</w:t>
      </w:r>
      <w:r>
        <w:rPr>
          <w:szCs w:val="28"/>
          <w:lang w:val="ru-RU"/>
        </w:rPr>
        <w:t xml:space="preserve"> м, 14,</w:t>
      </w:r>
      <w:r w:rsidR="00D354D8">
        <w:rPr>
          <w:szCs w:val="28"/>
          <w:lang w:val="ru-RU"/>
        </w:rPr>
        <w:t>9</w:t>
      </w:r>
      <w:r>
        <w:rPr>
          <w:szCs w:val="28"/>
          <w:lang w:val="ru-RU"/>
        </w:rPr>
        <w:t xml:space="preserve"> м, 1</w:t>
      </w:r>
      <w:r w:rsidR="00D354D8">
        <w:rPr>
          <w:szCs w:val="28"/>
          <w:lang w:val="ru-RU"/>
        </w:rPr>
        <w:t>6,3</w:t>
      </w:r>
      <w:r>
        <w:rPr>
          <w:szCs w:val="28"/>
          <w:lang w:val="ru-RU"/>
        </w:rPr>
        <w:t xml:space="preserve"> м, </w:t>
      </w:r>
      <w:r w:rsidR="00313ADF">
        <w:rPr>
          <w:szCs w:val="28"/>
          <w:lang w:val="ru-RU"/>
        </w:rPr>
        <w:t>17,</w:t>
      </w:r>
      <w:r w:rsidR="00D354D8">
        <w:rPr>
          <w:szCs w:val="28"/>
          <w:lang w:val="ru-RU"/>
        </w:rPr>
        <w:t>7</w:t>
      </w:r>
      <w:r w:rsidR="00313ADF">
        <w:rPr>
          <w:szCs w:val="28"/>
          <w:lang w:val="ru-RU"/>
        </w:rPr>
        <w:t xml:space="preserve"> м;</w:t>
      </w:r>
    </w:p>
    <w:p w14:paraId="094B5D06" w14:textId="010FAAA6" w:rsidR="00313ADF" w:rsidRDefault="00313ADF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Пятый: 15,</w:t>
      </w:r>
      <w:r w:rsidR="00D354D8">
        <w:rPr>
          <w:szCs w:val="28"/>
          <w:lang w:val="ru-RU"/>
        </w:rPr>
        <w:t>8</w:t>
      </w:r>
      <w:r>
        <w:rPr>
          <w:szCs w:val="28"/>
          <w:lang w:val="ru-RU"/>
        </w:rPr>
        <w:t xml:space="preserve"> м, 1</w:t>
      </w:r>
      <w:r w:rsidR="00D354D8">
        <w:rPr>
          <w:szCs w:val="28"/>
          <w:lang w:val="ru-RU"/>
        </w:rPr>
        <w:t>7,2</w:t>
      </w:r>
      <w:r>
        <w:rPr>
          <w:szCs w:val="28"/>
          <w:lang w:val="ru-RU"/>
        </w:rPr>
        <w:t xml:space="preserve"> м, 18</w:t>
      </w:r>
      <w:r w:rsidR="00D354D8">
        <w:rPr>
          <w:szCs w:val="28"/>
          <w:lang w:val="ru-RU"/>
        </w:rPr>
        <w:t>,6</w:t>
      </w:r>
      <w:r>
        <w:rPr>
          <w:szCs w:val="28"/>
          <w:lang w:val="ru-RU"/>
        </w:rPr>
        <w:t xml:space="preserve"> м, </w:t>
      </w:r>
      <w:r w:rsidR="00D354D8">
        <w:rPr>
          <w:szCs w:val="28"/>
          <w:lang w:val="ru-RU"/>
        </w:rPr>
        <w:t>20</w:t>
      </w:r>
      <w:r>
        <w:rPr>
          <w:szCs w:val="28"/>
          <w:lang w:val="ru-RU"/>
        </w:rPr>
        <w:t xml:space="preserve"> м;</w:t>
      </w:r>
    </w:p>
    <w:p w14:paraId="1D6F144E" w14:textId="21049511" w:rsidR="00313ADF" w:rsidRPr="00C307D8" w:rsidRDefault="00313ADF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Шестой: 1</w:t>
      </w:r>
      <w:r w:rsidR="00D354D8">
        <w:rPr>
          <w:szCs w:val="28"/>
          <w:lang w:val="ru-RU"/>
        </w:rPr>
        <w:t>8,1</w:t>
      </w:r>
      <w:r>
        <w:rPr>
          <w:szCs w:val="28"/>
          <w:lang w:val="ru-RU"/>
        </w:rPr>
        <w:t xml:space="preserve"> м, 1</w:t>
      </w:r>
      <w:r w:rsidR="00D354D8">
        <w:rPr>
          <w:szCs w:val="28"/>
          <w:lang w:val="ru-RU"/>
        </w:rPr>
        <w:t>9,5</w:t>
      </w:r>
      <w:r>
        <w:rPr>
          <w:szCs w:val="28"/>
          <w:lang w:val="ru-RU"/>
        </w:rPr>
        <w:t xml:space="preserve"> м, 20,</w:t>
      </w:r>
      <w:r w:rsidR="00D354D8">
        <w:rPr>
          <w:szCs w:val="28"/>
          <w:lang w:val="ru-RU"/>
        </w:rPr>
        <w:t>9</w:t>
      </w:r>
      <w:r>
        <w:rPr>
          <w:szCs w:val="28"/>
          <w:lang w:val="ru-RU"/>
        </w:rPr>
        <w:t xml:space="preserve"> м.</w:t>
      </w:r>
    </w:p>
    <w:p w14:paraId="5233F2F9" w14:textId="3653FF0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r w:rsidR="00025C1A">
        <w:rPr>
          <w:szCs w:val="28"/>
          <w:lang w:val="ru-RU"/>
        </w:rPr>
        <w:t>2</w:t>
      </w:r>
      <w:r w:rsidR="00313ADF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</w:t>
      </w:r>
      <w:proofErr w:type="spellEnd"/>
      <w:r w:rsidR="00313ADF">
        <w:rPr>
          <w:szCs w:val="28"/>
          <w:lang w:val="ru-RU"/>
        </w:rPr>
        <w:t xml:space="preserve">я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8BBD4E9" w:rsidR="00CA7E0F" w:rsidRPr="003F5EB7" w:rsidRDefault="00CA7E0F" w:rsidP="00025C1A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</w:t>
      </w:r>
      <w:r w:rsidR="00313ADF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</w:t>
      </w:r>
      <w:r w:rsidR="00025C1A">
        <w:rPr>
          <w:szCs w:val="28"/>
          <w:lang w:val="ru-RU"/>
        </w:rPr>
        <w:t>2</w:t>
      </w:r>
      <w:r w:rsidR="00313ADF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="00313ADF">
        <w:rPr>
          <w:szCs w:val="28"/>
          <w:lang w:val="ru-RU"/>
        </w:rPr>
        <w:t>а</w:t>
      </w:r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</w:t>
      </w:r>
      <w:r w:rsidR="00025C1A">
        <w:rPr>
          <w:szCs w:val="28"/>
          <w:lang w:val="ru-RU"/>
        </w:rPr>
        <w:t>2</w:t>
      </w:r>
      <w:r w:rsidR="00313ADF">
        <w:rPr>
          <w:szCs w:val="28"/>
          <w:lang w:val="ru-RU"/>
        </w:rPr>
        <w:t>3</w:t>
      </w:r>
      <w:r w:rsidRPr="003F5EB7">
        <w:rPr>
          <w:szCs w:val="28"/>
        </w:rPr>
        <w:t>*1,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>=</w:t>
      </w:r>
      <w:r w:rsidR="00025C1A">
        <w:rPr>
          <w:szCs w:val="28"/>
          <w:lang w:val="ru-RU"/>
        </w:rPr>
        <w:t>3</w:t>
      </w:r>
      <w:r w:rsidR="00313ADF">
        <w:rPr>
          <w:szCs w:val="28"/>
          <w:lang w:val="ru-RU"/>
        </w:rPr>
        <w:t>4,5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11738544" w:rsidR="00BB0E9C" w:rsidRPr="003F5EB7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2BEF00D6" w:rsidR="00BB0E9C" w:rsidRPr="00B359ED" w:rsidRDefault="00313ADF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9,9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7B463446" w:rsidR="00BB0E9C" w:rsidRPr="00B359ED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B359ED"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,3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738CB8AA" w:rsidR="00BB0E9C" w:rsidRPr="00025C1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B359ED">
              <w:rPr>
                <w:szCs w:val="28"/>
                <w:lang w:val="ru-RU"/>
              </w:rPr>
              <w:t>2,7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4FE9FF28" w:rsidR="00BB0E9C" w:rsidRPr="003808E8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  <w:r w:rsidR="00455480">
              <w:rPr>
                <w:szCs w:val="28"/>
                <w:lang w:val="en-US"/>
              </w:rPr>
              <w:t>4</w:t>
            </w:r>
            <w:r w:rsidR="00B359ED">
              <w:rPr>
                <w:szCs w:val="28"/>
                <w:lang w:val="ru-RU"/>
              </w:rPr>
              <w:t>,</w:t>
            </w:r>
            <w:r w:rsidR="003808E8">
              <w:rPr>
                <w:szCs w:val="28"/>
                <w:lang w:val="en-US"/>
              </w:rPr>
              <w:t>1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76B1C52A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3808E8">
              <w:rPr>
                <w:szCs w:val="28"/>
                <w:lang w:val="en-US"/>
              </w:rPr>
              <w:t>2,2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1A53FF34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3808E8">
              <w:rPr>
                <w:szCs w:val="28"/>
                <w:lang w:val="en-US"/>
              </w:rPr>
              <w:t>3,6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B6373B5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3808E8">
              <w:rPr>
                <w:szCs w:val="28"/>
                <w:lang w:val="en-US"/>
              </w:rPr>
              <w:t>5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9B75CD4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3808E8">
              <w:rPr>
                <w:szCs w:val="28"/>
                <w:lang w:val="en-US"/>
              </w:rPr>
              <w:t>6,4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5D88E0DA" w:rsidR="00BB0E9C" w:rsidRPr="003808E8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en-US"/>
              </w:rPr>
              <w:t>4,5</w:t>
            </w:r>
          </w:p>
        </w:tc>
      </w:tr>
      <w:tr w:rsidR="00025C1A" w:rsidRPr="003F5EB7" w14:paraId="77824A36" w14:textId="77777777" w:rsidTr="00C952E6">
        <w:trPr>
          <w:jc w:val="center"/>
        </w:trPr>
        <w:tc>
          <w:tcPr>
            <w:tcW w:w="1616" w:type="dxa"/>
          </w:tcPr>
          <w:p w14:paraId="2E39ABBA" w14:textId="78DD0AA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757DD5DC" w14:textId="71B2489B" w:rsidR="00025C1A" w:rsidRPr="003808E8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ru-RU"/>
              </w:rPr>
              <w:t>5</w:t>
            </w:r>
            <w:r w:rsidR="003808E8">
              <w:rPr>
                <w:szCs w:val="28"/>
                <w:lang w:val="en-US"/>
              </w:rPr>
              <w:t>,9</w:t>
            </w:r>
          </w:p>
        </w:tc>
      </w:tr>
      <w:tr w:rsidR="00025C1A" w:rsidRPr="003F5EB7" w14:paraId="2A0A4574" w14:textId="77777777" w:rsidTr="00C952E6">
        <w:trPr>
          <w:jc w:val="center"/>
        </w:trPr>
        <w:tc>
          <w:tcPr>
            <w:tcW w:w="1616" w:type="dxa"/>
          </w:tcPr>
          <w:p w14:paraId="666A80BE" w14:textId="0C886A75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1ED9F149" w14:textId="665913DB" w:rsidR="00025C1A" w:rsidRPr="003808E8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ru-RU"/>
              </w:rPr>
              <w:t>7</w:t>
            </w:r>
            <w:r w:rsidR="003808E8">
              <w:rPr>
                <w:szCs w:val="28"/>
                <w:lang w:val="en-US"/>
              </w:rPr>
              <w:t>,3</w:t>
            </w:r>
          </w:p>
        </w:tc>
      </w:tr>
      <w:tr w:rsidR="00025C1A" w:rsidRPr="003F5EB7" w14:paraId="0625FCED" w14:textId="77777777" w:rsidTr="00C952E6">
        <w:trPr>
          <w:jc w:val="center"/>
        </w:trPr>
        <w:tc>
          <w:tcPr>
            <w:tcW w:w="1616" w:type="dxa"/>
          </w:tcPr>
          <w:p w14:paraId="7935EFEF" w14:textId="18A8913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</w:t>
            </w:r>
          </w:p>
        </w:tc>
        <w:tc>
          <w:tcPr>
            <w:tcW w:w="1837" w:type="dxa"/>
          </w:tcPr>
          <w:p w14:paraId="2542939F" w14:textId="28386054" w:rsidR="00025C1A" w:rsidRPr="003808E8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en-US"/>
              </w:rPr>
              <w:t>8,7</w:t>
            </w:r>
          </w:p>
        </w:tc>
      </w:tr>
      <w:tr w:rsidR="00025C1A" w:rsidRPr="003F5EB7" w14:paraId="3075F308" w14:textId="77777777" w:rsidTr="00C952E6">
        <w:trPr>
          <w:jc w:val="center"/>
        </w:trPr>
        <w:tc>
          <w:tcPr>
            <w:tcW w:w="1616" w:type="dxa"/>
          </w:tcPr>
          <w:p w14:paraId="55BEF29C" w14:textId="68A7B62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</w:t>
            </w:r>
          </w:p>
        </w:tc>
        <w:tc>
          <w:tcPr>
            <w:tcW w:w="1837" w:type="dxa"/>
          </w:tcPr>
          <w:p w14:paraId="196E1DB2" w14:textId="7BC9C58C" w:rsidR="00025C1A" w:rsidRPr="002A694B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ru-RU"/>
              </w:rPr>
              <w:t>6,8</w:t>
            </w:r>
          </w:p>
        </w:tc>
      </w:tr>
      <w:tr w:rsidR="00025C1A" w:rsidRPr="003F5EB7" w14:paraId="40EDBB0F" w14:textId="77777777" w:rsidTr="00C952E6">
        <w:trPr>
          <w:jc w:val="center"/>
        </w:trPr>
        <w:tc>
          <w:tcPr>
            <w:tcW w:w="1616" w:type="dxa"/>
          </w:tcPr>
          <w:p w14:paraId="72A44411" w14:textId="5CE24F66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</w:t>
            </w:r>
          </w:p>
        </w:tc>
        <w:tc>
          <w:tcPr>
            <w:tcW w:w="1837" w:type="dxa"/>
          </w:tcPr>
          <w:p w14:paraId="22D42DCC" w14:textId="5A6A9745" w:rsidR="00025C1A" w:rsidRPr="003808E8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en-US"/>
              </w:rPr>
              <w:t>8,2</w:t>
            </w:r>
          </w:p>
        </w:tc>
      </w:tr>
      <w:tr w:rsidR="00025C1A" w:rsidRPr="003F5EB7" w14:paraId="3FD3A836" w14:textId="77777777" w:rsidTr="00C952E6">
        <w:trPr>
          <w:jc w:val="center"/>
        </w:trPr>
        <w:tc>
          <w:tcPr>
            <w:tcW w:w="1616" w:type="dxa"/>
          </w:tcPr>
          <w:p w14:paraId="619F91A7" w14:textId="18F7300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19</w:t>
            </w:r>
          </w:p>
        </w:tc>
        <w:tc>
          <w:tcPr>
            <w:tcW w:w="1837" w:type="dxa"/>
          </w:tcPr>
          <w:p w14:paraId="41A3B13F" w14:textId="388099AE" w:rsidR="00025C1A" w:rsidRPr="002A694B" w:rsidRDefault="003808E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19,6</w:t>
            </w:r>
          </w:p>
        </w:tc>
      </w:tr>
      <w:tr w:rsidR="00025C1A" w:rsidRPr="003F5EB7" w14:paraId="69F983B1" w14:textId="77777777" w:rsidTr="00C952E6">
        <w:trPr>
          <w:jc w:val="center"/>
        </w:trPr>
        <w:tc>
          <w:tcPr>
            <w:tcW w:w="1616" w:type="dxa"/>
          </w:tcPr>
          <w:p w14:paraId="7FBB6ED7" w14:textId="44D3D24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  <w:tc>
          <w:tcPr>
            <w:tcW w:w="1837" w:type="dxa"/>
          </w:tcPr>
          <w:p w14:paraId="549818BA" w14:textId="71045B77" w:rsidR="00025C1A" w:rsidRPr="002A694B" w:rsidRDefault="003808E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21</w:t>
            </w:r>
          </w:p>
        </w:tc>
      </w:tr>
      <w:tr w:rsidR="00313ADF" w:rsidRPr="003F5EB7" w14:paraId="3144201A" w14:textId="77777777" w:rsidTr="00C952E6">
        <w:trPr>
          <w:jc w:val="center"/>
        </w:trPr>
        <w:tc>
          <w:tcPr>
            <w:tcW w:w="1616" w:type="dxa"/>
          </w:tcPr>
          <w:p w14:paraId="10932A3D" w14:textId="4414E2AE" w:rsidR="00313ADF" w:rsidRDefault="00313ADF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21</w:t>
            </w:r>
          </w:p>
        </w:tc>
        <w:tc>
          <w:tcPr>
            <w:tcW w:w="1837" w:type="dxa"/>
          </w:tcPr>
          <w:p w14:paraId="78C82519" w14:textId="53C7CF2A" w:rsidR="00313ADF" w:rsidRPr="002A694B" w:rsidRDefault="003808E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19,1</w:t>
            </w:r>
          </w:p>
        </w:tc>
      </w:tr>
      <w:tr w:rsidR="00313ADF" w:rsidRPr="003F5EB7" w14:paraId="5BA7ED4C" w14:textId="77777777" w:rsidTr="00C952E6">
        <w:trPr>
          <w:jc w:val="center"/>
        </w:trPr>
        <w:tc>
          <w:tcPr>
            <w:tcW w:w="1616" w:type="dxa"/>
          </w:tcPr>
          <w:p w14:paraId="40D16961" w14:textId="39A3B1CC" w:rsidR="00313ADF" w:rsidRDefault="00313ADF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  <w:tc>
          <w:tcPr>
            <w:tcW w:w="1837" w:type="dxa"/>
          </w:tcPr>
          <w:p w14:paraId="3CC48ED2" w14:textId="0B4BCFB3" w:rsidR="00313ADF" w:rsidRPr="002A694B" w:rsidRDefault="003808E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20,5</w:t>
            </w:r>
          </w:p>
        </w:tc>
      </w:tr>
      <w:tr w:rsidR="00313ADF" w:rsidRPr="003F5EB7" w14:paraId="7CA3BA35" w14:textId="77777777" w:rsidTr="00C952E6">
        <w:trPr>
          <w:jc w:val="center"/>
        </w:trPr>
        <w:tc>
          <w:tcPr>
            <w:tcW w:w="1616" w:type="dxa"/>
          </w:tcPr>
          <w:p w14:paraId="39C86FDE" w14:textId="138830EC" w:rsidR="00313ADF" w:rsidRDefault="00313ADF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23</w:t>
            </w:r>
          </w:p>
        </w:tc>
        <w:tc>
          <w:tcPr>
            <w:tcW w:w="1837" w:type="dxa"/>
          </w:tcPr>
          <w:p w14:paraId="59787169" w14:textId="76E753A2" w:rsidR="00313ADF" w:rsidRPr="003808E8" w:rsidRDefault="00B359ED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</w:t>
            </w:r>
            <w:r w:rsidR="003808E8">
              <w:rPr>
                <w:szCs w:val="28"/>
                <w:lang w:val="ru-RU"/>
              </w:rPr>
              <w:t>1</w:t>
            </w:r>
            <w:r w:rsidR="003808E8">
              <w:rPr>
                <w:szCs w:val="28"/>
                <w:lang w:val="en-US"/>
              </w:rPr>
              <w:t>,9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61025321" w:rsidR="00BB0E9C" w:rsidRPr="003F5EB7" w:rsidRDefault="0048444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  <w:r w:rsidR="00B359ED">
              <w:rPr>
                <w:szCs w:val="28"/>
                <w:lang w:val="ru-RU"/>
              </w:rPr>
              <w:t>4,5</w:t>
            </w:r>
          </w:p>
        </w:tc>
      </w:tr>
    </w:tbl>
    <w:p w14:paraId="2C9981B9" w14:textId="72616DBA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B359ED">
        <w:rPr>
          <w:szCs w:val="28"/>
          <w:lang w:val="ru-RU"/>
        </w:rPr>
        <w:t>3</w:t>
      </w:r>
      <w:r w:rsidR="003808E8" w:rsidRPr="003808E8">
        <w:rPr>
          <w:szCs w:val="28"/>
          <w:lang w:val="ru-RU"/>
        </w:rPr>
        <w:t>58,8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7251509C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A71A97" w:rsidRPr="00A71A97">
        <w:rPr>
          <w:szCs w:val="28"/>
          <w:lang w:val="ru-RU"/>
        </w:rPr>
        <w:t>6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455480" w:rsidRPr="00455480">
        <w:rPr>
          <w:szCs w:val="28"/>
          <w:lang w:val="ru-RU"/>
        </w:rPr>
        <w:t>1,5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В1</w:t>
      </w:r>
      <w:r w:rsidR="00455480" w:rsidRPr="00455480">
        <w:rPr>
          <w:szCs w:val="28"/>
          <w:lang w:val="ru-RU"/>
        </w:rPr>
        <w:t xml:space="preserve"> </w:t>
      </w:r>
      <w:proofErr w:type="gramStart"/>
      <w:r w:rsidR="00455480" w:rsidRPr="00455480">
        <w:rPr>
          <w:szCs w:val="28"/>
          <w:lang w:val="ru-RU"/>
        </w:rPr>
        <w:t xml:space="preserve">+ </w:t>
      </w:r>
      <w:r w:rsidR="00322E10" w:rsidRPr="003F5EB7">
        <w:rPr>
          <w:szCs w:val="28"/>
          <w:lang w:val="ru-RU"/>
        </w:rPr>
        <w:t xml:space="preserve"> </w:t>
      </w:r>
      <w:r w:rsidR="003808E8" w:rsidRPr="003808E8">
        <w:rPr>
          <w:szCs w:val="28"/>
          <w:lang w:val="ru-RU"/>
        </w:rPr>
        <w:t>(</w:t>
      </w:r>
      <w:proofErr w:type="gramEnd"/>
      <w:r w:rsidR="003808E8" w:rsidRPr="003808E8">
        <w:rPr>
          <w:szCs w:val="28"/>
          <w:lang w:val="ru-RU"/>
        </w:rPr>
        <w:t xml:space="preserve">5,4 * 4) + 4 </w:t>
      </w:r>
      <w:r w:rsidR="00322E10" w:rsidRPr="003F5EB7">
        <w:rPr>
          <w:szCs w:val="28"/>
          <w:lang w:val="ru-RU"/>
        </w:rPr>
        <w:t>=</w:t>
      </w:r>
      <w:r w:rsidR="003808E8" w:rsidRPr="003808E8">
        <w:rPr>
          <w:szCs w:val="28"/>
          <w:lang w:val="ru-RU"/>
        </w:rPr>
        <w:t xml:space="preserve"> 43,1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м. Итого </w:t>
      </w:r>
      <w:r w:rsidR="003808E8" w:rsidRPr="00EF4A35">
        <w:rPr>
          <w:szCs w:val="28"/>
          <w:lang w:val="ru-RU"/>
        </w:rPr>
        <w:t>22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3245C7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EF4A35" w:rsidRPr="00EF4A35">
        <w:rPr>
          <w:szCs w:val="28"/>
          <w:lang w:val="ru-RU"/>
        </w:rPr>
        <w:t>66</w:t>
      </w:r>
      <w:r w:rsidRPr="003F5EB7">
        <w:rPr>
          <w:szCs w:val="28"/>
        </w:rPr>
        <w:t xml:space="preserve"> шуруп</w:t>
      </w:r>
      <w:proofErr w:type="spellStart"/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>.</w:t>
      </w:r>
    </w:p>
    <w:p w14:paraId="1AC9D3E9" w14:textId="6872B9F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r w:rsidR="00A71A97">
        <w:rPr>
          <w:szCs w:val="28"/>
          <w:lang w:val="ru-RU"/>
        </w:rPr>
        <w:t>2</w:t>
      </w:r>
      <w:r w:rsidR="00EF4A35" w:rsidRPr="00EF4A35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</w:t>
      </w:r>
      <w:r w:rsidR="00A71A97">
        <w:rPr>
          <w:szCs w:val="28"/>
          <w:lang w:val="ru-RU"/>
        </w:rPr>
        <w:t>2</w:t>
      </w:r>
      <w:r w:rsidR="00EF4A35" w:rsidRPr="00EF4A35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5D14F6F5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</w:t>
      </w:r>
      <w:proofErr w:type="spellEnd"/>
      <w:r w:rsidR="00EF4A35">
        <w:rPr>
          <w:szCs w:val="28"/>
          <w:lang w:val="ru-RU"/>
        </w:rPr>
        <w:t xml:space="preserve">а </w:t>
      </w:r>
      <w:r w:rsidRPr="003F5EB7">
        <w:rPr>
          <w:szCs w:val="28"/>
        </w:rPr>
        <w:t xml:space="preserve">на </w:t>
      </w:r>
      <w:r w:rsidR="00EF4A35" w:rsidRPr="00EF4A35">
        <w:rPr>
          <w:szCs w:val="28"/>
          <w:lang w:val="ru-RU"/>
        </w:rPr>
        <w:t>24</w:t>
      </w:r>
      <w:r w:rsidRPr="003F5EB7">
        <w:rPr>
          <w:szCs w:val="28"/>
        </w:rPr>
        <w:t xml:space="preserve"> порт</w:t>
      </w:r>
      <w:r w:rsidR="00EF4A35">
        <w:rPr>
          <w:szCs w:val="28"/>
          <w:lang w:val="ru-RU"/>
        </w:rPr>
        <w:t>а</w:t>
      </w:r>
      <w:r w:rsidR="0048444C">
        <w:rPr>
          <w:szCs w:val="28"/>
          <w:lang w:val="ru-RU"/>
        </w:rPr>
        <w:t xml:space="preserve"> </w:t>
      </w:r>
      <w:r w:rsidR="00EF4A35">
        <w:rPr>
          <w:szCs w:val="28"/>
          <w:lang w:val="ru-RU"/>
        </w:rPr>
        <w:t>1383</w:t>
      </w:r>
      <w:r w:rsidRPr="003F5EB7">
        <w:rPr>
          <w:szCs w:val="28"/>
        </w:rPr>
        <w:t xml:space="preserve"> руб.</w:t>
      </w:r>
    </w:p>
    <w:p w14:paraId="05BBA928" w14:textId="3501139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F4A35">
        <w:rPr>
          <w:szCs w:val="28"/>
          <w:lang w:val="ru-RU"/>
        </w:rPr>
        <w:t>3</w:t>
      </w:r>
      <w:r w:rsidR="00EF4A35" w:rsidRPr="003808E8">
        <w:rPr>
          <w:szCs w:val="28"/>
          <w:lang w:val="ru-RU"/>
        </w:rPr>
        <w:t>58,8</w:t>
      </w:r>
      <w:r w:rsidR="00EF4A35" w:rsidRPr="003F5EB7">
        <w:rPr>
          <w:szCs w:val="28"/>
        </w:rPr>
        <w:t xml:space="preserve"> </w:t>
      </w:r>
      <w:r w:rsidRPr="003F5EB7">
        <w:rPr>
          <w:szCs w:val="28"/>
        </w:rPr>
        <w:t xml:space="preserve">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, то берем одну 3</w:t>
      </w:r>
      <w:r w:rsidR="00EF4A35">
        <w:rPr>
          <w:szCs w:val="28"/>
          <w:lang w:val="ru-RU"/>
        </w:rPr>
        <w:t>60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48444C">
        <w:rPr>
          <w:szCs w:val="28"/>
          <w:lang w:val="ru-RU"/>
        </w:rPr>
        <w:t>6</w:t>
      </w:r>
      <w:r w:rsidRPr="003F5EB7">
        <w:rPr>
          <w:szCs w:val="28"/>
        </w:rPr>
        <w:t xml:space="preserve"> руб.</w:t>
      </w:r>
    </w:p>
    <w:p w14:paraId="0B552732" w14:textId="7C1E075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2D1740">
        <w:rPr>
          <w:szCs w:val="28"/>
          <w:lang w:val="ru-RU"/>
        </w:rPr>
        <w:t>22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58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2D1740">
        <w:rPr>
          <w:szCs w:val="28"/>
          <w:lang w:val="ru-RU"/>
        </w:rPr>
        <w:t>1276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1458BA7B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</w:t>
      </w:r>
      <w:r w:rsidR="002D174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5FD9EA6F" w14:textId="79A97155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</w:t>
      </w:r>
      <w:r w:rsidR="002D1740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46039D09" w14:textId="7942C67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2D1740">
        <w:rPr>
          <w:szCs w:val="28"/>
          <w:lang w:val="ru-RU"/>
        </w:rPr>
        <w:t>6</w:t>
      </w:r>
      <w:r w:rsidR="00602BB9" w:rsidRPr="00602BB9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602BB9" w:rsidRPr="00602BB9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2D1740">
        <w:rPr>
          <w:szCs w:val="28"/>
          <w:lang w:val="ru-RU"/>
        </w:rPr>
        <w:t>19,8</w:t>
      </w:r>
      <w:r w:rsidRPr="003F5EB7">
        <w:rPr>
          <w:szCs w:val="28"/>
        </w:rPr>
        <w:t xml:space="preserve"> руб.</w:t>
      </w:r>
    </w:p>
    <w:p w14:paraId="13AC2DA7" w14:textId="1FD0D0F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602BB9" w:rsidRPr="00602BB9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602BB9" w:rsidRPr="00602BB9">
        <w:rPr>
          <w:szCs w:val="28"/>
          <w:lang w:val="ru-RU"/>
        </w:rPr>
        <w:t>2</w:t>
      </w:r>
      <w:r w:rsidR="002D1740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227DBD6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</w:t>
      </w:r>
      <w:r w:rsidR="002D1740">
        <w:rPr>
          <w:szCs w:val="28"/>
          <w:lang w:val="ru-RU"/>
        </w:rPr>
        <w:t>56</w:t>
      </w:r>
      <w:r w:rsidRPr="003F5EB7">
        <w:rPr>
          <w:szCs w:val="28"/>
        </w:rPr>
        <w:t xml:space="preserve"> руб.</w:t>
      </w:r>
    </w:p>
    <w:p w14:paraId="323E95F6" w14:textId="6FF44AA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602BB9" w:rsidRPr="00602BB9">
        <w:rPr>
          <w:szCs w:val="28"/>
          <w:lang w:val="ru-RU"/>
        </w:rPr>
        <w:t>13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2D1740" w:rsidRPr="002D1740">
        <w:rPr>
          <w:szCs w:val="28"/>
          <w:lang w:val="en-US"/>
        </w:rPr>
        <w:t>10 798,5</w:t>
      </w:r>
      <w:r w:rsidRPr="003F5EB7">
        <w:rPr>
          <w:szCs w:val="28"/>
        </w:rPr>
        <w:t xml:space="preserve"> руб.</w:t>
      </w:r>
    </w:p>
    <w:p w14:paraId="440CEBAA" w14:textId="450B772E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2D1740" w:rsidRPr="002D1740">
        <w:rPr>
          <w:szCs w:val="28"/>
          <w:lang w:val="ru-RU"/>
        </w:rPr>
        <w:t>18 826,3</w:t>
      </w:r>
      <w:r w:rsidR="002D1740">
        <w:rPr>
          <w:szCs w:val="28"/>
          <w:lang w:val="en-US"/>
        </w:rPr>
        <w:t xml:space="preserve"> </w:t>
      </w:r>
      <w:r w:rsidRPr="003F5EB7">
        <w:rPr>
          <w:bCs/>
          <w:szCs w:val="28"/>
        </w:rPr>
        <w:t>руб</w:t>
      </w:r>
    </w:p>
    <w:p w14:paraId="4B2EE701" w14:textId="77777777" w:rsidR="00FB39A7" w:rsidRDefault="00FB39A7" w:rsidP="00C952E6">
      <w:pPr>
        <w:rPr>
          <w:szCs w:val="28"/>
          <w:shd w:val="clear" w:color="auto" w:fill="FFFFFF"/>
        </w:rPr>
      </w:pPr>
    </w:p>
    <w:p w14:paraId="5F0671BB" w14:textId="77777777" w:rsidR="00FB39A7" w:rsidRDefault="00FB39A7" w:rsidP="00C952E6">
      <w:pPr>
        <w:rPr>
          <w:szCs w:val="28"/>
          <w:shd w:val="clear" w:color="auto" w:fill="FFFFFF"/>
        </w:rPr>
      </w:pPr>
    </w:p>
    <w:p w14:paraId="3B564307" w14:textId="77777777" w:rsidR="00FB39A7" w:rsidRDefault="00FB39A7" w:rsidP="00C952E6">
      <w:pPr>
        <w:rPr>
          <w:szCs w:val="28"/>
          <w:shd w:val="clear" w:color="auto" w:fill="FFFFFF"/>
        </w:rPr>
      </w:pPr>
    </w:p>
    <w:p w14:paraId="4083C109" w14:textId="77777777" w:rsidR="00FB39A7" w:rsidRDefault="00FB39A7" w:rsidP="00C952E6">
      <w:pPr>
        <w:rPr>
          <w:szCs w:val="28"/>
          <w:shd w:val="clear" w:color="auto" w:fill="FFFFFF"/>
        </w:rPr>
      </w:pPr>
    </w:p>
    <w:p w14:paraId="76259A91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2D61AF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4081B0" w14:textId="77777777" w:rsidR="00FB39A7" w:rsidRDefault="00FB39A7" w:rsidP="00C952E6">
      <w:pPr>
        <w:rPr>
          <w:szCs w:val="28"/>
          <w:shd w:val="clear" w:color="auto" w:fill="FFFFFF"/>
        </w:rPr>
      </w:pPr>
    </w:p>
    <w:p w14:paraId="1C061B13" w14:textId="77777777" w:rsidR="00FB39A7" w:rsidRDefault="00FB39A7" w:rsidP="00C952E6">
      <w:pPr>
        <w:rPr>
          <w:szCs w:val="28"/>
          <w:shd w:val="clear" w:color="auto" w:fill="FFFFFF"/>
        </w:rPr>
      </w:pPr>
    </w:p>
    <w:p w14:paraId="664649C7" w14:textId="77777777" w:rsidR="00FB39A7" w:rsidRDefault="00FB39A7" w:rsidP="00C952E6">
      <w:pPr>
        <w:rPr>
          <w:szCs w:val="28"/>
          <w:shd w:val="clear" w:color="auto" w:fill="FFFFFF"/>
        </w:rPr>
      </w:pPr>
    </w:p>
    <w:p w14:paraId="71E3B9FB" w14:textId="31495B74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1460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FB39A7" w:rsidRPr="003F5EB7" w14:paraId="4E69CF4D" w14:textId="77777777" w:rsidTr="00FB39A7">
        <w:tc>
          <w:tcPr>
            <w:tcW w:w="5070" w:type="dxa"/>
            <w:vAlign w:val="center"/>
          </w:tcPr>
          <w:p w14:paraId="73100316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48535170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F6805A3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14AD10CA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FB39A7" w:rsidRPr="003F5EB7" w14:paraId="58AEF2B4" w14:textId="77777777" w:rsidTr="00FB39A7">
        <w:tc>
          <w:tcPr>
            <w:tcW w:w="5070" w:type="dxa"/>
          </w:tcPr>
          <w:p w14:paraId="4C42A679" w14:textId="77777777" w:rsidR="00FB39A7" w:rsidRPr="003F5EB7" w:rsidRDefault="00FB39A7" w:rsidP="00FB39A7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33F94035" w14:textId="5701514B" w:rsidR="00FB39A7" w:rsidRPr="00FB39A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7C20F955" w14:textId="2EBB064C" w:rsidR="00FB39A7" w:rsidRPr="00EF4A35" w:rsidRDefault="00EF4A35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180A280B" w14:textId="7F288216" w:rsidR="00FB39A7" w:rsidRPr="00EF4A35" w:rsidRDefault="00EF4A35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2746</w:t>
            </w:r>
          </w:p>
        </w:tc>
      </w:tr>
      <w:tr w:rsidR="00FB39A7" w:rsidRPr="003F5EB7" w14:paraId="69F5AA81" w14:textId="77777777" w:rsidTr="00FB39A7">
        <w:tc>
          <w:tcPr>
            <w:tcW w:w="5070" w:type="dxa"/>
          </w:tcPr>
          <w:p w14:paraId="4AA1D2E2" w14:textId="77777777" w:rsidR="00FB39A7" w:rsidRPr="003F5EB7" w:rsidRDefault="00FB39A7" w:rsidP="00FB39A7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D240CBB" w14:textId="68AF123C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</w:t>
            </w:r>
          </w:p>
        </w:tc>
        <w:tc>
          <w:tcPr>
            <w:tcW w:w="1559" w:type="dxa"/>
            <w:vAlign w:val="center"/>
          </w:tcPr>
          <w:p w14:paraId="2B09399A" w14:textId="199EFF91" w:rsidR="00FB39A7" w:rsidRPr="00EF4A35" w:rsidRDefault="00E31524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F4A35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1BF3905B" w14:textId="00E06CB7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602BB9">
              <w:rPr>
                <w:szCs w:val="28"/>
                <w:lang w:val="ru-RU"/>
              </w:rPr>
              <w:t>2</w:t>
            </w:r>
            <w:r w:rsidR="00EF4A35">
              <w:rPr>
                <w:szCs w:val="28"/>
                <w:lang w:val="ru-RU"/>
              </w:rPr>
              <w:t>350</w:t>
            </w:r>
          </w:p>
        </w:tc>
      </w:tr>
      <w:tr w:rsidR="00FB39A7" w:rsidRPr="003F5EB7" w14:paraId="535D97E1" w14:textId="77777777" w:rsidTr="00FB39A7">
        <w:tc>
          <w:tcPr>
            <w:tcW w:w="5070" w:type="dxa"/>
          </w:tcPr>
          <w:p w14:paraId="109B009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25725FA6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2FCC1F06" w14:textId="70331CE9" w:rsidR="00FB39A7" w:rsidRPr="00EF4A35" w:rsidRDefault="00E31524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F4A35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44CEFA1A" w14:textId="676A4D6A" w:rsidR="00FB39A7" w:rsidRPr="00EF4A35" w:rsidRDefault="00E31524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EF4A35">
              <w:rPr>
                <w:szCs w:val="28"/>
                <w:lang w:val="ru-RU"/>
              </w:rPr>
              <w:t>56</w:t>
            </w:r>
          </w:p>
        </w:tc>
      </w:tr>
      <w:tr w:rsidR="00FB39A7" w:rsidRPr="003F5EB7" w14:paraId="6D72115A" w14:textId="77777777" w:rsidTr="00FB39A7">
        <w:tc>
          <w:tcPr>
            <w:tcW w:w="5070" w:type="dxa"/>
          </w:tcPr>
          <w:p w14:paraId="489863CF" w14:textId="5864B561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</w:t>
            </w:r>
            <w:r w:rsidR="00EF4A35" w:rsidRPr="00EF4A35">
              <w:rPr>
                <w:b w:val="0"/>
                <w:bCs/>
                <w:kern w:val="0"/>
                <w:szCs w:val="28"/>
                <w:lang w:val="en-US" w:eastAsia="en-US"/>
              </w:rPr>
              <w:t>24</w:t>
            </w:r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>port 10/100</w:t>
            </w:r>
          </w:p>
        </w:tc>
        <w:tc>
          <w:tcPr>
            <w:tcW w:w="1417" w:type="dxa"/>
            <w:vAlign w:val="center"/>
          </w:tcPr>
          <w:p w14:paraId="1939EA92" w14:textId="4A51E28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E31524">
              <w:rPr>
                <w:szCs w:val="28"/>
                <w:lang w:val="en-US"/>
              </w:rPr>
              <w:t>83</w:t>
            </w:r>
          </w:p>
        </w:tc>
        <w:tc>
          <w:tcPr>
            <w:tcW w:w="1559" w:type="dxa"/>
            <w:vAlign w:val="center"/>
          </w:tcPr>
          <w:p w14:paraId="5DE8ABDE" w14:textId="27051C1B" w:rsidR="00FB39A7" w:rsidRPr="00EF4A35" w:rsidRDefault="00EF4A35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421652C4" w14:textId="01F1FF8E" w:rsidR="00FB39A7" w:rsidRPr="00EF4A35" w:rsidRDefault="00EF4A35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1383</w:t>
            </w:r>
          </w:p>
        </w:tc>
      </w:tr>
      <w:tr w:rsidR="00FB39A7" w:rsidRPr="003F5EB7" w14:paraId="4E371585" w14:textId="77777777" w:rsidTr="00FB39A7">
        <w:tc>
          <w:tcPr>
            <w:tcW w:w="5070" w:type="dxa"/>
          </w:tcPr>
          <w:p w14:paraId="4C1095F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35610B4" w14:textId="354862A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58</w:t>
            </w:r>
          </w:p>
        </w:tc>
        <w:tc>
          <w:tcPr>
            <w:tcW w:w="1559" w:type="dxa"/>
            <w:vAlign w:val="center"/>
          </w:tcPr>
          <w:p w14:paraId="07CB996B" w14:textId="61C35D89" w:rsidR="00FB39A7" w:rsidRPr="00EF4A35" w:rsidRDefault="00EF4A35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  <w:tc>
          <w:tcPr>
            <w:tcW w:w="1418" w:type="dxa"/>
            <w:vAlign w:val="center"/>
          </w:tcPr>
          <w:p w14:paraId="28C9510D" w14:textId="47DEE4C8" w:rsidR="00FB39A7" w:rsidRPr="00EF4A35" w:rsidRDefault="00EF4A35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1276</w:t>
            </w:r>
          </w:p>
        </w:tc>
      </w:tr>
      <w:tr w:rsidR="00FB39A7" w:rsidRPr="003F5EB7" w14:paraId="7C7E4951" w14:textId="77777777" w:rsidTr="00FB39A7">
        <w:tc>
          <w:tcPr>
            <w:tcW w:w="5070" w:type="dxa"/>
          </w:tcPr>
          <w:p w14:paraId="32417931" w14:textId="77777777" w:rsidR="00FB39A7" w:rsidRPr="003F5EB7" w:rsidRDefault="00FB39A7" w:rsidP="00FB39A7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14D31988" w14:textId="54F85D89" w:rsidR="00FB39A7" w:rsidRPr="00E31524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E31524">
              <w:rPr>
                <w:szCs w:val="28"/>
                <w:lang w:val="en-US"/>
              </w:rPr>
              <w:t>3</w:t>
            </w:r>
          </w:p>
        </w:tc>
        <w:tc>
          <w:tcPr>
            <w:tcW w:w="1559" w:type="dxa"/>
            <w:vAlign w:val="center"/>
          </w:tcPr>
          <w:p w14:paraId="018729E3" w14:textId="6D23A853" w:rsidR="00FB39A7" w:rsidRPr="00E31524" w:rsidRDefault="00EF4A35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6</w:t>
            </w:r>
            <w:r w:rsidR="00E31524">
              <w:rPr>
                <w:szCs w:val="28"/>
                <w:lang w:val="en-US"/>
              </w:rPr>
              <w:t>6</w:t>
            </w:r>
          </w:p>
        </w:tc>
        <w:tc>
          <w:tcPr>
            <w:tcW w:w="1418" w:type="dxa"/>
            <w:vAlign w:val="center"/>
          </w:tcPr>
          <w:p w14:paraId="395E94C6" w14:textId="12A67359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  <w:r w:rsidR="00EF4A35">
              <w:rPr>
                <w:szCs w:val="28"/>
                <w:lang w:val="ru-RU"/>
              </w:rPr>
              <w:t>9</w:t>
            </w:r>
            <w:r>
              <w:rPr>
                <w:szCs w:val="28"/>
                <w:lang w:val="en-US"/>
              </w:rPr>
              <w:t>,8</w:t>
            </w:r>
          </w:p>
        </w:tc>
      </w:tr>
      <w:tr w:rsidR="00FB39A7" w:rsidRPr="003F5EB7" w14:paraId="4C60629B" w14:textId="77777777" w:rsidTr="00FB39A7">
        <w:tc>
          <w:tcPr>
            <w:tcW w:w="5070" w:type="dxa"/>
          </w:tcPr>
          <w:p w14:paraId="391CC64C" w14:textId="2E77D15D" w:rsidR="003F309D" w:rsidRDefault="00FB39A7" w:rsidP="003F309D">
            <w:pPr>
              <w:jc w:val="left"/>
              <w:rPr>
                <w:szCs w:val="28"/>
                <w:lang w:val="ru-RU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>:</w:t>
            </w:r>
          </w:p>
          <w:p w14:paraId="4CF9569A" w14:textId="77777777" w:rsidR="003F309D" w:rsidRPr="009E4F90" w:rsidRDefault="003F309D" w:rsidP="003F309D">
            <w:r w:rsidRPr="009E4F90">
              <w:t>-</w:t>
            </w:r>
            <w:proofErr w:type="spellStart"/>
            <w:r w:rsidRPr="009E4F90">
              <w:t>внутренний</w:t>
            </w:r>
            <w:proofErr w:type="spellEnd"/>
          </w:p>
          <w:p w14:paraId="65AD172E" w14:textId="77777777" w:rsidR="00FB39A7" w:rsidRDefault="003F309D" w:rsidP="00775D7C">
            <w:r w:rsidRPr="009E4F90">
              <w:t>-</w:t>
            </w:r>
            <w:proofErr w:type="spellStart"/>
            <w:r w:rsidRPr="009E4F90">
              <w:t>внешний</w:t>
            </w:r>
            <w:proofErr w:type="spellEnd"/>
          </w:p>
          <w:p w14:paraId="13CFA87B" w14:textId="6AF05735" w:rsidR="009B3BBC" w:rsidRPr="009B3BBC" w:rsidRDefault="009B3BBC" w:rsidP="00775D7C">
            <w:pPr>
              <w:rPr>
                <w:lang w:val="ru-RU"/>
              </w:rPr>
            </w:pPr>
            <w:r>
              <w:rPr>
                <w:lang w:val="ru-RU"/>
              </w:rPr>
              <w:t>-Т</w:t>
            </w:r>
            <w:r>
              <w:rPr>
                <w:lang w:val="en-US"/>
              </w:rPr>
              <w:t>/</w:t>
            </w:r>
            <w:r>
              <w:rPr>
                <w:lang w:val="ru-RU"/>
              </w:rPr>
              <w:t>образный</w:t>
            </w:r>
          </w:p>
        </w:tc>
        <w:tc>
          <w:tcPr>
            <w:tcW w:w="1417" w:type="dxa"/>
            <w:vAlign w:val="center"/>
          </w:tcPr>
          <w:p w14:paraId="48928E1B" w14:textId="0CDFBF06" w:rsidR="00E31524" w:rsidRPr="009E4F90" w:rsidRDefault="00E31524" w:rsidP="009B3BBC">
            <w:pPr>
              <w:jc w:val="center"/>
            </w:pPr>
            <w:r w:rsidRPr="009E4F90">
              <w:t>7-18</w:t>
            </w:r>
          </w:p>
          <w:p w14:paraId="207F3A7F" w14:textId="39627308" w:rsidR="00FB39A7" w:rsidRPr="003F5EB7" w:rsidRDefault="00E31524" w:rsidP="00E31524">
            <w:pPr>
              <w:jc w:val="center"/>
              <w:rPr>
                <w:szCs w:val="28"/>
                <w:lang w:val="ru-RU"/>
              </w:rPr>
            </w:pPr>
            <w:r w:rsidRPr="009E4F90">
              <w:t>18-55</w:t>
            </w:r>
          </w:p>
        </w:tc>
        <w:tc>
          <w:tcPr>
            <w:tcW w:w="1559" w:type="dxa"/>
            <w:vAlign w:val="center"/>
          </w:tcPr>
          <w:p w14:paraId="2B8D9649" w14:textId="77777777" w:rsidR="00FB39A7" w:rsidRDefault="009B3BBC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  <w:p w14:paraId="4BF3DC5F" w14:textId="71CB304E" w:rsidR="009B3BBC" w:rsidRPr="009B3BBC" w:rsidRDefault="009B3BBC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55A183A" w14:textId="224C86C7" w:rsidR="00FB39A7" w:rsidRPr="003F5EB7" w:rsidRDefault="002D1740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97</w:t>
            </w:r>
          </w:p>
        </w:tc>
      </w:tr>
      <w:tr w:rsidR="00FB39A7" w:rsidRPr="003F5EB7" w14:paraId="07F39024" w14:textId="77777777" w:rsidTr="00FB39A7">
        <w:tc>
          <w:tcPr>
            <w:tcW w:w="5070" w:type="dxa"/>
          </w:tcPr>
          <w:p w14:paraId="28B39F9D" w14:textId="77777777" w:rsidR="00FB39A7" w:rsidRPr="003F5EB7" w:rsidRDefault="00FB39A7" w:rsidP="00FB39A7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0DFF1292" w14:textId="130B7844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313</w:t>
            </w:r>
          </w:p>
        </w:tc>
        <w:tc>
          <w:tcPr>
            <w:tcW w:w="1559" w:type="dxa"/>
            <w:vAlign w:val="center"/>
          </w:tcPr>
          <w:p w14:paraId="0D7817ED" w14:textId="1EAF64E2" w:rsidR="00FB39A7" w:rsidRPr="009B3BBC" w:rsidRDefault="00FB2787" w:rsidP="00FB39A7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9B3BBC">
              <w:rPr>
                <w:szCs w:val="28"/>
                <w:lang w:val="ru-RU"/>
              </w:rPr>
              <w:t>4,5</w:t>
            </w:r>
          </w:p>
        </w:tc>
        <w:tc>
          <w:tcPr>
            <w:tcW w:w="1418" w:type="dxa"/>
            <w:vAlign w:val="center"/>
          </w:tcPr>
          <w:p w14:paraId="533A8B01" w14:textId="531367B6" w:rsidR="00FB39A7" w:rsidRPr="00FB2787" w:rsidRDefault="009B3BBC" w:rsidP="00FB39A7">
            <w:pPr>
              <w:jc w:val="center"/>
              <w:rPr>
                <w:szCs w:val="28"/>
                <w:lang w:val="en-US"/>
              </w:rPr>
            </w:pPr>
            <w:r w:rsidRPr="009B3BBC">
              <w:rPr>
                <w:szCs w:val="28"/>
                <w:lang w:val="en-US"/>
              </w:rPr>
              <w:t>10 798,5</w:t>
            </w:r>
          </w:p>
        </w:tc>
      </w:tr>
      <w:tr w:rsidR="00FB39A7" w:rsidRPr="003F5EB7" w14:paraId="1ED1F901" w14:textId="77777777" w:rsidTr="00FB39A7">
        <w:tc>
          <w:tcPr>
            <w:tcW w:w="5070" w:type="dxa"/>
          </w:tcPr>
          <w:p w14:paraId="25ED6256" w14:textId="77777777" w:rsidR="00FB39A7" w:rsidRPr="003F5EB7" w:rsidRDefault="00FB39A7" w:rsidP="00FB39A7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1EE24BFF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6A8A2570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50CB358B" w14:textId="2759CE2F" w:rsidR="00FB39A7" w:rsidRPr="003F5EB7" w:rsidRDefault="002D1740" w:rsidP="00FB39A7">
            <w:pPr>
              <w:jc w:val="center"/>
              <w:rPr>
                <w:szCs w:val="28"/>
                <w:highlight w:val="yellow"/>
                <w:lang w:val="ru-RU"/>
              </w:rPr>
            </w:pPr>
            <w:r w:rsidRPr="002D1740">
              <w:rPr>
                <w:szCs w:val="28"/>
                <w:lang w:val="ru-RU"/>
              </w:rPr>
              <w:t>18 826,3</w:t>
            </w:r>
          </w:p>
        </w:tc>
      </w:tr>
    </w:tbl>
    <w:p w14:paraId="3A9B7770" w14:textId="66C9A57D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60DE965B" w14:textId="563B1B1E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348C239E" w14:textId="7F3F3671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37188948" w14:textId="43576F4A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C554573" w14:textId="3E55FEE8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420D19E" w14:textId="7A164AE0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4436138" w14:textId="67F58645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512CF89B" w14:textId="454A2F98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A10B987" w14:textId="7EAA4BAD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662631AB" w14:textId="624C56D8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25AC81A0" w14:textId="65F592D7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190F3965" w14:textId="781991C2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7F9B6EB" w14:textId="11EAF72B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7E18DD05" w14:textId="1AE4160F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3B2F0010" w14:textId="77777777" w:rsidR="002D1740" w:rsidRDefault="002D1740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546D1ECE" w14:textId="515E019E" w:rsidR="00775D7C" w:rsidRDefault="001042E7" w:rsidP="002D1740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0A59EE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0A59EE" w:rsidRPr="000A59EE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0A59EE">
        <w:rPr>
          <w:szCs w:val="28"/>
          <w:lang w:val="ru-RU"/>
        </w:rPr>
        <w:t xml:space="preserve">Профессиональный </w:t>
      </w:r>
      <w:r w:rsidRPr="003F5EB7">
        <w:rPr>
          <w:szCs w:val="28"/>
        </w:rPr>
        <w:t xml:space="preserve">ПК </w:t>
      </w:r>
      <w:r w:rsidR="000A59EE">
        <w:rPr>
          <w:szCs w:val="28"/>
          <w:lang w:val="ru-RU"/>
        </w:rPr>
        <w:t xml:space="preserve">на </w:t>
      </w:r>
      <w:r w:rsidR="000A59EE">
        <w:rPr>
          <w:szCs w:val="28"/>
          <w:lang w:val="en-US"/>
        </w:rPr>
        <w:t>AMD</w:t>
      </w:r>
      <w:r w:rsidR="000A59EE" w:rsidRPr="000A59EE">
        <w:rPr>
          <w:szCs w:val="28"/>
          <w:lang w:val="ru-RU"/>
        </w:rPr>
        <w:t xml:space="preserve"> </w:t>
      </w:r>
    </w:p>
    <w:p w14:paraId="2E3B3056" w14:textId="77777777" w:rsidR="00775D7C" w:rsidRPr="003F5EB7" w:rsidRDefault="00775D7C" w:rsidP="002D1740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</w:p>
    <w:p w14:paraId="2E923E58" w14:textId="65A797AF" w:rsidR="003F5EB7" w:rsidRPr="003F5EB7" w:rsidRDefault="00775D7C" w:rsidP="001042E7">
      <w:pPr>
        <w:spacing w:line="360" w:lineRule="auto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</w:rPr>
        <w:drawing>
          <wp:inline distT="0" distB="0" distL="0" distR="0" wp14:anchorId="0D653F5B" wp14:editId="2BAFB1AF">
            <wp:extent cx="5836920" cy="674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062" cy="675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E6F0" w14:textId="77777777" w:rsidR="002D1740" w:rsidRPr="003F5EB7" w:rsidRDefault="002D1740" w:rsidP="002D1740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</w:p>
    <w:p w14:paraId="6C58452D" w14:textId="77777777" w:rsidR="002D1740" w:rsidRPr="00775D7C" w:rsidRDefault="002D1740" w:rsidP="002D1740">
      <w:pPr>
        <w:spacing w:line="360" w:lineRule="auto"/>
        <w:rPr>
          <w:szCs w:val="28"/>
          <w:shd w:val="clear" w:color="auto" w:fill="FFFFFF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775D7C">
        <w:rPr>
          <w:color w:val="000000"/>
          <w:szCs w:val="28"/>
          <w:shd w:val="clear" w:color="auto" w:fill="FFFFFF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7BE4AB50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495BD1">
              <w:t xml:space="preserve">AMD </w:t>
            </w:r>
            <w:proofErr w:type="spellStart"/>
            <w:r w:rsidRPr="00495BD1">
              <w:t>Ryzen</w:t>
            </w:r>
            <w:proofErr w:type="spellEnd"/>
            <w:r w:rsidRPr="00495BD1">
              <w:t xml:space="preserve"> 7 PRO 3700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3B6E7ADC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15 399 ₽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58709834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ASRock</w:t>
            </w:r>
            <w:proofErr w:type="spellEnd"/>
            <w:r w:rsidRPr="00495BD1">
              <w:t xml:space="preserve"> B550M Pro4</w:t>
            </w:r>
          </w:p>
        </w:tc>
        <w:tc>
          <w:tcPr>
            <w:tcW w:w="851" w:type="dxa"/>
          </w:tcPr>
          <w:p w14:paraId="680D63BD" w14:textId="23F1161C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64B836FB" w14:textId="186C1F0B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9 499 ₽</w:t>
            </w: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2F92DD39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 w:rsidRPr="000A59EE">
              <w:t>Оперативная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память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Kingston</w:t>
            </w:r>
            <w:proofErr w:type="spellEnd"/>
            <w:r w:rsidRPr="000A59EE">
              <w:t xml:space="preserve"> FURY </w:t>
            </w:r>
            <w:proofErr w:type="spellStart"/>
            <w:r w:rsidRPr="000A59EE">
              <w:t>Beast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Black</w:t>
            </w:r>
            <w:proofErr w:type="spellEnd"/>
            <w:r w:rsidRPr="000A59EE">
              <w:t xml:space="preserve"> </w:t>
            </w:r>
            <w:r w:rsidRPr="000A59EE">
              <w:rPr>
                <w:lang w:val="en-US"/>
              </w:rPr>
              <w:t>8</w:t>
            </w:r>
            <w:r>
              <w:rPr>
                <w:lang w:val="en-US"/>
              </w:rPr>
              <w:t>GB x 4 3600</w:t>
            </w:r>
            <w:r w:rsidRPr="000A59EE">
              <w:rPr>
                <w:lang w:val="en-US"/>
              </w:rPr>
              <w:t xml:space="preserve"> </w:t>
            </w:r>
            <w:proofErr w:type="spellStart"/>
            <w:r>
              <w:rPr>
                <w:lang w:val="ru-RU"/>
              </w:rPr>
              <w:t>Мгц</w:t>
            </w:r>
            <w:proofErr w:type="spellEnd"/>
          </w:p>
        </w:tc>
        <w:tc>
          <w:tcPr>
            <w:tcW w:w="851" w:type="dxa"/>
          </w:tcPr>
          <w:p w14:paraId="5C4C8623" w14:textId="72E9EC1D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EC2C62D" w14:textId="06EFA9AA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3 999 ₽</w:t>
            </w: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E9C35B1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495BD1">
              <w:t xml:space="preserve">1 ТБ </w:t>
            </w:r>
            <w:proofErr w:type="spellStart"/>
            <w:r w:rsidRPr="00495BD1">
              <w:t>Toshiba</w:t>
            </w:r>
            <w:proofErr w:type="spellEnd"/>
            <w:r w:rsidRPr="00495BD1">
              <w:t xml:space="preserve"> P300</w:t>
            </w:r>
          </w:p>
        </w:tc>
        <w:tc>
          <w:tcPr>
            <w:tcW w:w="851" w:type="dxa"/>
          </w:tcPr>
          <w:p w14:paraId="311DBFAD" w14:textId="1B226F9F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5D4F1022" w14:textId="19A4AC8F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31 499 ₽</w:t>
            </w:r>
          </w:p>
        </w:tc>
      </w:tr>
      <w:tr w:rsidR="000A59EE" w:rsidRPr="003F5EB7" w14:paraId="3E50B7FB" w14:textId="77777777" w:rsidTr="00AA0463">
        <w:tc>
          <w:tcPr>
            <w:tcW w:w="2802" w:type="dxa"/>
          </w:tcPr>
          <w:p w14:paraId="3029DD38" w14:textId="5CE766D5" w:rsidR="000A59EE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SSD M2</w:t>
            </w:r>
          </w:p>
        </w:tc>
        <w:tc>
          <w:tcPr>
            <w:tcW w:w="4819" w:type="dxa"/>
          </w:tcPr>
          <w:p w14:paraId="5118834A" w14:textId="786C2401" w:rsidR="000A59EE" w:rsidRDefault="000A59EE" w:rsidP="000A59EE">
            <w:pPr>
              <w:spacing w:line="360" w:lineRule="auto"/>
            </w:pPr>
            <w:r w:rsidRPr="00495BD1">
              <w:t xml:space="preserve">250 ГБ SSD M.2 </w:t>
            </w:r>
            <w:proofErr w:type="spellStart"/>
            <w:r w:rsidRPr="00495BD1">
              <w:t>Samsung</w:t>
            </w:r>
            <w:proofErr w:type="spellEnd"/>
            <w:r w:rsidRPr="00495BD1">
              <w:t xml:space="preserve"> 980</w:t>
            </w:r>
          </w:p>
        </w:tc>
        <w:tc>
          <w:tcPr>
            <w:tcW w:w="851" w:type="dxa"/>
          </w:tcPr>
          <w:p w14:paraId="34717CDC" w14:textId="1320F5E4" w:rsidR="000A59EE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00CFC8A3" w14:textId="5D7CBB3F" w:rsidR="000A59EE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3 099 ₽</w:t>
            </w: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3C1E6A2" w14:textId="77777777" w:rsid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Охлаждение </w:t>
            </w:r>
          </w:p>
          <w:p w14:paraId="425704A2" w14:textId="269BD833" w:rsidR="00106789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процессора</w:t>
            </w:r>
          </w:p>
        </w:tc>
        <w:tc>
          <w:tcPr>
            <w:tcW w:w="4819" w:type="dxa"/>
          </w:tcPr>
          <w:p w14:paraId="1F59845C" w14:textId="1ECAE3E0" w:rsidR="00106789" w:rsidRPr="000A59EE" w:rsidRDefault="000A59EE" w:rsidP="000A59EE">
            <w:pPr>
              <w:spacing w:line="360" w:lineRule="auto"/>
              <w:jc w:val="left"/>
              <w:rPr>
                <w:szCs w:val="28"/>
              </w:rPr>
            </w:pPr>
            <w:r w:rsidRPr="00495BD1">
              <w:rPr>
                <w:szCs w:val="28"/>
              </w:rPr>
              <w:t>ID-COOLING FROSTFLOW X 240 LITE SNOW</w:t>
            </w:r>
            <w:r w:rsidRPr="000A59EE">
              <w:rPr>
                <w:szCs w:val="28"/>
              </w:rPr>
              <w:t xml:space="preserve"> </w:t>
            </w:r>
          </w:p>
        </w:tc>
        <w:tc>
          <w:tcPr>
            <w:tcW w:w="851" w:type="dxa"/>
          </w:tcPr>
          <w:p w14:paraId="4837782A" w14:textId="7285D81C" w:rsidR="00106789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1309CCAF" w14:textId="15283CCD" w:rsidR="00106789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8 099 ₽</w:t>
            </w: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2F3EF19E" w:rsidR="005B6E1B" w:rsidRPr="000A59EE" w:rsidRDefault="000A59EE" w:rsidP="000A59EE">
            <w:pPr>
              <w:pStyle w:val="afb"/>
              <w:spacing w:line="360" w:lineRule="auto"/>
              <w:rPr>
                <w:lang w:val="en-US"/>
              </w:rPr>
            </w:pPr>
            <w:proofErr w:type="spellStart"/>
            <w:r w:rsidRPr="00495BD1">
              <w:t>Видеокарта</w:t>
            </w:r>
            <w:proofErr w:type="spellEnd"/>
            <w:r w:rsidRPr="00495BD1">
              <w:t xml:space="preserve"> MSI </w:t>
            </w:r>
            <w:proofErr w:type="spellStart"/>
            <w:r w:rsidRPr="00495BD1">
              <w:t>GeForce</w:t>
            </w:r>
            <w:proofErr w:type="spellEnd"/>
            <w:r w:rsidRPr="00495BD1">
              <w:t xml:space="preserve"> RTX 3060 VENTUS 2X</w:t>
            </w:r>
            <w:r>
              <w:rPr>
                <w:lang w:val="en-US"/>
              </w:rPr>
              <w:t xml:space="preserve"> 8GB</w:t>
            </w:r>
          </w:p>
        </w:tc>
        <w:tc>
          <w:tcPr>
            <w:tcW w:w="851" w:type="dxa"/>
          </w:tcPr>
          <w:p w14:paraId="617C468E" w14:textId="13C0916D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7ABADD8" w14:textId="43B140F1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3 399 ₽</w:t>
            </w: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55B83ED5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0A59EE">
              <w:t>GameMax</w:t>
            </w:r>
            <w:proofErr w:type="spellEnd"/>
            <w:r w:rsidRPr="000A59EE">
              <w:t xml:space="preserve"> M909 </w:t>
            </w:r>
            <w:proofErr w:type="spellStart"/>
            <w:r w:rsidRPr="000A59EE">
              <w:t>Vega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White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Perspex</w:t>
            </w:r>
            <w:proofErr w:type="spellEnd"/>
          </w:p>
        </w:tc>
        <w:tc>
          <w:tcPr>
            <w:tcW w:w="851" w:type="dxa"/>
          </w:tcPr>
          <w:p w14:paraId="394ED1A6" w14:textId="5D97C1C3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1FCDA4AC" w14:textId="0215276F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3 299 ₽</w:t>
            </w: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3E08D005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Aerocool</w:t>
            </w:r>
            <w:proofErr w:type="spellEnd"/>
            <w:r w:rsidRPr="00495BD1">
              <w:t xml:space="preserve"> MIRAGE GOLD 750W </w:t>
            </w:r>
          </w:p>
        </w:tc>
        <w:tc>
          <w:tcPr>
            <w:tcW w:w="851" w:type="dxa"/>
          </w:tcPr>
          <w:p w14:paraId="69DDE3BA" w14:textId="21F13467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00763E5A" w14:textId="0096848D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5 799 ₽</w:t>
            </w: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5E81A28C" w:rsidR="00106789" w:rsidRPr="00495BD1" w:rsidRDefault="00495BD1" w:rsidP="00495BD1">
            <w:pPr>
              <w:spacing w:line="360" w:lineRule="auto"/>
              <w:jc w:val="left"/>
              <w:rPr>
                <w:sz w:val="24"/>
                <w:szCs w:val="24"/>
                <w:shd w:val="clear" w:color="auto" w:fill="FFFFFF"/>
                <w:lang w:val="en-US"/>
              </w:rPr>
            </w:pPr>
            <w:r w:rsidRPr="00495BD1">
              <w:rPr>
                <w:sz w:val="24"/>
                <w:szCs w:val="24"/>
                <w:shd w:val="clear" w:color="auto" w:fill="FFFFFF"/>
                <w:lang w:val="en-US"/>
              </w:rPr>
              <w:t>84</w:t>
            </w:r>
            <w:r>
              <w:rPr>
                <w:sz w:val="24"/>
                <w:szCs w:val="24"/>
                <w:shd w:val="clear" w:color="auto" w:fill="FFFFFF"/>
                <w:lang w:val="en-US"/>
              </w:rPr>
              <w:t> </w:t>
            </w:r>
            <w:r w:rsidRPr="00495BD1">
              <w:rPr>
                <w:sz w:val="24"/>
                <w:szCs w:val="24"/>
                <w:shd w:val="clear" w:color="auto" w:fill="FFFFFF"/>
                <w:lang w:val="en-US"/>
              </w:rPr>
              <w:t>091</w:t>
            </w:r>
            <w:r>
              <w:rPr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0A59EE">
              <w:rPr>
                <w:sz w:val="24"/>
                <w:szCs w:val="24"/>
                <w:lang w:val="ru-RU"/>
              </w:rP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ayout w:type="fixed"/>
        <w:tblLook w:val="04A0" w:firstRow="1" w:lastRow="0" w:firstColumn="1" w:lastColumn="0" w:noHBand="0" w:noVBand="1"/>
      </w:tblPr>
      <w:tblGrid>
        <w:gridCol w:w="3058"/>
        <w:gridCol w:w="4280"/>
        <w:gridCol w:w="850"/>
        <w:gridCol w:w="1383"/>
      </w:tblGrid>
      <w:tr w:rsidR="00AA0463" w:rsidRPr="003F5EB7" w14:paraId="619D5CB5" w14:textId="77777777" w:rsidTr="004609EC">
        <w:tc>
          <w:tcPr>
            <w:tcW w:w="3058" w:type="dxa"/>
          </w:tcPr>
          <w:p w14:paraId="3E19DFBA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280" w:type="dxa"/>
          </w:tcPr>
          <w:p w14:paraId="01A8BC4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0" w:type="dxa"/>
          </w:tcPr>
          <w:p w14:paraId="414B1A1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83" w:type="dxa"/>
          </w:tcPr>
          <w:p w14:paraId="79342C88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4609EC">
        <w:tc>
          <w:tcPr>
            <w:tcW w:w="3058" w:type="dxa"/>
          </w:tcPr>
          <w:p w14:paraId="6CFA7CF8" w14:textId="1A4A2A4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280" w:type="dxa"/>
          </w:tcPr>
          <w:p w14:paraId="6099218A" w14:textId="0150EDD4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495BD1">
              <w:t xml:space="preserve">23.8" </w:t>
            </w:r>
            <w:proofErr w:type="spellStart"/>
            <w:r w:rsidRPr="00495BD1">
              <w:t>Монитор</w:t>
            </w:r>
            <w:proofErr w:type="spellEnd"/>
            <w:r w:rsidRPr="00495BD1">
              <w:t xml:space="preserve"> AOC Q24V4EA</w:t>
            </w:r>
          </w:p>
        </w:tc>
        <w:tc>
          <w:tcPr>
            <w:tcW w:w="850" w:type="dxa"/>
          </w:tcPr>
          <w:p w14:paraId="6DA89740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83" w:type="dxa"/>
          </w:tcPr>
          <w:p w14:paraId="77BF7692" w14:textId="58A87EF1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15 999 ₽</w:t>
            </w:r>
          </w:p>
        </w:tc>
      </w:tr>
      <w:tr w:rsidR="00AA0463" w:rsidRPr="003F5EB7" w14:paraId="59AA1B40" w14:textId="77777777" w:rsidTr="00A9548F">
        <w:trPr>
          <w:trHeight w:val="119"/>
        </w:trPr>
        <w:tc>
          <w:tcPr>
            <w:tcW w:w="3058" w:type="dxa"/>
          </w:tcPr>
          <w:p w14:paraId="0C578DC2" w14:textId="7356A81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280" w:type="dxa"/>
          </w:tcPr>
          <w:p w14:paraId="15E606AC" w14:textId="70A286DA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Клавиатура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Aceline</w:t>
            </w:r>
            <w:proofErr w:type="spellEnd"/>
            <w:r w:rsidRPr="00495BD1">
              <w:t xml:space="preserve"> K-201BU</w:t>
            </w:r>
          </w:p>
        </w:tc>
        <w:tc>
          <w:tcPr>
            <w:tcW w:w="850" w:type="dxa"/>
          </w:tcPr>
          <w:p w14:paraId="349ABAFE" w14:textId="61DFB3B1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83" w:type="dxa"/>
          </w:tcPr>
          <w:p w14:paraId="2F047931" w14:textId="487FFAB2" w:rsidR="00AA0463" w:rsidRPr="00A9548F" w:rsidRDefault="00495BD1" w:rsidP="00A9548F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250 ₽</w:t>
            </w:r>
          </w:p>
        </w:tc>
      </w:tr>
      <w:tr w:rsidR="00AA0463" w:rsidRPr="003F5EB7" w14:paraId="2D48DAF2" w14:textId="77777777" w:rsidTr="00A9548F">
        <w:trPr>
          <w:trHeight w:val="367"/>
        </w:trPr>
        <w:tc>
          <w:tcPr>
            <w:tcW w:w="3058" w:type="dxa"/>
          </w:tcPr>
          <w:p w14:paraId="6DE446E8" w14:textId="4AE69AAA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280" w:type="dxa"/>
          </w:tcPr>
          <w:p w14:paraId="69811842" w14:textId="5E942982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Perfeo</w:t>
            </w:r>
            <w:proofErr w:type="spellEnd"/>
            <w:r w:rsidRPr="00495BD1">
              <w:t xml:space="preserve"> LINE [PF_A4492] </w:t>
            </w:r>
            <w:proofErr w:type="spellStart"/>
            <w:r w:rsidRPr="00495BD1">
              <w:t>черный</w:t>
            </w:r>
            <w:proofErr w:type="spellEnd"/>
          </w:p>
        </w:tc>
        <w:tc>
          <w:tcPr>
            <w:tcW w:w="850" w:type="dxa"/>
          </w:tcPr>
          <w:p w14:paraId="188C7E0F" w14:textId="5DFD8509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83" w:type="dxa"/>
          </w:tcPr>
          <w:p w14:paraId="60CCD65F" w14:textId="232743B9" w:rsidR="00AA0463" w:rsidRPr="00A9548F" w:rsidRDefault="00495BD1" w:rsidP="00A9548F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150 ₽</w:t>
            </w:r>
          </w:p>
        </w:tc>
      </w:tr>
      <w:tr w:rsidR="00AA0463" w:rsidRPr="003F5EB7" w14:paraId="580DA42A" w14:textId="77777777" w:rsidTr="004609EC">
        <w:tc>
          <w:tcPr>
            <w:tcW w:w="3058" w:type="dxa"/>
          </w:tcPr>
          <w:p w14:paraId="5F0446FC" w14:textId="021EAD26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280" w:type="dxa"/>
          </w:tcPr>
          <w:p w14:paraId="42241FEB" w14:textId="2F31F83D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495BD1">
              <w:t xml:space="preserve">Колонки 2.0 </w:t>
            </w:r>
            <w:proofErr w:type="spellStart"/>
            <w:r w:rsidRPr="00495BD1">
              <w:t>Smartbuy</w:t>
            </w:r>
            <w:proofErr w:type="spellEnd"/>
            <w:r w:rsidRPr="00495BD1">
              <w:t xml:space="preserve"> FEST</w:t>
            </w:r>
          </w:p>
        </w:tc>
        <w:tc>
          <w:tcPr>
            <w:tcW w:w="850" w:type="dxa"/>
          </w:tcPr>
          <w:p w14:paraId="7EE94333" w14:textId="61E58E26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83" w:type="dxa"/>
          </w:tcPr>
          <w:p w14:paraId="55C3EAA5" w14:textId="345DDFA2" w:rsidR="00AA0463" w:rsidRPr="00A9548F" w:rsidRDefault="00495BD1" w:rsidP="00A9548F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299 ₽</w:t>
            </w:r>
          </w:p>
        </w:tc>
      </w:tr>
      <w:tr w:rsidR="00AA0463" w:rsidRPr="003F5EB7" w14:paraId="79FC61D1" w14:textId="77777777" w:rsidTr="004609EC">
        <w:tc>
          <w:tcPr>
            <w:tcW w:w="3058" w:type="dxa"/>
          </w:tcPr>
          <w:p w14:paraId="58848E7A" w14:textId="18E357F2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280" w:type="dxa"/>
          </w:tcPr>
          <w:p w14:paraId="705ABA4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0" w:type="dxa"/>
          </w:tcPr>
          <w:p w14:paraId="63A84AF2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83" w:type="dxa"/>
          </w:tcPr>
          <w:p w14:paraId="4A4FFF27" w14:textId="095117C5" w:rsidR="00AA0463" w:rsidRPr="003F5EB7" w:rsidRDefault="002D1740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en-US"/>
              </w:rPr>
              <w:t>16 698</w:t>
            </w:r>
            <w:r w:rsidR="00495BD1">
              <w:rPr>
                <w:sz w:val="24"/>
                <w:szCs w:val="24"/>
                <w:lang w:val="ru-RU"/>
              </w:rP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09C54714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495BD1">
        <w:rPr>
          <w:szCs w:val="28"/>
          <w:lang w:val="en-US"/>
        </w:rPr>
        <w:t>Windows</w:t>
      </w:r>
      <w:r w:rsidR="00495BD1" w:rsidRPr="001B23B5">
        <w:rPr>
          <w:szCs w:val="28"/>
          <w:lang w:val="ru-RU"/>
        </w:rPr>
        <w:t xml:space="preserve"> 11 </w:t>
      </w:r>
      <w:r w:rsidR="00495BD1">
        <w:rPr>
          <w:szCs w:val="28"/>
          <w:lang w:val="en-US"/>
        </w:rPr>
        <w:t>Pro</w:t>
      </w:r>
      <w:r w:rsidRPr="003F5EB7">
        <w:rPr>
          <w:szCs w:val="28"/>
        </w:rPr>
        <w:t>.</w:t>
      </w:r>
    </w:p>
    <w:p w14:paraId="70448708" w14:textId="77777777" w:rsidR="001B23B5" w:rsidRPr="003F5EB7" w:rsidRDefault="001B23B5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7"/>
        <w:gridCol w:w="986"/>
        <w:gridCol w:w="5388"/>
      </w:tblGrid>
      <w:tr w:rsidR="001042E7" w:rsidRPr="003F5EB7" w14:paraId="363B8EF6" w14:textId="77777777" w:rsidTr="00893EE4">
        <w:tc>
          <w:tcPr>
            <w:tcW w:w="3227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956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495BD1" w:rsidRPr="003F5EB7" w14:paraId="0E5C3B85" w14:textId="77777777" w:rsidTr="00893EE4">
        <w:tc>
          <w:tcPr>
            <w:tcW w:w="3227" w:type="dxa"/>
            <w:vAlign w:val="center"/>
          </w:tcPr>
          <w:p w14:paraId="25E84F62" w14:textId="6279C52D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956" w:type="dxa"/>
            <w:vAlign w:val="center"/>
          </w:tcPr>
          <w:p w14:paraId="5C3A182D" w14:textId="0D83FFF7" w:rsidR="00495BD1" w:rsidRPr="00893EE4" w:rsidRDefault="00495BD1" w:rsidP="00495BD1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3BBE4B51" w14:textId="2F7C262F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495BD1" w:rsidRPr="003F5EB7" w14:paraId="4C61372D" w14:textId="77777777" w:rsidTr="00893EE4">
        <w:tc>
          <w:tcPr>
            <w:tcW w:w="3227" w:type="dxa"/>
            <w:vAlign w:val="center"/>
          </w:tcPr>
          <w:p w14:paraId="7FF22CDF" w14:textId="48D1A906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956" w:type="dxa"/>
            <w:vAlign w:val="center"/>
          </w:tcPr>
          <w:p w14:paraId="08B0639F" w14:textId="70B4079D" w:rsidR="00495BD1" w:rsidRDefault="00495BD1" w:rsidP="00495BD1">
            <w:pPr>
              <w:autoSpaceDE w:val="0"/>
              <w:autoSpaceDN w:val="0"/>
              <w:adjustRightInd w:val="0"/>
              <w:jc w:val="center"/>
            </w:pPr>
            <w:r>
              <w:t>6999 ₽</w:t>
            </w:r>
          </w:p>
        </w:tc>
        <w:tc>
          <w:tcPr>
            <w:tcW w:w="5388" w:type="dxa"/>
          </w:tcPr>
          <w:p w14:paraId="71EA80EF" w14:textId="05D82F09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495BD1" w:rsidRPr="003F5EB7" w14:paraId="167671D2" w14:textId="77777777" w:rsidTr="00893EE4">
        <w:tc>
          <w:tcPr>
            <w:tcW w:w="3227" w:type="dxa"/>
            <w:vAlign w:val="center"/>
          </w:tcPr>
          <w:p w14:paraId="0797A885" w14:textId="51912F68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956" w:type="dxa"/>
            <w:vAlign w:val="center"/>
          </w:tcPr>
          <w:p w14:paraId="6028A080" w14:textId="6F216F34" w:rsidR="00495BD1" w:rsidRDefault="00495BD1" w:rsidP="00495BD1">
            <w:pPr>
              <w:autoSpaceDE w:val="0"/>
              <w:autoSpaceDN w:val="0"/>
              <w:adjustRightInd w:val="0"/>
            </w:pPr>
            <w:r>
              <w:rPr>
                <w:rStyle w:val="product-buy-modaltotal-value"/>
              </w:rPr>
              <w:t>1299 ₽</w:t>
            </w:r>
          </w:p>
        </w:tc>
        <w:tc>
          <w:tcPr>
            <w:tcW w:w="5388" w:type="dxa"/>
          </w:tcPr>
          <w:p w14:paraId="11A23275" w14:textId="7733EFFC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893EE4" w:rsidRPr="003F5EB7" w14:paraId="293B701F" w14:textId="77777777" w:rsidTr="00893EE4">
        <w:tc>
          <w:tcPr>
            <w:tcW w:w="3227" w:type="dxa"/>
            <w:vAlign w:val="center"/>
          </w:tcPr>
          <w:p w14:paraId="1EEF2DD7" w14:textId="4C9A4413" w:rsidR="00893EE4" w:rsidRPr="00893EE4" w:rsidRDefault="00893EE4" w:rsidP="00495BD1">
            <w:pPr>
              <w:autoSpaceDE w:val="0"/>
              <w:autoSpaceDN w:val="0"/>
              <w:adjustRightInd w:val="0"/>
              <w:rPr>
                <w:lang w:val="ru-RU"/>
              </w:rPr>
            </w:pPr>
            <w:r>
              <w:rPr>
                <w:lang w:val="en-US"/>
              </w:rPr>
              <w:t xml:space="preserve">AMS Software </w:t>
            </w:r>
            <w:proofErr w:type="spellStart"/>
            <w:r>
              <w:rPr>
                <w:lang w:val="ru-RU"/>
              </w:rPr>
              <w:t>АудиоМАСТЕР</w:t>
            </w:r>
            <w:proofErr w:type="spellEnd"/>
          </w:p>
        </w:tc>
        <w:tc>
          <w:tcPr>
            <w:tcW w:w="956" w:type="dxa"/>
            <w:vAlign w:val="center"/>
          </w:tcPr>
          <w:p w14:paraId="58BE542A" w14:textId="4542C29A" w:rsidR="00893EE4" w:rsidRPr="00893EE4" w:rsidRDefault="00893EE4" w:rsidP="00495BD1">
            <w:pPr>
              <w:autoSpaceDE w:val="0"/>
              <w:autoSpaceDN w:val="0"/>
              <w:adjustRightInd w:val="0"/>
              <w:rPr>
                <w:rStyle w:val="product-buy-modaltotal-value"/>
                <w:lang w:val="en-US"/>
              </w:rPr>
            </w:pPr>
            <w:r>
              <w:rPr>
                <w:rStyle w:val="product-buy-modaltotal-value"/>
                <w:lang w:val="ru-RU"/>
              </w:rPr>
              <w:t xml:space="preserve">1150 </w:t>
            </w:r>
            <w:r>
              <w:rPr>
                <w:rStyle w:val="product-buy-modaltotal-value"/>
                <w:lang w:val="en-US"/>
              </w:rPr>
              <w:t>c</w:t>
            </w:r>
          </w:p>
        </w:tc>
        <w:tc>
          <w:tcPr>
            <w:tcW w:w="5388" w:type="dxa"/>
          </w:tcPr>
          <w:p w14:paraId="18AFBEE7" w14:textId="65F0E6E5" w:rsidR="00893EE4" w:rsidRPr="00790A08" w:rsidRDefault="00893EE4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893EE4">
              <w:rPr>
                <w:szCs w:val="28"/>
              </w:rPr>
              <w:t>https://store.softline.ru/ams-software/-371426/</w:t>
            </w:r>
          </w:p>
        </w:tc>
      </w:tr>
      <w:tr w:rsidR="00893EE4" w:rsidRPr="003F5EB7" w14:paraId="463652A5" w14:textId="77777777" w:rsidTr="00893EE4">
        <w:tc>
          <w:tcPr>
            <w:tcW w:w="3227" w:type="dxa"/>
            <w:vAlign w:val="center"/>
          </w:tcPr>
          <w:p w14:paraId="7B2FA7C3" w14:textId="7F57E545" w:rsidR="00893EE4" w:rsidRPr="00893EE4" w:rsidRDefault="00893EE4" w:rsidP="00495BD1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Movavi</w:t>
            </w:r>
            <w:proofErr w:type="spellEnd"/>
            <w:r>
              <w:rPr>
                <w:lang w:val="en-US"/>
              </w:rPr>
              <w:t xml:space="preserve"> Video Suite</w:t>
            </w:r>
          </w:p>
        </w:tc>
        <w:tc>
          <w:tcPr>
            <w:tcW w:w="956" w:type="dxa"/>
            <w:vAlign w:val="center"/>
          </w:tcPr>
          <w:p w14:paraId="6E43E28B" w14:textId="76F55428" w:rsidR="00893EE4" w:rsidRPr="00893EE4" w:rsidRDefault="00893EE4" w:rsidP="00495BD1">
            <w:pPr>
              <w:autoSpaceDE w:val="0"/>
              <w:autoSpaceDN w:val="0"/>
              <w:adjustRightInd w:val="0"/>
              <w:rPr>
                <w:rStyle w:val="product-buy-modaltotal-value"/>
                <w:lang w:val="ru-RU"/>
              </w:rPr>
            </w:pPr>
            <w:r>
              <w:rPr>
                <w:rStyle w:val="product-buy-modaltotal-value"/>
                <w:lang w:val="ru-RU"/>
              </w:rPr>
              <w:t xml:space="preserve">9290 </w:t>
            </w:r>
            <w:r>
              <w:rPr>
                <w:rStyle w:val="product-buy-modaltotal-value"/>
              </w:rPr>
              <w:t>₽</w:t>
            </w:r>
          </w:p>
        </w:tc>
        <w:tc>
          <w:tcPr>
            <w:tcW w:w="5388" w:type="dxa"/>
          </w:tcPr>
          <w:p w14:paraId="3D56CE54" w14:textId="7263CF64" w:rsidR="00893EE4" w:rsidRPr="00893EE4" w:rsidRDefault="00893EE4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893EE4">
              <w:rPr>
                <w:szCs w:val="28"/>
              </w:rPr>
              <w:t>https://store.softline.ru/movavi/mvs23b-405283/</w:t>
            </w:r>
          </w:p>
        </w:tc>
      </w:tr>
      <w:tr w:rsidR="00893EE4" w:rsidRPr="003F5EB7" w14:paraId="73521F1F" w14:textId="77777777" w:rsidTr="00893EE4">
        <w:tc>
          <w:tcPr>
            <w:tcW w:w="3227" w:type="dxa"/>
            <w:vAlign w:val="center"/>
          </w:tcPr>
          <w:p w14:paraId="6E98BEAE" w14:textId="6BE38019" w:rsidR="00893EE4" w:rsidRDefault="00893EE4" w:rsidP="00495BD1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Movavi</w:t>
            </w:r>
            <w:proofErr w:type="spellEnd"/>
            <w:r>
              <w:rPr>
                <w:lang w:val="en-US"/>
              </w:rPr>
              <w:t xml:space="preserve"> Photo Editor</w:t>
            </w:r>
          </w:p>
        </w:tc>
        <w:tc>
          <w:tcPr>
            <w:tcW w:w="956" w:type="dxa"/>
            <w:vAlign w:val="center"/>
          </w:tcPr>
          <w:p w14:paraId="74D81298" w14:textId="2D324B23" w:rsidR="00893EE4" w:rsidRPr="00893EE4" w:rsidRDefault="00893EE4" w:rsidP="00495BD1">
            <w:pPr>
              <w:autoSpaceDE w:val="0"/>
              <w:autoSpaceDN w:val="0"/>
              <w:adjustRightInd w:val="0"/>
              <w:rPr>
                <w:rStyle w:val="product-buy-modaltotal-value"/>
                <w:lang w:val="ru-RU"/>
              </w:rPr>
            </w:pPr>
            <w:r>
              <w:rPr>
                <w:rStyle w:val="product-buy-modaltotal-value"/>
                <w:lang w:val="ru-RU"/>
              </w:rPr>
              <w:t xml:space="preserve">7590 </w:t>
            </w:r>
            <w:r>
              <w:rPr>
                <w:rStyle w:val="product-buy-modaltotal-value"/>
              </w:rPr>
              <w:t>₽</w:t>
            </w:r>
          </w:p>
        </w:tc>
        <w:tc>
          <w:tcPr>
            <w:tcW w:w="5388" w:type="dxa"/>
          </w:tcPr>
          <w:p w14:paraId="204E34F3" w14:textId="742FDEF7" w:rsidR="00893EE4" w:rsidRPr="00893EE4" w:rsidRDefault="00893EE4" w:rsidP="00495BD1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893EE4">
              <w:rPr>
                <w:szCs w:val="28"/>
              </w:rPr>
              <w:t>https://store.softline.ru/movavi/mpe23b-405289/</w:t>
            </w:r>
          </w:p>
        </w:tc>
      </w:tr>
      <w:tr w:rsidR="00495BD1" w:rsidRPr="003F5EB7" w14:paraId="270BB6CA" w14:textId="77777777" w:rsidTr="00893EE4">
        <w:trPr>
          <w:trHeight w:val="595"/>
        </w:trPr>
        <w:tc>
          <w:tcPr>
            <w:tcW w:w="3227" w:type="dxa"/>
            <w:vAlign w:val="center"/>
          </w:tcPr>
          <w:p w14:paraId="092588F4" w14:textId="4444E6D4" w:rsidR="00495BD1" w:rsidRPr="003F5EB7" w:rsidRDefault="00495BD1" w:rsidP="00495BD1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344" w:type="dxa"/>
            <w:gridSpan w:val="2"/>
            <w:vAlign w:val="center"/>
          </w:tcPr>
          <w:p w14:paraId="0003A634" w14:textId="6B2D7789" w:rsidR="00495BD1" w:rsidRPr="003F5EB7" w:rsidRDefault="00495BD1" w:rsidP="00495BD1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</w:t>
            </w:r>
            <w:r w:rsidR="00893EE4">
              <w:rPr>
                <w:szCs w:val="28"/>
                <w:lang w:val="en-US"/>
              </w:rPr>
              <w:t xml:space="preserve">42 </w:t>
            </w:r>
            <w:proofErr w:type="gramStart"/>
            <w:r w:rsidR="00893EE4">
              <w:rPr>
                <w:szCs w:val="28"/>
                <w:lang w:val="en-US"/>
              </w:rPr>
              <w:t>327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  <w:proofErr w:type="gramEnd"/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8C4FDD3" w14:textId="77777777" w:rsidR="003F5EB7" w:rsidRPr="003F5EB7" w:rsidRDefault="003F5EB7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57321E32" w14:textId="3537DAEA" w:rsidR="00EB573A" w:rsidRPr="00EB573A" w:rsidRDefault="00A9548F" w:rsidP="00EB573A">
      <w:pPr>
        <w:jc w:val="left"/>
        <w:rPr>
          <w:sz w:val="24"/>
          <w:szCs w:val="24"/>
          <w:lang w:val="ru-RU"/>
        </w:rPr>
      </w:pPr>
      <w:r>
        <w:rPr>
          <w:szCs w:val="28"/>
          <w:lang w:val="en-US"/>
        </w:rPr>
        <w:t>18826,3</w:t>
      </w:r>
      <w:r w:rsidR="00117038">
        <w:rPr>
          <w:szCs w:val="28"/>
          <w:lang w:val="ru-RU"/>
        </w:rPr>
        <w:t xml:space="preserve"> + 2</w:t>
      </w:r>
      <w:r>
        <w:rPr>
          <w:szCs w:val="28"/>
          <w:lang w:val="en-US"/>
        </w:rPr>
        <w:t>3</w:t>
      </w:r>
      <w:r w:rsidR="00117038">
        <w:rPr>
          <w:szCs w:val="28"/>
          <w:lang w:val="ru-RU"/>
        </w:rPr>
        <w:t xml:space="preserve"> * </w:t>
      </w:r>
      <w:r>
        <w:rPr>
          <w:szCs w:val="28"/>
          <w:lang w:val="en-US"/>
        </w:rPr>
        <w:t>100789</w:t>
      </w:r>
      <w:r w:rsidR="00EB573A">
        <w:rPr>
          <w:szCs w:val="28"/>
          <w:lang w:val="ru-RU"/>
        </w:rPr>
        <w:t>+ 2</w:t>
      </w:r>
      <w:r w:rsidRPr="00A9548F">
        <w:rPr>
          <w:szCs w:val="28"/>
          <w:lang w:val="ru-RU"/>
        </w:rPr>
        <w:t>3</w:t>
      </w:r>
      <w:r w:rsidR="00EB573A">
        <w:rPr>
          <w:szCs w:val="28"/>
          <w:lang w:val="ru-RU"/>
        </w:rPr>
        <w:t xml:space="preserve"> * </w:t>
      </w:r>
      <w:proofErr w:type="gramStart"/>
      <w:r w:rsidRPr="00A9548F">
        <w:rPr>
          <w:szCs w:val="28"/>
          <w:lang w:val="ru-RU"/>
        </w:rPr>
        <w:t>42327</w:t>
      </w:r>
      <w:r w:rsidR="00EB573A">
        <w:rPr>
          <w:szCs w:val="28"/>
          <w:lang w:val="ru-RU"/>
        </w:rPr>
        <w:t xml:space="preserve"> </w:t>
      </w:r>
      <w:r w:rsidR="00EB573A">
        <w:t xml:space="preserve"> ₽</w:t>
      </w:r>
      <w:proofErr w:type="gramEnd"/>
      <w:r w:rsidR="00EB573A">
        <w:rPr>
          <w:lang w:val="ru-RU"/>
        </w:rPr>
        <w:t xml:space="preserve"> = </w:t>
      </w:r>
      <w:r>
        <w:rPr>
          <w:lang w:val="en-US"/>
        </w:rPr>
        <w:t>3310494</w:t>
      </w:r>
      <w:r w:rsidR="00EB573A" w:rsidRPr="00EB573A">
        <w:rPr>
          <w:lang w:val="ru-RU"/>
        </w:rPr>
        <w:t>,</w:t>
      </w:r>
      <w:r>
        <w:rPr>
          <w:lang w:val="en-US"/>
        </w:rPr>
        <w:t>3</w:t>
      </w:r>
      <w:r w:rsidR="00EB573A" w:rsidRPr="00EB573A">
        <w:rPr>
          <w:sz w:val="24"/>
          <w:szCs w:val="24"/>
          <w:lang w:val="ru-RU"/>
        </w:rPr>
        <w:t xml:space="preserve"> </w:t>
      </w:r>
      <w:r w:rsidR="00EB573A" w:rsidRPr="00EB573A">
        <w:rPr>
          <w:szCs w:val="28"/>
          <w:lang w:val="ru-RU"/>
        </w:rPr>
        <w:t>₽</w:t>
      </w:r>
    </w:p>
    <w:p w14:paraId="390C2328" w14:textId="10591203" w:rsidR="001042E7" w:rsidRDefault="001042E7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4414AD7E" w14:textId="6850A1A6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78564634" w14:textId="20D01E1F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6B204E05" w14:textId="515E0FF3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2096BA1E" w14:textId="516EC666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21BE050F" w14:textId="11D4C74D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2AEE86F4" w14:textId="1BBBF80A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1527505B" w14:textId="204279CB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31472635" w14:textId="11918158" w:rsidR="00A9548F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</w:p>
    <w:p w14:paraId="161BC864" w14:textId="77777777" w:rsidR="00A9548F" w:rsidRPr="003F5EB7" w:rsidRDefault="00A9548F" w:rsidP="00A9548F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  <w:bookmarkStart w:id="0" w:name="_GoBack"/>
      <w:bookmarkEnd w:id="0"/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6666AE72" w14:textId="77777777" w:rsidR="001B23B5" w:rsidRPr="00F04B95" w:rsidRDefault="001B23B5" w:rsidP="001B23B5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0C3F457A" w14:textId="77777777" w:rsidR="001B23B5" w:rsidRPr="003F5EB7" w:rsidRDefault="001B23B5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Pr="003F5EB7">
        <w:rPr>
          <w:color w:val="000000"/>
          <w:szCs w:val="28"/>
          <w:shd w:val="clear" w:color="auto" w:fill="FFFFFF"/>
        </w:rPr>
        <w:t>». </w:t>
      </w:r>
    </w:p>
    <w:p w14:paraId="725908AC" w14:textId="77777777" w:rsidR="001B23B5" w:rsidRPr="003F5EB7" w:rsidRDefault="001B23B5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5CAEA6E5" w14:textId="3AD623AA" w:rsidR="001B23B5" w:rsidRPr="00A9548F" w:rsidRDefault="00455480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1" w:history="1">
        <w:r w:rsidR="001B23B5" w:rsidRPr="00550BF0">
          <w:rPr>
            <w:rStyle w:val="af3"/>
            <w:szCs w:val="28"/>
          </w:rPr>
          <w:t>https://www.microsoft.com/ru-ru</w:t>
        </w:r>
      </w:hyperlink>
      <w:r w:rsidR="001B23B5" w:rsidRPr="00E8285A">
        <w:rPr>
          <w:szCs w:val="28"/>
        </w:rPr>
        <w:t xml:space="preserve"> </w:t>
      </w:r>
      <w:r w:rsidR="001B23B5">
        <w:rPr>
          <w:szCs w:val="28"/>
          <w:lang w:val="ru-RU"/>
        </w:rPr>
        <w:t>Сайт операционной системы «</w:t>
      </w:r>
      <w:r w:rsidR="001B23B5">
        <w:rPr>
          <w:szCs w:val="28"/>
          <w:lang w:val="en-US"/>
        </w:rPr>
        <w:t>Windows</w:t>
      </w:r>
      <w:r w:rsidR="001B23B5">
        <w:rPr>
          <w:szCs w:val="28"/>
          <w:lang w:val="ru-RU"/>
        </w:rPr>
        <w:t>»</w:t>
      </w:r>
      <w:r w:rsidR="001B23B5" w:rsidRPr="00E8285A">
        <w:rPr>
          <w:szCs w:val="28"/>
          <w:lang w:val="ru-RU"/>
        </w:rPr>
        <w:t xml:space="preserve"> </w:t>
      </w:r>
      <w:r w:rsidR="001B23B5">
        <w:rPr>
          <w:szCs w:val="28"/>
          <w:lang w:val="ru-RU"/>
        </w:rPr>
        <w:t>       и офисного пакета «</w:t>
      </w:r>
      <w:r w:rsidR="001B23B5">
        <w:rPr>
          <w:szCs w:val="28"/>
          <w:lang w:val="en-US"/>
        </w:rPr>
        <w:t>Office</w:t>
      </w:r>
      <w:r w:rsidR="001B23B5">
        <w:rPr>
          <w:szCs w:val="28"/>
          <w:lang w:val="ru-RU"/>
        </w:rPr>
        <w:t>»</w:t>
      </w:r>
    </w:p>
    <w:p w14:paraId="442316BC" w14:textId="55E74A76" w:rsidR="00A9548F" w:rsidRPr="00E8285A" w:rsidRDefault="00A9548F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2" w:history="1">
        <w:r w:rsidRPr="0098322D">
          <w:rPr>
            <w:rStyle w:val="af3"/>
            <w:szCs w:val="28"/>
            <w:lang w:val="en-US"/>
          </w:rPr>
          <w:t>https</w:t>
        </w:r>
        <w:r w:rsidRPr="0098322D">
          <w:rPr>
            <w:rStyle w:val="af3"/>
            <w:szCs w:val="28"/>
            <w:lang w:val="ru-RU"/>
          </w:rPr>
          <w:t>:</w:t>
        </w:r>
        <w:r w:rsidRPr="00A9548F">
          <w:rPr>
            <w:rStyle w:val="af3"/>
            <w:szCs w:val="28"/>
            <w:lang w:val="ru-RU"/>
          </w:rPr>
          <w:t>//</w:t>
        </w:r>
        <w:proofErr w:type="spellStart"/>
        <w:r w:rsidRPr="0098322D">
          <w:rPr>
            <w:rStyle w:val="af3"/>
            <w:szCs w:val="28"/>
            <w:lang w:val="en-US"/>
          </w:rPr>
          <w:t>softline</w:t>
        </w:r>
        <w:proofErr w:type="spellEnd"/>
        <w:r w:rsidRPr="00A9548F">
          <w:rPr>
            <w:rStyle w:val="af3"/>
            <w:szCs w:val="28"/>
            <w:lang w:val="ru-RU"/>
          </w:rPr>
          <w:t>.</w:t>
        </w:r>
        <w:proofErr w:type="spellStart"/>
        <w:r w:rsidRPr="0098322D">
          <w:rPr>
            <w:rStyle w:val="af3"/>
            <w:szCs w:val="28"/>
            <w:lang w:val="en-US"/>
          </w:rPr>
          <w:t>ru</w:t>
        </w:r>
        <w:proofErr w:type="spellEnd"/>
      </w:hyperlink>
      <w:r w:rsidRPr="00A954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интернет-магазин компании «</w:t>
      </w:r>
      <w:r>
        <w:rPr>
          <w:szCs w:val="28"/>
          <w:lang w:val="en-US"/>
        </w:rPr>
        <w:t>Softline</w:t>
      </w:r>
      <w:r>
        <w:rPr>
          <w:szCs w:val="28"/>
          <w:lang w:val="ru-RU"/>
        </w:rPr>
        <w:t>»</w:t>
      </w:r>
    </w:p>
    <w:p w14:paraId="1D7B8C06" w14:textId="77777777" w:rsidR="00C952E6" w:rsidRPr="001B23B5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A9548F">
      <w:pPr>
        <w:spacing w:line="360" w:lineRule="auto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3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61FCD4" w14:textId="77777777" w:rsidR="00332AB6" w:rsidRDefault="00332AB6">
      <w:r>
        <w:separator/>
      </w:r>
    </w:p>
  </w:endnote>
  <w:endnote w:type="continuationSeparator" w:id="0">
    <w:p w14:paraId="49B29DAC" w14:textId="77777777" w:rsidR="00332AB6" w:rsidRDefault="00332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D214020-368F-42FB-B1DF-B2B6B16D4F02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07B9F10-E81F-44B5-827F-742D35F185B1}"/>
    <w:embedBold r:id="rId3" w:fontKey="{CEA3F4A8-6904-493A-95C8-D283DB467C3D}"/>
    <w:embedItalic r:id="rId4" w:fontKey="{CC0588A3-3361-4AA8-AE64-7A3178F276C7}"/>
    <w:embedBoldItalic r:id="rId5" w:fontKey="{FD1FADD3-BA96-46E2-86CB-EC1EFB5B1FF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9880FF25-A547-4EBA-A059-7A28C8DCD311}"/>
    <w:embedItalic r:id="rId7" w:fontKey="{17A79882-536B-4438-B84B-5357984EDE3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6003B96C-859F-4EDD-AB29-5B733EFFC8E0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7A194CC0-6A1F-49B1-AA21-EB2ACC981A15}"/>
    <w:embedItalic r:id="rId10" w:fontKey="{92B60347-6373-4961-A476-A01664AF37A7}"/>
    <w:embedBoldItalic r:id="rId11" w:fontKey="{E1CD4B2A-5C4D-4489-AE89-FA56A408459C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D18DA623-EA91-48F5-9654-AD9DFC227864}"/>
    <w:embedItalic r:id="rId13" w:fontKey="{0AB15AA5-72A5-4770-9CF3-912D68D2563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96F38075-1CB0-405A-BA89-042B0D5D6458}"/>
  </w:font>
  <w:font w:name="Journal">
    <w:altName w:val="Times New Roman"/>
    <w:charset w:val="00"/>
    <w:family w:val="auto"/>
    <w:pitch w:val="variable"/>
    <w:embedRegular r:id="rId15" w:fontKey="{DA98A7F8-BFDF-4B9D-8F34-D9832F4FAD7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72BDCCBC-5F36-47EE-9DD7-D311C9CF965E}"/>
    <w:embedBold r:id="rId17" w:fontKey="{016BBE1F-B2B5-4C62-97E4-939959579277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59B9E6E4-0F94-41D3-A46F-C07EAAD987AF}"/>
    <w:embedItalic r:id="rId19" w:fontKey="{DA98D433-418D-41C2-9771-83BBC29550D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C13D50D8-B5EB-4AF5-BACE-AD8E10DFBC22}"/>
    <w:embedItalic r:id="rId21" w:fontKey="{F2A8F663-7C9E-4077-AD3A-6E2A1969AC90}"/>
  </w:font>
  <w:font w:name="Nimbus Roman No9 L">
    <w:altName w:val="Times New Roman"/>
    <w:charset w:val="CC"/>
    <w:family w:val="auto"/>
    <w:pitch w:val="default"/>
    <w:embedRegular r:id="rId22" w:fontKey="{A2CF4C20-F1EE-4901-9823-871958EB25D9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94AD8CCF-8B83-462B-9508-11957EA13C0C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6E432694-7627-4381-9126-F12CCB4C3C7F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0E13A5C8-7A01-4AD8-AA4E-6366E3D75D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455480" w:rsidRDefault="00455480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455480" w:rsidRDefault="00455480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17BEAE" w14:textId="77777777" w:rsidR="00332AB6" w:rsidRDefault="00332AB6">
      <w:r>
        <w:separator/>
      </w:r>
    </w:p>
  </w:footnote>
  <w:footnote w:type="continuationSeparator" w:id="0">
    <w:p w14:paraId="379E10A0" w14:textId="77777777" w:rsidR="00332AB6" w:rsidRDefault="00332A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455480" w:rsidRDefault="00455480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455480" w:rsidRDefault="00455480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099E612E" w:rsidR="00455480" w:rsidRPr="00C11D91" w:rsidRDefault="00455480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455480" w:rsidRPr="00C11D91" w:rsidRDefault="00455480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DDF9C86" w:rsidR="00455480" w:rsidRDefault="00455480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Маслов Р.Д.</w:t>
                    </w:r>
                  </w:p>
                  <w:p w14:paraId="61093CF4" w14:textId="77777777" w:rsidR="00455480" w:rsidRPr="005450E6" w:rsidRDefault="00455480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455480" w:rsidRPr="00C11D91" w:rsidRDefault="00455480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455480" w:rsidRPr="002B763E" w:rsidRDefault="00455480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455480" w:rsidRDefault="00455480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455480" w:rsidRPr="00E44336" w:rsidRDefault="00455480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455480" w:rsidRPr="002E23CF" w:rsidRDefault="00455480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455480" w:rsidRDefault="00455480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455480" w:rsidRDefault="00455480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455480" w:rsidRPr="00E44336" w:rsidRDefault="00455480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455480" w:rsidRDefault="00455480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455480" w:rsidRDefault="00455480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455480" w:rsidRPr="00C11D91" w:rsidRDefault="00455480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129DE934" w:rsidR="00455480" w:rsidRDefault="00455480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16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455480" w:rsidRPr="00C11D91" w:rsidRDefault="00455480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455480" w:rsidRDefault="00455480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455480" w:rsidRDefault="00455480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455480" w:rsidRPr="003E3812" w:rsidRDefault="00455480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3DBE28F" w:rsidR="00455480" w:rsidRDefault="00455480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455480" w:rsidRDefault="00455480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455480" w:rsidRDefault="00455480">
                  <w:pPr>
                    <w:jc w:val="center"/>
                  </w:pPr>
                </w:p>
                <w:p w14:paraId="124B8551" w14:textId="77777777" w:rsidR="00455480" w:rsidRDefault="00455480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25C1A"/>
    <w:rsid w:val="00040147"/>
    <w:rsid w:val="0004223B"/>
    <w:rsid w:val="0004554E"/>
    <w:rsid w:val="0006287B"/>
    <w:rsid w:val="00070C6D"/>
    <w:rsid w:val="00077EC0"/>
    <w:rsid w:val="00081E33"/>
    <w:rsid w:val="00095EA5"/>
    <w:rsid w:val="000A4DD2"/>
    <w:rsid w:val="000A515C"/>
    <w:rsid w:val="000A59EE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7038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23B5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86711"/>
    <w:rsid w:val="00291179"/>
    <w:rsid w:val="002A694B"/>
    <w:rsid w:val="002A72EF"/>
    <w:rsid w:val="002B763E"/>
    <w:rsid w:val="002C3046"/>
    <w:rsid w:val="002D1740"/>
    <w:rsid w:val="002D6CF4"/>
    <w:rsid w:val="002E23CF"/>
    <w:rsid w:val="00301679"/>
    <w:rsid w:val="0030272B"/>
    <w:rsid w:val="00307974"/>
    <w:rsid w:val="00307F5B"/>
    <w:rsid w:val="00312690"/>
    <w:rsid w:val="00313ADF"/>
    <w:rsid w:val="00322E10"/>
    <w:rsid w:val="00326D35"/>
    <w:rsid w:val="00327C70"/>
    <w:rsid w:val="00331279"/>
    <w:rsid w:val="00332AB6"/>
    <w:rsid w:val="003416DC"/>
    <w:rsid w:val="003419BF"/>
    <w:rsid w:val="0034309C"/>
    <w:rsid w:val="00352134"/>
    <w:rsid w:val="003628CA"/>
    <w:rsid w:val="00364496"/>
    <w:rsid w:val="003759F3"/>
    <w:rsid w:val="00375FAA"/>
    <w:rsid w:val="003808E8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09D"/>
    <w:rsid w:val="003F349D"/>
    <w:rsid w:val="003F5EB7"/>
    <w:rsid w:val="00401D43"/>
    <w:rsid w:val="00405FFA"/>
    <w:rsid w:val="00411523"/>
    <w:rsid w:val="00413ABA"/>
    <w:rsid w:val="004215BE"/>
    <w:rsid w:val="00434364"/>
    <w:rsid w:val="00454524"/>
    <w:rsid w:val="00455480"/>
    <w:rsid w:val="004609EC"/>
    <w:rsid w:val="004714AF"/>
    <w:rsid w:val="0048223E"/>
    <w:rsid w:val="0048444C"/>
    <w:rsid w:val="0048590F"/>
    <w:rsid w:val="00491645"/>
    <w:rsid w:val="00495BD1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02BB9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17D0D"/>
    <w:rsid w:val="00720A8C"/>
    <w:rsid w:val="00720BF6"/>
    <w:rsid w:val="00732AD0"/>
    <w:rsid w:val="00733396"/>
    <w:rsid w:val="00741953"/>
    <w:rsid w:val="007508A3"/>
    <w:rsid w:val="007561DD"/>
    <w:rsid w:val="00770772"/>
    <w:rsid w:val="00775B5C"/>
    <w:rsid w:val="00775D7C"/>
    <w:rsid w:val="00782F21"/>
    <w:rsid w:val="00787098"/>
    <w:rsid w:val="0078744C"/>
    <w:rsid w:val="007B63D7"/>
    <w:rsid w:val="007B77A9"/>
    <w:rsid w:val="007E277A"/>
    <w:rsid w:val="007E78EE"/>
    <w:rsid w:val="00810795"/>
    <w:rsid w:val="00811A2A"/>
    <w:rsid w:val="00834A91"/>
    <w:rsid w:val="00837C36"/>
    <w:rsid w:val="00841B10"/>
    <w:rsid w:val="00853D5F"/>
    <w:rsid w:val="008826BB"/>
    <w:rsid w:val="00885386"/>
    <w:rsid w:val="00887305"/>
    <w:rsid w:val="00893EE4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3BBC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1A97"/>
    <w:rsid w:val="00A7426B"/>
    <w:rsid w:val="00A94B85"/>
    <w:rsid w:val="00A9548F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D50E4"/>
    <w:rsid w:val="00AE0B3C"/>
    <w:rsid w:val="00AE6687"/>
    <w:rsid w:val="00B16A0D"/>
    <w:rsid w:val="00B214FB"/>
    <w:rsid w:val="00B21522"/>
    <w:rsid w:val="00B21E1E"/>
    <w:rsid w:val="00B22566"/>
    <w:rsid w:val="00B2303B"/>
    <w:rsid w:val="00B26D68"/>
    <w:rsid w:val="00B27B4B"/>
    <w:rsid w:val="00B359ED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0E4B"/>
    <w:rsid w:val="00B92A03"/>
    <w:rsid w:val="00B93307"/>
    <w:rsid w:val="00B94A07"/>
    <w:rsid w:val="00BA64B2"/>
    <w:rsid w:val="00BB01F3"/>
    <w:rsid w:val="00BB0E9C"/>
    <w:rsid w:val="00BB78FE"/>
    <w:rsid w:val="00BC2CE3"/>
    <w:rsid w:val="00BD4A6C"/>
    <w:rsid w:val="00C0235A"/>
    <w:rsid w:val="00C11D91"/>
    <w:rsid w:val="00C12D00"/>
    <w:rsid w:val="00C307D8"/>
    <w:rsid w:val="00C44F87"/>
    <w:rsid w:val="00C51C68"/>
    <w:rsid w:val="00C648E9"/>
    <w:rsid w:val="00C91FD9"/>
    <w:rsid w:val="00C952E6"/>
    <w:rsid w:val="00C973E4"/>
    <w:rsid w:val="00C9779B"/>
    <w:rsid w:val="00CA66AC"/>
    <w:rsid w:val="00CA6EF8"/>
    <w:rsid w:val="00CA7E0F"/>
    <w:rsid w:val="00CB32C9"/>
    <w:rsid w:val="00CB4554"/>
    <w:rsid w:val="00CB4DEC"/>
    <w:rsid w:val="00CC042A"/>
    <w:rsid w:val="00CC0CD0"/>
    <w:rsid w:val="00CC4477"/>
    <w:rsid w:val="00CD47A9"/>
    <w:rsid w:val="00D1191D"/>
    <w:rsid w:val="00D13931"/>
    <w:rsid w:val="00D354D8"/>
    <w:rsid w:val="00D40392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16DE4"/>
    <w:rsid w:val="00E256DF"/>
    <w:rsid w:val="00E26870"/>
    <w:rsid w:val="00E31524"/>
    <w:rsid w:val="00E450C4"/>
    <w:rsid w:val="00E46081"/>
    <w:rsid w:val="00E51FA1"/>
    <w:rsid w:val="00E546E9"/>
    <w:rsid w:val="00E54AD3"/>
    <w:rsid w:val="00E62C6F"/>
    <w:rsid w:val="00E95DEE"/>
    <w:rsid w:val="00E96D8C"/>
    <w:rsid w:val="00EB573A"/>
    <w:rsid w:val="00EB6D90"/>
    <w:rsid w:val="00EC3974"/>
    <w:rsid w:val="00EC3C79"/>
    <w:rsid w:val="00ED24D6"/>
    <w:rsid w:val="00ED29D9"/>
    <w:rsid w:val="00EE32D0"/>
    <w:rsid w:val="00EE65CF"/>
    <w:rsid w:val="00EF4A35"/>
    <w:rsid w:val="00F07374"/>
    <w:rsid w:val="00F13785"/>
    <w:rsid w:val="00F4218E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2787"/>
    <w:rsid w:val="00FB39A7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04"/>
        <o:r id="V:Rule2" type="connector" idref="#_x0000_s1110"/>
        <o:r id="V:Rule3" type="connector" idref="#_x0000_s1112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product-buy-modaltotal-value">
    <w:name w:val="product-buy-modal__total-value"/>
    <w:basedOn w:val="a1"/>
    <w:rsid w:val="00495BD1"/>
  </w:style>
  <w:style w:type="character" w:styleId="affe">
    <w:name w:val="Unresolved Mention"/>
    <w:basedOn w:val="a1"/>
    <w:uiPriority w:val="99"/>
    <w:semiHidden/>
    <w:unhideWhenUsed/>
    <w:rsid w:val="00A954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8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8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6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8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4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softline.r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ru-ru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817597E-7A4A-457D-9AB9-5018C98A3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546</TotalTime>
  <Pages>15</Pages>
  <Words>2017</Words>
  <Characters>11503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13494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44</cp:revision>
  <cp:lastPrinted>2014-06-07T14:51:00Z</cp:lastPrinted>
  <dcterms:created xsi:type="dcterms:W3CDTF">2019-11-30T08:58:00Z</dcterms:created>
  <dcterms:modified xsi:type="dcterms:W3CDTF">2023-05-18T21:27:00Z</dcterms:modified>
</cp:coreProperties>
</file>