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C454DE" w14:textId="77777777" w:rsidR="00055958" w:rsidRDefault="00055958" w:rsidP="00C11D91">
      <w:pPr>
        <w:jc w:val="center"/>
        <w:rPr>
          <w:b/>
          <w:bCs/>
          <w:szCs w:val="28"/>
        </w:rPr>
      </w:pPr>
    </w:p>
    <w:p w14:paraId="0BACC3A3" w14:textId="7AC2F881" w:rsidR="00C11D91" w:rsidRPr="003F5EB7" w:rsidRDefault="00C11D91" w:rsidP="00FA1A5F">
      <w:pPr>
        <w:ind w:firstLine="708"/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39A5163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337A36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12DBE58" w:rsidR="00C11D91" w:rsidRPr="003F5EB7" w:rsidRDefault="00337A36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ru-RU"/>
              </w:rPr>
              <w:t>Ворошин</w:t>
            </w:r>
            <w:proofErr w:type="spellEnd"/>
            <w:r>
              <w:rPr>
                <w:szCs w:val="28"/>
                <w:lang w:val="ru-RU"/>
              </w:rPr>
              <w:t xml:space="preserve"> И.В</w:t>
            </w:r>
            <w:r w:rsidR="00C11D91" w:rsidRPr="003F5EB7">
              <w:rPr>
                <w:szCs w:val="28"/>
              </w:rPr>
              <w:t>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224414A5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337A36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5779D0F9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r w:rsidR="00337A36">
        <w:rPr>
          <w:szCs w:val="28"/>
          <w:lang w:val="ru-RU"/>
        </w:rPr>
        <w:t>8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337A36">
        <w:rPr>
          <w:szCs w:val="28"/>
          <w:lang w:val="ru-RU"/>
        </w:rPr>
        <w:t>8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3BEBF5CD" w:rsidR="00CA7E0F" w:rsidRPr="003F5EB7" w:rsidRDefault="00DD345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r>
        <w:rPr>
          <w:noProof/>
          <w:szCs w:val="28"/>
        </w:rPr>
        <w:pict w14:anchorId="20F34B6A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220.1pt;margin-top:68.85pt;width:42.15pt;height:27.55pt;z-index:251716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2">
              <w:txbxContent>
                <w:p w14:paraId="32AA7564" w14:textId="4594C396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</w:t>
                  </w:r>
                  <w:r w:rsidRPr="004F27EB">
                    <w:rPr>
                      <w:b/>
                      <w:bCs/>
                      <w:lang w:val="ru-RU"/>
                    </w:rPr>
                    <w:t>1</w:t>
                  </w:r>
                </w:p>
              </w:txbxContent>
            </v:textbox>
          </v:shape>
        </w:pict>
      </w:r>
      <w:proofErr w:type="spellStart"/>
      <w:r w:rsidR="00CA7E0F" w:rsidRPr="003F5EB7">
        <w:rPr>
          <w:szCs w:val="28"/>
        </w:rPr>
        <w:t>Из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учета</w:t>
      </w:r>
      <w:proofErr w:type="spellEnd"/>
      <w:r w:rsidR="00CA7E0F" w:rsidRPr="003F5EB7">
        <w:rPr>
          <w:szCs w:val="28"/>
        </w:rPr>
        <w:t xml:space="preserve"> того, </w:t>
      </w:r>
      <w:proofErr w:type="spellStart"/>
      <w:r w:rsidR="00CA7E0F" w:rsidRPr="003F5EB7">
        <w:rPr>
          <w:szCs w:val="28"/>
        </w:rPr>
        <w:t>что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входная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дверь</w:t>
      </w:r>
      <w:proofErr w:type="spellEnd"/>
      <w:r w:rsidR="00CA7E0F" w:rsidRPr="003F5EB7">
        <w:rPr>
          <w:szCs w:val="28"/>
        </w:rPr>
        <w:t xml:space="preserve"> в </w:t>
      </w:r>
      <w:proofErr w:type="spellStart"/>
      <w:r w:rsidR="00CA7E0F" w:rsidRPr="003F5EB7">
        <w:rPr>
          <w:szCs w:val="28"/>
        </w:rPr>
        <w:t>кабинет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расположена</w:t>
      </w:r>
      <w:proofErr w:type="spellEnd"/>
      <w:r w:rsidR="00CA7E0F" w:rsidRPr="003F5EB7">
        <w:rPr>
          <w:szCs w:val="28"/>
        </w:rPr>
        <w:t xml:space="preserve"> в </w:t>
      </w:r>
      <w:proofErr w:type="spellStart"/>
      <w:r w:rsidR="00CA7E0F" w:rsidRPr="003F5EB7">
        <w:rPr>
          <w:szCs w:val="28"/>
        </w:rPr>
        <w:t>одной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из</w:t>
      </w:r>
      <w:proofErr w:type="spellEnd"/>
      <w:r w:rsidR="00CA7E0F" w:rsidRPr="003F5EB7">
        <w:rPr>
          <w:szCs w:val="28"/>
        </w:rPr>
        <w:t xml:space="preserve"> стен по </w:t>
      </w:r>
      <w:proofErr w:type="spellStart"/>
      <w:r w:rsidR="00CA7E0F" w:rsidRPr="003F5EB7">
        <w:rPr>
          <w:szCs w:val="28"/>
        </w:rPr>
        <w:t>длине</w:t>
      </w:r>
      <w:proofErr w:type="spellEnd"/>
      <w:r w:rsidR="00CA7E0F" w:rsidRPr="003F5EB7">
        <w:rPr>
          <w:szCs w:val="28"/>
        </w:rPr>
        <w:t xml:space="preserve"> (В2) на </w:t>
      </w:r>
      <w:proofErr w:type="spellStart"/>
      <w:r w:rsidR="00CA7E0F" w:rsidRPr="003F5EB7">
        <w:rPr>
          <w:szCs w:val="28"/>
        </w:rPr>
        <w:t>расстоянии</w:t>
      </w:r>
      <w:proofErr w:type="spellEnd"/>
      <w:r w:rsidR="00CA7E0F"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="00CA7E0F" w:rsidRPr="003F5EB7">
          <w:rPr>
            <w:szCs w:val="28"/>
          </w:rPr>
          <w:t>1 метра</w:t>
        </w:r>
      </w:smartTag>
      <w:r w:rsidR="00CA7E0F" w:rsidRPr="003F5EB7">
        <w:rPr>
          <w:szCs w:val="28"/>
        </w:rPr>
        <w:t xml:space="preserve">, то с </w:t>
      </w:r>
      <w:proofErr w:type="spellStart"/>
      <w:r w:rsidR="00CA7E0F" w:rsidRPr="003F5EB7">
        <w:rPr>
          <w:szCs w:val="28"/>
        </w:rPr>
        <w:t>этой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стороны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кабинета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будет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расположатся</w:t>
      </w:r>
      <w:proofErr w:type="spellEnd"/>
      <w:r w:rsidR="00CA7E0F" w:rsidRPr="003F5EB7">
        <w:rPr>
          <w:szCs w:val="28"/>
        </w:rPr>
        <w:t xml:space="preserve"> на два </w:t>
      </w:r>
      <w:proofErr w:type="spellStart"/>
      <w:r w:rsidR="00CA7E0F" w:rsidRPr="003F5EB7">
        <w:rPr>
          <w:szCs w:val="28"/>
        </w:rPr>
        <w:t>рабочих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места</w:t>
      </w:r>
      <w:proofErr w:type="spellEnd"/>
      <w:r w:rsidR="00CA7E0F" w:rsidRPr="003F5EB7">
        <w:rPr>
          <w:szCs w:val="28"/>
        </w:rPr>
        <w:t xml:space="preserve"> </w:t>
      </w:r>
      <w:proofErr w:type="spellStart"/>
      <w:r w:rsidR="00CA7E0F" w:rsidRPr="003F5EB7">
        <w:rPr>
          <w:szCs w:val="28"/>
        </w:rPr>
        <w:t>меньше</w:t>
      </w:r>
      <w:proofErr w:type="spellEnd"/>
      <w:r w:rsidR="00CA7E0F" w:rsidRPr="003F5EB7">
        <w:rPr>
          <w:szCs w:val="28"/>
        </w:rPr>
        <w:t xml:space="preserve">. </w:t>
      </w:r>
    </w:p>
    <w:p w14:paraId="3136AEC5" w14:textId="758B8A1F" w:rsidR="00CA7E0F" w:rsidRPr="003F5EB7" w:rsidRDefault="00DD345F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  <w:lang w:val="ru-RU"/>
        </w:rPr>
        <w:pict w14:anchorId="727686C1">
          <v:rect id="_x0000_s1053" style="position:absolute;left:0;text-align:left;margin-left:262.25pt;margin-top:20.7pt;width:34pt;height:22.7pt;z-index:251708416"/>
        </w:pict>
      </w:r>
      <w:r>
        <w:rPr>
          <w:noProof/>
          <w:szCs w:val="28"/>
          <w:lang w:val="ru-RU"/>
        </w:rPr>
        <w:pict w14:anchorId="4B430EF8">
          <v:rect id="_x0000_s1052" style="position:absolute;left:0;text-align:left;margin-left:222.6pt;margin-top:20.7pt;width:34pt;height:22.7pt;z-index:251707392"/>
        </w:pict>
      </w:r>
      <w:r>
        <w:rPr>
          <w:noProof/>
          <w:szCs w:val="28"/>
          <w:lang w:val="ru-RU"/>
        </w:rPr>
        <w:pict w14:anchorId="18D5554F">
          <v:rect id="_x0000_s1037" style="position:absolute;left:0;text-align:left;margin-left:182.75pt;margin-top:20.7pt;width:34pt;height:22.7pt;z-index:251704320"/>
        </w:pict>
      </w:r>
      <w:r>
        <w:rPr>
          <w:noProof/>
          <w:szCs w:val="28"/>
          <w:lang w:val="ru-RU"/>
        </w:rPr>
        <w:pict w14:anchorId="50DC7457">
          <v:rect id="_x0000_s1032" style="position:absolute;left:0;text-align:left;margin-left:143.1pt;margin-top:20.7pt;width:34pt;height:22.7pt;z-index:251700224"/>
        </w:pict>
      </w:r>
      <w:r>
        <w:rPr>
          <w:noProof/>
          <w:szCs w:val="28"/>
          <w:lang w:val="ru-RU"/>
        </w:rPr>
        <w:pict w14:anchorId="4C79BDCA">
          <v:rect id="_x0000_s1031" style="position:absolute;left:0;text-align:left;margin-left:115.1pt;margin-top:20.7pt;width:226.75pt;height:226.75pt;z-index:251699200"/>
        </w:pict>
      </w:r>
      <w:r>
        <w:rPr>
          <w:noProof/>
          <w:szCs w:val="28"/>
          <w:lang w:val="ru-RU"/>
        </w:rPr>
        <w:pict w14:anchorId="0A6A7D6C">
          <v:rect id="_x0000_s1054" style="position:absolute;left:0;text-align:left;margin-left:301.6pt;margin-top:20.7pt;width:34pt;height:22.7pt;z-index:251709440"/>
        </w:pict>
      </w:r>
    </w:p>
    <w:p w14:paraId="19DB88AC" w14:textId="369D17B7" w:rsidR="00CA7E0F" w:rsidRPr="003F5EB7" w:rsidRDefault="00DD345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19CF459A">
          <v:rect id="_x0000_s1117" style="position:absolute;left:0;text-align:left;margin-left:115.1pt;margin-top:14.8pt;width:22.7pt;height:34pt;z-index:251735040"/>
        </w:pict>
      </w:r>
      <w:r>
        <w:rPr>
          <w:noProof/>
          <w:szCs w:val="28"/>
          <w:lang w:val="ru-RU"/>
        </w:rPr>
        <w:pict w14:anchorId="0B883695">
          <v:rect id="_x0000_s1118" style="position:absolute;left:0;text-align:left;margin-left:115.1pt;margin-top:53.8pt;width:22.7pt;height:34pt;z-index:251736064"/>
        </w:pict>
      </w:r>
    </w:p>
    <w:p w14:paraId="6551C995" w14:textId="21FA9BA9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4A4AAF1A" w:rsidR="00B77468" w:rsidRPr="003F5EB7" w:rsidRDefault="00DD345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727686C1">
          <v:rect id="_x0000_s1111" style="position:absolute;left:0;text-align:left;margin-left:295.95pt;margin-top:7.15pt;width:34pt;height:22.7pt;rotation:90;z-index:251730944"/>
        </w:pict>
      </w:r>
    </w:p>
    <w:p w14:paraId="41DF4BFA" w14:textId="2A5AB2D1" w:rsidR="00B77468" w:rsidRPr="003F5EB7" w:rsidRDefault="00DD345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0B883695">
          <v:rect id="_x0000_s1114" style="position:absolute;left:0;text-align:left;margin-left:115.1pt;margin-top:60.1pt;width:22.7pt;height:34pt;z-index:251732992"/>
        </w:pict>
      </w:r>
      <w:r>
        <w:rPr>
          <w:noProof/>
          <w:szCs w:val="28"/>
          <w:lang w:val="ru-RU"/>
        </w:rPr>
        <w:pict w14:anchorId="19CF459A">
          <v:rect id="_x0000_s1113" style="position:absolute;left:0;text-align:left;margin-left:115.1pt;margin-top:21.1pt;width:22.7pt;height:34pt;z-index:251731968"/>
        </w:pict>
      </w:r>
      <w:r>
        <w:rPr>
          <w:noProof/>
          <w:szCs w:val="28"/>
        </w:rPr>
        <w:pict w14:anchorId="6F117ED8">
          <v:shape id="_x0000_s1064" type="#_x0000_t202" style="position:absolute;left:0;text-align:left;margin-left:338.1pt;margin-top:19.85pt;width:42.15pt;height:27.55pt;z-index:251718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4">
              <w:txbxContent>
                <w:p w14:paraId="2502A593" w14:textId="7ADB4630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А2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4B7B8869">
          <v:shape id="Надпись 2" o:spid="_x0000_s1061" type="#_x0000_t202" style="position:absolute;left:0;text-align:left;margin-left:89.45pt;margin-top:19.85pt;width:42.15pt;height:27.55pt;z-index:2517155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Надпись 2">
              <w:txbxContent>
                <w:p w14:paraId="0F53EADB" w14:textId="1AA29D63" w:rsidR="004F27EB" w:rsidRPr="004F27EB" w:rsidRDefault="004F27EB">
                  <w:pPr>
                    <w:rPr>
                      <w:b/>
                      <w:bCs/>
                      <w:lang w:val="ru-RU"/>
                    </w:rPr>
                  </w:pPr>
                  <w:r w:rsidRPr="004F27EB">
                    <w:rPr>
                      <w:b/>
                      <w:bCs/>
                      <w:lang w:val="ru-RU"/>
                    </w:rPr>
                    <w:t>А1</w:t>
                  </w:r>
                </w:p>
              </w:txbxContent>
            </v:textbox>
          </v:shape>
        </w:pict>
      </w:r>
    </w:p>
    <w:p w14:paraId="7C34B59B" w14:textId="557C0F3F" w:rsidR="00B77468" w:rsidRPr="003F5EB7" w:rsidRDefault="00DD345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D9981F9">
          <v:rect id="_x0000_s1044" style="position:absolute;left:0;text-align:left;margin-left:338.3pt;margin-top:3.45pt;width:3.55pt;height:59.25pt;z-index:251706368"/>
        </w:pict>
      </w:r>
      <w:r>
        <w:rPr>
          <w:noProof/>
          <w:szCs w:val="28"/>
        </w:rPr>
        <w:pict w14:anchorId="3B496B0B">
          <v:shape id="_x0000_s1068" type="#_x0000_t202" style="position:absolute;left:0;text-align:left;margin-left:381.05pt;margin-top:20.15pt;width:58.9pt;height:47.05pt;z-index:25172275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color="white [3212]">
            <v:textbox style="mso-next-textbox:#_x0000_s1068">
              <w:txbxContent>
                <w:p w14:paraId="72D9F54B" w14:textId="7B8F4E13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</w:txbxContent>
            </v:textbox>
          </v:shape>
        </w:pict>
      </w:r>
    </w:p>
    <w:p w14:paraId="519B05C1" w14:textId="3DFBDFCD" w:rsidR="00B77468" w:rsidRPr="003F5EB7" w:rsidRDefault="00DD345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4C8F1AA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71" type="#_x0000_t32" style="position:absolute;left:0;text-align:left;margin-left:347.3pt;margin-top:11.85pt;width:26.65pt;height:5.2pt;z-index:251725824" o:connectortype="straight"/>
        </w:pict>
      </w:r>
    </w:p>
    <w:p w14:paraId="6C6007AF" w14:textId="7255749D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B54F2CE" w14:textId="4BAF030C" w:rsidR="00B77468" w:rsidRPr="003F5EB7" w:rsidRDefault="00DD345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1208795D">
          <v:rect id="_x0000_s1103" style="position:absolute;left:0;text-align:left;margin-left:115.1pt;margin-top:3.25pt;width:22.7pt;height:34pt;z-index:251727872"/>
        </w:pict>
      </w:r>
    </w:p>
    <w:p w14:paraId="332E1175" w14:textId="19A7FB1A" w:rsidR="00B77468" w:rsidRPr="003F5EB7" w:rsidRDefault="00DD345F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Cs w:val="28"/>
        </w:rPr>
        <w:pict w14:anchorId="52C2E0FF">
          <v:rect id="_x0000_s1065" style="position:absolute;left:0;text-align:left;margin-left:115.1pt;margin-top:18.85pt;width:11.35pt;height:11.35pt;z-index:251719680"/>
        </w:pict>
      </w:r>
      <w:r>
        <w:rPr>
          <w:noProof/>
          <w:szCs w:val="28"/>
        </w:rPr>
        <w:pict w14:anchorId="2355793C">
          <v:shape id="_x0000_s1060" type="#_x0000_t32" style="position:absolute;left:0;text-align:left;margin-left:316.45pt;margin-top:6.2pt;width:20.25pt;height:22.7pt;flip:x y;z-index:251714560" o:connectortype="straight" strokeweight="2pt"/>
        </w:pict>
      </w:r>
      <w:r>
        <w:rPr>
          <w:noProof/>
          <w:szCs w:val="28"/>
        </w:rPr>
        <w:pict w14:anchorId="4B0F0E32">
          <v:rect id="_x0000_s1055" style="position:absolute;left:0;text-align:left;margin-left:143.1pt;margin-top:7.45pt;width:34pt;height:22.7pt;z-index:251710464"/>
        </w:pict>
      </w:r>
      <w:r>
        <w:rPr>
          <w:noProof/>
          <w:szCs w:val="28"/>
        </w:rPr>
        <w:pict w14:anchorId="242D1E0A">
          <v:rect id="_x0000_s1058" style="position:absolute;left:0;text-align:left;margin-left:262.25pt;margin-top:7.45pt;width:34pt;height:22.7pt;z-index:251713536"/>
        </w:pict>
      </w:r>
      <w:r>
        <w:rPr>
          <w:noProof/>
          <w:szCs w:val="28"/>
        </w:rPr>
        <w:pict w14:anchorId="45F46695">
          <v:rect id="_x0000_s1057" style="position:absolute;left:0;text-align:left;margin-left:222.6pt;margin-top:7.45pt;width:34pt;height:22.7pt;z-index:251712512"/>
        </w:pict>
      </w:r>
      <w:r>
        <w:rPr>
          <w:noProof/>
          <w:szCs w:val="28"/>
        </w:rPr>
        <w:pict w14:anchorId="77243173">
          <v:rect id="_x0000_s1056" style="position:absolute;left:0;text-align:left;margin-left:182.75pt;margin-top:7.45pt;width:34pt;height:22.7pt;z-index:251711488"/>
        </w:pict>
      </w:r>
    </w:p>
    <w:p w14:paraId="472052F4" w14:textId="02C595EA" w:rsidR="00BF54B8" w:rsidRDefault="00DD345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color w:val="000000"/>
          <w:szCs w:val="28"/>
          <w:shd w:val="clear" w:color="auto" w:fill="FFFFFF"/>
        </w:rPr>
      </w:pPr>
      <w:r>
        <w:rPr>
          <w:noProof/>
          <w:szCs w:val="28"/>
        </w:rPr>
        <w:pict w14:anchorId="24C71CD8">
          <v:shape id="_x0000_s1063" type="#_x0000_t202" style="position:absolute;left:0;text-align:left;margin-left:205.8pt;margin-top:5.8pt;width:42.15pt;height:27.55pt;z-index:251717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fillcolor="yellow" stroked="f" strokecolor="blue">
            <v:textbox style="mso-next-textbox:#_x0000_s1063">
              <w:txbxContent>
                <w:p w14:paraId="467C6AF1" w14:textId="5C974431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2CB5607E">
          <v:shape id="_x0000_s1069" type="#_x0000_t32" style="position:absolute;left:0;text-align:left;margin-left:89.85pt;margin-top:3.1pt;width:22.1pt;height:15pt;flip:y;z-index:251723776" o:connectortype="straight"/>
        </w:pict>
      </w:r>
      <w:r>
        <w:rPr>
          <w:noProof/>
          <w:szCs w:val="28"/>
        </w:rPr>
        <w:pict w14:anchorId="0B6AEA20">
          <v:shape id="_x0000_s1066" type="#_x0000_t202" style="position:absolute;left:0;text-align:left;margin-left:15.05pt;margin-top:8.95pt;width:94.65pt;height:52.3pt;z-index:251720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6">
              <w:txbxContent>
                <w:p w14:paraId="66C25FEE" w14:textId="03B98883" w:rsid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 w:rsidRPr="004F27EB">
                    <w:rPr>
                      <w:sz w:val="24"/>
                      <w:szCs w:val="24"/>
                      <w:lang w:val="ru-RU"/>
                    </w:rPr>
                    <w:t>Коммутатор</w:t>
                  </w:r>
                </w:p>
                <w:p w14:paraId="63450C3A" w14:textId="03F9D4DF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(свитч)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4B45E3C5">
          <v:shape id="_x0000_s1070" type="#_x0000_t32" style="position:absolute;left:0;text-align:left;margin-left:338.3pt;margin-top:11.95pt;width:5.95pt;height:15.35pt;flip:x y;z-index:251724800" o:connectortype="straight"/>
        </w:pict>
      </w:r>
      <w:r>
        <w:rPr>
          <w:noProof/>
          <w:szCs w:val="28"/>
        </w:rPr>
        <w:pict w14:anchorId="05866DC9">
          <v:shape id="_x0000_s1067" type="#_x0000_t202" style="position:absolute;left:0;text-align:left;margin-left:324.55pt;margin-top:22.15pt;width:53.65pt;height:26.8pt;z-index:251721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7">
              <w:txbxContent>
                <w:p w14:paraId="1661EAF3" w14:textId="2074A5BB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</w:txbxContent>
            </v:textbox>
          </v:shape>
        </w:pict>
      </w:r>
    </w:p>
    <w:p w14:paraId="1616DE71" w14:textId="34D58BC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7047D213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D34353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23B4E16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r w:rsidR="00CF32A2" w:rsidRPr="003F5EB7">
        <w:rPr>
          <w:szCs w:val="28"/>
        </w:rPr>
        <w:t>До</w:t>
      </w:r>
      <w:r w:rsidR="00CF32A2">
        <w:rPr>
          <w:szCs w:val="28"/>
          <w:lang w:val="ru-RU"/>
        </w:rPr>
        <w:t xml:space="preserve"> четвертой</w:t>
      </w:r>
      <w:r w:rsidR="00CF32A2" w:rsidRPr="003F5EB7">
        <w:rPr>
          <w:szCs w:val="28"/>
        </w:rPr>
        <w:t xml:space="preserve"> розетки – </w:t>
      </w:r>
      <w:r w:rsidR="00CF32A2">
        <w:rPr>
          <w:szCs w:val="28"/>
          <w:lang w:val="ru-RU"/>
        </w:rPr>
        <w:t>5</w:t>
      </w:r>
      <w:r w:rsidR="00CF32A2" w:rsidRPr="003F5EB7">
        <w:rPr>
          <w:szCs w:val="28"/>
        </w:rPr>
        <w:t xml:space="preserve"> м. До</w:t>
      </w:r>
      <w:r w:rsidR="00CF32A2">
        <w:rPr>
          <w:szCs w:val="28"/>
          <w:lang w:val="ru-RU"/>
        </w:rPr>
        <w:t xml:space="preserve"> пятой</w:t>
      </w:r>
      <w:r w:rsidR="00CF32A2" w:rsidRPr="003F5EB7">
        <w:rPr>
          <w:szCs w:val="28"/>
        </w:rPr>
        <w:t xml:space="preserve"> розетки – </w:t>
      </w:r>
      <w:r w:rsidR="00CF32A2">
        <w:rPr>
          <w:szCs w:val="28"/>
          <w:lang w:val="ru-RU"/>
        </w:rPr>
        <w:t>6,4</w:t>
      </w:r>
      <w:r w:rsidR="00CF32A2" w:rsidRPr="003F5EB7">
        <w:rPr>
          <w:szCs w:val="28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65478A2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F23F79">
        <w:rPr>
          <w:szCs w:val="28"/>
          <w:lang w:val="ru-RU"/>
        </w:rPr>
        <w:t>8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23F79">
        <w:rPr>
          <w:szCs w:val="28"/>
          <w:lang w:val="ru-RU"/>
        </w:rPr>
        <w:t>8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23F79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51E9EF4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23F79">
        <w:rPr>
          <w:szCs w:val="28"/>
          <w:lang w:val="ru-RU"/>
        </w:rPr>
        <w:t>11</w:t>
      </w:r>
      <w:r w:rsidRPr="003F5EB7">
        <w:rPr>
          <w:szCs w:val="28"/>
        </w:rPr>
        <w:t xml:space="preserve"> м, </w:t>
      </w:r>
      <w:r w:rsidR="00F23F79">
        <w:rPr>
          <w:szCs w:val="28"/>
          <w:lang w:val="ru-RU"/>
        </w:rPr>
        <w:t>12,4</w:t>
      </w:r>
      <w:r w:rsidRPr="003F5EB7">
        <w:rPr>
          <w:szCs w:val="28"/>
        </w:rPr>
        <w:t xml:space="preserve"> м, </w:t>
      </w:r>
      <w:r w:rsidR="00F23F79">
        <w:rPr>
          <w:szCs w:val="28"/>
          <w:lang w:val="ru-RU"/>
        </w:rPr>
        <w:t>13,8</w:t>
      </w:r>
      <w:r w:rsidRPr="003F5EB7">
        <w:rPr>
          <w:szCs w:val="28"/>
        </w:rPr>
        <w:t xml:space="preserve"> м, </w:t>
      </w:r>
      <w:r w:rsidR="00F23F79">
        <w:rPr>
          <w:szCs w:val="28"/>
          <w:lang w:val="ru-RU"/>
        </w:rPr>
        <w:t>15,2</w:t>
      </w:r>
      <w:r w:rsidRPr="003F5EB7">
        <w:rPr>
          <w:szCs w:val="28"/>
        </w:rPr>
        <w:t xml:space="preserve"> м.</w:t>
      </w:r>
    </w:p>
    <w:p w14:paraId="6ED4A987" w14:textId="6A91B0F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101F0">
        <w:rPr>
          <w:szCs w:val="28"/>
          <w:lang w:val="ru-RU"/>
        </w:rPr>
        <w:t>8</w:t>
      </w:r>
      <w:r w:rsidR="00021001" w:rsidRPr="003F5EB7">
        <w:rPr>
          <w:szCs w:val="28"/>
          <w:lang w:val="ru-RU"/>
        </w:rPr>
        <w:t xml:space="preserve"> м + </w:t>
      </w:r>
      <w:r w:rsidR="008101F0">
        <w:rPr>
          <w:szCs w:val="28"/>
          <w:lang w:val="ru-RU"/>
        </w:rPr>
        <w:t>8</w:t>
      </w:r>
      <w:r w:rsidR="00021001" w:rsidRPr="003F5EB7">
        <w:rPr>
          <w:szCs w:val="28"/>
          <w:lang w:val="ru-RU"/>
        </w:rPr>
        <w:t xml:space="preserve"> м + </w:t>
      </w:r>
      <w:r w:rsidR="008101F0">
        <w:rPr>
          <w:szCs w:val="28"/>
          <w:lang w:val="ru-RU"/>
        </w:rPr>
        <w:t>2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8101F0">
        <w:rPr>
          <w:szCs w:val="28"/>
          <w:lang w:val="ru-RU"/>
        </w:rPr>
        <w:t>19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48E8FB4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8101F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0F482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8101F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8101F0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8101F0">
        <w:rPr>
          <w:szCs w:val="28"/>
          <w:lang w:val="ru-RU"/>
        </w:rPr>
        <w:t>22,5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6B3382C7" w14:textId="53AD0F0B" w:rsidR="00CA7E0F" w:rsidRPr="003F5EB7" w:rsidRDefault="00CA7E0F" w:rsidP="008264D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00DE7374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015C8E33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7,4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84763F9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10,6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2FCAEEFA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9E465A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8101F0">
              <w:rPr>
                <w:szCs w:val="28"/>
                <w:lang w:val="ru-RU"/>
              </w:rPr>
              <w:t>,4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497C503C" w:rsidR="00BB0E9C" w:rsidRPr="008101F0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14,8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20C63D0F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16,2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73532F6D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20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4B72F91A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283C2BD4" w:rsidR="00BB0E9C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</w:tr>
      <w:tr w:rsidR="008101F0" w:rsidRPr="003F5EB7" w14:paraId="59102655" w14:textId="77777777" w:rsidTr="00C952E6">
        <w:trPr>
          <w:jc w:val="center"/>
        </w:trPr>
        <w:tc>
          <w:tcPr>
            <w:tcW w:w="1616" w:type="dxa"/>
          </w:tcPr>
          <w:p w14:paraId="4D59B7DF" w14:textId="3BEA34BA" w:rsidR="008101F0" w:rsidRPr="008101F0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  <w:tc>
          <w:tcPr>
            <w:tcW w:w="1837" w:type="dxa"/>
          </w:tcPr>
          <w:p w14:paraId="05EFBC1C" w14:textId="68675D21" w:rsidR="008101F0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5,4</w:t>
            </w:r>
          </w:p>
        </w:tc>
      </w:tr>
      <w:tr w:rsidR="008101F0" w:rsidRPr="003F5EB7" w14:paraId="66553CC1" w14:textId="77777777" w:rsidTr="00C952E6">
        <w:trPr>
          <w:jc w:val="center"/>
        </w:trPr>
        <w:tc>
          <w:tcPr>
            <w:tcW w:w="1616" w:type="dxa"/>
          </w:tcPr>
          <w:p w14:paraId="7C169539" w14:textId="45878117" w:rsidR="008101F0" w:rsidRPr="008101F0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15</w:t>
            </w:r>
          </w:p>
        </w:tc>
        <w:tc>
          <w:tcPr>
            <w:tcW w:w="1837" w:type="dxa"/>
          </w:tcPr>
          <w:p w14:paraId="09679895" w14:textId="07A22FDD" w:rsidR="008101F0" w:rsidRPr="003F5EB7" w:rsidRDefault="008101F0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456695CB" w:rsidR="00BB0E9C" w:rsidRPr="008101F0" w:rsidRDefault="008101F0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22,5</w:t>
            </w:r>
          </w:p>
        </w:tc>
      </w:tr>
    </w:tbl>
    <w:p w14:paraId="2C9981B9" w14:textId="1C39F0F8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8101F0" w:rsidRPr="008101F0">
        <w:rPr>
          <w:szCs w:val="28"/>
          <w:lang w:val="ru-RU"/>
        </w:rPr>
        <w:t>51</w:t>
      </w:r>
      <w:r w:rsidR="008101F0" w:rsidRPr="001D2C70">
        <w:rPr>
          <w:szCs w:val="28"/>
          <w:lang w:val="ru-RU"/>
        </w:rPr>
        <w:t>,3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6B5AFAFD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1D2C70" w:rsidRPr="001D2C70">
        <w:rPr>
          <w:szCs w:val="28"/>
          <w:lang w:val="ru-RU"/>
        </w:rPr>
        <w:t>8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А1 + </w:t>
      </w:r>
      <w:r w:rsidR="001D2C70" w:rsidRPr="001D2C70">
        <w:rPr>
          <w:szCs w:val="28"/>
          <w:lang w:val="ru-RU"/>
        </w:rPr>
        <w:t>8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1D2C70" w:rsidRPr="001D2C70">
        <w:rPr>
          <w:szCs w:val="28"/>
          <w:lang w:val="ru-RU"/>
        </w:rPr>
        <w:t>3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</w:t>
      </w:r>
      <w:r w:rsidR="001D2C70" w:rsidRPr="001D2C70">
        <w:rPr>
          <w:szCs w:val="28"/>
          <w:lang w:val="ru-RU"/>
        </w:rPr>
        <w:t>4</w:t>
      </w:r>
      <w:r w:rsidR="00322E10" w:rsidRPr="003F5EB7">
        <w:rPr>
          <w:szCs w:val="28"/>
          <w:lang w:val="ru-RU"/>
        </w:rPr>
        <w:t>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620D7E" w:rsidRPr="00620D7E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30C9A66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DF2AC4" w:rsidRPr="00620D7E">
        <w:rPr>
          <w:szCs w:val="28"/>
          <w:lang w:val="ru-RU"/>
        </w:rPr>
        <w:t>37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15F4753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620D7E" w:rsidRPr="00620D7E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620D7E" w:rsidRPr="00620D7E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1822CBEF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</w:t>
      </w:r>
      <w:r w:rsidR="00DF1AE0" w:rsidRPr="00DF1AE0">
        <w:rPr>
          <w:szCs w:val="28"/>
          <w:lang w:val="ru-RU"/>
        </w:rPr>
        <w:t>73</w:t>
      </w:r>
      <w:r w:rsidRPr="003F5EB7">
        <w:rPr>
          <w:szCs w:val="28"/>
        </w:rPr>
        <w:t xml:space="preserve"> руб.</w:t>
      </w:r>
    </w:p>
    <w:p w14:paraId="05BBA928" w14:textId="31DC1BE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DF1AE0" w:rsidRPr="003F5EB7">
        <w:rPr>
          <w:szCs w:val="28"/>
        </w:rPr>
        <w:t>1</w:t>
      </w:r>
      <w:r w:rsidR="00DF1AE0" w:rsidRPr="008101F0">
        <w:rPr>
          <w:szCs w:val="28"/>
          <w:lang w:val="ru-RU"/>
        </w:rPr>
        <w:t>51</w:t>
      </w:r>
      <w:r w:rsidR="00DF1AE0" w:rsidRPr="001D2C70">
        <w:rPr>
          <w:szCs w:val="28"/>
          <w:lang w:val="ru-RU"/>
        </w:rPr>
        <w:t>,3</w:t>
      </w:r>
      <w:r w:rsidR="00DF1AE0" w:rsidRPr="003F5EB7">
        <w:rPr>
          <w:szCs w:val="28"/>
        </w:rPr>
        <w:t xml:space="preserve"> </w:t>
      </w:r>
      <w:r w:rsidRPr="003F5EB7">
        <w:rPr>
          <w:szCs w:val="28"/>
        </w:rPr>
        <w:t xml:space="preserve">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DF1AE0" w:rsidRPr="00DF1AE0">
        <w:rPr>
          <w:szCs w:val="28"/>
          <w:lang w:val="ru-RU"/>
        </w:rPr>
        <w:t>1</w:t>
      </w:r>
      <w:r w:rsidRPr="003F5EB7">
        <w:rPr>
          <w:szCs w:val="28"/>
        </w:rPr>
        <w:t xml:space="preserve"> руб.</w:t>
      </w:r>
    </w:p>
    <w:p w14:paraId="0B552732" w14:textId="1186AC9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DF1AE0" w:rsidRPr="00DF1AE0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DF1AE0" w:rsidRPr="00DF1AE0">
        <w:rPr>
          <w:szCs w:val="28"/>
          <w:lang w:val="ru-RU"/>
        </w:rPr>
        <w:t>48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DF1AE0" w:rsidRPr="00DF1AE0">
        <w:rPr>
          <w:szCs w:val="28"/>
          <w:lang w:val="ru-RU"/>
        </w:rPr>
        <w:t>624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684ECCD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372776" w:rsidRPr="00372776">
        <w:rPr>
          <w:szCs w:val="28"/>
          <w:lang w:val="ru-RU"/>
        </w:rPr>
        <w:t>7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</w:t>
      </w:r>
      <w:r w:rsidR="00372776" w:rsidRPr="00372776">
        <w:rPr>
          <w:szCs w:val="28"/>
          <w:lang w:val="ru-RU"/>
        </w:rPr>
        <w:t>,2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72776" w:rsidRPr="00372776">
        <w:rPr>
          <w:szCs w:val="28"/>
          <w:lang w:val="ru-RU"/>
        </w:rPr>
        <w:t>7,4</w:t>
      </w:r>
      <w:r w:rsidRPr="003F5EB7">
        <w:rPr>
          <w:szCs w:val="28"/>
        </w:rPr>
        <w:t xml:space="preserve"> руб.</w:t>
      </w:r>
    </w:p>
    <w:p w14:paraId="13AC2DA7" w14:textId="6D064E4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</w:t>
      </w:r>
      <w:r w:rsidR="000C0F2D">
        <w:rPr>
          <w:szCs w:val="28"/>
          <w:lang w:val="ru-RU"/>
        </w:rPr>
        <w:t>84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0C0F2D" w:rsidRPr="000C0F2D">
        <w:rPr>
          <w:szCs w:val="28"/>
        </w:rPr>
        <w:t>1 428</w:t>
      </w:r>
      <w:r w:rsidRPr="003F5EB7">
        <w:rPr>
          <w:szCs w:val="28"/>
        </w:rPr>
        <w:t xml:space="preserve"> руб.</w:t>
      </w:r>
    </w:p>
    <w:p w14:paraId="4F6008CE" w14:textId="321D915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372776" w:rsidRPr="00372776">
        <w:rPr>
          <w:szCs w:val="28"/>
          <w:lang w:val="ru-RU"/>
        </w:rPr>
        <w:t>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72776" w:rsidRPr="00372776">
        <w:rPr>
          <w:szCs w:val="28"/>
          <w:lang w:val="ru-RU"/>
        </w:rPr>
        <w:t>72</w:t>
      </w:r>
      <w:r w:rsidRPr="003F5EB7">
        <w:rPr>
          <w:szCs w:val="28"/>
        </w:rPr>
        <w:t xml:space="preserve"> руб.</w:t>
      </w:r>
    </w:p>
    <w:p w14:paraId="323E95F6" w14:textId="1304525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>– 3</w:t>
      </w:r>
      <w:r w:rsidR="00325508">
        <w:rPr>
          <w:szCs w:val="28"/>
          <w:lang w:val="ru-RU"/>
        </w:rPr>
        <w:t>03</w:t>
      </w:r>
      <w:r w:rsidRPr="003F5EB7">
        <w:rPr>
          <w:szCs w:val="28"/>
        </w:rPr>
        <w:t xml:space="preserve">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5508" w:rsidRPr="00325508">
        <w:rPr>
          <w:szCs w:val="28"/>
          <w:lang w:val="ru-RU"/>
        </w:rPr>
        <w:t>7</w:t>
      </w:r>
      <w:r w:rsidR="005536E5">
        <w:rPr>
          <w:szCs w:val="28"/>
          <w:lang w:val="ru-RU"/>
        </w:rPr>
        <w:t> </w:t>
      </w:r>
      <w:r w:rsidR="00325508" w:rsidRPr="00325508">
        <w:rPr>
          <w:szCs w:val="28"/>
          <w:lang w:val="ru-RU"/>
        </w:rPr>
        <w:t>5</w:t>
      </w:r>
      <w:r w:rsidR="005536E5">
        <w:rPr>
          <w:szCs w:val="28"/>
          <w:lang w:val="en-US"/>
        </w:rPr>
        <w:t>24,4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  <w:bookmarkStart w:id="0" w:name="_GoBack"/>
      <w:bookmarkEnd w:id="0"/>
    </w:p>
    <w:tbl>
      <w:tblPr>
        <w:tblpPr w:leftFromText="180" w:rightFromText="180" w:vertAnchor="page" w:horzAnchor="margin" w:tblpY="10554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5508" w:rsidRPr="003F5EB7" w14:paraId="7189B4C8" w14:textId="77777777" w:rsidTr="00325508">
        <w:tc>
          <w:tcPr>
            <w:tcW w:w="5070" w:type="dxa"/>
            <w:vAlign w:val="center"/>
          </w:tcPr>
          <w:p w14:paraId="5FC67CE4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CB22785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A2FA59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3C6B0ACA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5508" w:rsidRPr="003F5EB7" w14:paraId="7F3E101E" w14:textId="77777777" w:rsidTr="005536E5">
        <w:trPr>
          <w:trHeight w:val="611"/>
        </w:trPr>
        <w:tc>
          <w:tcPr>
            <w:tcW w:w="5070" w:type="dxa"/>
          </w:tcPr>
          <w:p w14:paraId="4AE94ED9" w14:textId="3D4163B7" w:rsidR="00325508" w:rsidRPr="003F5EB7" w:rsidRDefault="00325508" w:rsidP="00325508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</w:p>
        </w:tc>
        <w:tc>
          <w:tcPr>
            <w:tcW w:w="1417" w:type="dxa"/>
            <w:vAlign w:val="center"/>
          </w:tcPr>
          <w:p w14:paraId="7382ADC6" w14:textId="62E76636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274</w:t>
            </w: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vAlign w:val="center"/>
          </w:tcPr>
          <w:p w14:paraId="7751880D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0DDD5622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5508" w:rsidRPr="003F5EB7" w14:paraId="034152D2" w14:textId="77777777" w:rsidTr="00325508">
        <w:tc>
          <w:tcPr>
            <w:tcW w:w="5070" w:type="dxa"/>
          </w:tcPr>
          <w:p w14:paraId="0AFD50D4" w14:textId="77777777" w:rsidR="00325508" w:rsidRPr="003F5EB7" w:rsidRDefault="00325508" w:rsidP="00325508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3312874B" w14:textId="5A75B11B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84</w:t>
            </w:r>
          </w:p>
        </w:tc>
        <w:tc>
          <w:tcPr>
            <w:tcW w:w="1559" w:type="dxa"/>
            <w:vAlign w:val="center"/>
          </w:tcPr>
          <w:p w14:paraId="68DD1D83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05C21F8F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5508" w:rsidRPr="003F5EB7" w14:paraId="0C96D519" w14:textId="77777777" w:rsidTr="00325508">
        <w:tc>
          <w:tcPr>
            <w:tcW w:w="5070" w:type="dxa"/>
          </w:tcPr>
          <w:p w14:paraId="7C12F9A8" w14:textId="77777777" w:rsidR="00325508" w:rsidRPr="003F5EB7" w:rsidRDefault="00325508" w:rsidP="00325508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7F00AB26" w14:textId="6D0548D5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559" w:type="dxa"/>
            <w:vAlign w:val="center"/>
          </w:tcPr>
          <w:p w14:paraId="57B2D128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20ECB38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5508" w:rsidRPr="003F5EB7" w14:paraId="50327C08" w14:textId="77777777" w:rsidTr="00325508">
        <w:tc>
          <w:tcPr>
            <w:tcW w:w="5070" w:type="dxa"/>
          </w:tcPr>
          <w:p w14:paraId="1179EAF1" w14:textId="77777777" w:rsidR="00325508" w:rsidRPr="003F5EB7" w:rsidRDefault="00325508" w:rsidP="00325508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0D36D545" w14:textId="4BC95901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en-US"/>
              </w:rPr>
              <w:t>13</w:t>
            </w:r>
            <w:r>
              <w:rPr>
                <w:szCs w:val="28"/>
                <w:lang w:val="ru-RU"/>
              </w:rPr>
              <w:t>73</w:t>
            </w:r>
          </w:p>
        </w:tc>
        <w:tc>
          <w:tcPr>
            <w:tcW w:w="1559" w:type="dxa"/>
            <w:vAlign w:val="center"/>
          </w:tcPr>
          <w:p w14:paraId="0BA0655D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235D5FD7" w14:textId="77777777" w:rsidR="00325508" w:rsidRPr="003F5EB7" w:rsidRDefault="00325508" w:rsidP="00325508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5508" w:rsidRPr="003F5EB7" w14:paraId="259582B4" w14:textId="77777777" w:rsidTr="00325508">
        <w:tc>
          <w:tcPr>
            <w:tcW w:w="5070" w:type="dxa"/>
          </w:tcPr>
          <w:p w14:paraId="3BCD1496" w14:textId="77777777" w:rsidR="00325508" w:rsidRPr="003F5EB7" w:rsidRDefault="00325508" w:rsidP="00325508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459BA033" w14:textId="7C503312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48</w:t>
            </w:r>
          </w:p>
        </w:tc>
        <w:tc>
          <w:tcPr>
            <w:tcW w:w="1559" w:type="dxa"/>
            <w:vAlign w:val="center"/>
          </w:tcPr>
          <w:p w14:paraId="7E5D98F8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67C25721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5508" w:rsidRPr="003F5EB7" w14:paraId="3B277A5C" w14:textId="77777777" w:rsidTr="00325508">
        <w:tc>
          <w:tcPr>
            <w:tcW w:w="5070" w:type="dxa"/>
          </w:tcPr>
          <w:p w14:paraId="73C3F493" w14:textId="77777777" w:rsidR="00325508" w:rsidRPr="003F5EB7" w:rsidRDefault="00325508" w:rsidP="00325508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3F8AACA7" w14:textId="03ED3477" w:rsidR="00325508" w:rsidRPr="00325508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0,</w:t>
            </w: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1559" w:type="dxa"/>
            <w:vAlign w:val="center"/>
          </w:tcPr>
          <w:p w14:paraId="460E693F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31E862EA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5508" w:rsidRPr="003F5EB7" w14:paraId="61592C5A" w14:textId="77777777" w:rsidTr="00325508">
        <w:tc>
          <w:tcPr>
            <w:tcW w:w="5070" w:type="dxa"/>
          </w:tcPr>
          <w:p w14:paraId="748DDC9B" w14:textId="77777777" w:rsidR="00325508" w:rsidRPr="003F5EB7" w:rsidRDefault="00325508" w:rsidP="00325508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01552790" w14:textId="139804FA" w:rsidR="00325508" w:rsidRPr="003F5EB7" w:rsidRDefault="00325508" w:rsidP="005536E5">
            <w:pPr>
              <w:jc w:val="center"/>
              <w:rPr>
                <w:szCs w:val="28"/>
                <w:lang w:val="ru-RU"/>
              </w:rPr>
            </w:pPr>
            <w:r w:rsidRPr="009E4F90">
              <w:t>7-18</w:t>
            </w:r>
            <w:r w:rsidR="005536E5">
              <w:rPr>
                <w:lang w:val="ru-RU"/>
              </w:rPr>
              <w:t>;</w:t>
            </w:r>
            <w:r w:rsidRPr="009E4F90">
              <w:t>10-35</w:t>
            </w:r>
            <w:r w:rsidR="005536E5">
              <w:rPr>
                <w:lang w:val="ru-RU"/>
              </w:rPr>
              <w:t>;</w:t>
            </w:r>
            <w:r w:rsidRPr="009E4F90">
              <w:t>18-55</w:t>
            </w:r>
          </w:p>
        </w:tc>
        <w:tc>
          <w:tcPr>
            <w:tcW w:w="1559" w:type="dxa"/>
            <w:vAlign w:val="center"/>
          </w:tcPr>
          <w:p w14:paraId="3ADB7F87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11B82B13" w14:textId="77777777" w:rsidR="00325508" w:rsidRPr="003F5EB7" w:rsidRDefault="00325508" w:rsidP="00325508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5508" w:rsidRPr="003F5EB7" w14:paraId="42E69F76" w14:textId="77777777" w:rsidTr="00325508">
        <w:tc>
          <w:tcPr>
            <w:tcW w:w="5070" w:type="dxa"/>
          </w:tcPr>
          <w:p w14:paraId="3507583B" w14:textId="77777777" w:rsidR="00325508" w:rsidRPr="003F5EB7" w:rsidRDefault="00325508" w:rsidP="00325508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75D0999C" w14:textId="13185756" w:rsidR="00325508" w:rsidRPr="005536E5" w:rsidRDefault="005536E5" w:rsidP="005536E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303</w:t>
            </w:r>
          </w:p>
        </w:tc>
        <w:tc>
          <w:tcPr>
            <w:tcW w:w="1559" w:type="dxa"/>
            <w:vAlign w:val="center"/>
          </w:tcPr>
          <w:p w14:paraId="5EA1EF21" w14:textId="37D24945" w:rsidR="00325508" w:rsidRPr="005536E5" w:rsidRDefault="00325508" w:rsidP="00325508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="005536E5">
              <w:rPr>
                <w:szCs w:val="28"/>
                <w:lang w:val="en-US"/>
              </w:rPr>
              <w:t>4,8</w:t>
            </w:r>
          </w:p>
        </w:tc>
        <w:tc>
          <w:tcPr>
            <w:tcW w:w="1418" w:type="dxa"/>
            <w:vAlign w:val="center"/>
          </w:tcPr>
          <w:p w14:paraId="055FAFC4" w14:textId="57DFA9CC" w:rsidR="00325508" w:rsidRPr="005536E5" w:rsidRDefault="005536E5" w:rsidP="005536E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</w:t>
            </w:r>
            <w:r w:rsidRPr="005536E5">
              <w:rPr>
                <w:szCs w:val="28"/>
                <w:lang w:val="en-US"/>
              </w:rPr>
              <w:t>514,4</w:t>
            </w:r>
          </w:p>
        </w:tc>
      </w:tr>
      <w:tr w:rsidR="00325508" w:rsidRPr="003F5EB7" w14:paraId="7FAB6DDA" w14:textId="77777777" w:rsidTr="00325508">
        <w:tc>
          <w:tcPr>
            <w:tcW w:w="5070" w:type="dxa"/>
          </w:tcPr>
          <w:p w14:paraId="2480409E" w14:textId="77777777" w:rsidR="00325508" w:rsidRPr="003F5EB7" w:rsidRDefault="00325508" w:rsidP="00325508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lastRenderedPageBreak/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73BC390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7ACA672A" w14:textId="77777777" w:rsidR="00325508" w:rsidRPr="003F5EB7" w:rsidRDefault="00325508" w:rsidP="00325508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41E4C020" w14:textId="766D654A" w:rsidR="00325508" w:rsidRPr="005536E5" w:rsidRDefault="005536E5" w:rsidP="005536E5">
            <w:pPr>
              <w:jc w:val="center"/>
              <w:rPr>
                <w:color w:val="000000"/>
                <w:szCs w:val="28"/>
                <w:lang w:val="ru-RU"/>
              </w:rPr>
            </w:pPr>
            <w:r w:rsidRPr="005536E5">
              <w:rPr>
                <w:color w:val="000000"/>
                <w:szCs w:val="28"/>
              </w:rPr>
              <w:t>13886,85</w:t>
            </w:r>
          </w:p>
        </w:tc>
      </w:tr>
    </w:tbl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152469C" w:rsidR="001042E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en-US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="00FA1A5F">
        <w:rPr>
          <w:szCs w:val="28"/>
          <w:lang w:val="ru-RU"/>
        </w:rPr>
        <w:t xml:space="preserve"> Офисный</w:t>
      </w:r>
      <w:r w:rsidRPr="003F5EB7">
        <w:rPr>
          <w:szCs w:val="28"/>
        </w:rPr>
        <w:t xml:space="preserve"> ПК </w:t>
      </w:r>
      <w:r w:rsidR="00FA1A5F">
        <w:rPr>
          <w:szCs w:val="28"/>
          <w:lang w:val="ru-RU"/>
        </w:rPr>
        <w:t xml:space="preserve">на </w:t>
      </w:r>
      <w:r w:rsidR="00FA1A5F">
        <w:rPr>
          <w:szCs w:val="28"/>
          <w:lang w:val="en-US"/>
        </w:rPr>
        <w:t>AMD</w:t>
      </w:r>
    </w:p>
    <w:p w14:paraId="4C6B825F" w14:textId="77777777" w:rsidR="00E12E0C" w:rsidRDefault="00E12E0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en-US"/>
        </w:rPr>
      </w:pPr>
    </w:p>
    <w:p w14:paraId="6E47D172" w14:textId="65970A11" w:rsidR="00E12E0C" w:rsidRDefault="00E12E0C" w:rsidP="00E12E0C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6E6A2CF4" w14:textId="77777777" w:rsidR="00E12E0C" w:rsidRPr="00E12E0C" w:rsidRDefault="00E12E0C" w:rsidP="00E12E0C">
      <w:pPr>
        <w:spacing w:line="360" w:lineRule="auto"/>
        <w:rPr>
          <w:szCs w:val="28"/>
          <w:shd w:val="clear" w:color="auto" w:fill="FFFFFF"/>
          <w:lang w:val="ru-RU"/>
        </w:rPr>
      </w:pPr>
    </w:p>
    <w:p w14:paraId="68EC8964" w14:textId="79DE1322" w:rsidR="001042E7" w:rsidRPr="003F5EB7" w:rsidRDefault="00E12E0C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7ED9C69E" wp14:editId="11F8E1F9">
            <wp:extent cx="3581400" cy="5537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204"/>
        <w:gridCol w:w="4355"/>
        <w:gridCol w:w="776"/>
        <w:gridCol w:w="1236"/>
      </w:tblGrid>
      <w:tr w:rsidR="005B6E1B" w:rsidRPr="003F5EB7" w14:paraId="430345B1" w14:textId="77777777" w:rsidTr="00547FB2">
        <w:tc>
          <w:tcPr>
            <w:tcW w:w="3204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355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776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</w:t>
            </w: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во</w:t>
            </w:r>
          </w:p>
        </w:tc>
        <w:tc>
          <w:tcPr>
            <w:tcW w:w="1236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Цена</w:t>
            </w:r>
          </w:p>
        </w:tc>
      </w:tr>
      <w:tr w:rsidR="005B6E1B" w:rsidRPr="003F5EB7" w14:paraId="71AD8B4A" w14:textId="77777777" w:rsidTr="00547FB2">
        <w:tc>
          <w:tcPr>
            <w:tcW w:w="3204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355" w:type="dxa"/>
          </w:tcPr>
          <w:p w14:paraId="55166D3F" w14:textId="4BA41680" w:rsidR="005B6E1B" w:rsidRPr="00547FB2" w:rsidRDefault="00057DF5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47FB2">
              <w:rPr>
                <w:color w:val="1E1E1E"/>
                <w:szCs w:val="28"/>
                <w:shd w:val="clear" w:color="auto" w:fill="FFFFFF"/>
              </w:rPr>
              <w:t xml:space="preserve">AMD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Athlon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Gold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3150G</w:t>
            </w:r>
          </w:p>
        </w:tc>
        <w:tc>
          <w:tcPr>
            <w:tcW w:w="776" w:type="dxa"/>
          </w:tcPr>
          <w:p w14:paraId="5869EF1D" w14:textId="3B53C17F" w:rsidR="005B6E1B" w:rsidRPr="00547FB2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47FB2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36" w:type="dxa"/>
          </w:tcPr>
          <w:p w14:paraId="73071495" w14:textId="5F84C296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>13820</w:t>
            </w:r>
            <w:r>
              <w:rPr>
                <w:szCs w:val="28"/>
                <w:shd w:val="clear" w:color="auto" w:fill="FFFFFF"/>
                <w:lang w:val="ru-RU"/>
              </w:rPr>
              <w:t xml:space="preserve"> 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5B6E1B" w:rsidRPr="003F5EB7" w14:paraId="0A22158D" w14:textId="77777777" w:rsidTr="00547FB2">
        <w:tc>
          <w:tcPr>
            <w:tcW w:w="3204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355" w:type="dxa"/>
          </w:tcPr>
          <w:p w14:paraId="1D29CF96" w14:textId="69741490" w:rsidR="005B6E1B" w:rsidRPr="00547FB2" w:rsidRDefault="00057DF5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47FB2">
              <w:rPr>
                <w:color w:val="1E1E1E"/>
                <w:szCs w:val="28"/>
                <w:shd w:val="clear" w:color="auto" w:fill="FFFFFF"/>
              </w:rPr>
              <w:t>ASUS PRIME A320M-R-SI</w:t>
            </w:r>
          </w:p>
        </w:tc>
        <w:tc>
          <w:tcPr>
            <w:tcW w:w="776" w:type="dxa"/>
          </w:tcPr>
          <w:p w14:paraId="680D63BD" w14:textId="715A2F74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64B836FB" w14:textId="1DBE5BDC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 xml:space="preserve">5870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5B6E1B" w:rsidRPr="003F5EB7" w14:paraId="1139A7E8" w14:textId="77777777" w:rsidTr="00547FB2">
        <w:tc>
          <w:tcPr>
            <w:tcW w:w="3204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355" w:type="dxa"/>
          </w:tcPr>
          <w:p w14:paraId="458361D2" w14:textId="28A00915" w:rsidR="005B6E1B" w:rsidRPr="00547FB2" w:rsidRDefault="00057DF5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47FB2">
              <w:rPr>
                <w:color w:val="1E1E1E"/>
                <w:szCs w:val="28"/>
                <w:shd w:val="clear" w:color="auto" w:fill="F8F8F8"/>
              </w:rPr>
              <w:t>AMD 8Gb DDR4-3200MHz</w:t>
            </w:r>
          </w:p>
        </w:tc>
        <w:tc>
          <w:tcPr>
            <w:tcW w:w="776" w:type="dxa"/>
          </w:tcPr>
          <w:p w14:paraId="5C4C8623" w14:textId="2BDB6529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7EC2C62D" w14:textId="170D5CFD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color w:val="333333"/>
                <w:szCs w:val="28"/>
                <w:shd w:val="clear" w:color="auto" w:fill="FFFFFF"/>
                <w:lang w:val="en-US"/>
              </w:rPr>
              <w:t xml:space="preserve">1550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5B6E1B" w:rsidRPr="003F5EB7" w14:paraId="3D2AE2B6" w14:textId="77777777" w:rsidTr="00547FB2">
        <w:tc>
          <w:tcPr>
            <w:tcW w:w="3204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355" w:type="dxa"/>
          </w:tcPr>
          <w:p w14:paraId="39A95B3B" w14:textId="685B8BBB" w:rsidR="005B6E1B" w:rsidRPr="00547FB2" w:rsidRDefault="00057DF5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Western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Digital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1Tb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Blue</w:t>
            </w:r>
            <w:proofErr w:type="spellEnd"/>
          </w:p>
        </w:tc>
        <w:tc>
          <w:tcPr>
            <w:tcW w:w="776" w:type="dxa"/>
          </w:tcPr>
          <w:p w14:paraId="311DBFAD" w14:textId="1AC49EA7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5D4F1022" w14:textId="04DBC317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color w:val="333333"/>
                <w:szCs w:val="28"/>
                <w:shd w:val="clear" w:color="auto" w:fill="FFFFFF"/>
                <w:lang w:val="en-US"/>
              </w:rPr>
              <w:t xml:space="preserve">3080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106789" w:rsidRPr="003F5EB7" w14:paraId="79FE1EDA" w14:textId="77777777" w:rsidTr="00547FB2">
        <w:tc>
          <w:tcPr>
            <w:tcW w:w="3204" w:type="dxa"/>
          </w:tcPr>
          <w:p w14:paraId="425704A2" w14:textId="31192D28" w:rsidR="00106789" w:rsidRPr="003F5EB7" w:rsidRDefault="00057DF5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Охлаждение процессора</w:t>
            </w:r>
          </w:p>
        </w:tc>
        <w:tc>
          <w:tcPr>
            <w:tcW w:w="4355" w:type="dxa"/>
          </w:tcPr>
          <w:p w14:paraId="1F59845C" w14:textId="2DE6242F" w:rsidR="00106789" w:rsidRPr="00547FB2" w:rsidRDefault="00057DF5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47FB2">
              <w:rPr>
                <w:color w:val="1E1E1E"/>
                <w:szCs w:val="28"/>
                <w:shd w:val="clear" w:color="auto" w:fill="F8F8F8"/>
              </w:rPr>
              <w:t>ID-</w:t>
            </w:r>
            <w:proofErr w:type="spellStart"/>
            <w:r w:rsidRPr="00547FB2">
              <w:rPr>
                <w:color w:val="1E1E1E"/>
                <w:szCs w:val="28"/>
                <w:shd w:val="clear" w:color="auto" w:fill="F8F8F8"/>
              </w:rPr>
              <w:t>Cooling</w:t>
            </w:r>
            <w:proofErr w:type="spellEnd"/>
            <w:r w:rsidRPr="00547FB2">
              <w:rPr>
                <w:color w:val="1E1E1E"/>
                <w:szCs w:val="28"/>
                <w:shd w:val="clear" w:color="auto" w:fill="F8F8F8"/>
              </w:rPr>
              <w:t xml:space="preserve"> DK-01T</w:t>
            </w:r>
          </w:p>
        </w:tc>
        <w:tc>
          <w:tcPr>
            <w:tcW w:w="776" w:type="dxa"/>
          </w:tcPr>
          <w:p w14:paraId="4837782A" w14:textId="04072E76" w:rsidR="00106789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1309CCAF" w14:textId="19251246" w:rsidR="00106789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color w:val="333333"/>
                <w:szCs w:val="28"/>
                <w:shd w:val="clear" w:color="auto" w:fill="FFFFFF"/>
                <w:lang w:val="en-US"/>
              </w:rPr>
              <w:t xml:space="preserve">340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5B6E1B" w:rsidRPr="003F5EB7" w14:paraId="2F332C62" w14:textId="77777777" w:rsidTr="00547FB2">
        <w:tc>
          <w:tcPr>
            <w:tcW w:w="3204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355" w:type="dxa"/>
          </w:tcPr>
          <w:p w14:paraId="4272630D" w14:textId="55396154" w:rsidR="005B6E1B" w:rsidRPr="00547FB2" w:rsidRDefault="00E12E0C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Foxline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FL-702-FZ450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Black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450W</w:t>
            </w:r>
          </w:p>
        </w:tc>
        <w:tc>
          <w:tcPr>
            <w:tcW w:w="776" w:type="dxa"/>
          </w:tcPr>
          <w:p w14:paraId="394ED1A6" w14:textId="228E046A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1FCDA4AC" w14:textId="0A1C4D11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color w:val="333333"/>
                <w:szCs w:val="28"/>
                <w:shd w:val="clear" w:color="auto" w:fill="FFFFFF"/>
                <w:lang w:val="en-US"/>
              </w:rPr>
              <w:t xml:space="preserve">2830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5B6E1B" w:rsidRPr="003F5EB7" w14:paraId="5342A5C3" w14:textId="77777777" w:rsidTr="00547FB2">
        <w:tc>
          <w:tcPr>
            <w:tcW w:w="3204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355" w:type="dxa"/>
          </w:tcPr>
          <w:p w14:paraId="326F10A2" w14:textId="1ED3A130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47FB2">
              <w:rPr>
                <w:color w:val="1E1E1E"/>
                <w:szCs w:val="28"/>
                <w:shd w:val="clear" w:color="auto" w:fill="F8F8F8"/>
              </w:rPr>
              <w:t>450W (</w:t>
            </w:r>
            <w:proofErr w:type="spellStart"/>
            <w:r w:rsidRPr="00547FB2">
              <w:rPr>
                <w:color w:val="1E1E1E"/>
                <w:szCs w:val="28"/>
                <w:shd w:val="clear" w:color="auto" w:fill="F8F8F8"/>
              </w:rPr>
              <w:t>Foxline</w:t>
            </w:r>
            <w:proofErr w:type="spellEnd"/>
            <w:r w:rsidRPr="00547FB2">
              <w:rPr>
                <w:color w:val="1E1E1E"/>
                <w:szCs w:val="28"/>
                <w:shd w:val="clear" w:color="auto" w:fill="F8F8F8"/>
              </w:rPr>
              <w:t>) (FZ450R)</w:t>
            </w:r>
          </w:p>
        </w:tc>
        <w:tc>
          <w:tcPr>
            <w:tcW w:w="776" w:type="dxa"/>
          </w:tcPr>
          <w:p w14:paraId="69DDE3BA" w14:textId="66DBE604" w:rsidR="005B6E1B" w:rsidRPr="00547FB2" w:rsidRDefault="008264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36" w:type="dxa"/>
          </w:tcPr>
          <w:p w14:paraId="00763E5A" w14:textId="5BEA174E" w:rsidR="005B6E1B" w:rsidRPr="00547FB2" w:rsidRDefault="00547FB2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color w:val="333333"/>
                <w:szCs w:val="28"/>
                <w:shd w:val="clear" w:color="auto" w:fill="FFFFFF"/>
                <w:lang w:val="en-US"/>
              </w:rPr>
              <w:t xml:space="preserve">1130 </w:t>
            </w:r>
            <w:r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106789" w:rsidRPr="003F5EB7" w14:paraId="604E7F06" w14:textId="77777777" w:rsidTr="00547FB2">
        <w:tc>
          <w:tcPr>
            <w:tcW w:w="3204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355" w:type="dxa"/>
          </w:tcPr>
          <w:p w14:paraId="668EDC68" w14:textId="77777777" w:rsidR="00106789" w:rsidRPr="00547FB2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776" w:type="dxa"/>
          </w:tcPr>
          <w:p w14:paraId="11AA7B9E" w14:textId="77777777" w:rsidR="00106789" w:rsidRPr="00547FB2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36" w:type="dxa"/>
          </w:tcPr>
          <w:p w14:paraId="54551D36" w14:textId="00AF0A32" w:rsidR="00106789" w:rsidRPr="008264D7" w:rsidRDefault="008264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 xml:space="preserve">28620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784"/>
        <w:gridCol w:w="4775"/>
        <w:gridCol w:w="776"/>
        <w:gridCol w:w="1236"/>
      </w:tblGrid>
      <w:tr w:rsidR="00AA0463" w:rsidRPr="003F5EB7" w14:paraId="619D5CB5" w14:textId="77777777" w:rsidTr="008264D7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709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41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8264D7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329608DD" w:rsidR="00AA0463" w:rsidRPr="00547FB2" w:rsidRDefault="00547FB2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47FB2">
              <w:rPr>
                <w:color w:val="1E1E1E"/>
                <w:szCs w:val="28"/>
                <w:shd w:val="clear" w:color="auto" w:fill="FFFFFF"/>
              </w:rPr>
              <w:t>AOC E2270Swn</w:t>
            </w:r>
          </w:p>
        </w:tc>
        <w:tc>
          <w:tcPr>
            <w:tcW w:w="709" w:type="dxa"/>
          </w:tcPr>
          <w:p w14:paraId="6DA89740" w14:textId="77777777" w:rsidR="00AA0463" w:rsidRPr="00547FB2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47FB2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77BF7692" w14:textId="7E22F646" w:rsidR="00AA0463" w:rsidRPr="00547FB2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6800</w:t>
            </w:r>
            <w:r w:rsidR="00547FB2" w:rsidRPr="00547FB2">
              <w:rPr>
                <w:szCs w:val="28"/>
                <w:shd w:val="clear" w:color="auto" w:fill="FFFFFF"/>
                <w:lang w:val="en-US"/>
              </w:rPr>
              <w:t xml:space="preserve"> </w:t>
            </w:r>
            <w:r w:rsidR="00547FB2" w:rsidRPr="00547FB2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  <w:tr w:rsidR="00AA0463" w:rsidRPr="003F5EB7" w14:paraId="59AA1B40" w14:textId="77777777" w:rsidTr="008264D7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378DCA9E" w:rsidR="00AA0463" w:rsidRPr="00547FB2" w:rsidRDefault="00547FB2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Defender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Element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HB-520 USB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Black</w:t>
            </w:r>
            <w:proofErr w:type="spellEnd"/>
          </w:p>
        </w:tc>
        <w:tc>
          <w:tcPr>
            <w:tcW w:w="709" w:type="dxa"/>
          </w:tcPr>
          <w:p w14:paraId="349ABAFE" w14:textId="45B4A418" w:rsidR="00AA0463" w:rsidRPr="008264D7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41" w:type="dxa"/>
          </w:tcPr>
          <w:p w14:paraId="2F047931" w14:textId="54E23712" w:rsidR="00AA0463" w:rsidRPr="008264D7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305 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AA0463" w:rsidRPr="003F5EB7" w14:paraId="2D48DAF2" w14:textId="77777777" w:rsidTr="008264D7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6611E8D0" w:rsidR="00AA0463" w:rsidRPr="00547FB2" w:rsidRDefault="00547FB2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Defender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Optimum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MB-160 </w:t>
            </w:r>
            <w:r w:rsidRPr="00547FB2">
              <w:rPr>
                <w:color w:val="1E1E1E"/>
                <w:szCs w:val="28"/>
                <w:shd w:val="clear" w:color="auto" w:fill="FFFFFF"/>
                <w:lang w:val="en-US"/>
              </w:rPr>
              <w:t>B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lack</w:t>
            </w:r>
            <w:proofErr w:type="spellEnd"/>
          </w:p>
        </w:tc>
        <w:tc>
          <w:tcPr>
            <w:tcW w:w="709" w:type="dxa"/>
          </w:tcPr>
          <w:p w14:paraId="188C7E0F" w14:textId="3E07F925" w:rsidR="00AA0463" w:rsidRPr="008264D7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41" w:type="dxa"/>
          </w:tcPr>
          <w:p w14:paraId="60CCD65F" w14:textId="36EE79B8" w:rsidR="00AA0463" w:rsidRPr="008264D7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145 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AA0463" w:rsidRPr="003F5EB7" w14:paraId="580DA42A" w14:textId="77777777" w:rsidTr="008264D7">
        <w:tc>
          <w:tcPr>
            <w:tcW w:w="2802" w:type="dxa"/>
          </w:tcPr>
          <w:p w14:paraId="5F0446FC" w14:textId="76600289" w:rsidR="00AA0463" w:rsidRPr="00547FB2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</w:t>
            </w:r>
            <w:r w:rsidR="00547FB2">
              <w:rPr>
                <w:szCs w:val="28"/>
                <w:shd w:val="clear" w:color="auto" w:fill="FFFFFF"/>
                <w:lang w:val="ru-RU"/>
              </w:rPr>
              <w:t>онки</w:t>
            </w:r>
          </w:p>
        </w:tc>
        <w:tc>
          <w:tcPr>
            <w:tcW w:w="4819" w:type="dxa"/>
          </w:tcPr>
          <w:p w14:paraId="42241FEB" w14:textId="2A6665BD" w:rsidR="00AA0463" w:rsidRPr="00547FB2" w:rsidRDefault="00547FB2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47FB2">
              <w:rPr>
                <w:color w:val="1E1E1E"/>
                <w:szCs w:val="28"/>
                <w:shd w:val="clear" w:color="auto" w:fill="F8F8F8"/>
              </w:rPr>
              <w:t>CBR CMS 90</w:t>
            </w:r>
          </w:p>
        </w:tc>
        <w:tc>
          <w:tcPr>
            <w:tcW w:w="709" w:type="dxa"/>
          </w:tcPr>
          <w:p w14:paraId="7EE94333" w14:textId="52EDE4C5" w:rsidR="00AA0463" w:rsidRPr="008264D7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41" w:type="dxa"/>
          </w:tcPr>
          <w:p w14:paraId="55C3EAA5" w14:textId="2F51E68C" w:rsidR="00AA0463" w:rsidRPr="008264D7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235 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AA0463" w:rsidRPr="003F5EB7" w14:paraId="3E90AD46" w14:textId="77777777" w:rsidTr="008264D7">
        <w:tc>
          <w:tcPr>
            <w:tcW w:w="2802" w:type="dxa"/>
          </w:tcPr>
          <w:p w14:paraId="1E5FD280" w14:textId="00F48BFE" w:rsidR="00AA0463" w:rsidRPr="003F5EB7" w:rsidRDefault="00547FB2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ИБП</w:t>
            </w:r>
          </w:p>
        </w:tc>
        <w:tc>
          <w:tcPr>
            <w:tcW w:w="4819" w:type="dxa"/>
          </w:tcPr>
          <w:p w14:paraId="5D1B39E9" w14:textId="71278673" w:rsidR="00AA0463" w:rsidRPr="00547FB2" w:rsidRDefault="00547FB2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8F8F8"/>
              </w:rPr>
              <w:t>CyberPower</w:t>
            </w:r>
            <w:proofErr w:type="spellEnd"/>
            <w:r w:rsidRPr="00547FB2">
              <w:rPr>
                <w:color w:val="1E1E1E"/>
                <w:szCs w:val="28"/>
                <w:shd w:val="clear" w:color="auto" w:fill="F8F8F8"/>
              </w:rPr>
              <w:t xml:space="preserve"> UTC650EI</w:t>
            </w:r>
          </w:p>
        </w:tc>
        <w:tc>
          <w:tcPr>
            <w:tcW w:w="709" w:type="dxa"/>
          </w:tcPr>
          <w:p w14:paraId="78898F6F" w14:textId="0B6E3BBA" w:rsidR="00AA0463" w:rsidRPr="008264D7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41" w:type="dxa"/>
          </w:tcPr>
          <w:p w14:paraId="505095D3" w14:textId="65FBAE86" w:rsidR="00AA0463" w:rsidRPr="008264D7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2550 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AA0463" w:rsidRPr="003F5EB7" w14:paraId="750B95F3" w14:textId="77777777" w:rsidTr="008264D7">
        <w:tc>
          <w:tcPr>
            <w:tcW w:w="2802" w:type="dxa"/>
          </w:tcPr>
          <w:p w14:paraId="4F54264D" w14:textId="5CB1A385" w:rsidR="00AA0463" w:rsidRPr="003F5EB7" w:rsidRDefault="00547FB2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Карт-ридер</w:t>
            </w:r>
          </w:p>
        </w:tc>
        <w:tc>
          <w:tcPr>
            <w:tcW w:w="4819" w:type="dxa"/>
          </w:tcPr>
          <w:p w14:paraId="6A4E49F0" w14:textId="0799DD39" w:rsidR="00AA0463" w:rsidRPr="00547FB2" w:rsidRDefault="00547FB2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Картридер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внутренний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 3.5" + USB2.0 1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порта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,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Gembird</w:t>
            </w:r>
            <w:proofErr w:type="spellEnd"/>
            <w:r w:rsidRPr="00547FB2">
              <w:rPr>
                <w:color w:val="1E1E1E"/>
                <w:szCs w:val="28"/>
                <w:shd w:val="clear" w:color="auto" w:fill="FFFFFF"/>
              </w:rPr>
              <w:t xml:space="preserve">, </w:t>
            </w:r>
            <w:proofErr w:type="spellStart"/>
            <w:r w:rsidRPr="00547FB2">
              <w:rPr>
                <w:color w:val="1E1E1E"/>
                <w:szCs w:val="28"/>
                <w:shd w:val="clear" w:color="auto" w:fill="FFFFFF"/>
              </w:rPr>
              <w:t>черный</w:t>
            </w:r>
            <w:proofErr w:type="spellEnd"/>
          </w:p>
        </w:tc>
        <w:tc>
          <w:tcPr>
            <w:tcW w:w="709" w:type="dxa"/>
          </w:tcPr>
          <w:p w14:paraId="58776097" w14:textId="1EF6001A" w:rsidR="00AA0463" w:rsidRPr="008264D7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241" w:type="dxa"/>
          </w:tcPr>
          <w:p w14:paraId="76C169FA" w14:textId="414BAEA3" w:rsidR="00AA0463" w:rsidRPr="008264D7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570 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  <w:tr w:rsidR="00AA0463" w:rsidRPr="003F5EB7" w14:paraId="79FC61D1" w14:textId="77777777" w:rsidTr="008264D7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547FB2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709" w:type="dxa"/>
          </w:tcPr>
          <w:p w14:paraId="63A84AF2" w14:textId="77777777" w:rsidR="00AA0463" w:rsidRPr="00547FB2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41" w:type="dxa"/>
          </w:tcPr>
          <w:p w14:paraId="4A4FFF27" w14:textId="6CE97CE3" w:rsidR="00AA0463" w:rsidRPr="008264D7" w:rsidRDefault="008264D7" w:rsidP="00B320C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szCs w:val="28"/>
                <w:shd w:val="clear" w:color="auto" w:fill="FFFFFF"/>
                <w:lang w:val="en-US"/>
              </w:rPr>
              <w:t xml:space="preserve">10605 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proofErr w:type="gramEnd"/>
          </w:p>
        </w:tc>
      </w:tr>
    </w:tbl>
    <w:p w14:paraId="5DAA6CE7" w14:textId="25DB0933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color w:val="FF0000"/>
          <w:szCs w:val="28"/>
          <w:lang w:val="en-US"/>
        </w:rPr>
      </w:pPr>
    </w:p>
    <w:p w14:paraId="5EFCA1DF" w14:textId="1CDAD8A2" w:rsidR="00547FB2" w:rsidRDefault="00547FB2" w:rsidP="001042E7">
      <w:pPr>
        <w:autoSpaceDE w:val="0"/>
        <w:autoSpaceDN w:val="0"/>
        <w:adjustRightInd w:val="0"/>
        <w:spacing w:line="360" w:lineRule="auto"/>
        <w:jc w:val="center"/>
        <w:rPr>
          <w:color w:val="FF0000"/>
          <w:szCs w:val="28"/>
          <w:lang w:val="en-US"/>
        </w:rPr>
      </w:pPr>
    </w:p>
    <w:p w14:paraId="12B5728E" w14:textId="55F871CC" w:rsidR="00547FB2" w:rsidRDefault="00547FB2" w:rsidP="001042E7">
      <w:pPr>
        <w:autoSpaceDE w:val="0"/>
        <w:autoSpaceDN w:val="0"/>
        <w:adjustRightInd w:val="0"/>
        <w:spacing w:line="360" w:lineRule="auto"/>
        <w:jc w:val="center"/>
        <w:rPr>
          <w:color w:val="FF0000"/>
          <w:szCs w:val="28"/>
          <w:lang w:val="en-US"/>
        </w:rPr>
      </w:pPr>
    </w:p>
    <w:p w14:paraId="37329280" w14:textId="2A2B07DA" w:rsidR="00547FB2" w:rsidRDefault="00547FB2" w:rsidP="001042E7">
      <w:pPr>
        <w:autoSpaceDE w:val="0"/>
        <w:autoSpaceDN w:val="0"/>
        <w:adjustRightInd w:val="0"/>
        <w:spacing w:line="360" w:lineRule="auto"/>
        <w:jc w:val="center"/>
        <w:rPr>
          <w:color w:val="FF0000"/>
          <w:szCs w:val="28"/>
          <w:lang w:val="en-US"/>
        </w:rPr>
      </w:pPr>
    </w:p>
    <w:p w14:paraId="4FD8F762" w14:textId="5197457D" w:rsidR="00547FB2" w:rsidRDefault="00547FB2" w:rsidP="001042E7">
      <w:pPr>
        <w:autoSpaceDE w:val="0"/>
        <w:autoSpaceDN w:val="0"/>
        <w:adjustRightInd w:val="0"/>
        <w:spacing w:line="360" w:lineRule="auto"/>
        <w:jc w:val="center"/>
        <w:rPr>
          <w:color w:val="FF0000"/>
          <w:szCs w:val="28"/>
          <w:lang w:val="en-US"/>
        </w:rPr>
      </w:pPr>
    </w:p>
    <w:p w14:paraId="3351B2EA" w14:textId="77777777" w:rsidR="00547FB2" w:rsidRPr="003F5EB7" w:rsidRDefault="00547FB2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5E9E8FE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</w:t>
      </w:r>
      <w:r w:rsidR="008264D7">
        <w:rPr>
          <w:szCs w:val="28"/>
          <w:lang w:val="en-US"/>
        </w:rPr>
        <w:t>Windows 10 Home</w:t>
      </w:r>
      <w:r w:rsidRPr="003F5EB7">
        <w:rPr>
          <w:szCs w:val="28"/>
        </w:rPr>
        <w:t>.</w:t>
      </w:r>
    </w:p>
    <w:p w14:paraId="6EE56015" w14:textId="0986F20C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71"/>
        <w:gridCol w:w="953"/>
        <w:gridCol w:w="5947"/>
      </w:tblGrid>
      <w:tr w:rsidR="001042E7" w:rsidRPr="003F5EB7" w14:paraId="363B8EF6" w14:textId="77777777" w:rsidTr="008264D7">
        <w:tc>
          <w:tcPr>
            <w:tcW w:w="3304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986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281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8264D7">
        <w:tc>
          <w:tcPr>
            <w:tcW w:w="3304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986" w:type="dxa"/>
            <w:vAlign w:val="center"/>
          </w:tcPr>
          <w:p w14:paraId="5C3A182D" w14:textId="1BAC6326" w:rsidR="001042E7" w:rsidRPr="008264D7" w:rsidRDefault="008264D7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17699</w:t>
            </w:r>
            <w:r>
              <w:rPr>
                <w:szCs w:val="28"/>
                <w:lang w:val="ru-RU"/>
              </w:rPr>
              <w:t xml:space="preserve">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  <w:r>
              <w:rPr>
                <w:szCs w:val="28"/>
                <w:lang w:val="en-US"/>
              </w:rPr>
              <w:t xml:space="preserve"> </w:t>
            </w:r>
          </w:p>
        </w:tc>
        <w:tc>
          <w:tcPr>
            <w:tcW w:w="5281" w:type="dxa"/>
          </w:tcPr>
          <w:p w14:paraId="3BBE4B51" w14:textId="474FDFA0" w:rsidR="001042E7" w:rsidRPr="003F5EB7" w:rsidRDefault="008264D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8264D7">
              <w:rPr>
                <w:szCs w:val="28"/>
              </w:rPr>
              <w:t>https://www.dns-shop.ru/product/2314d81a413d3330/operacionnaa-sistema-microsoft-windows-10-home/</w:t>
            </w:r>
          </w:p>
        </w:tc>
      </w:tr>
      <w:tr w:rsidR="001042E7" w:rsidRPr="003F5EB7" w14:paraId="3E187486" w14:textId="77777777" w:rsidTr="008264D7">
        <w:trPr>
          <w:trHeight w:val="551"/>
        </w:trPr>
        <w:tc>
          <w:tcPr>
            <w:tcW w:w="3304" w:type="dxa"/>
            <w:vAlign w:val="center"/>
          </w:tcPr>
          <w:p w14:paraId="03640FAC" w14:textId="4B643B6F" w:rsidR="001042E7" w:rsidRPr="008264D7" w:rsidRDefault="008264D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Kaspersky </w:t>
            </w:r>
            <w:proofErr w:type="spellStart"/>
            <w:r>
              <w:rPr>
                <w:szCs w:val="28"/>
                <w:lang w:val="en-US"/>
              </w:rPr>
              <w:t>AntiVirus</w:t>
            </w:r>
            <w:proofErr w:type="spellEnd"/>
            <w:r>
              <w:rPr>
                <w:szCs w:val="28"/>
                <w:lang w:val="en-US"/>
              </w:rPr>
              <w:t xml:space="preserve"> Desktop</w:t>
            </w:r>
          </w:p>
        </w:tc>
        <w:tc>
          <w:tcPr>
            <w:tcW w:w="986" w:type="dxa"/>
            <w:vAlign w:val="center"/>
          </w:tcPr>
          <w:p w14:paraId="30B9EF5C" w14:textId="6B3380E9" w:rsidR="001042E7" w:rsidRPr="008264D7" w:rsidRDefault="008264D7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1060</w:t>
            </w:r>
            <w:r>
              <w:rPr>
                <w:szCs w:val="28"/>
                <w:lang w:val="ru-RU"/>
              </w:rPr>
              <w:t xml:space="preserve"> </w:t>
            </w:r>
            <w:r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  <w:tc>
          <w:tcPr>
            <w:tcW w:w="5281" w:type="dxa"/>
          </w:tcPr>
          <w:p w14:paraId="682066E6" w14:textId="7D6D940C" w:rsidR="001042E7" w:rsidRPr="003F5EB7" w:rsidRDefault="008264D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8264D7">
              <w:rPr>
                <w:szCs w:val="28"/>
              </w:rPr>
              <w:t>https://komtek.net.ru/po-kaspersky-antivirus-2017-desktop-do-2-h-pk-box-kl1171rbbfs/</w:t>
            </w:r>
          </w:p>
        </w:tc>
      </w:tr>
      <w:tr w:rsidR="001042E7" w:rsidRPr="003F5EB7" w14:paraId="270BB6CA" w14:textId="77777777" w:rsidTr="008264D7">
        <w:trPr>
          <w:trHeight w:val="595"/>
        </w:trPr>
        <w:tc>
          <w:tcPr>
            <w:tcW w:w="3304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267" w:type="dxa"/>
            <w:gridSpan w:val="2"/>
            <w:vAlign w:val="center"/>
          </w:tcPr>
          <w:p w14:paraId="0003A634" w14:textId="06B2223F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 w:rsidR="008264D7">
              <w:rPr>
                <w:szCs w:val="28"/>
                <w:lang w:val="ru-RU"/>
              </w:rPr>
              <w:t xml:space="preserve">18 759 </w:t>
            </w:r>
            <w:r w:rsidR="008264D7">
              <w:rPr>
                <w:color w:val="333333"/>
                <w:szCs w:val="28"/>
                <w:shd w:val="clear" w:color="auto" w:fill="FFFFFF"/>
              </w:rPr>
              <w:t>₽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4EB1C6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517F8B6" w14:textId="77777777" w:rsidR="008264D7" w:rsidRDefault="008264D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lastRenderedPageBreak/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7A5027" w14:textId="77777777" w:rsidR="00DD345F" w:rsidRDefault="00DD345F">
      <w:r>
        <w:separator/>
      </w:r>
    </w:p>
  </w:endnote>
  <w:endnote w:type="continuationSeparator" w:id="0">
    <w:p w14:paraId="694E0D88" w14:textId="77777777" w:rsidR="00DD345F" w:rsidRDefault="00DD34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1BF14EB-C94A-410A-9E15-0C85D894754F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2F8127DB-DBD8-4E34-B817-B230D316A2C4}"/>
    <w:embedBold r:id="rId3" w:fontKey="{52A16419-D7BF-40F0-AEB9-94F3A646551E}"/>
    <w:embedItalic r:id="rId4" w:fontKey="{83508B89-7E72-488E-AFFE-441C4A1827BA}"/>
    <w:embedBoldItalic r:id="rId5" w:fontKey="{7B54BE99-DE4D-4B35-BBBB-D13891612CF0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D9D9B66C-CC52-4FE8-84C9-C42095D3CC24}"/>
    <w:embedItalic r:id="rId7" w:fontKey="{82D946B3-A93A-4DA8-B9B2-605C1AE5B86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2B625584-BFC9-4EAF-89E4-661A00D19177}"/>
  </w:font>
  <w:font w:name="ISOCPEUR">
    <w:altName w:val="Cambria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9" w:fontKey="{C2D5C20D-979B-480E-A50B-23D048FB94EB}"/>
    <w:embedItalic r:id="rId10" w:fontKey="{5F973C55-43DA-4EFB-9157-DC8C5220CEA8}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  <w:embedRegular r:id="rId11" w:fontKey="{D59E6146-6A6D-4441-881F-867EA8A738DA}"/>
  </w:font>
  <w:font w:name="Journal"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2" w:fontKey="{CF3E5028-9295-48F8-A9BD-382471B27755}"/>
    <w:embedBold r:id="rId13" w:fontKey="{2E4AC00C-7F51-4141-9F7E-A8B8CBC1D406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4" w:fontKey="{4F0124A5-ED7B-4A7B-BAA2-F91B65DA2742}"/>
    <w:embedItalic r:id="rId15" w:fontKey="{BB615677-ACC8-4CDB-A2C0-03BB18E3459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6" w:fontKey="{53743B95-A39B-4A09-9CD0-56946D997CC2}"/>
    <w:embedItalic r:id="rId17" w:fontKey="{981406CE-05DB-4F01-9BD4-099375F74143}"/>
  </w:font>
  <w:font w:name="Nimbus Roman No9 L">
    <w:charset w:val="CC"/>
    <w:family w:val="auto"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18" w:fontKey="{7C8A31C6-71EE-4221-B393-70DC5667C9CF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19" w:fontKey="{048F3B2C-00FD-497F-928D-92765F29C24A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0" w:fontKey="{7203C346-52CC-4457-991D-AEDCBA1FFAD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20395C" w14:textId="77777777" w:rsidR="00DD345F" w:rsidRDefault="00DD345F">
      <w:r>
        <w:separator/>
      </w:r>
    </w:p>
  </w:footnote>
  <w:footnote w:type="continuationSeparator" w:id="0">
    <w:p w14:paraId="5785D1F1" w14:textId="77777777" w:rsidR="00DD345F" w:rsidRDefault="00DD34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991CEA" w14:textId="77777777" w:rsidR="00B94A07" w:rsidRDefault="00DD345F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1DEBA9B8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337A36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381E2CE4" w:rsidR="00B94A07" w:rsidRDefault="00337A36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Ворошин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И.В.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CCF29B" w14:textId="77777777" w:rsidR="00B94A07" w:rsidRDefault="00DD345F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5737F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3BBAFA33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5536E5">
                    <w:rPr>
                      <w:i/>
                      <w:szCs w:val="28"/>
                      <w:lang w:val="en-US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55958"/>
    <w:rsid w:val="00057DF5"/>
    <w:rsid w:val="00070C6D"/>
    <w:rsid w:val="00077EC0"/>
    <w:rsid w:val="00081E33"/>
    <w:rsid w:val="00095EA5"/>
    <w:rsid w:val="000A4DD2"/>
    <w:rsid w:val="000A515C"/>
    <w:rsid w:val="000B64AE"/>
    <w:rsid w:val="000C0F2D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C70"/>
    <w:rsid w:val="001D2FC9"/>
    <w:rsid w:val="001E1104"/>
    <w:rsid w:val="001F1375"/>
    <w:rsid w:val="001F3030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5508"/>
    <w:rsid w:val="00326D35"/>
    <w:rsid w:val="00327C70"/>
    <w:rsid w:val="00331279"/>
    <w:rsid w:val="00337A36"/>
    <w:rsid w:val="003416DC"/>
    <w:rsid w:val="003419BF"/>
    <w:rsid w:val="0034309C"/>
    <w:rsid w:val="00352134"/>
    <w:rsid w:val="003628CA"/>
    <w:rsid w:val="00364496"/>
    <w:rsid w:val="00372776"/>
    <w:rsid w:val="003759F3"/>
    <w:rsid w:val="00375FAA"/>
    <w:rsid w:val="00381520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7333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47FB2"/>
    <w:rsid w:val="005536E5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0D7E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912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7098"/>
    <w:rsid w:val="0078744C"/>
    <w:rsid w:val="007B63D7"/>
    <w:rsid w:val="007B77A9"/>
    <w:rsid w:val="007E277A"/>
    <w:rsid w:val="007E78EE"/>
    <w:rsid w:val="008101F0"/>
    <w:rsid w:val="00810795"/>
    <w:rsid w:val="008264D7"/>
    <w:rsid w:val="00834A91"/>
    <w:rsid w:val="00837C36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D4F2B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BF54B8"/>
    <w:rsid w:val="00C0235A"/>
    <w:rsid w:val="00C11D91"/>
    <w:rsid w:val="00C12D00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32A2"/>
    <w:rsid w:val="00D1191D"/>
    <w:rsid w:val="00D13931"/>
    <w:rsid w:val="00D34353"/>
    <w:rsid w:val="00D34E98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D345F"/>
    <w:rsid w:val="00DF1AE0"/>
    <w:rsid w:val="00DF2AC4"/>
    <w:rsid w:val="00DF5959"/>
    <w:rsid w:val="00DF6A13"/>
    <w:rsid w:val="00E01515"/>
    <w:rsid w:val="00E12E0C"/>
    <w:rsid w:val="00E13AEA"/>
    <w:rsid w:val="00E144DB"/>
    <w:rsid w:val="00E23FD8"/>
    <w:rsid w:val="00E256DF"/>
    <w:rsid w:val="00E26870"/>
    <w:rsid w:val="00E34937"/>
    <w:rsid w:val="00E450C4"/>
    <w:rsid w:val="00E46081"/>
    <w:rsid w:val="00E51FA1"/>
    <w:rsid w:val="00E546E9"/>
    <w:rsid w:val="00E54AD3"/>
    <w:rsid w:val="00E62C6F"/>
    <w:rsid w:val="00E649D8"/>
    <w:rsid w:val="00E71C1D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23F79"/>
    <w:rsid w:val="00F4293E"/>
    <w:rsid w:val="00F44841"/>
    <w:rsid w:val="00F541A0"/>
    <w:rsid w:val="00F5693C"/>
    <w:rsid w:val="00F603AA"/>
    <w:rsid w:val="00F61BB3"/>
    <w:rsid w:val="00F709E6"/>
    <w:rsid w:val="00F7182F"/>
    <w:rsid w:val="00F877D2"/>
    <w:rsid w:val="00FA1A5F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69"/>
        <o:r id="V:Rule3" type="connector" idref="#_x0000_s1070"/>
        <o:r id="V:Rule4" type="connector" idref="#_x0000_s1071"/>
      </o:rules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FA1A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5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C2AB7D1-BC64-4C64-BFFE-606F3C532D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430</TotalTime>
  <Pages>14</Pages>
  <Words>1935</Words>
  <Characters>11036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12946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Dolbaeb</dc:creator>
  <cp:lastModifiedBy>Dolbaeb</cp:lastModifiedBy>
  <cp:revision>42</cp:revision>
  <cp:lastPrinted>2014-06-07T14:51:00Z</cp:lastPrinted>
  <dcterms:created xsi:type="dcterms:W3CDTF">2019-11-30T08:58:00Z</dcterms:created>
  <dcterms:modified xsi:type="dcterms:W3CDTF">2023-03-30T16:30:00Z</dcterms:modified>
</cp:coreProperties>
</file>