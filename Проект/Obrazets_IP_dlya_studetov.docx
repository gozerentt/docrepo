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BA9172" w14:textId="77777777" w:rsidR="00933F70" w:rsidRDefault="00933F70" w:rsidP="00C11D91">
      <w:pPr>
        <w:jc w:val="center"/>
        <w:rPr>
          <w:b/>
          <w:bCs/>
          <w:szCs w:val="28"/>
        </w:rPr>
      </w:pPr>
    </w:p>
    <w:p w14:paraId="0BACC3A3" w14:textId="1E84FA3D" w:rsidR="00C11D91" w:rsidRPr="003F5EB7" w:rsidRDefault="00933F7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proofErr w:type="spellStart"/>
      <w:r w:rsidR="00C11D91" w:rsidRPr="003F5EB7">
        <w:rPr>
          <w:b/>
          <w:bCs/>
          <w:szCs w:val="28"/>
        </w:rPr>
        <w:t>Министерство</w:t>
      </w:r>
      <w:proofErr w:type="spellEnd"/>
      <w:r w:rsidR="00C11D91" w:rsidRPr="003F5EB7">
        <w:rPr>
          <w:b/>
          <w:bCs/>
          <w:szCs w:val="28"/>
        </w:rPr>
        <w:t> </w:t>
      </w:r>
      <w:proofErr w:type="spellStart"/>
      <w:r w:rsidR="00C11D91" w:rsidRPr="003F5EB7">
        <w:rPr>
          <w:b/>
          <w:bCs/>
          <w:szCs w:val="28"/>
        </w:rPr>
        <w:t>образования</w:t>
      </w:r>
      <w:proofErr w:type="spellEnd"/>
      <w:r w:rsidR="00C11D91" w:rsidRPr="003F5EB7">
        <w:rPr>
          <w:b/>
          <w:bCs/>
          <w:szCs w:val="28"/>
        </w:rPr>
        <w:t xml:space="preserve">, науки и </w:t>
      </w:r>
      <w:proofErr w:type="spellStart"/>
      <w:r w:rsidR="00C11D91" w:rsidRPr="003F5EB7">
        <w:rPr>
          <w:b/>
          <w:bCs/>
          <w:szCs w:val="28"/>
        </w:rPr>
        <w:t>молодежи</w:t>
      </w:r>
      <w:proofErr w:type="spellEnd"/>
      <w:r w:rsidR="00C11D91" w:rsidRPr="003F5EB7">
        <w:rPr>
          <w:b/>
          <w:bCs/>
          <w:szCs w:val="28"/>
        </w:rPr>
        <w:t xml:space="preserve"> </w:t>
      </w:r>
      <w:proofErr w:type="spellStart"/>
      <w:r w:rsidR="00C11D91" w:rsidRPr="003F5EB7">
        <w:rPr>
          <w:b/>
          <w:bCs/>
          <w:szCs w:val="28"/>
        </w:rPr>
        <w:t>Республики</w:t>
      </w:r>
      <w:proofErr w:type="spellEnd"/>
      <w:r w:rsidR="00C11D91" w:rsidRPr="003F5EB7">
        <w:rPr>
          <w:b/>
          <w:bCs/>
          <w:szCs w:val="28"/>
        </w:rPr>
        <w:t> </w:t>
      </w:r>
      <w:proofErr w:type="spellStart"/>
      <w:r w:rsidR="00C11D91"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77777777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20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7E697E">
        <w:tc>
          <w:tcPr>
            <w:tcW w:w="4361" w:type="dxa"/>
          </w:tcPr>
          <w:p w14:paraId="3B535409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0ECD8309" w:rsidR="00C11D91" w:rsidRPr="0025016A" w:rsidRDefault="0025016A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proofErr w:type="spellStart"/>
            <w:r>
              <w:rPr>
                <w:szCs w:val="28"/>
                <w:lang w:val="ru-RU"/>
              </w:rPr>
              <w:t>Локоцкий</w:t>
            </w:r>
            <w:proofErr w:type="spellEnd"/>
            <w:r>
              <w:rPr>
                <w:szCs w:val="28"/>
                <w:lang w:val="ru-RU"/>
              </w:rPr>
              <w:t xml:space="preserve"> А.С.</w:t>
            </w:r>
          </w:p>
        </w:tc>
      </w:tr>
      <w:tr w:rsidR="00C11D91" w:rsidRPr="003F5EB7" w14:paraId="18F851C7" w14:textId="77777777" w:rsidTr="007E697E">
        <w:tc>
          <w:tcPr>
            <w:tcW w:w="4361" w:type="dxa"/>
          </w:tcPr>
          <w:p w14:paraId="295BFCD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7E697E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7E697E">
        <w:tc>
          <w:tcPr>
            <w:tcW w:w="4361" w:type="dxa"/>
          </w:tcPr>
          <w:p w14:paraId="0965EF2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7E697E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7E697E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7E697E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 xml:space="preserve">/не 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7E697E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7E697E">
        <w:tc>
          <w:tcPr>
            <w:tcW w:w="4361" w:type="dxa"/>
          </w:tcPr>
          <w:p w14:paraId="73572A1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7E697E">
        <w:tc>
          <w:tcPr>
            <w:tcW w:w="4361" w:type="dxa"/>
          </w:tcPr>
          <w:p w14:paraId="36B70E08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c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c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1B2187EF" w:rsidR="00C11D91" w:rsidRPr="003F5EB7" w:rsidRDefault="00C11D91" w:rsidP="00C11D91">
      <w:pPr>
        <w:pStyle w:val="affc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25016A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c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7E697E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7E697E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65F061CC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r w:rsidR="0025016A">
        <w:rPr>
          <w:szCs w:val="28"/>
          <w:lang w:val="ru-RU"/>
        </w:rPr>
        <w:t>7</w:t>
      </w:r>
      <w:r w:rsidRPr="003F5EB7">
        <w:rPr>
          <w:szCs w:val="28"/>
        </w:rPr>
        <w:t xml:space="preserve"> м.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2266681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="0086794E">
        <w:rPr>
          <w:szCs w:val="28"/>
        </w:rPr>
        <w:t xml:space="preserve"> 7 </w:t>
      </w:r>
      <w:proofErr w:type="spellStart"/>
      <w:r w:rsidR="0086794E">
        <w:rPr>
          <w:szCs w:val="28"/>
        </w:rPr>
        <w:t>рабочих</w:t>
      </w:r>
      <w:proofErr w:type="spellEnd"/>
      <w:r w:rsidR="0086794E">
        <w:rPr>
          <w:szCs w:val="28"/>
        </w:rPr>
        <w:t xml:space="preserve"> </w:t>
      </w:r>
      <w:proofErr w:type="spellStart"/>
      <w:r w:rsidR="0086794E">
        <w:rPr>
          <w:szCs w:val="28"/>
        </w:rPr>
        <w:t>столов</w:t>
      </w:r>
      <w:proofErr w:type="spellEnd"/>
      <w:r w:rsidR="0086794E">
        <w:rPr>
          <w:szCs w:val="28"/>
        </w:rPr>
        <w:t xml:space="preserve">, по </w:t>
      </w:r>
      <w:proofErr w:type="spellStart"/>
      <w:r w:rsidR="0086794E">
        <w:rPr>
          <w:szCs w:val="28"/>
        </w:rPr>
        <w:t>ширине</w:t>
      </w:r>
      <w:proofErr w:type="spellEnd"/>
      <w:r w:rsidR="0086794E">
        <w:rPr>
          <w:szCs w:val="28"/>
        </w:rPr>
        <w:t xml:space="preserve"> – 5</w:t>
      </w:r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4109D4D4" w14:textId="44FF2B1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учета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входная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дверь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расположена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стен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(В2) на </w:t>
      </w:r>
      <w:proofErr w:type="spellStart"/>
      <w:r w:rsidRPr="003F5EB7">
        <w:rPr>
          <w:szCs w:val="28"/>
        </w:rPr>
        <w:t>расстоянии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 метра"/>
        </w:smartTagPr>
        <w:r w:rsidRPr="003F5EB7">
          <w:rPr>
            <w:szCs w:val="28"/>
          </w:rPr>
          <w:t>1 метра</w:t>
        </w:r>
      </w:smartTag>
      <w:r w:rsidRPr="003F5EB7">
        <w:rPr>
          <w:szCs w:val="28"/>
        </w:rPr>
        <w:t xml:space="preserve">, то с </w:t>
      </w:r>
      <w:proofErr w:type="spellStart"/>
      <w:r w:rsidRPr="003F5EB7">
        <w:rPr>
          <w:szCs w:val="28"/>
        </w:rPr>
        <w:t>этой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расположатся</w:t>
      </w:r>
      <w:proofErr w:type="spellEnd"/>
      <w:r w:rsidRPr="003F5EB7">
        <w:rPr>
          <w:szCs w:val="28"/>
        </w:rPr>
        <w:t xml:space="preserve"> на два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меньше</w:t>
      </w:r>
      <w:proofErr w:type="spellEnd"/>
      <w:r w:rsidRPr="003F5EB7">
        <w:rPr>
          <w:szCs w:val="28"/>
        </w:rPr>
        <w:t xml:space="preserve">. </w:t>
      </w:r>
    </w:p>
    <w:p w14:paraId="3136AEC5" w14:textId="4FC8337A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</w:p>
    <w:p w14:paraId="19DB88AC" w14:textId="1A3F6457" w:rsidR="00CA7E0F" w:rsidRPr="003F5EB7" w:rsidRDefault="0086794E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5F939071">
          <v:rect id="_x0000_s1140" style="position:absolute;left:0;text-align:left;margin-left:308.65pt;margin-top:18.2pt;width:34pt;height:22.7pt;rotation:180;z-index:251709440"/>
        </w:pict>
      </w:r>
      <w:r>
        <w:rPr>
          <w:noProof/>
          <w:szCs w:val="28"/>
        </w:rPr>
        <w:pict w14:anchorId="5F939071">
          <v:rect id="_x0000_s1107" style="position:absolute;left:0;text-align:left;margin-left:111.3pt;margin-top:18.05pt;width:34pt;height:22.7pt;rotation:180;z-index:251681792"/>
        </w:pict>
      </w:r>
      <w:r>
        <w:rPr>
          <w:noProof/>
          <w:szCs w:val="28"/>
        </w:rPr>
        <w:pict w14:anchorId="5F939071">
          <v:rect id="_x0000_s1115" style="position:absolute;left:0;text-align:left;margin-left:268.9pt;margin-top:18.05pt;width:34pt;height:22.7pt;rotation:180;z-index:251689984"/>
        </w:pict>
      </w:r>
      <w:r>
        <w:rPr>
          <w:noProof/>
          <w:szCs w:val="28"/>
        </w:rPr>
        <w:pict w14:anchorId="5F939071">
          <v:rect id="_x0000_s1113" style="position:absolute;left:0;text-align:left;margin-left:229.75pt;margin-top:17.9pt;width:34pt;height:22.7pt;rotation:180;z-index:251687936"/>
        </w:pict>
      </w:r>
      <w:r>
        <w:rPr>
          <w:noProof/>
          <w:szCs w:val="28"/>
        </w:rPr>
        <w:pict w14:anchorId="5F939071">
          <v:rect id="_x0000_s1111" style="position:absolute;left:0;text-align:left;margin-left:190.1pt;margin-top:17.9pt;width:34pt;height:22.7pt;rotation:180;z-index:251685888"/>
        </w:pict>
      </w:r>
      <w:r>
        <w:rPr>
          <w:noProof/>
          <w:szCs w:val="28"/>
        </w:rPr>
        <w:pict w14:anchorId="5F939071">
          <v:rect id="_x0000_s1109" style="position:absolute;left:0;text-align:left;margin-left:150.95pt;margin-top:17.9pt;width:34pt;height:22.7pt;rotation:180;z-index:251683840"/>
        </w:pict>
      </w:r>
      <w:r>
        <w:rPr>
          <w:noProof/>
          <w:szCs w:val="28"/>
        </w:rPr>
        <w:pict w14:anchorId="4E2F3DEA">
          <v:rect id="_x0000_s1074" style="position:absolute;left:0;text-align:left;margin-left:82.65pt;margin-top:17.85pt;width:283.45pt;height:198.45pt;z-index:251658240" strokecolor="black [3213]"/>
        </w:pict>
      </w:r>
      <w:r>
        <w:rPr>
          <w:noProof/>
          <w:szCs w:val="28"/>
        </w:rPr>
        <w:pict w14:anchorId="5F939071">
          <v:rect id="_x0000_s1121" style="position:absolute;left:0;text-align:left;margin-left:77.4pt;margin-top:28.75pt;width:34pt;height:22.7pt;rotation:90;z-index:251696128"/>
        </w:pict>
      </w:r>
      <w:r>
        <w:rPr>
          <w:noProof/>
          <w:szCs w:val="28"/>
        </w:rPr>
        <w:pict w14:anchorId="5F939071">
          <v:rect id="_x0000_s1123" style="position:absolute;left:0;text-align:left;margin-left:77.4pt;margin-top:68.3pt;width:34pt;height:22.7pt;rotation:90;z-index:251698176"/>
        </w:pict>
      </w:r>
      <w:r>
        <w:rPr>
          <w:noProof/>
          <w:szCs w:val="28"/>
        </w:rPr>
        <w:pict w14:anchorId="5F939071">
          <v:rect id="_x0000_s1081" style="position:absolute;left:0;text-align:left;margin-left:77.4pt;margin-top:108.15pt;width:34pt;height:22.7pt;rotation:90;z-index:251665408"/>
        </w:pict>
      </w:r>
      <w:r>
        <w:rPr>
          <w:noProof/>
          <w:szCs w:val="28"/>
        </w:rPr>
        <w:pict w14:anchorId="5F939071">
          <v:rect id="_x0000_s1119" style="position:absolute;left:0;text-align:left;margin-left:77.2pt;margin-top:147.95pt;width:34pt;height:22.7pt;rotation:90;z-index:251694080"/>
        </w:pict>
      </w:r>
      <w:r>
        <w:rPr>
          <w:noProof/>
          <w:szCs w:val="28"/>
        </w:rPr>
        <w:pict w14:anchorId="5F939071">
          <v:rect id="_x0000_s1095" style="position:absolute;left:0;text-align:left;margin-left:111.1pt;margin-top:193.4pt;width:34pt;height:22.7pt;rotation:180;z-index:251669504"/>
        </w:pict>
      </w:r>
      <w:r>
        <w:rPr>
          <w:noProof/>
          <w:szCs w:val="28"/>
        </w:rPr>
        <w:pict w14:anchorId="5F939071">
          <v:rect id="_x0000_s1127" style="position:absolute;left:0;text-align:left;margin-left:76.95pt;margin-top:187.75pt;width:34pt;height:22.7pt;rotation:90;z-index:251702272"/>
        </w:pict>
      </w:r>
      <w:r>
        <w:rPr>
          <w:noProof/>
          <w:szCs w:val="28"/>
        </w:rPr>
        <w:pict w14:anchorId="5F939071">
          <v:rect id="_x0000_s1103" style="position:absolute;left:0;text-align:left;margin-left:269.5pt;margin-top:193.4pt;width:34pt;height:22.7pt;rotation:180;z-index:251677696"/>
        </w:pict>
      </w:r>
      <w:r>
        <w:rPr>
          <w:noProof/>
          <w:szCs w:val="28"/>
        </w:rPr>
        <w:pict w14:anchorId="5F939071">
          <v:rect id="_x0000_s1101" style="position:absolute;left:0;text-align:left;margin-left:229.85pt;margin-top:193.4pt;width:34pt;height:22.7pt;rotation:180;z-index:251675648"/>
        </w:pict>
      </w:r>
      <w:r>
        <w:rPr>
          <w:noProof/>
          <w:szCs w:val="28"/>
        </w:rPr>
        <w:pict w14:anchorId="5F939071">
          <v:rect id="_x0000_s1099" style="position:absolute;left:0;text-align:left;margin-left:190.2pt;margin-top:193.4pt;width:34pt;height:22.7pt;rotation:180;z-index:251673600"/>
        </w:pict>
      </w:r>
      <w:r>
        <w:rPr>
          <w:noProof/>
          <w:szCs w:val="28"/>
        </w:rPr>
        <w:pict w14:anchorId="5F939071">
          <v:rect id="_x0000_s1097" style="position:absolute;left:0;text-align:left;margin-left:151.05pt;margin-top:193.4pt;width:34pt;height:22.7pt;rotation:180;z-index:251671552"/>
        </w:pict>
      </w:r>
    </w:p>
    <w:p w14:paraId="6067419D" w14:textId="7ED057D5" w:rsidR="008A4A9E" w:rsidRDefault="008A4A9E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6551C995" w14:textId="0CC41363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2B8E71A7" w14:textId="59286C51" w:rsidR="00B77468" w:rsidRPr="003F5EB7" w:rsidRDefault="0086794E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5F939071">
          <v:rect id="_x0000_s1141" style="position:absolute;left:0;text-align:left;margin-left:314.1pt;margin-top:8.4pt;width:34pt;height:22.7pt;rotation:90;z-index:251710464"/>
        </w:pict>
      </w:r>
      <w:r>
        <w:rPr>
          <w:sz w:val="24"/>
          <w:szCs w:val="24"/>
        </w:rPr>
        <w:pict w14:anchorId="0DA1927C">
          <v:rect id="_x0000_s1130" style="position:absolute;left:0;text-align:left;margin-left:331.45pt;margin-top:405pt;width:34pt;height:22.7pt;rotation:180;z-index:251705344"/>
        </w:pict>
      </w:r>
    </w:p>
    <w:p w14:paraId="41DF4BFA" w14:textId="390336C9" w:rsidR="00B77468" w:rsidRPr="003F5EB7" w:rsidRDefault="0086794E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bookmarkStart w:id="0" w:name="_GoBack"/>
      <w:bookmarkEnd w:id="0"/>
      <w:r>
        <w:rPr>
          <w:sz w:val="24"/>
          <w:szCs w:val="24"/>
        </w:rPr>
        <w:pict w14:anchorId="1DA4093D">
          <v:rect id="_x0000_s1131" style="position:absolute;left:0;text-align:left;margin-left:331.45pt;margin-top:405pt;width:34pt;height:22.7pt;rotation:180;z-index:251707392"/>
        </w:pict>
      </w:r>
    </w:p>
    <w:p w14:paraId="7C34B59B" w14:textId="1AFFD92B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519B05C1" w14:textId="6A4B29DB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6C6007AF" w14:textId="20216548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7B54F2CE" w14:textId="3957E6C0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332E1175" w14:textId="68CF5FE6" w:rsidR="00B77468" w:rsidRDefault="00B77468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44428BBE" w14:textId="4D200483" w:rsidR="008A4A9E" w:rsidRPr="003F5EB7" w:rsidRDefault="008A4A9E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5C6148E5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FA2F5A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5EE98524" w14:textId="10CD82F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третьей</w:t>
      </w:r>
      <w:proofErr w:type="spellEnd"/>
      <w:r w:rsidRPr="003F5EB7">
        <w:rPr>
          <w:szCs w:val="28"/>
        </w:rPr>
        <w:t xml:space="preserve">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А1 -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>.</w:t>
      </w:r>
    </w:p>
    <w:p w14:paraId="3FA5B216" w14:textId="325D9D1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FA2F5A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FA2F5A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542DF26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</w:t>
      </w:r>
      <w:r w:rsidR="00CB32C9" w:rsidRPr="003F5EB7">
        <w:rPr>
          <w:szCs w:val="28"/>
          <w:lang w:val="ru-RU"/>
        </w:rPr>
        <w:t>9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1</w:t>
      </w:r>
      <w:r w:rsidR="00CB32C9" w:rsidRPr="003F5EB7">
        <w:rPr>
          <w:szCs w:val="28"/>
          <w:lang w:val="ru-RU"/>
        </w:rPr>
        <w:t>0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1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</w:t>
      </w:r>
    </w:p>
    <w:p w14:paraId="6ED4A987" w14:textId="706DCE5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FA2F5A" w:rsidRPr="003F5EB7">
        <w:rPr>
          <w:szCs w:val="28"/>
          <w:lang w:val="ru-RU"/>
        </w:rPr>
        <w:t>5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10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,6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1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277CD1E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5,8 м"/>
        </w:smartTagPr>
        <w:r w:rsidRPr="003F5EB7">
          <w:rPr>
            <w:szCs w:val="28"/>
          </w:rPr>
          <w:t>5,8 м</w:t>
        </w:r>
      </w:smartTag>
      <w:r w:rsidRPr="003F5EB7">
        <w:rPr>
          <w:szCs w:val="28"/>
        </w:rPr>
        <w:t>.</w:t>
      </w:r>
    </w:p>
    <w:p w14:paraId="5233F2F9" w14:textId="3D7C464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7B5034D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C51C68" w:rsidRPr="003F5EB7">
        <w:rPr>
          <w:szCs w:val="28"/>
          <w:lang w:val="ru-RU"/>
        </w:rPr>
        <w:t xml:space="preserve">19,5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29274D22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63C6E079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5F9E7AF7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10,4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5DE03CF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11,8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7E904E8F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13,2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053579F3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  <w:lang w:val="ru-RU"/>
              </w:rPr>
              <w:t>17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57A14E16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2,6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623D918F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7817ABD1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5,4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07BC7C26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6,8</w:t>
            </w:r>
          </w:p>
        </w:tc>
      </w:tr>
      <w:tr w:rsidR="00BB0E9C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77777777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-</w:t>
            </w:r>
          </w:p>
        </w:tc>
        <w:tc>
          <w:tcPr>
            <w:tcW w:w="1837" w:type="dxa"/>
          </w:tcPr>
          <w:p w14:paraId="7B5FE0BA" w14:textId="0E798032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19,5</w:t>
            </w:r>
          </w:p>
        </w:tc>
      </w:tr>
    </w:tbl>
    <w:p w14:paraId="2C9981B9" w14:textId="4B653BE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C51C68" w:rsidRPr="003F5EB7">
        <w:rPr>
          <w:szCs w:val="28"/>
          <w:lang w:val="ru-RU"/>
        </w:rPr>
        <w:t>16</w:t>
      </w:r>
      <w:r w:rsidRPr="003F5EB7">
        <w:rPr>
          <w:szCs w:val="28"/>
        </w:rPr>
        <w:t>.</w:t>
      </w:r>
      <w:r w:rsidR="00C51C68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1648AD2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946458" w:rsidRPr="003F5EB7">
        <w:rPr>
          <w:szCs w:val="28"/>
          <w:lang w:val="ru-RU"/>
        </w:rPr>
        <w:t>5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+ 10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322E10" w:rsidRPr="003F5EB7">
        <w:rPr>
          <w:szCs w:val="28"/>
          <w:lang w:val="ru-RU"/>
        </w:rPr>
        <w:t>1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 по А2 + 5,8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 по В2 = 21,8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м. Итого 11 коробов.</w:t>
      </w:r>
    </w:p>
    <w:p w14:paraId="150E1D4B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0746537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907C1D" w:rsidRPr="0025016A">
        <w:rPr>
          <w:szCs w:val="28"/>
          <w:lang w:val="ru-RU"/>
        </w:rPr>
        <w:t>33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5F1DB23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штук розеток плюс 2 розетки и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77777777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1392 руб.</w:t>
      </w:r>
    </w:p>
    <w:p w14:paraId="05BBA928" w14:textId="7A450CA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322E10" w:rsidRPr="003F5EB7">
        <w:rPr>
          <w:szCs w:val="28"/>
          <w:lang w:val="ru-RU"/>
        </w:rPr>
        <w:t>16,9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2740 руб.</w:t>
      </w:r>
    </w:p>
    <w:p w14:paraId="0B552732" w14:textId="1FF5C52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1</w:t>
      </w:r>
      <w:r w:rsidR="00322E10" w:rsidRPr="003F5EB7">
        <w:rPr>
          <w:szCs w:val="28"/>
          <w:lang w:val="ru-RU"/>
        </w:rPr>
        <w:t>1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64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704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1FA3A88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33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0,65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21</w:t>
      </w:r>
      <w:r w:rsidRPr="003F5EB7">
        <w:rPr>
          <w:szCs w:val="28"/>
        </w:rPr>
        <w:t>,</w:t>
      </w:r>
      <w:r w:rsidR="00322E10" w:rsidRPr="003F5EB7">
        <w:rPr>
          <w:szCs w:val="28"/>
          <w:lang w:val="ru-RU"/>
        </w:rPr>
        <w:t>45</w:t>
      </w:r>
      <w:r w:rsidRPr="003F5EB7">
        <w:rPr>
          <w:szCs w:val="28"/>
        </w:rPr>
        <w:t xml:space="preserve"> руб.</w:t>
      </w:r>
    </w:p>
    <w:p w14:paraId="13AC2DA7" w14:textId="54711BC4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proofErr w:type="spellStart"/>
      <w:r w:rsidRPr="003F5EB7">
        <w:rPr>
          <w:szCs w:val="28"/>
        </w:rPr>
        <w:t>одинарная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90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–1</w:t>
      </w:r>
      <w:r w:rsidR="00946458" w:rsidRPr="003F5EB7">
        <w:rPr>
          <w:szCs w:val="28"/>
          <w:lang w:val="ru-RU"/>
        </w:rPr>
        <w:t>350</w:t>
      </w:r>
      <w:r w:rsidRPr="003F5EB7">
        <w:rPr>
          <w:szCs w:val="28"/>
        </w:rPr>
        <w:t xml:space="preserve"> руб.</w:t>
      </w:r>
    </w:p>
    <w:p w14:paraId="4F6008CE" w14:textId="548CA7A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6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BA64B2" w:rsidRPr="003F5EB7">
        <w:rPr>
          <w:szCs w:val="28"/>
          <w:lang w:val="ru-RU"/>
        </w:rPr>
        <w:t>96</w:t>
      </w:r>
      <w:r w:rsidRPr="003F5EB7">
        <w:rPr>
          <w:szCs w:val="28"/>
        </w:rPr>
        <w:t xml:space="preserve"> руб.</w:t>
      </w:r>
    </w:p>
    <w:p w14:paraId="323E95F6" w14:textId="21AC536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 xml:space="preserve">– 344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7568</w:t>
      </w:r>
      <w:r w:rsidRPr="003F5EB7">
        <w:rPr>
          <w:szCs w:val="28"/>
        </w:rPr>
        <w:t xml:space="preserve"> руб.</w:t>
      </w:r>
    </w:p>
    <w:p w14:paraId="440CEBAA" w14:textId="545322ED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3F5EB7" w:rsidRPr="003F5EB7">
        <w:rPr>
          <w:szCs w:val="28"/>
          <w:lang w:val="ru-RU"/>
        </w:rPr>
        <w:t>13940,45</w:t>
      </w:r>
      <w:r w:rsidRPr="003F5EB7">
        <w:rPr>
          <w:szCs w:val="28"/>
        </w:rPr>
        <w:t xml:space="preserve"> </w:t>
      </w:r>
      <w:r w:rsidRPr="003F5EB7">
        <w:rPr>
          <w:bCs/>
          <w:szCs w:val="28"/>
        </w:rPr>
        <w:t>руб</w:t>
      </w:r>
    </w:p>
    <w:p w14:paraId="71E3B9FB" w14:textId="77777777" w:rsidR="00C952E6" w:rsidRPr="003F5EB7" w:rsidRDefault="00C952E6" w:rsidP="00C952E6">
      <w:pPr>
        <w:rPr>
          <w:szCs w:val="28"/>
          <w:shd w:val="clear" w:color="auto" w:fill="FFFFFF"/>
          <w:lang w:val="ru-RU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margin" w:tblpY="9151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1417"/>
        <w:gridCol w:w="1559"/>
        <w:gridCol w:w="1418"/>
      </w:tblGrid>
      <w:tr w:rsidR="00322E10" w:rsidRPr="003F5EB7" w14:paraId="25112CD1" w14:textId="77777777" w:rsidTr="00322E10">
        <w:tc>
          <w:tcPr>
            <w:tcW w:w="5070" w:type="dxa"/>
            <w:vAlign w:val="center"/>
          </w:tcPr>
          <w:p w14:paraId="25414890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lastRenderedPageBreak/>
              <w:t>Наименование</w:t>
            </w:r>
            <w:proofErr w:type="spellEnd"/>
          </w:p>
        </w:tc>
        <w:tc>
          <w:tcPr>
            <w:tcW w:w="1417" w:type="dxa"/>
            <w:vAlign w:val="center"/>
          </w:tcPr>
          <w:p w14:paraId="54897C7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559" w:type="dxa"/>
            <w:vAlign w:val="center"/>
          </w:tcPr>
          <w:p w14:paraId="3978343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18" w:type="dxa"/>
            <w:vAlign w:val="center"/>
          </w:tcPr>
          <w:p w14:paraId="53775BFF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322E10" w:rsidRPr="003F5EB7" w14:paraId="775A364B" w14:textId="77777777" w:rsidTr="00322E10">
        <w:tc>
          <w:tcPr>
            <w:tcW w:w="5070" w:type="dxa"/>
          </w:tcPr>
          <w:p w14:paraId="1EF105F9" w14:textId="77777777" w:rsidR="00322E10" w:rsidRPr="003F5EB7" w:rsidRDefault="00322E10" w:rsidP="00322E10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417" w:type="dxa"/>
            <w:vAlign w:val="center"/>
          </w:tcPr>
          <w:p w14:paraId="1F7EF634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2740</w:t>
            </w:r>
          </w:p>
        </w:tc>
        <w:tc>
          <w:tcPr>
            <w:tcW w:w="1559" w:type="dxa"/>
            <w:vAlign w:val="center"/>
          </w:tcPr>
          <w:p w14:paraId="64B7ED13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18" w:type="dxa"/>
            <w:vAlign w:val="center"/>
          </w:tcPr>
          <w:p w14:paraId="7F0ED6FA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2740</w:t>
            </w:r>
          </w:p>
        </w:tc>
      </w:tr>
      <w:tr w:rsidR="00322E10" w:rsidRPr="003F5EB7" w14:paraId="7CFA352B" w14:textId="77777777" w:rsidTr="00322E10">
        <w:tc>
          <w:tcPr>
            <w:tcW w:w="5070" w:type="dxa"/>
          </w:tcPr>
          <w:p w14:paraId="5AE1D6A7" w14:textId="77777777" w:rsidR="00322E10" w:rsidRPr="003F5EB7" w:rsidRDefault="00322E10" w:rsidP="00322E10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417" w:type="dxa"/>
            <w:vAlign w:val="center"/>
          </w:tcPr>
          <w:p w14:paraId="24F4A4CE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90</w:t>
            </w:r>
          </w:p>
        </w:tc>
        <w:tc>
          <w:tcPr>
            <w:tcW w:w="1559" w:type="dxa"/>
            <w:vAlign w:val="center"/>
          </w:tcPr>
          <w:p w14:paraId="58632809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418" w:type="dxa"/>
            <w:vAlign w:val="center"/>
          </w:tcPr>
          <w:p w14:paraId="6F03B9C2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  <w:r w:rsidRPr="003F5EB7">
              <w:rPr>
                <w:szCs w:val="28"/>
                <w:lang w:val="ru-RU"/>
              </w:rPr>
              <w:t>350</w:t>
            </w:r>
          </w:p>
        </w:tc>
      </w:tr>
      <w:tr w:rsidR="00322E10" w:rsidRPr="003F5EB7" w14:paraId="6C99DB66" w14:textId="77777777" w:rsidTr="00322E10">
        <w:tc>
          <w:tcPr>
            <w:tcW w:w="5070" w:type="dxa"/>
          </w:tcPr>
          <w:p w14:paraId="25D6AFD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417" w:type="dxa"/>
            <w:vAlign w:val="center"/>
          </w:tcPr>
          <w:p w14:paraId="38241F93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</w:t>
            </w:r>
          </w:p>
        </w:tc>
        <w:tc>
          <w:tcPr>
            <w:tcW w:w="1559" w:type="dxa"/>
            <w:vAlign w:val="center"/>
          </w:tcPr>
          <w:p w14:paraId="5CDC0FC9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418" w:type="dxa"/>
            <w:vAlign w:val="center"/>
          </w:tcPr>
          <w:p w14:paraId="01567381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96</w:t>
            </w:r>
          </w:p>
        </w:tc>
      </w:tr>
      <w:tr w:rsidR="00322E10" w:rsidRPr="003F5EB7" w14:paraId="67AB6FE9" w14:textId="77777777" w:rsidTr="00322E10">
        <w:tc>
          <w:tcPr>
            <w:tcW w:w="5070" w:type="dxa"/>
          </w:tcPr>
          <w:p w14:paraId="6582D97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417" w:type="dxa"/>
            <w:vAlign w:val="center"/>
          </w:tcPr>
          <w:p w14:paraId="67DD3731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1392</w:t>
            </w:r>
          </w:p>
        </w:tc>
        <w:tc>
          <w:tcPr>
            <w:tcW w:w="1559" w:type="dxa"/>
            <w:vAlign w:val="center"/>
          </w:tcPr>
          <w:p w14:paraId="2C9B3CE7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18" w:type="dxa"/>
            <w:vAlign w:val="center"/>
          </w:tcPr>
          <w:p w14:paraId="5A7C252F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1392</w:t>
            </w:r>
          </w:p>
        </w:tc>
      </w:tr>
      <w:tr w:rsidR="00322E10" w:rsidRPr="003F5EB7" w14:paraId="1BBB0753" w14:textId="77777777" w:rsidTr="00322E10">
        <w:tc>
          <w:tcPr>
            <w:tcW w:w="5070" w:type="dxa"/>
          </w:tcPr>
          <w:p w14:paraId="36F136CE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417" w:type="dxa"/>
            <w:vAlign w:val="center"/>
          </w:tcPr>
          <w:p w14:paraId="5ED04BA9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64</w:t>
            </w:r>
          </w:p>
        </w:tc>
        <w:tc>
          <w:tcPr>
            <w:tcW w:w="1559" w:type="dxa"/>
            <w:vAlign w:val="center"/>
          </w:tcPr>
          <w:p w14:paraId="77F36F87" w14:textId="74A8E15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418" w:type="dxa"/>
            <w:vAlign w:val="center"/>
          </w:tcPr>
          <w:p w14:paraId="510A85C7" w14:textId="73FFAF95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704</w:t>
            </w:r>
          </w:p>
        </w:tc>
      </w:tr>
      <w:tr w:rsidR="00322E10" w:rsidRPr="003F5EB7" w14:paraId="6F133AA5" w14:textId="77777777" w:rsidTr="00322E10">
        <w:tc>
          <w:tcPr>
            <w:tcW w:w="5070" w:type="dxa"/>
          </w:tcPr>
          <w:p w14:paraId="7114C16F" w14:textId="77777777" w:rsidR="00322E10" w:rsidRPr="003F5EB7" w:rsidRDefault="00322E10" w:rsidP="00322E10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417" w:type="dxa"/>
            <w:vAlign w:val="center"/>
          </w:tcPr>
          <w:p w14:paraId="444DA7B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0,65</w:t>
            </w:r>
          </w:p>
        </w:tc>
        <w:tc>
          <w:tcPr>
            <w:tcW w:w="1559" w:type="dxa"/>
            <w:vAlign w:val="center"/>
          </w:tcPr>
          <w:p w14:paraId="722758EA" w14:textId="1E0CDD0C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3</w:t>
            </w:r>
            <w:r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418" w:type="dxa"/>
            <w:vAlign w:val="center"/>
          </w:tcPr>
          <w:p w14:paraId="6A8AEF82" w14:textId="02DE0C79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21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  <w:tr w:rsidR="00322E10" w:rsidRPr="003F5EB7" w14:paraId="79BBFA04" w14:textId="77777777" w:rsidTr="00322E10">
        <w:tc>
          <w:tcPr>
            <w:tcW w:w="5070" w:type="dxa"/>
          </w:tcPr>
          <w:p w14:paraId="4FBDC5C6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417" w:type="dxa"/>
            <w:vAlign w:val="center"/>
          </w:tcPr>
          <w:p w14:paraId="3E592442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</w:p>
        </w:tc>
        <w:tc>
          <w:tcPr>
            <w:tcW w:w="1559" w:type="dxa"/>
            <w:vAlign w:val="center"/>
          </w:tcPr>
          <w:p w14:paraId="7CD0BDF5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418" w:type="dxa"/>
            <w:vAlign w:val="center"/>
          </w:tcPr>
          <w:p w14:paraId="6F1452DE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322E10" w:rsidRPr="003F5EB7" w14:paraId="086A4C7C" w14:textId="77777777" w:rsidTr="00322E10">
        <w:tc>
          <w:tcPr>
            <w:tcW w:w="5070" w:type="dxa"/>
          </w:tcPr>
          <w:p w14:paraId="3B7376E5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417" w:type="dxa"/>
            <w:vAlign w:val="center"/>
          </w:tcPr>
          <w:p w14:paraId="57A50A61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344</w:t>
            </w:r>
          </w:p>
        </w:tc>
        <w:tc>
          <w:tcPr>
            <w:tcW w:w="1559" w:type="dxa"/>
            <w:vAlign w:val="center"/>
          </w:tcPr>
          <w:p w14:paraId="718C073F" w14:textId="6C35D799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2</w:t>
            </w:r>
            <w:r w:rsidR="003F5EB7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418" w:type="dxa"/>
            <w:vAlign w:val="center"/>
          </w:tcPr>
          <w:p w14:paraId="23FEFE30" w14:textId="485EABDC" w:rsidR="00322E10" w:rsidRPr="003F5EB7" w:rsidRDefault="003F5EB7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7568</w:t>
            </w:r>
          </w:p>
        </w:tc>
      </w:tr>
      <w:tr w:rsidR="00322E10" w:rsidRPr="003F5EB7" w14:paraId="5571079D" w14:textId="77777777" w:rsidTr="00322E10">
        <w:tc>
          <w:tcPr>
            <w:tcW w:w="5070" w:type="dxa"/>
          </w:tcPr>
          <w:p w14:paraId="7104EABD" w14:textId="77777777" w:rsidR="00322E10" w:rsidRPr="003F5EB7" w:rsidRDefault="00322E10" w:rsidP="00322E10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64AE4F9E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0E313D17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120142EC" w14:textId="40E32087" w:rsidR="00322E10" w:rsidRPr="003F5EB7" w:rsidRDefault="003F5EB7" w:rsidP="00322E10">
            <w:pPr>
              <w:jc w:val="center"/>
              <w:rPr>
                <w:szCs w:val="28"/>
                <w:highlight w:val="yellow"/>
                <w:lang w:val="ru-RU"/>
              </w:rPr>
            </w:pPr>
            <w:r w:rsidRPr="003F5EB7">
              <w:rPr>
                <w:szCs w:val="28"/>
                <w:lang w:val="ru-RU"/>
              </w:rPr>
              <w:t>13940</w:t>
            </w:r>
            <w:r w:rsidR="00322E10" w:rsidRPr="003F5EB7">
              <w:rPr>
                <w:szCs w:val="28"/>
                <w:lang w:val="en-US"/>
              </w:rPr>
              <w:t>.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</w:tbl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09B579B9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proofErr w:type="spellStart"/>
      <w:r w:rsidRPr="003F5EB7">
        <w:rPr>
          <w:szCs w:val="28"/>
        </w:rPr>
        <w:t>Комтек</w:t>
      </w:r>
      <w:proofErr w:type="spellEnd"/>
      <w:r w:rsidRPr="003F5EB7">
        <w:rPr>
          <w:szCs w:val="28"/>
        </w:rPr>
        <w:t xml:space="preserve"> </w:t>
      </w:r>
      <w:hyperlink r:id="rId10" w:history="1">
        <w:r w:rsidRPr="003F5EB7">
          <w:rPr>
            <w:szCs w:val="28"/>
          </w:rPr>
          <w:t>https://komtek.net.ru/pc_configurator</w:t>
        </w:r>
      </w:hyperlink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ПК </w:t>
      </w:r>
      <w:r w:rsidRPr="003F5EB7">
        <w:rPr>
          <w:szCs w:val="28"/>
          <w:highlight w:val="yellow"/>
          <w:lang w:val="ru-RU"/>
        </w:rPr>
        <w:t xml:space="preserve">ПО </w:t>
      </w:r>
      <w:r w:rsidR="00695585">
        <w:rPr>
          <w:szCs w:val="28"/>
          <w:highlight w:val="yellow"/>
          <w:lang w:val="ru-RU"/>
        </w:rPr>
        <w:t>ВАРИАНТУ</w:t>
      </w:r>
      <w:r w:rsidRPr="003F5EB7">
        <w:rPr>
          <w:szCs w:val="28"/>
          <w:highlight w:val="yellow"/>
          <w:lang w:val="ru-RU"/>
        </w:rPr>
        <w:t xml:space="preserve"> УКАЗАТЬ</w:t>
      </w:r>
      <w:r w:rsidRPr="003F5EB7">
        <w:rPr>
          <w:szCs w:val="28"/>
          <w:lang w:val="ru-RU"/>
        </w:rPr>
        <w:t xml:space="preserve"> </w:t>
      </w:r>
      <w:r w:rsidR="00695585" w:rsidRPr="00695585">
        <w:rPr>
          <w:szCs w:val="28"/>
          <w:highlight w:val="yellow"/>
          <w:lang w:val="ru-RU"/>
        </w:rPr>
        <w:t>ЗАДАНИЕ</w:t>
      </w:r>
    </w:p>
    <w:p w14:paraId="68EC8964" w14:textId="77777777" w:rsidR="001042E7" w:rsidRPr="003F5EB7" w:rsidRDefault="001042E7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 w:rsidRPr="003F5EB7">
        <w:rPr>
          <w:noProof/>
          <w:color w:val="000000"/>
          <w:szCs w:val="28"/>
          <w:u w:val="single"/>
          <w:lang w:val="ru-RU"/>
        </w:rPr>
        <w:lastRenderedPageBreak/>
        <w:drawing>
          <wp:inline distT="0" distB="0" distL="0" distR="0" wp14:anchorId="15D27F77" wp14:editId="4770C2B6">
            <wp:extent cx="5376828" cy="6581670"/>
            <wp:effectExtent l="19050" t="0" r="0" b="0"/>
            <wp:docPr id="6" name="Рисунок 6" descr="bandicam 2018-12-02 14-14-54-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andicam 2018-12-02 14-14-54-69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077" cy="6579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5FBE3C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5511D5C4" w14:textId="539A0ED9" w:rsidR="001042E7" w:rsidRDefault="001042E7" w:rsidP="001042E7">
      <w:pPr>
        <w:spacing w:line="360" w:lineRule="auto"/>
        <w:rPr>
          <w:color w:val="000000"/>
          <w:szCs w:val="28"/>
          <w:u w:val="single"/>
        </w:rPr>
      </w:pPr>
    </w:p>
    <w:p w14:paraId="2E923E58" w14:textId="77777777" w:rsidR="003F5EB7" w:rsidRPr="003F5EB7" w:rsidRDefault="003F5EB7" w:rsidP="001042E7">
      <w:pPr>
        <w:spacing w:line="360" w:lineRule="auto"/>
        <w:rPr>
          <w:color w:val="000000"/>
          <w:szCs w:val="28"/>
          <w:u w:val="single"/>
        </w:rPr>
      </w:pPr>
    </w:p>
    <w:p w14:paraId="2842B578" w14:textId="77777777" w:rsidR="001042E7" w:rsidRPr="003F5EB7" w:rsidRDefault="001042E7" w:rsidP="001042E7">
      <w:pPr>
        <w:spacing w:line="360" w:lineRule="auto"/>
        <w:ind w:left="-720"/>
        <w:rPr>
          <w:color w:val="000000"/>
          <w:szCs w:val="28"/>
          <w:u w:val="single"/>
        </w:rPr>
      </w:pP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6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5B6E1B" w:rsidRPr="003F5EB7" w14:paraId="430345B1" w14:textId="77777777" w:rsidTr="00AA0463">
        <w:tc>
          <w:tcPr>
            <w:tcW w:w="2802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AA0463">
        <w:tc>
          <w:tcPr>
            <w:tcW w:w="2802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lastRenderedPageBreak/>
              <w:t>Процессор</w:t>
            </w:r>
          </w:p>
        </w:tc>
        <w:tc>
          <w:tcPr>
            <w:tcW w:w="4819" w:type="dxa"/>
          </w:tcPr>
          <w:p w14:paraId="55166D3F" w14:textId="679E3492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3071495" w14:textId="0F6A37DE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5B6E1B" w:rsidRPr="003F5EB7" w14:paraId="0A22158D" w14:textId="77777777" w:rsidTr="00AA0463">
        <w:tc>
          <w:tcPr>
            <w:tcW w:w="2802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819" w:type="dxa"/>
          </w:tcPr>
          <w:p w14:paraId="1D29CF9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80D63B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4B836F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139A7E8" w14:textId="77777777" w:rsidTr="00AA0463">
        <w:tc>
          <w:tcPr>
            <w:tcW w:w="2802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819" w:type="dxa"/>
          </w:tcPr>
          <w:p w14:paraId="458361D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C4C8623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EC2C62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3D2AE2B6" w14:textId="77777777" w:rsidTr="00AA0463">
        <w:tc>
          <w:tcPr>
            <w:tcW w:w="2802" w:type="dxa"/>
          </w:tcPr>
          <w:p w14:paraId="6BEB36FC" w14:textId="69E5F8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Жесткий диск</w:t>
            </w:r>
          </w:p>
        </w:tc>
        <w:tc>
          <w:tcPr>
            <w:tcW w:w="4819" w:type="dxa"/>
          </w:tcPr>
          <w:p w14:paraId="39A95B3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11DBFA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D4F102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79FE1EDA" w14:textId="77777777" w:rsidTr="00AA0463">
        <w:tc>
          <w:tcPr>
            <w:tcW w:w="2802" w:type="dxa"/>
          </w:tcPr>
          <w:p w14:paraId="425704A2" w14:textId="25657E4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</w:t>
            </w:r>
            <w:r w:rsidRPr="003F5EB7">
              <w:rPr>
                <w:b/>
                <w:bCs/>
                <w:szCs w:val="28"/>
                <w:shd w:val="clear" w:color="auto" w:fill="FFFFFF"/>
                <w:lang w:val="ru-RU"/>
              </w:rPr>
              <w:t>нужное добавить</w:t>
            </w:r>
            <w:r w:rsidRPr="003F5EB7">
              <w:rPr>
                <w:szCs w:val="28"/>
                <w:shd w:val="clear" w:color="auto" w:fill="FFFFFF"/>
                <w:lang w:val="ru-RU"/>
              </w:rPr>
              <w:t>)</w:t>
            </w:r>
          </w:p>
        </w:tc>
        <w:tc>
          <w:tcPr>
            <w:tcW w:w="4819" w:type="dxa"/>
          </w:tcPr>
          <w:p w14:paraId="1F59845C" w14:textId="745F224A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</w:p>
        </w:tc>
        <w:tc>
          <w:tcPr>
            <w:tcW w:w="851" w:type="dxa"/>
          </w:tcPr>
          <w:p w14:paraId="4837782A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309CCAF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03925C4" w14:textId="77777777" w:rsidTr="00AA0463">
        <w:tc>
          <w:tcPr>
            <w:tcW w:w="2802" w:type="dxa"/>
          </w:tcPr>
          <w:p w14:paraId="31482B59" w14:textId="14476273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Видеокарта</w:t>
            </w:r>
          </w:p>
        </w:tc>
        <w:tc>
          <w:tcPr>
            <w:tcW w:w="4819" w:type="dxa"/>
          </w:tcPr>
          <w:p w14:paraId="38B3B6E5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17C468E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7ABADD8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2F332C62" w14:textId="77777777" w:rsidTr="00AA0463">
        <w:tc>
          <w:tcPr>
            <w:tcW w:w="2802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819" w:type="dxa"/>
          </w:tcPr>
          <w:p w14:paraId="4272630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94ED1A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FCDA4AC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5342A5C3" w14:textId="77777777" w:rsidTr="00AA0463">
        <w:tc>
          <w:tcPr>
            <w:tcW w:w="2802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819" w:type="dxa"/>
          </w:tcPr>
          <w:p w14:paraId="326F10A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9DDE3B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00763E5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604E7F06" w14:textId="77777777" w:rsidTr="00AA0463">
        <w:tc>
          <w:tcPr>
            <w:tcW w:w="2802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4551D36" w14:textId="307DC952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6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AA0463" w:rsidRPr="003F5EB7" w14:paraId="619D5CB5" w14:textId="77777777" w:rsidTr="00B320CE">
        <w:tc>
          <w:tcPr>
            <w:tcW w:w="2802" w:type="dxa"/>
          </w:tcPr>
          <w:p w14:paraId="3E19DFBA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01A8BC4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4B1A1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79342C88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B320CE">
        <w:tc>
          <w:tcPr>
            <w:tcW w:w="2802" w:type="dxa"/>
          </w:tcPr>
          <w:p w14:paraId="6CFA7CF8" w14:textId="1A4A2A45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819" w:type="dxa"/>
          </w:tcPr>
          <w:p w14:paraId="6099218A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6DA89740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7BF769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AA0463" w:rsidRPr="003F5EB7" w14:paraId="59AA1B40" w14:textId="77777777" w:rsidTr="00B320CE">
        <w:tc>
          <w:tcPr>
            <w:tcW w:w="2802" w:type="dxa"/>
          </w:tcPr>
          <w:p w14:paraId="0C578DC2" w14:textId="7356A815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819" w:type="dxa"/>
          </w:tcPr>
          <w:p w14:paraId="15E606AC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49ABAFE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2F047931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2D48DAF2" w14:textId="77777777" w:rsidTr="00B320CE">
        <w:tc>
          <w:tcPr>
            <w:tcW w:w="2802" w:type="dxa"/>
          </w:tcPr>
          <w:p w14:paraId="6DE446E8" w14:textId="4AE69AAA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819" w:type="dxa"/>
          </w:tcPr>
          <w:p w14:paraId="6981184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88C7E0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0CCD65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580DA42A" w14:textId="77777777" w:rsidTr="00B320CE">
        <w:tc>
          <w:tcPr>
            <w:tcW w:w="2802" w:type="dxa"/>
          </w:tcPr>
          <w:p w14:paraId="5F0446FC" w14:textId="021EAD26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3F5EB7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819" w:type="dxa"/>
          </w:tcPr>
          <w:p w14:paraId="42241FEB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EE94333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5C3EAA5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3E90AD46" w14:textId="77777777" w:rsidTr="00B320CE">
        <w:tc>
          <w:tcPr>
            <w:tcW w:w="2802" w:type="dxa"/>
          </w:tcPr>
          <w:p w14:paraId="1E5FD280" w14:textId="5102ED70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(нужное добавить)</w:t>
            </w:r>
          </w:p>
        </w:tc>
        <w:tc>
          <w:tcPr>
            <w:tcW w:w="4819" w:type="dxa"/>
          </w:tcPr>
          <w:p w14:paraId="5D1B39E9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8898F6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05095D3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50B95F3" w14:textId="77777777" w:rsidTr="00B320CE">
        <w:tc>
          <w:tcPr>
            <w:tcW w:w="2802" w:type="dxa"/>
          </w:tcPr>
          <w:p w14:paraId="4F54264D" w14:textId="04E63FA3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4819" w:type="dxa"/>
          </w:tcPr>
          <w:p w14:paraId="6A4E49F0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8776097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6C169FA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9FC61D1" w14:textId="77777777" w:rsidTr="00B320CE">
        <w:tc>
          <w:tcPr>
            <w:tcW w:w="2802" w:type="dxa"/>
          </w:tcPr>
          <w:p w14:paraId="58848E7A" w14:textId="18E357F2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705ABA41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3A84AF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4A4FFF27" w14:textId="783E41F5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588E1437" w:rsid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5DAA6CE7" w14:textId="77777777" w:rsidR="003F5EB7" w:rsidRP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16D61BE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lastRenderedPageBreak/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Pr="003F5EB7">
        <w:rPr>
          <w:szCs w:val="28"/>
          <w:highlight w:val="yellow"/>
          <w:lang w:val="ru-RU"/>
        </w:rPr>
        <w:t>указать свою</w:t>
      </w:r>
      <w:r w:rsidRPr="003F5EB7">
        <w:rPr>
          <w:szCs w:val="28"/>
        </w:rPr>
        <w:t>.</w:t>
      </w:r>
    </w:p>
    <w:p w14:paraId="609929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  <w:highlight w:val="yellow"/>
          <w:lang w:val="ru-RU"/>
        </w:rPr>
        <w:t xml:space="preserve">Далее описать все ПО </w:t>
      </w:r>
      <w:proofErr w:type="spellStart"/>
      <w:r w:rsidRPr="003F5EB7">
        <w:rPr>
          <w:szCs w:val="28"/>
          <w:highlight w:val="yellow"/>
          <w:lang w:val="ru-RU"/>
        </w:rPr>
        <w:t>по</w:t>
      </w:r>
      <w:proofErr w:type="spellEnd"/>
      <w:r w:rsidRPr="003F5EB7">
        <w:rPr>
          <w:szCs w:val="28"/>
          <w:highlight w:val="yellow"/>
          <w:lang w:val="ru-RU"/>
        </w:rPr>
        <w:t xml:space="preserve"> заданию.</w:t>
      </w:r>
      <w:r w:rsidRPr="003F5EB7">
        <w:rPr>
          <w:szCs w:val="28"/>
        </w:rPr>
        <w:t xml:space="preserve"> </w:t>
      </w:r>
    </w:p>
    <w:p w14:paraId="6EE5601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>Пустая строка</w:t>
      </w:r>
    </w:p>
    <w:p w14:paraId="70A3F1D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04"/>
        <w:gridCol w:w="986"/>
        <w:gridCol w:w="5281"/>
      </w:tblGrid>
      <w:tr w:rsidR="001042E7" w:rsidRPr="003F5EB7" w14:paraId="363B8EF6" w14:textId="77777777" w:rsidTr="001042E7">
        <w:tc>
          <w:tcPr>
            <w:tcW w:w="3510" w:type="dxa"/>
            <w:vAlign w:val="center"/>
          </w:tcPr>
          <w:p w14:paraId="5C81109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1012" w:type="dxa"/>
            <w:vAlign w:val="center"/>
          </w:tcPr>
          <w:p w14:paraId="5E65F161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509" w:type="dxa"/>
            <w:vAlign w:val="center"/>
          </w:tcPr>
          <w:p w14:paraId="07E9FA7F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1042E7" w:rsidRPr="003F5EB7" w14:paraId="0E5C3B85" w14:textId="77777777" w:rsidTr="00A607F9">
        <w:tc>
          <w:tcPr>
            <w:tcW w:w="3510" w:type="dxa"/>
            <w:vAlign w:val="center"/>
          </w:tcPr>
          <w:p w14:paraId="25E84F62" w14:textId="2BADC96F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 xml:space="preserve">WINDOWS </w:t>
            </w:r>
            <w:r w:rsidR="007B63D7" w:rsidRPr="003F5EB7">
              <w:rPr>
                <w:szCs w:val="28"/>
                <w:lang w:val="ru-RU"/>
              </w:rPr>
              <w:t xml:space="preserve">10 </w:t>
            </w:r>
            <w:r w:rsidR="007B63D7" w:rsidRPr="003F5EB7">
              <w:rPr>
                <w:szCs w:val="28"/>
                <w:lang w:val="en-US"/>
              </w:rPr>
              <w:t>HOME</w:t>
            </w:r>
          </w:p>
        </w:tc>
        <w:tc>
          <w:tcPr>
            <w:tcW w:w="1012" w:type="dxa"/>
            <w:vAlign w:val="center"/>
          </w:tcPr>
          <w:p w14:paraId="5C3A182D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3BBE4B5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3F5EB7">
              <w:rPr>
                <w:szCs w:val="28"/>
              </w:rPr>
              <w:t>https://komtek.net.ru/microsoft-windows-10-home-64-bit-russian-dvd-kw9-00132</w:t>
            </w:r>
          </w:p>
        </w:tc>
      </w:tr>
      <w:tr w:rsidR="001042E7" w:rsidRPr="003F5EB7" w14:paraId="3E187486" w14:textId="77777777" w:rsidTr="001042E7">
        <w:trPr>
          <w:trHeight w:val="551"/>
        </w:trPr>
        <w:tc>
          <w:tcPr>
            <w:tcW w:w="3510" w:type="dxa"/>
            <w:vAlign w:val="center"/>
          </w:tcPr>
          <w:p w14:paraId="03640FAC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0B9EF5C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682066E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04E91137" w14:textId="77777777" w:rsidTr="001042E7">
        <w:trPr>
          <w:trHeight w:val="428"/>
        </w:trPr>
        <w:tc>
          <w:tcPr>
            <w:tcW w:w="3510" w:type="dxa"/>
            <w:vAlign w:val="center"/>
          </w:tcPr>
          <w:p w14:paraId="4B3B12E5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450A958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157D59C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4750FDCD" w14:textId="77777777" w:rsidTr="00A607F9">
        <w:trPr>
          <w:trHeight w:val="505"/>
        </w:trPr>
        <w:tc>
          <w:tcPr>
            <w:tcW w:w="3510" w:type="dxa"/>
            <w:vAlign w:val="center"/>
          </w:tcPr>
          <w:p w14:paraId="7C46251F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2A0B14AB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0624A81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270BB6CA" w14:textId="77777777" w:rsidTr="001042E7">
        <w:trPr>
          <w:trHeight w:val="595"/>
        </w:trPr>
        <w:tc>
          <w:tcPr>
            <w:tcW w:w="3510" w:type="dxa"/>
            <w:vAlign w:val="center"/>
          </w:tcPr>
          <w:p w14:paraId="092588F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521" w:type="dxa"/>
            <w:gridSpan w:val="2"/>
            <w:vAlign w:val="center"/>
          </w:tcPr>
          <w:p w14:paraId="0003A63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</w:p>
        </w:tc>
      </w:tr>
    </w:tbl>
    <w:p w14:paraId="07702912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74E455F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en-US"/>
        </w:rPr>
      </w:pPr>
    </w:p>
    <w:p w14:paraId="76C3C72D" w14:textId="77777777" w:rsidR="001042E7" w:rsidRPr="003F5EB7" w:rsidRDefault="001042E7" w:rsidP="001042E7">
      <w:pPr>
        <w:tabs>
          <w:tab w:val="center" w:pos="5173"/>
        </w:tabs>
        <w:spacing w:before="100" w:beforeAutospacing="1" w:after="100" w:afterAutospacing="1"/>
        <w:jc w:val="center"/>
        <w:rPr>
          <w:b/>
          <w:szCs w:val="28"/>
        </w:rPr>
      </w:pPr>
    </w:p>
    <w:p w14:paraId="232809A8" w14:textId="6E20BB79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78C4FDD3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20BA084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lastRenderedPageBreak/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4514F86B" w14:textId="40E2B6CE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 xml:space="preserve">итоговая цена 1 раздела </w:t>
      </w:r>
      <w:r w:rsidRPr="003F5EB7">
        <w:rPr>
          <w:szCs w:val="28"/>
          <w:highlight w:val="yellow"/>
        </w:rPr>
        <w:t>+</w:t>
      </w:r>
      <w:r w:rsidRPr="003F5EB7">
        <w:rPr>
          <w:szCs w:val="28"/>
          <w:highlight w:val="yellow"/>
          <w:lang w:val="ru-RU"/>
        </w:rPr>
        <w:t xml:space="preserve"> кол-во ПК </w:t>
      </w:r>
      <w:r w:rsidR="0004554E">
        <w:rPr>
          <w:szCs w:val="28"/>
          <w:highlight w:val="yellow"/>
          <w:lang w:val="ru-RU"/>
        </w:rPr>
        <w:t xml:space="preserve">* </w:t>
      </w:r>
      <w:r w:rsidRPr="003F5EB7">
        <w:rPr>
          <w:szCs w:val="28"/>
          <w:highlight w:val="yellow"/>
          <w:lang w:val="ru-RU"/>
        </w:rPr>
        <w:t xml:space="preserve">на цену одного ПК из второго раздела + </w:t>
      </w:r>
      <w:r w:rsidR="0004554E" w:rsidRPr="003F5EB7">
        <w:rPr>
          <w:szCs w:val="28"/>
          <w:highlight w:val="yellow"/>
          <w:lang w:val="ru-RU"/>
        </w:rPr>
        <w:t xml:space="preserve">кол-во ПК </w:t>
      </w:r>
      <w:r w:rsidR="0004554E">
        <w:rPr>
          <w:szCs w:val="28"/>
          <w:highlight w:val="yellow"/>
          <w:lang w:val="ru-RU"/>
        </w:rPr>
        <w:t>*</w:t>
      </w:r>
      <w:r w:rsidRPr="003F5EB7">
        <w:rPr>
          <w:szCs w:val="28"/>
          <w:highlight w:val="yellow"/>
          <w:lang w:val="ru-RU"/>
        </w:rPr>
        <w:t>итоговая цена 3 раздела</w:t>
      </w:r>
      <w:r w:rsidR="00106789" w:rsidRPr="003F5EB7">
        <w:rPr>
          <w:szCs w:val="28"/>
          <w:highlight w:val="yellow"/>
          <w:lang w:val="ru-RU"/>
        </w:rPr>
        <w:t xml:space="preserve"> </w:t>
      </w:r>
      <w:r w:rsidRPr="003F5EB7">
        <w:rPr>
          <w:szCs w:val="28"/>
          <w:highlight w:val="yellow"/>
          <w:lang w:val="ru-RU"/>
        </w:rPr>
        <w:t xml:space="preserve">=     </w:t>
      </w:r>
      <w:r w:rsidRPr="003F5EB7">
        <w:rPr>
          <w:szCs w:val="28"/>
          <w:highlight w:val="yellow"/>
        </w:rPr>
        <w:t>руб.</w:t>
      </w: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3F5EB7" w:rsidRDefault="001042E7" w:rsidP="001042E7">
      <w:pPr>
        <w:spacing w:line="360" w:lineRule="auto"/>
        <w:ind w:firstLine="720"/>
        <w:rPr>
          <w:spacing w:val="2"/>
          <w:szCs w:val="28"/>
          <w:lang w:val="en-US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3F5EB7">
        <w:rPr>
          <w:spacing w:val="2"/>
          <w:szCs w:val="28"/>
          <w:lang w:val="en-US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148381C9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  <w:lang w:val="en-US"/>
        </w:rPr>
        <w:t>https</w:t>
      </w:r>
      <w:r w:rsidRPr="003F5EB7">
        <w:rPr>
          <w:szCs w:val="28"/>
        </w:rPr>
        <w:t>://</w:t>
      </w:r>
      <w:proofErr w:type="spellStart"/>
      <w:r w:rsidRPr="003F5EB7">
        <w:rPr>
          <w:szCs w:val="28"/>
          <w:lang w:val="en-US"/>
        </w:rPr>
        <w:t>komtek</w:t>
      </w:r>
      <w:proofErr w:type="spellEnd"/>
      <w:r w:rsidRPr="003F5EB7">
        <w:rPr>
          <w:szCs w:val="28"/>
        </w:rPr>
        <w:t>.</w:t>
      </w:r>
      <w:r w:rsidRPr="003F5EB7">
        <w:rPr>
          <w:szCs w:val="28"/>
          <w:lang w:val="en-US"/>
        </w:rPr>
        <w:t>net</w:t>
      </w:r>
      <w:r w:rsidRPr="003F5EB7">
        <w:rPr>
          <w:szCs w:val="28"/>
        </w:rPr>
        <w:t>.</w:t>
      </w:r>
      <w:proofErr w:type="spellStart"/>
      <w:r w:rsidRPr="003F5EB7">
        <w:rPr>
          <w:szCs w:val="28"/>
          <w:lang w:val="en-US"/>
        </w:rPr>
        <w:t>ru</w:t>
      </w:r>
      <w:proofErr w:type="spellEnd"/>
      <w:r w:rsidRPr="003F5EB7">
        <w:rPr>
          <w:szCs w:val="28"/>
        </w:rPr>
        <w:t xml:space="preserve"> </w:t>
      </w:r>
      <w:r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«</w:t>
      </w:r>
      <w:proofErr w:type="spellStart"/>
      <w:r w:rsidRPr="003F5EB7">
        <w:rPr>
          <w:color w:val="000000"/>
          <w:szCs w:val="28"/>
          <w:shd w:val="clear" w:color="auto" w:fill="FFFFFF"/>
        </w:rPr>
        <w:t>КомТек</w:t>
      </w:r>
      <w:proofErr w:type="spellEnd"/>
      <w:r w:rsidRPr="003F5EB7">
        <w:rPr>
          <w:color w:val="000000"/>
          <w:szCs w:val="28"/>
          <w:shd w:val="clear" w:color="auto" w:fill="FFFFFF"/>
        </w:rPr>
        <w:t>». </w:t>
      </w:r>
    </w:p>
    <w:p w14:paraId="20AC34D1" w14:textId="77777777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lastRenderedPageBreak/>
        <w:t xml:space="preserve">https://www.kaspersky.ru   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09730B0C" w14:textId="6AFD5A71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  <w:highlight w:val="yellow"/>
        </w:rPr>
      </w:pPr>
      <w:r w:rsidRPr="003F5EB7">
        <w:rPr>
          <w:szCs w:val="28"/>
          <w:highlight w:val="yellow"/>
          <w:lang w:val="ru-RU"/>
        </w:rPr>
        <w:t xml:space="preserve">Указать все </w:t>
      </w:r>
      <w:r w:rsidR="00CB4DEC" w:rsidRPr="003F5EB7">
        <w:rPr>
          <w:szCs w:val="28"/>
          <w:highlight w:val="yellow"/>
          <w:lang w:val="ru-RU"/>
        </w:rPr>
        <w:t>интернет-источники</w:t>
      </w:r>
    </w:p>
    <w:p w14:paraId="1D7B8C06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7B792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81EDA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B87097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683065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B9788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F626653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CFC816E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DFE156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788E6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A0CA3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01F651D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1AF4E32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1D57B5E0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E91775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135CF7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sectPr w:rsidR="00C952E6" w:rsidRPr="003F5EB7" w:rsidSect="005A518C">
      <w:headerReference w:type="default" r:id="rId12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7D726D" w14:textId="77777777" w:rsidR="00FF3FE4" w:rsidRDefault="00FF3FE4">
      <w:r>
        <w:separator/>
      </w:r>
    </w:p>
  </w:endnote>
  <w:endnote w:type="continuationSeparator" w:id="0">
    <w:p w14:paraId="3CCB7AE3" w14:textId="77777777" w:rsidR="00FF3FE4" w:rsidRDefault="00FF3F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C03AAC8-F0FB-4ED3-80A6-3B633A7DE9E5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4674ED9C-033D-4DB8-B074-5F0128235AAB}"/>
    <w:embedBold r:id="rId3" w:fontKey="{716F5541-73D3-4C6A-BAAF-6E4433ACFF2D}"/>
    <w:embedItalic r:id="rId4" w:fontKey="{F9EFC90B-DF55-4E64-8B5C-070CA9BCCC2A}"/>
    <w:embedBoldItalic r:id="rId5" w:fontKey="{D4196C6E-9C68-4B22-BD02-0ACED0A57D7F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A3DABEA0-F0BD-4C71-8959-D268C742D7E3}"/>
    <w:embedItalic r:id="rId7" w:fontKey="{A54DFCD0-FBFA-4792-93E6-AD27B4D1049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E7CDEB6C-2AE4-4106-A765-7A1909F3A0CC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4A5602E4-E00A-405C-B640-FFC5E79BCC50}"/>
    <w:embedItalic r:id="rId10" w:fontKey="{B1F48141-2FCB-42BA-AD80-55BEE1E85965}"/>
    <w:embedBoldItalic r:id="rId11" w:fontKey="{FD3D8716-97BE-4569-BB05-6F7B65C8B47B}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2" w:fontKey="{BC03616A-7856-4ADB-AC94-BD904858CE56}"/>
    <w:embedItalic r:id="rId13" w:fontKey="{64C08BBB-43DE-4B85-A4E4-45AC5B1C6AD2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4" w:fontKey="{A2C84DC6-2A62-4E25-B23F-00C5FBBEBB15}"/>
  </w:font>
  <w:font w:name="Journal">
    <w:altName w:val="Times New Roman"/>
    <w:charset w:val="00"/>
    <w:family w:val="auto"/>
    <w:pitch w:val="variable"/>
    <w:embedRegular r:id="rId15" w:fontKey="{23A3DED6-406D-4D6D-A4C3-7E0AA1D2E84A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6" w:fontKey="{169F6650-2953-449A-97FE-6EFE4EA838D8}"/>
    <w:embedBold r:id="rId17" w:fontKey="{B478FC26-2D60-4F69-AF98-3C29654FF8D0}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  <w:embedRegular r:id="rId18" w:fontKey="{44ACA96E-0EE9-41E1-AAED-D0B312E99775}"/>
    <w:embedItalic r:id="rId19" w:fontKey="{8099B577-0434-475D-9373-7FC9C1D1BF1A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0" w:fontKey="{98A0A24D-C63D-440F-AEAB-4001D413383A}"/>
    <w:embedItalic r:id="rId21" w:fontKey="{8D2634FE-708F-4790-8065-9DF7A091053E}"/>
  </w:font>
  <w:font w:name="Nimbus Roman No9 L">
    <w:altName w:val="Times New Roman"/>
    <w:charset w:val="CC"/>
    <w:family w:val="auto"/>
    <w:pitch w:val="default"/>
    <w:embedRegular r:id="rId22" w:fontKey="{AA0A4B8D-9317-41E5-B7FE-C96A2C80F11A}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23" w:fontKey="{03ADF31B-487B-4B89-A8E4-4057375BAF16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24" w:fontKey="{3FB2DEEC-954D-4556-A7ED-DD9B7F8D4DEF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5" w:fontKey="{EAA1F6C3-CDCD-40A1-A2C8-B4DC42047A84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65B4D6" w14:textId="77777777" w:rsidR="00B94A07" w:rsidRDefault="00A50B4D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 w:rsidR="00B94A07">
      <w:rPr>
        <w:rStyle w:val="a9"/>
      </w:rPr>
      <w:instrText xml:space="preserve">PAGE  </w:instrText>
    </w:r>
    <w:r>
      <w:rPr>
        <w:rStyle w:val="a9"/>
      </w:rPr>
      <w:fldChar w:fldCharType="separate"/>
    </w:r>
    <w:r w:rsidR="00B94A07"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B94A07" w:rsidRDefault="00B94A07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1119AD4" w14:textId="77777777" w:rsidR="00FF3FE4" w:rsidRDefault="00FF3FE4">
      <w:r>
        <w:separator/>
      </w:r>
    </w:p>
  </w:footnote>
  <w:footnote w:type="continuationSeparator" w:id="0">
    <w:p w14:paraId="15F06C82" w14:textId="77777777" w:rsidR="00FF3FE4" w:rsidRDefault="00FF3FE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991CEA" w14:textId="77777777" w:rsidR="00B94A07" w:rsidRDefault="00FF3FE4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B94A07" w:rsidRDefault="00C11D91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5FA04640" w:rsidR="00B94A07" w:rsidRPr="00C11D91" w:rsidRDefault="00C11D91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 w:rsidR="00B5737F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</w:t>
                  </w:r>
                  <w:r w:rsidR="0025016A">
                    <w:rPr>
                      <w:i/>
                      <w:szCs w:val="28"/>
                      <w:lang w:val="ru-RU"/>
                    </w:rPr>
                    <w:t>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B94A07" w:rsidRPr="00C11D91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 w:rsidR="00C11D91"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11BC78CB" w:rsidR="00B94A07" w:rsidRDefault="0025016A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6"/>
                        <w:szCs w:val="16"/>
                        <w:lang w:val="ru-RU"/>
                      </w:rPr>
                      <w:t>Локоцкий</w:t>
                    </w:r>
                    <w:proofErr w:type="spellEnd"/>
                    <w:r>
                      <w:rPr>
                        <w:sz w:val="16"/>
                        <w:szCs w:val="16"/>
                        <w:lang w:val="ru-RU"/>
                      </w:rPr>
                      <w:t xml:space="preserve"> А.С.</w:t>
                    </w:r>
                  </w:p>
                  <w:p w14:paraId="61093CF4" w14:textId="77777777" w:rsidR="00B94A07" w:rsidRPr="005450E6" w:rsidRDefault="00B94A07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B94A07" w:rsidRPr="00C11D91" w:rsidRDefault="00C11D91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B94A07" w:rsidRPr="002B763E" w:rsidRDefault="00943347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B94A07" w:rsidRDefault="00C11D91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B94A07" w:rsidRPr="002E23CF" w:rsidRDefault="00B94A07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</w:t>
                    </w:r>
                    <w:r w:rsidR="00C11D91"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 w:rsidR="00C11D91"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B94A07" w:rsidRPr="00C11D91" w:rsidRDefault="00C11D91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6A8F3310" w:rsidR="00B94A07" w:rsidRDefault="00B4782E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B94A07" w:rsidRPr="00C11D91" w:rsidRDefault="00C11D91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 w:rsidR="00943347"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CCF29B" w14:textId="77777777" w:rsidR="00B94A07" w:rsidRDefault="00FF3FE4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B94A07" w:rsidRPr="003E3812" w:rsidRDefault="00A50B4D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 w:rsidR="00B94A07"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 w:rsidR="0086794E">
                    <w:rPr>
                      <w:rStyle w:val="a9"/>
                      <w:noProof/>
                    </w:rPr>
                    <w:t>15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7BA96354" w:rsidR="00B94A07" w:rsidRDefault="00C11D91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 w:rsidR="00B56446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</w:t>
                  </w:r>
                  <w:r w:rsidR="0025016A">
                    <w:rPr>
                      <w:i/>
                      <w:szCs w:val="28"/>
                      <w:lang w:val="ru-RU"/>
                    </w:rPr>
                    <w:t>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B94A07" w:rsidRDefault="00B94A07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B94A07" w:rsidRDefault="00B94A07">
                  <w:pPr>
                    <w:jc w:val="center"/>
                  </w:pPr>
                </w:p>
                <w:p w14:paraId="124B8551" w14:textId="77777777" w:rsidR="00B94A07" w:rsidRDefault="00B94A07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embedTrueTypeFonts/>
  <w:embedSystemFonts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FE4C73"/>
    <w:rsid w:val="00004B34"/>
    <w:rsid w:val="0001072D"/>
    <w:rsid w:val="000205CA"/>
    <w:rsid w:val="00021001"/>
    <w:rsid w:val="00040147"/>
    <w:rsid w:val="0004223B"/>
    <w:rsid w:val="0004554E"/>
    <w:rsid w:val="000666E4"/>
    <w:rsid w:val="00070C6D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240D9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D2FC9"/>
    <w:rsid w:val="001E1104"/>
    <w:rsid w:val="001F1375"/>
    <w:rsid w:val="00213AE9"/>
    <w:rsid w:val="0021532D"/>
    <w:rsid w:val="002166E5"/>
    <w:rsid w:val="002217C4"/>
    <w:rsid w:val="0022652B"/>
    <w:rsid w:val="002313E2"/>
    <w:rsid w:val="002323B2"/>
    <w:rsid w:val="00245C41"/>
    <w:rsid w:val="0025016A"/>
    <w:rsid w:val="002548CC"/>
    <w:rsid w:val="00260D7A"/>
    <w:rsid w:val="00262883"/>
    <w:rsid w:val="0028080F"/>
    <w:rsid w:val="00280EA0"/>
    <w:rsid w:val="00282EFE"/>
    <w:rsid w:val="00284427"/>
    <w:rsid w:val="00291179"/>
    <w:rsid w:val="002B763E"/>
    <w:rsid w:val="002C3046"/>
    <w:rsid w:val="002D6CF4"/>
    <w:rsid w:val="002E23CF"/>
    <w:rsid w:val="00301679"/>
    <w:rsid w:val="0030272B"/>
    <w:rsid w:val="00307974"/>
    <w:rsid w:val="00307F5B"/>
    <w:rsid w:val="00322E10"/>
    <w:rsid w:val="00326D35"/>
    <w:rsid w:val="00327C70"/>
    <w:rsid w:val="00331279"/>
    <w:rsid w:val="003416DC"/>
    <w:rsid w:val="003419BF"/>
    <w:rsid w:val="0034309C"/>
    <w:rsid w:val="00352134"/>
    <w:rsid w:val="003628CA"/>
    <w:rsid w:val="00364496"/>
    <w:rsid w:val="003759F3"/>
    <w:rsid w:val="00375FAA"/>
    <w:rsid w:val="00383FDC"/>
    <w:rsid w:val="00396FB8"/>
    <w:rsid w:val="003A0131"/>
    <w:rsid w:val="003A2E23"/>
    <w:rsid w:val="003C3B6C"/>
    <w:rsid w:val="003D0BB2"/>
    <w:rsid w:val="003D4930"/>
    <w:rsid w:val="003D5019"/>
    <w:rsid w:val="003E2797"/>
    <w:rsid w:val="003E291B"/>
    <w:rsid w:val="003E3812"/>
    <w:rsid w:val="003F1592"/>
    <w:rsid w:val="003F349D"/>
    <w:rsid w:val="003F5EB7"/>
    <w:rsid w:val="00401D43"/>
    <w:rsid w:val="00405FFA"/>
    <w:rsid w:val="00413ABA"/>
    <w:rsid w:val="004215BE"/>
    <w:rsid w:val="00434364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F27EB"/>
    <w:rsid w:val="0050274A"/>
    <w:rsid w:val="00506B07"/>
    <w:rsid w:val="0051236E"/>
    <w:rsid w:val="00515F89"/>
    <w:rsid w:val="005261D0"/>
    <w:rsid w:val="00530676"/>
    <w:rsid w:val="00541580"/>
    <w:rsid w:val="00543648"/>
    <w:rsid w:val="005450E6"/>
    <w:rsid w:val="00556DE4"/>
    <w:rsid w:val="00557115"/>
    <w:rsid w:val="00557A80"/>
    <w:rsid w:val="00566411"/>
    <w:rsid w:val="00573894"/>
    <w:rsid w:val="005922E1"/>
    <w:rsid w:val="0059338D"/>
    <w:rsid w:val="00594BA6"/>
    <w:rsid w:val="005A0D5F"/>
    <w:rsid w:val="005A518C"/>
    <w:rsid w:val="005B6A4E"/>
    <w:rsid w:val="005B6E1B"/>
    <w:rsid w:val="005C50FE"/>
    <w:rsid w:val="005D123B"/>
    <w:rsid w:val="005E18E0"/>
    <w:rsid w:val="0062208F"/>
    <w:rsid w:val="00634DEC"/>
    <w:rsid w:val="00642A99"/>
    <w:rsid w:val="00644E0F"/>
    <w:rsid w:val="0066401B"/>
    <w:rsid w:val="00666CAE"/>
    <w:rsid w:val="00695585"/>
    <w:rsid w:val="006A2C40"/>
    <w:rsid w:val="006C285D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508A3"/>
    <w:rsid w:val="007561DD"/>
    <w:rsid w:val="00782F21"/>
    <w:rsid w:val="00787098"/>
    <w:rsid w:val="0078744C"/>
    <w:rsid w:val="007B63D7"/>
    <w:rsid w:val="007B77A9"/>
    <w:rsid w:val="007E277A"/>
    <w:rsid w:val="007E78EE"/>
    <w:rsid w:val="00810795"/>
    <w:rsid w:val="00834A91"/>
    <w:rsid w:val="00837C36"/>
    <w:rsid w:val="00853D5F"/>
    <w:rsid w:val="0086794E"/>
    <w:rsid w:val="008826BB"/>
    <w:rsid w:val="00885386"/>
    <w:rsid w:val="00887305"/>
    <w:rsid w:val="008A113A"/>
    <w:rsid w:val="008A4664"/>
    <w:rsid w:val="008A4A9E"/>
    <w:rsid w:val="008C3018"/>
    <w:rsid w:val="008D1273"/>
    <w:rsid w:val="008D2109"/>
    <w:rsid w:val="008E2B7D"/>
    <w:rsid w:val="00907C1D"/>
    <w:rsid w:val="00933F70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A0187F"/>
    <w:rsid w:val="00A01961"/>
    <w:rsid w:val="00A06587"/>
    <w:rsid w:val="00A34A7A"/>
    <w:rsid w:val="00A36156"/>
    <w:rsid w:val="00A50B4D"/>
    <w:rsid w:val="00A52754"/>
    <w:rsid w:val="00A53786"/>
    <w:rsid w:val="00A71096"/>
    <w:rsid w:val="00A7426B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7388"/>
    <w:rsid w:val="00AD400C"/>
    <w:rsid w:val="00AE0B3C"/>
    <w:rsid w:val="00AE6687"/>
    <w:rsid w:val="00B01E88"/>
    <w:rsid w:val="00B20C5F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B0E9C"/>
    <w:rsid w:val="00BB5D30"/>
    <w:rsid w:val="00BB78FE"/>
    <w:rsid w:val="00BC2CE3"/>
    <w:rsid w:val="00BD4A6C"/>
    <w:rsid w:val="00C0235A"/>
    <w:rsid w:val="00C11D91"/>
    <w:rsid w:val="00C12D00"/>
    <w:rsid w:val="00C44F87"/>
    <w:rsid w:val="00C51C68"/>
    <w:rsid w:val="00C648E9"/>
    <w:rsid w:val="00C91FD9"/>
    <w:rsid w:val="00C952E6"/>
    <w:rsid w:val="00C960B2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47A9"/>
    <w:rsid w:val="00D1191D"/>
    <w:rsid w:val="00D13931"/>
    <w:rsid w:val="00D40C34"/>
    <w:rsid w:val="00D411D7"/>
    <w:rsid w:val="00D51E0A"/>
    <w:rsid w:val="00D5551C"/>
    <w:rsid w:val="00D5581B"/>
    <w:rsid w:val="00D57FD3"/>
    <w:rsid w:val="00D66C8C"/>
    <w:rsid w:val="00D812CE"/>
    <w:rsid w:val="00D90F1E"/>
    <w:rsid w:val="00D928CF"/>
    <w:rsid w:val="00D94A79"/>
    <w:rsid w:val="00D94C67"/>
    <w:rsid w:val="00DB75A2"/>
    <w:rsid w:val="00DC1891"/>
    <w:rsid w:val="00DD0FEF"/>
    <w:rsid w:val="00DF5959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46E9"/>
    <w:rsid w:val="00E54AD3"/>
    <w:rsid w:val="00E62C6F"/>
    <w:rsid w:val="00E95DEE"/>
    <w:rsid w:val="00E96D8C"/>
    <w:rsid w:val="00EB6D90"/>
    <w:rsid w:val="00EC3C79"/>
    <w:rsid w:val="00ED24D6"/>
    <w:rsid w:val="00ED29D9"/>
    <w:rsid w:val="00EE32D0"/>
    <w:rsid w:val="00EE65CF"/>
    <w:rsid w:val="00F07374"/>
    <w:rsid w:val="00F13785"/>
    <w:rsid w:val="00F4293E"/>
    <w:rsid w:val="00F44841"/>
    <w:rsid w:val="00F541A0"/>
    <w:rsid w:val="00F603AA"/>
    <w:rsid w:val="00F61BB3"/>
    <w:rsid w:val="00F709E6"/>
    <w:rsid w:val="00F7182F"/>
    <w:rsid w:val="00F877D2"/>
    <w:rsid w:val="00FA2BE7"/>
    <w:rsid w:val="00FA2F5A"/>
    <w:rsid w:val="00FA3EF6"/>
    <w:rsid w:val="00FB68AD"/>
    <w:rsid w:val="00FE01C3"/>
    <w:rsid w:val="00FE4C73"/>
    <w:rsid w:val="00FF0B2A"/>
    <w:rsid w:val="00FF3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</o:shapelayout>
  </w:shapeDefaults>
  <w:decimalSymbol w:val=","/>
  <w:listSeparator w:val=";"/>
  <w14:docId w14:val="61859635"/>
  <w15:docId w15:val="{15F77D52-F2DD-4E58-91EF-6CB1C50F8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9715F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14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c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d">
    <w:name w:val="Выделение в тексте"/>
    <w:rsid w:val="00A9715F"/>
    <w:rPr>
      <w:i/>
    </w:rPr>
  </w:style>
  <w:style w:type="paragraph" w:customStyle="1" w:styleId="afe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0">
    <w:name w:val="Таблица..."/>
    <w:rsid w:val="00A9715F"/>
    <w:rPr>
      <w:b/>
      <w:i/>
      <w:noProof w:val="0"/>
      <w:lang w:val="ru-RU"/>
    </w:rPr>
  </w:style>
  <w:style w:type="paragraph" w:customStyle="1" w:styleId="aff1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2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3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4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5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6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7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14">
    <w:name w:val="Обычный (веб) Знак1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8">
    <w:name w:val="Balloon Text"/>
    <w:basedOn w:val="a0"/>
    <w:link w:val="aff9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9">
    <w:name w:val="Текст выноски Знак"/>
    <w:basedOn w:val="a1"/>
    <w:link w:val="aff8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6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a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b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c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hyperlink" Target="https://komtek.net.ru/pc_configurato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43B682E-B781-43CE-BAB5-1E3E2DE23A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рамок.dot</Template>
  <TotalTime>261</TotalTime>
  <Pages>15</Pages>
  <Words>1854</Words>
  <Characters>10569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12399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admin</cp:lastModifiedBy>
  <cp:revision>34</cp:revision>
  <cp:lastPrinted>2014-06-07T14:51:00Z</cp:lastPrinted>
  <dcterms:created xsi:type="dcterms:W3CDTF">2019-11-30T08:58:00Z</dcterms:created>
  <dcterms:modified xsi:type="dcterms:W3CDTF">2023-03-03T18:42:00Z</dcterms:modified>
</cp:coreProperties>
</file>