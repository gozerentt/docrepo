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5D2F057E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85583F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7E697E">
        <w:tc>
          <w:tcPr>
            <w:tcW w:w="4361" w:type="dxa"/>
          </w:tcPr>
          <w:p w14:paraId="3B535409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72941542" w:rsidR="00C11D91" w:rsidRPr="0085583F" w:rsidRDefault="0085583F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Братишко</w:t>
            </w:r>
            <w:proofErr w:type="spellEnd"/>
            <w:r>
              <w:rPr>
                <w:szCs w:val="28"/>
                <w:lang w:val="ru-RU"/>
              </w:rPr>
              <w:t xml:space="preserve"> Д.И.</w:t>
            </w:r>
          </w:p>
        </w:tc>
      </w:tr>
      <w:tr w:rsidR="00C11D91" w:rsidRPr="003F5EB7" w14:paraId="18F851C7" w14:textId="77777777" w:rsidTr="007E697E">
        <w:tc>
          <w:tcPr>
            <w:tcW w:w="4361" w:type="dxa"/>
          </w:tcPr>
          <w:p w14:paraId="295BFCD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7E697E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7E697E">
        <w:tc>
          <w:tcPr>
            <w:tcW w:w="4361" w:type="dxa"/>
          </w:tcPr>
          <w:p w14:paraId="0965EF2D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7E697E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7E697E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7E697E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7E697E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7E697E">
        <w:tc>
          <w:tcPr>
            <w:tcW w:w="4361" w:type="dxa"/>
          </w:tcPr>
          <w:p w14:paraId="73572A11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7E697E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7E697E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7E697E">
        <w:tc>
          <w:tcPr>
            <w:tcW w:w="4361" w:type="dxa"/>
          </w:tcPr>
          <w:p w14:paraId="36B70E08" w14:textId="77777777" w:rsidR="00C11D91" w:rsidRPr="003F5EB7" w:rsidRDefault="00C11D91" w:rsidP="007E697E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7E697E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242F50C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85583F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7E697E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7E697E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7E697E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21B2CD00" w:rsidR="00CA7E0F" w:rsidRPr="003F5EB7" w:rsidRDefault="001E126F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</w:rPr>
        <w:pict w14:anchorId="472D64EC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213.3pt;margin-top:15.4pt;width:42.15pt;height:27.55pt;z-index:251716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32AA7564" w14:textId="4594C396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</w:t>
                  </w:r>
                  <w:r w:rsidRPr="004F27EB">
                    <w:rPr>
                      <w:b/>
                      <w:bCs/>
                      <w:lang w:val="ru-RU"/>
                    </w:rPr>
                    <w:t>1</w:t>
                  </w:r>
                </w:p>
              </w:txbxContent>
            </v:textbox>
          </v:shape>
        </w:pict>
      </w:r>
    </w:p>
    <w:p w14:paraId="19DB88AC" w14:textId="30ED5F97" w:rsidR="00CA7E0F" w:rsidRPr="003F5EB7" w:rsidRDefault="001E126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6AF962B">
          <v:rect id="_x0000_s1031" style="position:absolute;left:0;text-align:left;margin-left:92.7pt;margin-top:10.95pt;width:255.1pt;height:113.4pt;z-index:251699200"/>
        </w:pict>
      </w:r>
      <w:r>
        <w:rPr>
          <w:noProof/>
          <w:szCs w:val="28"/>
        </w:rPr>
        <w:pict w14:anchorId="23D76540">
          <v:rect id="_x0000_s1054" style="position:absolute;left:0;text-align:left;margin-left:279.2pt;margin-top:10.95pt;width:34pt;height:22.7pt;z-index:251709440"/>
        </w:pict>
      </w:r>
      <w:r>
        <w:rPr>
          <w:noProof/>
          <w:szCs w:val="28"/>
        </w:rPr>
        <w:pict w14:anchorId="3D3B66EB">
          <v:rect id="_x0000_s1053" style="position:absolute;left:0;text-align:left;margin-left:239.85pt;margin-top:10.95pt;width:34pt;height:22.7pt;z-index:251708416"/>
        </w:pict>
      </w:r>
      <w:r>
        <w:rPr>
          <w:noProof/>
          <w:szCs w:val="28"/>
        </w:rPr>
        <w:pict w14:anchorId="43F633A6">
          <v:rect id="_x0000_s1052" style="position:absolute;left:0;text-align:left;margin-left:200.2pt;margin-top:10.95pt;width:34pt;height:22.7pt;z-index:251707392"/>
        </w:pict>
      </w:r>
      <w:r>
        <w:rPr>
          <w:noProof/>
          <w:szCs w:val="28"/>
        </w:rPr>
        <w:pict w14:anchorId="4C398468">
          <v:rect id="_x0000_s1037" style="position:absolute;left:0;text-align:left;margin-left:160.35pt;margin-top:10.95pt;width:34pt;height:22.7pt;z-index:251704320"/>
        </w:pict>
      </w:r>
      <w:r>
        <w:rPr>
          <w:noProof/>
          <w:szCs w:val="28"/>
        </w:rPr>
        <w:pict w14:anchorId="6A4500E2">
          <v:rect id="_x0000_s1032" style="position:absolute;left:0;text-align:left;margin-left:120.7pt;margin-top:10.95pt;width:34pt;height:22.7pt;z-index:251700224"/>
        </w:pict>
      </w:r>
    </w:p>
    <w:p w14:paraId="6551C995" w14:textId="2267A5FF" w:rsidR="00B77468" w:rsidRPr="003F5EB7" w:rsidRDefault="001E126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bookmarkStart w:id="0" w:name="_GoBack"/>
      <w:bookmarkEnd w:id="0"/>
      <w:r>
        <w:rPr>
          <w:noProof/>
          <w:szCs w:val="28"/>
        </w:rPr>
        <w:pict w14:anchorId="7AC8C2D3">
          <v:rect id="_x0000_s1043" style="position:absolute;left:0;text-align:left;margin-left:324.85pt;margin-top:1.05pt;width:22.7pt;height:34pt;z-index:251705344"/>
        </w:pict>
      </w:r>
      <w:r>
        <w:rPr>
          <w:noProof/>
          <w:szCs w:val="28"/>
        </w:rPr>
        <w:pict w14:anchorId="4C32A234">
          <v:rect id="_x0000_s1033" style="position:absolute;left:0;text-align:left;margin-left:92.7pt;margin-top:13.05pt;width:22.7pt;height:34pt;z-index:251701248"/>
        </w:pict>
      </w:r>
    </w:p>
    <w:p w14:paraId="2B8E71A7" w14:textId="1BF99DAC" w:rsidR="00B77468" w:rsidRPr="003F5EB7" w:rsidRDefault="001E126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75E9EAAB">
          <v:shape id="_x0000_s1064" type="#_x0000_t202" style="position:absolute;left:0;text-align:left;margin-left:343.3pt;margin-top:11.45pt;width:42.15pt;height:27.55pt;z-index:251718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4">
              <w:txbxContent>
                <w:p w14:paraId="2502A593" w14:textId="7ADB4630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А2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2343D94F">
          <v:shape id="Надпись 2" o:spid="_x0000_s1061" type="#_x0000_t202" style="position:absolute;left:0;text-align:left;margin-left:66.5pt;margin-top:10.3pt;width:42.15pt;height:27.55pt;z-index:2517155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Надпись 2">
              <w:txbxContent>
                <w:p w14:paraId="0F53EADB" w14:textId="1AA29D63" w:rsidR="004F27EB" w:rsidRPr="004F27EB" w:rsidRDefault="004F27EB">
                  <w:pPr>
                    <w:rPr>
                      <w:b/>
                      <w:bCs/>
                      <w:lang w:val="ru-RU"/>
                    </w:rPr>
                  </w:pPr>
                  <w:r w:rsidRPr="004F27EB">
                    <w:rPr>
                      <w:b/>
                      <w:bCs/>
                      <w:lang w:val="ru-RU"/>
                    </w:rPr>
                    <w:t>А1</w:t>
                  </w:r>
                </w:p>
              </w:txbxContent>
            </v:textbox>
          </v:shape>
        </w:pict>
      </w:r>
    </w:p>
    <w:p w14:paraId="41DF4BFA" w14:textId="269938BA" w:rsidR="00B77468" w:rsidRPr="003F5EB7" w:rsidRDefault="001E126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173E87E2">
          <v:rect id="_x0000_s1034" style="position:absolute;left:0;text-align:left;margin-left:92.7pt;margin-top:3.75pt;width:22.7pt;height:34pt;z-index:251702272"/>
        </w:pict>
      </w:r>
    </w:p>
    <w:p w14:paraId="7C34B59B" w14:textId="573A4886" w:rsidR="00B77468" w:rsidRPr="003F5EB7" w:rsidRDefault="001E126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6E64574">
          <v:shape id="_x0000_s1063" type="#_x0000_t202" style="position:absolute;left:0;text-align:left;margin-left:213.3pt;margin-top:23.6pt;width:42.15pt;height:27.55pt;z-index:251717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467C6AF1" w14:textId="5C974431" w:rsidR="004F27EB" w:rsidRPr="004F27EB" w:rsidRDefault="004F27EB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1FE669ED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0" type="#_x0000_t32" style="position:absolute;left:0;text-align:left;margin-left:300.75pt;margin-top:3.8pt;width:20.25pt;height:22.7pt;flip:x y;z-index:251714560" o:connectortype="straight" strokeweight="2pt"/>
        </w:pict>
      </w:r>
      <w:r>
        <w:rPr>
          <w:noProof/>
          <w:szCs w:val="28"/>
        </w:rPr>
        <w:pict w14:anchorId="2ACB08AE">
          <v:rect id="_x0000_s1057" style="position:absolute;left:0;text-align:left;margin-left:200.2pt;margin-top:5.05pt;width:34pt;height:22.7pt;z-index:251712512"/>
        </w:pict>
      </w:r>
      <w:r>
        <w:rPr>
          <w:noProof/>
          <w:szCs w:val="28"/>
        </w:rPr>
        <w:pict w14:anchorId="64C8110D">
          <v:rect id="_x0000_s1056" style="position:absolute;left:0;text-align:left;margin-left:160.35pt;margin-top:5.05pt;width:34pt;height:22.7pt;z-index:251711488"/>
        </w:pict>
      </w:r>
      <w:r>
        <w:rPr>
          <w:noProof/>
          <w:szCs w:val="28"/>
        </w:rPr>
        <w:pict w14:anchorId="4A119085">
          <v:rect id="_x0000_s1055" style="position:absolute;left:0;text-align:left;margin-left:120.7pt;margin-top:5.05pt;width:34pt;height:22.7pt;z-index:251710464"/>
        </w:pict>
      </w:r>
      <w:r>
        <w:rPr>
          <w:noProof/>
          <w:szCs w:val="28"/>
        </w:rPr>
        <w:pict w14:anchorId="311A7A4A">
          <v:rect id="_x0000_s1058" style="position:absolute;left:0;text-align:left;margin-left:239.85pt;margin-top:5.05pt;width:34pt;height:22.7pt;z-index:251713536"/>
        </w:pict>
      </w:r>
      <w:r>
        <w:rPr>
          <w:noProof/>
          <w:szCs w:val="28"/>
        </w:rPr>
        <w:pict w14:anchorId="0CEDC2B3">
          <v:rect id="_x0000_s1065" style="position:absolute;left:0;text-align:left;margin-left:92.7pt;margin-top:17.4pt;width:10.5pt;height:10.5pt;z-index:251719680"/>
        </w:pict>
      </w:r>
    </w:p>
    <w:p w14:paraId="519B05C1" w14:textId="02C1933D" w:rsidR="00B77468" w:rsidRPr="003F5EB7" w:rsidRDefault="001E126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64D52660">
          <v:shape id="_x0000_s1069" type="#_x0000_t32" style="position:absolute;left:0;text-align:left;margin-left:65.35pt;margin-top:.35pt;width:23.25pt;height:21pt;flip:y;z-index:251723776" o:connectortype="straight"/>
        </w:pict>
      </w:r>
      <w:r>
        <w:rPr>
          <w:noProof/>
          <w:szCs w:val="28"/>
        </w:rPr>
        <w:pict w14:anchorId="458EAC48">
          <v:shape id="_x0000_s1066" type="#_x0000_t202" style="position:absolute;left:0;text-align:left;margin-left:36.7pt;margin-top:19.25pt;width:94.65pt;height:52.3pt;z-index:251720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>
              <w:txbxContent>
                <w:p w14:paraId="66C25FEE" w14:textId="03B98883" w:rsid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 w:rsidRPr="004F27EB">
                    <w:rPr>
                      <w:sz w:val="24"/>
                      <w:szCs w:val="24"/>
                      <w:lang w:val="ru-RU"/>
                    </w:rPr>
                    <w:t>Коммутатор</w:t>
                  </w:r>
                </w:p>
                <w:p w14:paraId="63450C3A" w14:textId="03F9D4DF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(свитч)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6588502C">
          <v:shape id="_x0000_s1070" type="#_x0000_t32" style="position:absolute;left:0;text-align:left;margin-left:328.5pt;margin-top:11.3pt;width:0;height:12.75pt;flip:y;z-index:251724800" o:connectortype="straight"/>
        </w:pict>
      </w:r>
      <w:r>
        <w:rPr>
          <w:noProof/>
          <w:szCs w:val="28"/>
        </w:rPr>
        <w:pict w14:anchorId="3C079F48">
          <v:shape id="_x0000_s1067" type="#_x0000_t202" style="position:absolute;left:0;text-align:left;margin-left:308.85pt;margin-top:19.75pt;width:53.65pt;height:26.8pt;z-index:251721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>
              <w:txbxContent>
                <w:p w14:paraId="1661EAF3" w14:textId="2074A5BB" w:rsidR="004F27EB" w:rsidRPr="004F27EB" w:rsidRDefault="004F27EB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</w:txbxContent>
            </v:textbox>
          </v:shape>
        </w:pict>
      </w:r>
    </w:p>
    <w:p w14:paraId="6C6007AF" w14:textId="2ED48355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7B54F2CE" w14:textId="7E41A61D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332E1175" w14:textId="530304B5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C6148E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FA2F5A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10CD82F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325D9D1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FA2F5A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542DF26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</w:t>
      </w:r>
      <w:r w:rsidR="00CB32C9" w:rsidRPr="003F5EB7">
        <w:rPr>
          <w:szCs w:val="28"/>
          <w:lang w:val="ru-RU"/>
        </w:rPr>
        <w:t>9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0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6DCE5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FA2F5A" w:rsidRPr="003F5EB7">
        <w:rPr>
          <w:szCs w:val="28"/>
          <w:lang w:val="ru-RU"/>
        </w:rPr>
        <w:t>5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277CD1E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Pr="003F5EB7">
        <w:rPr>
          <w:szCs w:val="28"/>
        </w:rPr>
        <w:t>.</w:t>
      </w:r>
    </w:p>
    <w:p w14:paraId="5233F2F9" w14:textId="3D7C464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7B5034D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C51C68" w:rsidRPr="003F5EB7">
        <w:rPr>
          <w:szCs w:val="28"/>
          <w:lang w:val="ru-RU"/>
        </w:rPr>
        <w:t xml:space="preserve">19,5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9274D22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63C6E079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5F9E7AF7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10,4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DE03CF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11,8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7E904E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13,2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53579F3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  <w:lang w:val="ru-RU"/>
              </w:rPr>
              <w:t>17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57A14E1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623D918F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7817ABD1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5,4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07BC7C2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6,8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0E798032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19,5</w:t>
            </w:r>
          </w:p>
        </w:tc>
      </w:tr>
    </w:tbl>
    <w:p w14:paraId="2C9981B9" w14:textId="4B653BE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C51C68" w:rsidRPr="003F5EB7">
        <w:rPr>
          <w:szCs w:val="28"/>
          <w:lang w:val="ru-RU"/>
        </w:rPr>
        <w:t>16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1648AD2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946458" w:rsidRPr="003F5EB7">
        <w:rPr>
          <w:szCs w:val="28"/>
          <w:lang w:val="ru-RU"/>
        </w:rPr>
        <w:t>5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А2 + 5,8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 по В2 = 21,8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11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0746537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907C1D" w:rsidRPr="0085583F">
        <w:rPr>
          <w:szCs w:val="28"/>
          <w:lang w:val="ru-RU"/>
        </w:rPr>
        <w:t>33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5F1DB23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штук розеток плюс 2 розетки и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77777777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1392 руб.</w:t>
      </w:r>
    </w:p>
    <w:p w14:paraId="05BBA928" w14:textId="7A450CA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16,9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2740 руб.</w:t>
      </w:r>
    </w:p>
    <w:p w14:paraId="0B552732" w14:textId="1FF5C5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704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1FA3A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0,65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21</w:t>
      </w:r>
      <w:r w:rsidRPr="003F5EB7">
        <w:rPr>
          <w:szCs w:val="28"/>
        </w:rPr>
        <w:t>,</w:t>
      </w:r>
      <w:r w:rsidR="00322E10" w:rsidRPr="003F5EB7">
        <w:rPr>
          <w:szCs w:val="28"/>
          <w:lang w:val="ru-RU"/>
        </w:rPr>
        <w:t>45</w:t>
      </w:r>
      <w:r w:rsidRPr="003F5EB7">
        <w:rPr>
          <w:szCs w:val="28"/>
        </w:rPr>
        <w:t xml:space="preserve"> руб.</w:t>
      </w:r>
    </w:p>
    <w:p w14:paraId="13AC2DA7" w14:textId="54711BC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90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–1</w:t>
      </w:r>
      <w:r w:rsidR="00946458" w:rsidRPr="003F5EB7">
        <w:rPr>
          <w:szCs w:val="28"/>
          <w:lang w:val="ru-RU"/>
        </w:rPr>
        <w:t>350</w:t>
      </w:r>
      <w:r w:rsidRPr="003F5EB7">
        <w:rPr>
          <w:szCs w:val="28"/>
        </w:rPr>
        <w:t xml:space="preserve"> руб.</w:t>
      </w:r>
    </w:p>
    <w:p w14:paraId="4F6008CE" w14:textId="548CA7A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A64B2" w:rsidRPr="003F5EB7">
        <w:rPr>
          <w:szCs w:val="28"/>
          <w:lang w:val="ru-RU"/>
        </w:rPr>
        <w:t>96</w:t>
      </w:r>
      <w:r w:rsidRPr="003F5EB7">
        <w:rPr>
          <w:szCs w:val="28"/>
        </w:rPr>
        <w:t xml:space="preserve"> руб.</w:t>
      </w:r>
    </w:p>
    <w:p w14:paraId="323E95F6" w14:textId="21AC536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2740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0,65</w:t>
            </w:r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6C35D7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23FEFE30" w14:textId="485EABDC" w:rsidR="00322E10" w:rsidRPr="003F5EB7" w:rsidRDefault="003F5EB7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40E32087" w:rsidR="00322E10" w:rsidRPr="003F5EB7" w:rsidRDefault="003F5EB7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322E10"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320CE">
        <w:tc>
          <w:tcPr>
            <w:tcW w:w="2802" w:type="dxa"/>
          </w:tcPr>
          <w:p w14:paraId="3E19DFBA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320C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320CE">
        <w:tc>
          <w:tcPr>
            <w:tcW w:w="2802" w:type="dxa"/>
          </w:tcPr>
          <w:p w14:paraId="6CFA7CF8" w14:textId="1A4A2A4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B320CE">
        <w:tc>
          <w:tcPr>
            <w:tcW w:w="2802" w:type="dxa"/>
          </w:tcPr>
          <w:p w14:paraId="0C578DC2" w14:textId="7356A815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B320CE">
        <w:tc>
          <w:tcPr>
            <w:tcW w:w="2802" w:type="dxa"/>
          </w:tcPr>
          <w:p w14:paraId="6DE446E8" w14:textId="4AE69AAA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B320CE">
        <w:tc>
          <w:tcPr>
            <w:tcW w:w="2802" w:type="dxa"/>
          </w:tcPr>
          <w:p w14:paraId="5F0446FC" w14:textId="021EAD26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B320CE">
        <w:tc>
          <w:tcPr>
            <w:tcW w:w="2802" w:type="dxa"/>
          </w:tcPr>
          <w:p w14:paraId="1E5FD280" w14:textId="5102ED70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B320CE">
        <w:tc>
          <w:tcPr>
            <w:tcW w:w="2802" w:type="dxa"/>
          </w:tcPr>
          <w:p w14:paraId="4F54264D" w14:textId="04E63FA3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B320CE">
        <w:tc>
          <w:tcPr>
            <w:tcW w:w="2802" w:type="dxa"/>
          </w:tcPr>
          <w:p w14:paraId="58848E7A" w14:textId="18E357F2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320C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B320C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A607F9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A607F9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lastRenderedPageBreak/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CAD388" w14:textId="77777777" w:rsidR="00B51059" w:rsidRDefault="00B51059">
      <w:r>
        <w:separator/>
      </w:r>
    </w:p>
  </w:endnote>
  <w:endnote w:type="continuationSeparator" w:id="0">
    <w:p w14:paraId="32AC3427" w14:textId="77777777" w:rsidR="00B51059" w:rsidRDefault="00B510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D26A1BE-C1D4-4DBB-8A8F-5DA792DBE6B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A2AEC7E-5A3F-4539-A1F9-3C6938F3B1AD}"/>
    <w:embedBold r:id="rId3" w:fontKey="{A007ED4A-9AA6-42A3-A850-8D188ACA86C9}"/>
    <w:embedItalic r:id="rId4" w:fontKey="{CEF8A58A-6663-40AA-91AA-35F8A1772D77}"/>
    <w:embedBoldItalic r:id="rId5" w:fontKey="{F6A68A4B-0CD5-43C2-81FC-4DC9E80CB62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C43DF0B7-E543-4859-882F-D9AB17FD513A}"/>
    <w:embedItalic r:id="rId7" w:fontKey="{35A37CBF-69CC-4C9B-BE51-6C4B81635B7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D5045594-E04E-4FE4-873F-223932361D64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6CDF4A66-13A8-4802-A8B3-57F6AE84E179}"/>
    <w:embedItalic r:id="rId10" w:fontKey="{99BAE0A0-B7F6-4B75-BDD8-33015AC599C0}"/>
    <w:embedBoldItalic r:id="rId11" w:fontKey="{F54563C3-D95D-4268-BD1B-FD7229E32B80}"/>
  </w:font>
  <w:font w:name="Times New Roman CYR">
    <w:charset w:val="00"/>
    <w:family w:val="roman"/>
    <w:pitch w:val="variable"/>
    <w:sig w:usb0="E0002EFF" w:usb1="C000785B" w:usb2="00000009" w:usb3="00000000" w:csb0="000001FF" w:csb1="00000000"/>
    <w:embedRegular r:id="rId12" w:fontKey="{844D91FF-907C-4EA4-AB6C-950645C9193D}"/>
    <w:embedItalic r:id="rId13" w:fontKey="{756BA37D-53CC-4D94-A1AF-2150558846E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CA914764-8D37-4D57-B6FF-C1B4722F9E20}"/>
    <w:embedItalic r:id="rId15" w:fontKey="{4D834730-3715-49E6-A4D7-058A4D149FB2}"/>
  </w:font>
  <w:font w:name="Journal">
    <w:altName w:val="Times New Roman"/>
    <w:charset w:val="00"/>
    <w:family w:val="auto"/>
    <w:pitch w:val="variable"/>
    <w:embedRegular r:id="rId16" w:fontKey="{1B4C0BBC-D687-438C-B3AE-61B9DE59D04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851777F9-0D7B-4EE2-A8C4-C927636488AD}"/>
    <w:embedBold r:id="rId18" w:fontKey="{E4F5FDA2-0548-4D15-8717-73D8F1B6F7B4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9" w:fontKey="{12FE1A8E-9F18-443D-B546-10DBF8912638}"/>
    <w:embedItalic r:id="rId20" w:fontKey="{828EDA15-B66E-43DE-AEBA-8310B1B4ECC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1" w:fontKey="{0722B9DF-404A-41AD-A4D8-3129CEC0D09C}"/>
    <w:embedItalic r:id="rId22" w:fontKey="{225203C4-482A-46DD-8280-6B0EB0A461C7}"/>
  </w:font>
  <w:font w:name="Nimbus Roman No9 L">
    <w:altName w:val="Times New Roman"/>
    <w:charset w:val="CC"/>
    <w:family w:val="auto"/>
    <w:pitch w:val="default"/>
    <w:embedRegular r:id="rId23" w:fontKey="{89650773-D078-4B55-ABF0-F0EEFEF9CF3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4" w:fontKey="{D800EDE8-E3D6-476E-AB4E-26CD013C5F22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5" w:fontKey="{8AF256A4-62EB-4131-85F6-0DAE746B3559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6" w:fontKey="{227CEC96-B165-4854-A1B0-A052E0A10D3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B94A07" w:rsidRDefault="00A50B4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 w:rsidR="00B94A07"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94A07"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94A07" w:rsidRDefault="00B94A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B4706A" w14:textId="77777777" w:rsidR="00B51059" w:rsidRDefault="00B51059">
      <w:r>
        <w:separator/>
      </w:r>
    </w:p>
  </w:footnote>
  <w:footnote w:type="continuationSeparator" w:id="0">
    <w:p w14:paraId="2527D704" w14:textId="77777777" w:rsidR="00B51059" w:rsidRDefault="00B510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B94A07" w:rsidRDefault="00B51059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94A07" w:rsidRDefault="00C11D91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44010CD9" w:rsidR="00B94A07" w:rsidRPr="00C11D91" w:rsidRDefault="00C11D91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 w:rsidR="00B5737F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85583F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94A07" w:rsidRPr="00C11D91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 w:rsidR="00C11D91"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2275115A" w:rsidR="00B94A07" w:rsidRPr="0085583F" w:rsidRDefault="0085583F" w:rsidP="005450E6">
                    <w:pPr>
                      <w:pStyle w:val="af0"/>
                      <w:rPr>
                        <w:rFonts w:ascii="Calibri" w:hAnsi="Calibri" w:cs="Calibri"/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rFonts w:ascii="Calibri" w:hAnsi="Calibri" w:cs="Calibri"/>
                        <w:sz w:val="16"/>
                        <w:szCs w:val="16"/>
                        <w:lang w:val="ru-RU"/>
                      </w:rPr>
                      <w:t>Братишко</w:t>
                    </w:r>
                    <w:proofErr w:type="spellEnd"/>
                    <w:r>
                      <w:rPr>
                        <w:rFonts w:ascii="Calibri" w:hAnsi="Calibri" w:cs="Calibri"/>
                        <w:sz w:val="16"/>
                        <w:szCs w:val="16"/>
                        <w:lang w:val="ru-RU"/>
                      </w:rPr>
                      <w:t xml:space="preserve"> Д.И.</w:t>
                    </w:r>
                  </w:p>
                  <w:p w14:paraId="61093CF4" w14:textId="77777777" w:rsidR="00B94A07" w:rsidRPr="005450E6" w:rsidRDefault="00B94A07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94A07" w:rsidRPr="00C11D91" w:rsidRDefault="00C11D9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94A07" w:rsidRPr="002B763E" w:rsidRDefault="00943347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94A07" w:rsidRDefault="00C11D91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94A07" w:rsidRPr="002E23CF" w:rsidRDefault="00B94A07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Н. </w:t>
                    </w:r>
                    <w:r w:rsidR="00C11D91"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 w:rsidR="00C11D91"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94A07" w:rsidRPr="00E44336" w:rsidRDefault="00B94A07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94A07" w:rsidRDefault="00B94A07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94A07" w:rsidRDefault="00B94A07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94A07" w:rsidRPr="00C11D91" w:rsidRDefault="00C11D91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94A07" w:rsidRDefault="00B4782E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94A07" w:rsidRPr="00C11D91" w:rsidRDefault="00C11D91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 w:rsidR="00943347"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B94A07" w:rsidRDefault="00B51059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94A07" w:rsidRDefault="00B94A07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94A07" w:rsidRPr="003E3812" w:rsidRDefault="00A50B4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 w:rsidR="00B94A07"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5737F"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0658772C" w:rsidR="00B94A07" w:rsidRDefault="00C11D91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 w:rsidR="00B56446"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 w:rsidR="00943347">
                    <w:rPr>
                      <w:i/>
                      <w:szCs w:val="28"/>
                      <w:lang w:val="ru-RU"/>
                    </w:rPr>
                    <w:t>2</w:t>
                  </w:r>
                  <w:r w:rsidR="0085583F">
                    <w:rPr>
                      <w:i/>
                      <w:szCs w:val="28"/>
                      <w:lang w:val="ru-RU"/>
                    </w:rPr>
                    <w:t>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94A07" w:rsidRDefault="00B94A07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94A07" w:rsidRDefault="00B94A07">
                  <w:pPr>
                    <w:jc w:val="center"/>
                  </w:pPr>
                </w:p>
                <w:p w14:paraId="124B8551" w14:textId="77777777" w:rsidR="00B94A07" w:rsidRDefault="00B94A07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E126F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5583F"/>
    <w:rsid w:val="008826BB"/>
    <w:rsid w:val="00885386"/>
    <w:rsid w:val="00887305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1059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C0235A"/>
    <w:rsid w:val="00C11D91"/>
    <w:rsid w:val="00C12D00"/>
    <w:rsid w:val="00C44F87"/>
    <w:rsid w:val="00C51C68"/>
    <w:rsid w:val="00C61813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70"/>
        <o:r id="V:Rule3" type="connector" idref="#_x0000_s1069"/>
      </o:rules>
    </o:shapelayout>
  </w:shapeDefaults>
  <w:decimalSymbol w:val="."/>
  <w:listSeparator w:val=",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0E10072-79A3-4EC2-931E-6D90B6B1F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226</TotalTime>
  <Pages>14</Pages>
  <Words>1853</Words>
  <Characters>10566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12395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32</cp:revision>
  <cp:lastPrinted>2014-06-07T14:51:00Z</cp:lastPrinted>
  <dcterms:created xsi:type="dcterms:W3CDTF">2019-11-30T08:58:00Z</dcterms:created>
  <dcterms:modified xsi:type="dcterms:W3CDTF">2023-04-19T09:10:00Z</dcterms:modified>
</cp:coreProperties>
</file>