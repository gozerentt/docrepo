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Иванов</w:t>
            </w:r>
            <w:proofErr w:type="spellEnd"/>
            <w:r w:rsidRPr="003F5EB7">
              <w:rPr>
                <w:szCs w:val="28"/>
              </w:rPr>
              <w:t xml:space="preserve"> И.И.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6050D7ED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B4782E" w:rsidRPr="003F5EB7">
        <w:rPr>
          <w:rFonts w:ascii="Times New Roman" w:hAnsi="Times New Roman" w:cs="Times New Roman"/>
          <w:sz w:val="28"/>
          <w:szCs w:val="28"/>
        </w:rPr>
        <w:t>1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0CA69026" w:rsidR="00CA7E0F" w:rsidRPr="003F5EB7" w:rsidRDefault="000E258B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</w:rPr>
        <w:pict w14:anchorId="13C5BA0E">
          <v:group id="_x0000_s2096" style="position:absolute;left:0;text-align:left;margin-left:36.3pt;margin-top:5.1pt;width:411.15pt;height:254.95pt;z-index:251698176" coordorigin="2427,7744" coordsize="8223,5099">
            <v:rect id="_x0000_s2055" style="position:absolute;left:3555;top:8344;width:5669;height:2835"/>
            <v:rect id="_x0000_s2056" style="position:absolute;left:4115;top:8344;width:680;height:454"/>
            <v:rect id="_x0000_s2057" style="position:absolute;left:3555;top:8629;width:454;height:680"/>
            <v:rect id="_x0000_s2058" style="position:absolute;left:3555;top:9409;width:454;height:680"/>
            <v:rect id="_x0000_s2059" style="position:absolute;left:3555;top:10204;width:454;height:680"/>
            <v:rect id="_x0000_s2061" style="position:absolute;left:4908;top:8344;width:680;height:454"/>
            <v:rect id="_x0000_s2067" style="position:absolute;left:8486;top:8629;width:454;height:680"/>
            <v:rect id="_x0000_s2068" style="position:absolute;left:9135;top:9309;width:71;height:1185"/>
            <v:rect id="_x0000_s2076" style="position:absolute;left:5705;top:8344;width:680;height:454"/>
            <v:rect id="_x0000_s2077" style="position:absolute;left:6498;top:8344;width:680;height:454"/>
            <v:rect id="_x0000_s2078" style="position:absolute;left:7285;top:8344;width:680;height:454"/>
            <v:rect id="_x0000_s2079" style="position:absolute;left:4115;top:10726;width:680;height:454"/>
            <v:rect id="_x0000_s2080" style="position:absolute;left:4908;top:10726;width:680;height:454"/>
            <v:rect id="_x0000_s2081" style="position:absolute;left:5705;top:10726;width:680;height:454"/>
            <v:rect id="_x0000_s2082" style="position:absolute;left:6498;top:10726;width:680;height:454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84" type="#_x0000_t32" style="position:absolute;left:7860;top:10741;width:405;height:454;flip:x y" o:connectortype="straight" strokeweight="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2085" type="#_x0000_t202" style="position:absolute;left:2667;top:940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Надпись 2">
                <w:txbxContent>
                  <w:p w14:paraId="0F53EADB" w14:textId="1AA29D63" w:rsidR="004F27EB" w:rsidRPr="004F27EB" w:rsidRDefault="004F27EB">
                    <w:pPr>
                      <w:rPr>
                        <w:b/>
                        <w:bCs/>
                        <w:lang w:val="ru-RU"/>
                      </w:rPr>
                    </w:pPr>
                    <w:r w:rsidRPr="004F27EB">
                      <w:rPr>
                        <w:b/>
                        <w:bCs/>
                        <w:lang w:val="ru-RU"/>
                      </w:rPr>
                      <w:t>А1</w:t>
                    </w:r>
                  </w:p>
                </w:txbxContent>
              </v:textbox>
            </v:shape>
            <v:shape id="Надпись 2" o:spid="_x0000_s2086" type="#_x0000_t202" style="position:absolute;left:5967;top:7744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32AA7564" w14:textId="4594C396" w:rsidR="004F27EB" w:rsidRPr="004F27EB" w:rsidRDefault="004F27EB" w:rsidP="004F27EB">
                    <w:pPr>
                      <w:rPr>
                        <w:b/>
                        <w:bCs/>
                        <w:lang w:val="ru-RU"/>
                      </w:rPr>
                    </w:pPr>
                    <w:r>
                      <w:rPr>
                        <w:b/>
                        <w:bCs/>
                        <w:lang w:val="ru-RU"/>
                      </w:rPr>
                      <w:t>В</w:t>
                    </w:r>
                    <w:r w:rsidRPr="004F27EB">
                      <w:rPr>
                        <w:b/>
                        <w:bCs/>
                        <w:lang w:val="ru-RU"/>
                      </w:rPr>
                      <w:t>1</w:t>
                    </w:r>
                  </w:p>
                </w:txbxContent>
              </v:textbox>
            </v:shape>
            <v:shape id="Надпись 2" o:spid="_x0000_s2087" type="#_x0000_t202" style="position:absolute;left:5967;top:1123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467C6AF1" w14:textId="5C974431" w:rsidR="004F27EB" w:rsidRPr="004F27EB" w:rsidRDefault="004F27EB" w:rsidP="004F27EB">
                    <w:pPr>
                      <w:rPr>
                        <w:b/>
                        <w:bCs/>
                        <w:lang w:val="ru-RU"/>
                      </w:rPr>
                    </w:pPr>
                    <w:r>
                      <w:rPr>
                        <w:b/>
                        <w:bCs/>
                        <w:lang w:val="ru-RU"/>
                      </w:rPr>
                      <w:t>В2</w:t>
                    </w:r>
                  </w:p>
                </w:txbxContent>
              </v:textbox>
            </v:shape>
            <v:shape id="Надпись 2" o:spid="_x0000_s2088" type="#_x0000_t202" style="position:absolute;left:9387;top:9368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2502A593" w14:textId="7ADB4630" w:rsidR="004F27EB" w:rsidRPr="004F27EB" w:rsidRDefault="004F27EB" w:rsidP="004F27EB">
                    <w:pPr>
                      <w:rPr>
                        <w:b/>
                        <w:bCs/>
                        <w:lang w:val="ru-RU"/>
                      </w:rPr>
                    </w:pPr>
                    <w:r>
                      <w:rPr>
                        <w:b/>
                        <w:bCs/>
                        <w:lang w:val="ru-RU"/>
                      </w:rPr>
                      <w:t>А2</w:t>
                    </w:r>
                  </w:p>
                </w:txbxContent>
              </v:textbox>
            </v:shape>
            <v:rect id="_x0000_s2089" style="position:absolute;left:3555;top:10969;width:210;height:210"/>
            <v:shape id="Надпись 2" o:spid="_x0000_s2090" type="#_x0000_t202" style="position:absolute;left:2427;top:11797;width:1893;height:104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66C25FEE" w14:textId="03B98883" w:rsidR="004F27EB" w:rsidRDefault="004F27EB" w:rsidP="004F27EB">
                    <w:pPr>
                      <w:rPr>
                        <w:sz w:val="24"/>
                        <w:szCs w:val="24"/>
                        <w:lang w:val="ru-RU"/>
                      </w:rPr>
                    </w:pPr>
                    <w:r w:rsidRPr="004F27EB">
                      <w:rPr>
                        <w:sz w:val="24"/>
                        <w:szCs w:val="24"/>
                        <w:lang w:val="ru-RU"/>
                      </w:rPr>
                      <w:t>Коммутатор</w:t>
                    </w:r>
                  </w:p>
                  <w:p w14:paraId="63450C3A" w14:textId="03F9D4DF" w:rsidR="004F27EB" w:rsidRPr="004F27EB" w:rsidRDefault="004F27EB" w:rsidP="004F27EB">
                    <w:pPr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(свитч)</w:t>
                    </w:r>
                  </w:p>
                </w:txbxContent>
              </v:textbox>
            </v:shape>
            <v:shape id="Надпись 2" o:spid="_x0000_s2091" type="#_x0000_t202" style="position:absolute;left:8022;top:11543;width:1073;height: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1661EAF3" w14:textId="2074A5BB" w:rsidR="004F27EB" w:rsidRPr="004F27EB" w:rsidRDefault="004F27EB" w:rsidP="004F27EB">
                    <w:pPr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дверь</w:t>
                    </w:r>
                  </w:p>
                </w:txbxContent>
              </v:textbox>
            </v:shape>
            <v:shape id="Надпись 2" o:spid="_x0000_s2092" type="#_x0000_t202" style="position:absolute;left:9472;top:10148;width:1178;height:94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>
                <w:txbxContent>
                  <w:p w14:paraId="72D9F54B" w14:textId="7B8F4E13" w:rsidR="004F27EB" w:rsidRPr="004F27EB" w:rsidRDefault="004F27EB" w:rsidP="004F27EB">
                    <w:pPr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Доска (экран)</w:t>
                    </w:r>
                  </w:p>
                </w:txbxContent>
              </v:textbox>
            </v:shape>
            <v:shape id="_x0000_s2093" type="#_x0000_t32" style="position:absolute;left:3000;top:11419;width:465;height:420;flip:y" o:connectortype="straight"/>
            <v:shape id="_x0000_s2094" type="#_x0000_t32" style="position:absolute;left:8415;top:11374;width:0;height:255;flip:y" o:connectortype="straight"/>
            <v:shape id="_x0000_s2095" type="#_x0000_t32" style="position:absolute;left:9315;top:9960;width:240;height:484" o:connectortype="straight"/>
          </v:group>
        </w:pict>
      </w:r>
    </w:p>
    <w:p w14:paraId="19DB88AC" w14:textId="0709D3D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551C995" w14:textId="32654122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47C1420D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41DF4BFA" w14:textId="04FAA464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C34B59B" w14:textId="601ABA2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519B05C1" w14:textId="7C870520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6C6007AF" w14:textId="6CF4C371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76D49B87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332E1175" w14:textId="530304B5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C6148E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FA2F5A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10CD82F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325D9D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42DF26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B32C9" w:rsidRPr="003F5EB7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6DCE5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FA2F5A" w:rsidRPr="003F5EB7">
        <w:rPr>
          <w:szCs w:val="28"/>
          <w:lang w:val="ru-RU"/>
        </w:rPr>
        <w:t>5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3D7C464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7B5034D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 xml:space="preserve">19,5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9274D2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63C6E079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F9E7AF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10,4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DE03CF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11,8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E904E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53579F3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  <w:lang w:val="ru-RU"/>
              </w:rPr>
              <w:t>17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57A14E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23D91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817ABD1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7BC7C2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0E798032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19,5</w:t>
            </w:r>
          </w:p>
        </w:tc>
      </w:tr>
    </w:tbl>
    <w:p w14:paraId="2C9981B9" w14:textId="4B653BE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16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1648AD2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946458" w:rsidRPr="003F5EB7">
        <w:rPr>
          <w:szCs w:val="28"/>
          <w:lang w:val="ru-RU"/>
        </w:rPr>
        <w:t>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21,8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11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0746537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07C1D">
        <w:rPr>
          <w:szCs w:val="28"/>
          <w:lang w:val="en-US"/>
        </w:rPr>
        <w:t>33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F1DB23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штук розеток плюс 2 розетки и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77777777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1392 руб.</w:t>
      </w:r>
    </w:p>
    <w:p w14:paraId="05BBA928" w14:textId="7A450CA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2740 руб.</w:t>
      </w:r>
    </w:p>
    <w:p w14:paraId="0B552732" w14:textId="1FF5C5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0,65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90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proofErr w:type="spellEnd"/>
      <w:r w:rsidRPr="003F5EB7">
        <w:rPr>
          <w:szCs w:val="28"/>
          <w:lang w:val="ru-RU"/>
        </w:rPr>
        <w:t>го</w:t>
      </w:r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3D60C" w14:textId="77777777" w:rsidR="000E258B" w:rsidRDefault="000E258B">
      <w:r>
        <w:separator/>
      </w:r>
    </w:p>
  </w:endnote>
  <w:endnote w:type="continuationSeparator" w:id="0">
    <w:p w14:paraId="0481EB5E" w14:textId="77777777" w:rsidR="000E258B" w:rsidRDefault="000E25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807A308-A493-4D0D-9147-4E5894B24985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BA9E147A-E838-45C3-8B3A-902293C5785E}"/>
    <w:embedBold r:id="rId3" w:fontKey="{A1733AC9-3B44-4319-AEDC-04F2DA8C023F}"/>
    <w:embedItalic r:id="rId4" w:fontKey="{1DB48E3C-4326-4211-B391-68218616C803}"/>
    <w:embedBoldItalic r:id="rId5" w:fontKey="{9FB84BAB-90C1-49B8-AD79-3B519DBA128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8168A189-BFF3-422B-8C8B-68AEE09A65D1}"/>
    <w:embedItalic r:id="rId7" w:fontKey="{C0198362-E950-48E1-A6FC-36778A6B21E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4EE06BCF-D215-43E4-B543-CFBAF1CAD8B1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78618C8D-6D87-4EDC-ADB3-F03EDE7205F5}"/>
    <w:embedItalic r:id="rId10" w:fontKey="{8664C320-9757-466F-BFFC-AE0158901218}"/>
    <w:embedBoldItalic r:id="rId11" w:fontKey="{D7DA99B8-6BF7-4E74-B434-9B581C8D8B27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6BFB5773-008F-4038-BE5C-3D8FEC6D32ED}"/>
    <w:embedItalic r:id="rId13" w:fontKey="{25716781-5411-4782-B4F8-518C4559F49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F51BA046-A072-4A86-A96D-659EF5D45742}"/>
  </w:font>
  <w:font w:name="Journal">
    <w:altName w:val="Times New Roman"/>
    <w:charset w:val="00"/>
    <w:family w:val="auto"/>
    <w:pitch w:val="variable"/>
    <w:embedRegular r:id="rId15" w:fontKey="{A72DF676-9820-45FC-9781-D113BD33B23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BBEB391B-FEF8-4937-9C11-B8E55DFC1CBE}"/>
    <w:embedBold r:id="rId17" w:fontKey="{0B01BF4E-2A97-4876-BE38-5B0B7BC1BBCB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518FAD5E-9850-4F83-9B2E-8F3F7AF543D2}"/>
    <w:embedItalic r:id="rId19" w:fontKey="{4BE96832-FDBB-46FB-8D64-A3F0DC1FF19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788BDA59-87E8-4D78-983E-C1E9CF53415F}"/>
    <w:embedItalic r:id="rId21" w:fontKey="{6CA6ECFD-BFC6-4E81-AEF5-E9D49FA1039A}"/>
  </w:font>
  <w:font w:name="Nimbus Roman No9 L">
    <w:altName w:val="Times New Roman"/>
    <w:charset w:val="CC"/>
    <w:family w:val="auto"/>
    <w:pitch w:val="default"/>
    <w:embedRegular r:id="rId22" w:fontKey="{35CE84B4-9EB6-4252-9A05-9B2BF260EF90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2168FE73-3874-46C4-94B4-5E303E755D66}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  <w:embedItalic r:id="rId24" w:fontKey="{58D62320-13C3-4EA6-9ECA-8BD2366354DC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C4D7B945-4AF0-433B-9EAC-D541DDF012E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034F2" w14:textId="77777777" w:rsidR="000E258B" w:rsidRDefault="000E258B">
      <w:r>
        <w:separator/>
      </w:r>
    </w:p>
  </w:footnote>
  <w:footnote w:type="continuationSeparator" w:id="0">
    <w:p w14:paraId="449CD33A" w14:textId="77777777" w:rsidR="000E258B" w:rsidRDefault="000E25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91CEA" w14:textId="77777777" w:rsidR="00B94A07" w:rsidRDefault="000E258B">
    <w:pPr>
      <w:pStyle w:val="a4"/>
    </w:pPr>
    <w:r>
      <w:rPr>
        <w:noProof/>
        <w:lang w:val="ru-RU"/>
      </w:rPr>
      <w:pict w14:anchorId="3E73256E">
        <v:group id="_x0000_s1095" style="position:absolute;left:0;text-align:left;margin-left:58.1pt;margin-top:15.9pt;width:518.8pt;height:802.3pt;z-index:251657216;mso-position-horizontal-relative:page;mso-position-vertical-relative:page" coordsize="20000,20000">
          <v:rect id="_x0000_s1096" style="position:absolute;width:20000;height:20000" filled="f" strokeweight="2pt"/>
          <v:line id="_x0000_s1097" style="position:absolute" from="993,17183" to="995,18221" strokeweight="2pt"/>
          <v:line id="_x0000_s1098" style="position:absolute" from="10,17173" to="19977,17174" strokeweight="2pt"/>
          <v:line id="_x0000_s1099" style="position:absolute" from="2186,17192" to="2188,19989" strokeweight="2pt"/>
          <v:line id="_x0000_s1100" style="position:absolute" from="4919,17192" to="4921,19989" strokeweight="2pt"/>
          <v:line id="_x0000_s1101" style="position:absolute" from="6557,17192" to="6559,19989" strokeweight="2pt"/>
          <v:line id="_x0000_s1102" style="position:absolute" from="7650,17183" to="7652,19979" strokeweight="2pt"/>
          <v:line id="_x0000_s1103" style="position:absolute" from="15848,18239" to="15852,18932" strokeweight="2pt"/>
          <v:line id="_x0000_s1104" style="position:absolute" from="10,19293" to="7631,19295" strokeweight="1pt"/>
          <v:line id="_x0000_s1105" style="position:absolute" from="10,19646" to="7631,19647" strokeweight="1pt"/>
          <v:rect id="_x0000_s1106" style="position:absolute;left:54;top:17912;width:883;height:309" filled="f" stroked="f" strokeweight=".25pt">
            <v:textbox style="mso-next-textbox:#_x0000_s1106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1107" style="position:absolute;left:1051;top:17912;width:1100;height:309" filled="f" stroked="f" strokeweight=".25pt">
            <v:textbox style="mso-next-textbox:#_x0000_s1107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1108" style="position:absolute;left:2267;top:17912;width:2573;height:309" filled="f" stroked="f" strokeweight=".25pt">
            <v:textbox style="mso-next-textbox:#_x0000_s1108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1109" style="position:absolute;left:4983;top:17912;width:1534;height:309" filled="f" stroked="f" strokeweight=".25pt">
            <v:textbox style="mso-next-textbox:#_x0000_s1109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1110" style="position:absolute;left:6604;top:17912;width:1000;height:309" filled="f" stroked="f" strokeweight=".25pt">
            <v:textbox style="mso-next-textbox:#_x0000_s1110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1111" style="position:absolute;left:15929;top:18258;width:1475;height:309" filled="f" stroked="f" strokeweight=".25pt">
            <v:textbox style="mso-next-textbox:#_x0000_s1111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1112" style="position:absolute;left:15929;top:18623;width:1475;height:310" filled="f" stroked="f" strokeweight=".25pt">
            <v:textbox style="mso-next-textbox:#_x0000_s1112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1113" style="position:absolute;left:7760;top:17481;width:12159;height:477" filled="f" stroked="f" strokeweight=".25pt">
            <v:textbox style="mso-next-textbox:#_x0000_s1113" inset="1pt,1pt,1pt,1pt">
              <w:txbxContent>
                <w:p w14:paraId="03606931" w14:textId="77777777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20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1114" style="position:absolute" from="12,18233" to="19979,18234" strokeweight="2pt"/>
          <v:line id="_x0000_s1115" style="position:absolute" from="25,17881" to="7646,17882" strokeweight="2pt"/>
          <v:line id="_x0000_s1116" style="position:absolute" from="10,17526" to="7631,17527" strokeweight="1pt"/>
          <v:line id="_x0000_s1117" style="position:absolute" from="10,18938" to="7631,18939" strokeweight="1pt"/>
          <v:line id="_x0000_s1118" style="position:absolute" from="10,18583" to="7631,18584" strokeweight="1pt"/>
          <v:group id="_x0000_s1119" style="position:absolute;left:39;top:18267;width:4801;height:310" coordsize="19999,20000">
            <v:rect id="_x0000_s1120" style="position:absolute;width:8856;height:20000" filled="f" stroked="f" strokeweight=".25pt">
              <v:textbox style="mso-next-textbox:#_x0000_s1120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1121" style="position:absolute;left:9281;width:10718;height:20000" filled="f" stroked="f" strokeweight=".25pt">
              <v:textbox style="mso-next-textbox:#_x0000_s1121" inset="1pt,1pt,1pt,1pt">
                <w:txbxContent>
                  <w:p w14:paraId="1E814A39" w14:textId="77777777" w:rsidR="00B94A07" w:rsidRDefault="00C11D91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фио</w:t>
                    </w:r>
                    <w:proofErr w:type="spellEnd"/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1122" style="position:absolute;left:39;top:18614;width:4801;height:309" coordsize="19999,20000">
            <v:rect id="_x0000_s1123" style="position:absolute;width:8856;height:20000" filled="f" stroked="f" strokeweight=".25pt">
              <v:textbox style="mso-next-textbox:#_x0000_s1123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1124" style="position:absolute;left:9281;width:10718;height:20000" filled="f" stroked="f" strokeweight=".25pt">
              <v:textbox style="mso-next-textbox:#_x0000_s1124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1125" style="position:absolute;left:39;top:18969;width:4801;height:309" coordsize="19999,20000">
            <v:rect id="_x0000_s1126" style="position:absolute;width:8856;height:20000" filled="f" stroked="f" strokeweight=".25pt">
              <v:textbox style="mso-next-textbox:#_x0000_s1126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1127" style="position:absolute;left:9281;width:10718;height:20000" filled="f" stroked="f" strokeweight=".25pt">
              <v:textbox style="mso-next-textbox:#_x0000_s1127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1128" style="position:absolute;left:39;top:19314;width:4801;height:310" coordsize="19999,20000">
            <v:rect id="_x0000_s1129" style="position:absolute;width:8856;height:20000" filled="f" stroked="f" strokeweight=".25pt">
              <v:textbox style="mso-next-textbox:#_x0000_s1129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1130" style="position:absolute;left:9281;width:10718;height:20000" filled="f" stroked="f" strokeweight=".25pt">
              <v:textbox style="mso-next-textbox:#_x0000_s1130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1131" style="position:absolute;left:39;top:19660;width:4801;height:309" coordsize="19999,20000">
            <v:rect id="_x0000_s1132" style="position:absolute;width:8856;height:20000" filled="f" stroked="f" strokeweight=".25pt">
              <v:textbox style="mso-next-textbox:#_x0000_s1132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1133" style="position:absolute;left:9281;width:10718;height:20000" filled="f" stroked="f" strokeweight=".25pt">
              <v:textbox style="mso-next-textbox:#_x0000_s1133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1134" style="position:absolute" from="14208,18239" to="14210,19979" strokeweight="2pt"/>
          <v:rect id="_x0000_s1135" style="position:absolute;left:7787;top:18314;width:6292;height:1609" filled="f" stroked="f" strokeweight=".25pt">
            <v:textbox style="mso-next-textbox:#_x0000_s1135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1136" style="position:absolute" from="14221,18587" to="19990,18588" strokeweight="2pt"/>
          <v:line id="_x0000_s1137" style="position:absolute" from="14219,18939" to="19988,18941" strokeweight="2pt"/>
          <v:line id="_x0000_s1138" style="position:absolute" from="17487,18239" to="17490,18932" strokeweight="2pt"/>
          <v:rect id="_x0000_s1139" style="position:absolute;left:14295;top:18258;width:1474;height:309" filled="f" stroked="f" strokeweight=".25pt">
            <v:textbox style="mso-next-textbox:#_x0000_s1139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1140" style="position:absolute;left:17577;top:18258;width:2327;height:309" filled="f" stroked="f" strokeweight=".25pt">
            <v:textbox style="mso-next-textbox:#_x0000_s1140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1141" style="position:absolute;left:17591;top:18613;width:2326;height:309" filled="f" stroked="f" strokeweight=".25pt">
            <v:textbox style="mso-next-textbox:#_x0000_s1141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1142" style="position:absolute" from="14755,18594" to="14757,18932" strokeweight="1pt"/>
          <v:line id="_x0000_s1143" style="position:absolute" from="15301,18595" to="15303,18933" strokeweight="1pt"/>
          <v:rect id="_x0000_s1144" style="position:absolute;left:14295;top:19221;width:5609;height:440" filled="f" stroked="f" strokeweight=".25pt">
            <v:textbox style="mso-next-textbox:#_x0000_s1144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CF29B" w14:textId="77777777" w:rsidR="00B94A07" w:rsidRDefault="000E258B">
    <w:pPr>
      <w:pStyle w:val="a4"/>
    </w:pPr>
    <w:r>
      <w:rPr>
        <w:noProof/>
        <w:lang w:val="ru-RU"/>
      </w:rPr>
      <w:pict w14:anchorId="626FD170">
        <v:group id="_x0000_s1195" style="position:absolute;left:0;text-align:left;margin-left:56.45pt;margin-top:18.2pt;width:518.8pt;height:802.3pt;z-index:251658240;mso-position-horizontal-relative:page;mso-position-vertical-relative:page" coordsize="20000,20000">
          <v:rect id="_x0000_s1196" style="position:absolute;width:20000;height:20000" filled="f" strokeweight="2pt"/>
          <v:line id="_x0000_s1197" style="position:absolute" from="1093,18949" to="1095,19989" strokeweight="2pt"/>
          <v:line id="_x0000_s1198" style="position:absolute" from="10,18941" to="19977,18942" strokeweight="2pt"/>
          <v:line id="_x0000_s1199" style="position:absolute" from="2186,18949" to="2188,19989" strokeweight="2pt"/>
          <v:line id="_x0000_s1200" style="position:absolute" from="4919,18949" to="4921,19989" strokeweight="2pt"/>
          <v:line id="_x0000_s1201" style="position:absolute" from="6557,18959" to="6559,19989" strokeweight="2pt"/>
          <v:line id="_x0000_s1202" style="position:absolute" from="7650,18949" to="7652,19979" strokeweight="2pt"/>
          <v:line id="_x0000_s1203" style="position:absolute" from="18905,18949" to="18909,19989" strokeweight="2pt"/>
          <v:line id="_x0000_s1204" style="position:absolute" from="10,19293" to="7631,19295" strokeweight="1pt"/>
          <v:line id="_x0000_s1205" style="position:absolute" from="10,19646" to="7631,19647" strokeweight="2pt"/>
          <v:line id="_x0000_s1206" style="position:absolute" from="18919,19296" to="19990,19297" strokeweight="1pt"/>
          <v:rect id="_x0000_s1207" style="position:absolute;left:54;top:19660;width:1000;height:309" filled="f" stroked="f" strokeweight=".25pt">
            <v:textbox style="mso-next-textbox:#_x0000_s1207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1208" style="position:absolute;left:1139;top:19660;width:1001;height:309" filled="f" stroked="f" strokeweight=".25pt">
            <v:textbox style="mso-next-textbox:#_x0000_s1208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1209" style="position:absolute;left:2267;top:19660;width:2573;height:309" filled="f" stroked="f" strokeweight=".25pt">
            <v:textbox style="mso-next-textbox:#_x0000_s1209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1210" style="position:absolute;left:4983;top:19660;width:1534;height:309" filled="f" stroked="f" strokeweight=".25pt">
            <v:textbox style="mso-next-textbox:#_x0000_s1210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1211" style="position:absolute;left:6604;top:19660;width:1000;height:309" filled="f" stroked="f" strokeweight=".25pt">
            <v:textbox style="mso-next-textbox:#_x0000_s1211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1212" style="position:absolute;left:18949;top:18977;width:1001;height:309" filled="f" stroked="f" strokeweight=".25pt">
            <v:textbox style="mso-next-textbox:#_x0000_s1212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1213" style="position:absolute;left:18949;top:19435;width:1001;height:423" filled="f" stroked="f" strokeweight=".25pt">
            <v:textbox style="mso-next-textbox:#_x0000_s1213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1214" style="position:absolute;left:7745;top:19221;width:11075;height:477" filled="f" stroked="f" strokeweight=".25pt">
            <v:textbox style="mso-next-textbox:#_x0000_s1214" inset="1pt,1pt,1pt,1pt">
              <w:txbxContent>
                <w:p w14:paraId="648C082E" w14:textId="021FD7FF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20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9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097"/>
    <o:shapelayout v:ext="edit">
      <o:idmap v:ext="edit" data="2"/>
      <o:rules v:ext="edit">
        <o:r id="V:Rule1" type="connector" idref="#_x0000_s2084"/>
        <o:r id="V:Rule2" type="connector" idref="#_x0000_s2093"/>
        <o:r id="V:Rule3" type="connector" idref="#_x0000_s2094"/>
        <o:r id="V:Rule4" type="connector" idref="#_x0000_s2095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C338076-C90D-48F4-B4DC-9B22FE9F6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200</TotalTime>
  <Pages>14</Pages>
  <Words>1850</Words>
  <Characters>10545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12371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Alexey</cp:lastModifiedBy>
  <cp:revision>31</cp:revision>
  <cp:lastPrinted>2014-06-07T14:51:00Z</cp:lastPrinted>
  <dcterms:created xsi:type="dcterms:W3CDTF">2019-11-30T08:58:00Z</dcterms:created>
  <dcterms:modified xsi:type="dcterms:W3CDTF">2022-03-24T06:20:00Z</dcterms:modified>
</cp:coreProperties>
</file>