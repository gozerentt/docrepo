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44371B04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783AE7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D603040" w:rsidR="00C11D91" w:rsidRPr="00783AE7" w:rsidRDefault="00783AE7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Гафаров О.Ю.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771B8568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783AE7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4CBF6621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r w:rsidR="00783AE7">
        <w:rPr>
          <w:sz w:val="28"/>
          <w:szCs w:val="28"/>
        </w:rPr>
        <w:tab/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82AE04A" w:rsidR="00CA7E0F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3BAF43BC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13.3pt;margin-top:1.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28DFC4E6" w:rsidR="00CA7E0F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B3CBDEF">
          <v:rect id="_x0000_s1033" style="position:absolute;left:0;text-align:left;margin-left:92.7pt;margin-top:7.8pt;width:22.7pt;height:34pt;z-index:251701248"/>
        </w:pict>
      </w:r>
      <w:r>
        <w:rPr>
          <w:noProof/>
          <w:szCs w:val="28"/>
        </w:rPr>
        <w:pict w14:anchorId="6BD10684">
          <v:rect id="_x0000_s1054" style="position:absolute;left:0;text-align:left;margin-left:279.2pt;margin-top:7.35pt;width:34pt;height:22.7pt;z-index:251709440"/>
        </w:pict>
      </w:r>
      <w:r>
        <w:rPr>
          <w:noProof/>
          <w:szCs w:val="28"/>
        </w:rPr>
        <w:pict w14:anchorId="349FB151">
          <v:rect id="_x0000_s1053" style="position:absolute;left:0;text-align:left;margin-left:239.85pt;margin-top:7.35pt;width:34pt;height:22.7pt;z-index:251708416"/>
        </w:pict>
      </w:r>
      <w:r>
        <w:rPr>
          <w:noProof/>
          <w:szCs w:val="28"/>
        </w:rPr>
        <w:pict w14:anchorId="3BB32A11">
          <v:rect id="_x0000_s1052" style="position:absolute;left:0;text-align:left;margin-left:200.2pt;margin-top:7.35pt;width:34pt;height:22.7pt;z-index:251707392"/>
        </w:pict>
      </w:r>
      <w:r>
        <w:rPr>
          <w:noProof/>
          <w:szCs w:val="28"/>
        </w:rPr>
        <w:pict w14:anchorId="088F850D">
          <v:rect id="_x0000_s1043" style="position:absolute;left:0;text-align:left;margin-left:339.25pt;margin-top:21.6pt;width:22.7pt;height:34pt;z-index:251705344"/>
        </w:pict>
      </w:r>
      <w:r>
        <w:rPr>
          <w:noProof/>
          <w:szCs w:val="28"/>
        </w:rPr>
        <w:pict w14:anchorId="360273E7">
          <v:rect id="_x0000_s1037" style="position:absolute;left:0;text-align:left;margin-left:160.35pt;margin-top:7.35pt;width:34pt;height:22.7pt;z-index:251704320"/>
        </w:pict>
      </w:r>
      <w:r>
        <w:rPr>
          <w:noProof/>
          <w:szCs w:val="28"/>
        </w:rPr>
        <w:pict w14:anchorId="13C2C240">
          <v:rect id="_x0000_s1032" style="position:absolute;left:0;text-align:left;margin-left:120.7pt;margin-top:7.35pt;width:34pt;height:22.7pt;z-index:251700224"/>
        </w:pict>
      </w:r>
      <w:r>
        <w:rPr>
          <w:noProof/>
          <w:szCs w:val="28"/>
        </w:rPr>
        <w:pict w14:anchorId="300D1762">
          <v:rect id="_x0000_s1031" style="position:absolute;left:0;text-align:left;margin-left:92.7pt;margin-top:7.35pt;width:283.45pt;height:85.05pt;z-index:251699200"/>
        </w:pict>
      </w:r>
    </w:p>
    <w:p w14:paraId="6551C995" w14:textId="170DF092" w:rsidR="00B77468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42AECCF">
          <v:rect id="_x0000_s1034" style="position:absolute;left:0;text-align:left;margin-left:92.7pt;margin-top:20.65pt;width:22.7pt;height:34pt;z-index:251702272"/>
        </w:pict>
      </w:r>
      <w:r>
        <w:rPr>
          <w:noProof/>
          <w:szCs w:val="28"/>
        </w:rPr>
        <w:pict w14:anchorId="4A4AC2CE">
          <v:shape id="Надпись 2" o:spid="_x0000_s1061" type="#_x0000_t202" style="position:absolute;left:0;text-align:left;margin-left:50.55pt;margin-top:14.2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52BF96B4">
          <v:shape id="_x0000_s1064" type="#_x0000_t202" style="position:absolute;left:0;text-align:left;margin-left:384.3pt;margin-top:17.4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</w:p>
    <w:p w14:paraId="2B8E71A7" w14:textId="13807B72" w:rsidR="00B77468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3C2C240">
          <v:rect id="_x0000_s1074" style="position:absolute;left:0;text-align:left;margin-left:120.7pt;margin-top:21.45pt;width:34pt;height:22.7pt;z-index:251726848"/>
        </w:pict>
      </w:r>
      <w:r>
        <w:rPr>
          <w:noProof/>
          <w:szCs w:val="28"/>
        </w:rPr>
        <w:pict w14:anchorId="349FB151">
          <v:rect id="_x0000_s1077" style="position:absolute;left:0;text-align:left;margin-left:239.85pt;margin-top:21.45pt;width:34pt;height:22.7pt;z-index:251729920"/>
        </w:pict>
      </w:r>
      <w:r>
        <w:rPr>
          <w:noProof/>
          <w:szCs w:val="28"/>
        </w:rPr>
        <w:pict w14:anchorId="3BB32A11">
          <v:rect id="_x0000_s1076" style="position:absolute;left:0;text-align:left;margin-left:200.2pt;margin-top:21.45pt;width:34pt;height:22.7pt;z-index:251728896"/>
        </w:pict>
      </w:r>
      <w:r>
        <w:rPr>
          <w:noProof/>
          <w:szCs w:val="28"/>
        </w:rPr>
        <w:pict w14:anchorId="360273E7">
          <v:rect id="_x0000_s1075" style="position:absolute;left:0;text-align:left;margin-left:160.35pt;margin-top:21.45pt;width:34pt;height:22.7pt;z-index:251727872"/>
        </w:pict>
      </w:r>
    </w:p>
    <w:p w14:paraId="41DF4BFA" w14:textId="73F1DCB2" w:rsidR="00B77468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35FBB6C1">
          <v:rect id="_x0000_s1065" style="position:absolute;left:0;text-align:left;margin-left:92.7pt;margin-top:8.6pt;width:11.35pt;height:11.35pt;z-index:251719680"/>
        </w:pict>
      </w:r>
      <w:r>
        <w:rPr>
          <w:noProof/>
          <w:szCs w:val="28"/>
        </w:rPr>
        <w:pict w14:anchorId="64BC584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9" type="#_x0000_t32" style="position:absolute;left:0;text-align:left;margin-left:64.95pt;margin-top:18.3pt;width:23.25pt;height:21pt;flip:y;z-index:251723776" o:connectortype="straight"/>
        </w:pict>
      </w:r>
      <w:r>
        <w:rPr>
          <w:noProof/>
          <w:szCs w:val="28"/>
        </w:rPr>
        <w:pict w14:anchorId="4C6CFE2B">
          <v:shape id="_x0000_s1060" type="#_x0000_t32" style="position:absolute;left:0;text-align:left;margin-left:325.5pt;margin-top:22.2pt;width:20.25pt;height:22.7pt;flip:x y;z-index:251714560" o:connectortype="straight" strokeweight="2pt"/>
        </w:pict>
      </w:r>
    </w:p>
    <w:p w14:paraId="519B05C1" w14:textId="10144042" w:rsidR="00B77468" w:rsidRPr="003F5EB7" w:rsidRDefault="00E640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E03F87B">
          <v:shape id="_x0000_s1063" type="#_x0000_t202" style="position:absolute;left:0;text-align:left;margin-left:208.7pt;margin-top:3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3"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BE158BD">
          <v:shape id="_x0000_s1066" type="#_x0000_t202" style="position:absolute;left:0;text-align:left;margin-left:36.3pt;margin-top:13.0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 style="mso-next-textbox:#_x0000_s1066"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</w:p>
    <w:p w14:paraId="332E1175" w14:textId="15FF2473" w:rsidR="00B77468" w:rsidRDefault="00E64055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00A2E19">
          <v:shape id="_x0000_s1067" type="#_x0000_t202" style="position:absolute;left:0;text-align:left;margin-left:316.05pt;margin-top:10.4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6C4BAE32">
          <v:shape id="_x0000_s1070" type="#_x0000_t32" style="position:absolute;left:0;text-align:left;margin-left:342.85pt;margin-top:1.4pt;width:0;height:12.75pt;flip:y;z-index:251724800" o:connectortype="straight"/>
        </w:pict>
      </w:r>
    </w:p>
    <w:p w14:paraId="782607D2" w14:textId="77777777" w:rsidR="00B55628" w:rsidRPr="003F5EB7" w:rsidRDefault="00B55628" w:rsidP="00B55628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0EAF97C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B55628" w:rsidRPr="00B5562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4266A2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0м.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0 м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0,</w:t>
      </w:r>
      <w:r w:rsidR="00B55628" w:rsidRP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5CDFF1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3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B55628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F138D8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B55628">
        <w:rPr>
          <w:szCs w:val="28"/>
          <w:lang w:val="ru-RU"/>
        </w:rPr>
        <w:t>6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</w:t>
      </w:r>
      <w:r w:rsidR="00B55628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14C6E" w:rsidRPr="00C14C6E">
        <w:rPr>
          <w:szCs w:val="28"/>
          <w:lang w:val="ru-RU"/>
        </w:rPr>
        <w:t>10</w:t>
      </w:r>
      <w:r w:rsidR="00C14C6E" w:rsidRPr="00ED4E45">
        <w:rPr>
          <w:szCs w:val="28"/>
          <w:lang w:val="ru-RU"/>
        </w:rPr>
        <w:t>,2</w:t>
      </w:r>
      <w:r w:rsidRPr="003F5EB7">
        <w:rPr>
          <w:szCs w:val="28"/>
        </w:rPr>
        <w:t xml:space="preserve"> м.</w:t>
      </w:r>
    </w:p>
    <w:p w14:paraId="6ED4A987" w14:textId="0893365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4113EC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4113EC">
        <w:rPr>
          <w:szCs w:val="28"/>
          <w:lang w:val="ru-RU"/>
        </w:rPr>
        <w:t>4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003F68A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4113EC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15F59BD" w:rsidR="00CA7E0F" w:rsidRPr="003F5EB7" w:rsidRDefault="00CA7E0F" w:rsidP="00ED4E45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</w:t>
      </w:r>
      <w:r w:rsidR="00ED4E45" w:rsidRPr="00ED4E45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ED4E45" w:rsidRPr="00ED4E45">
        <w:rPr>
          <w:szCs w:val="28"/>
          <w:lang w:val="ru-RU"/>
        </w:rPr>
        <w:t>2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>1</w:t>
      </w:r>
      <w:r w:rsidR="00ED4E45" w:rsidRPr="00ED4E45">
        <w:rPr>
          <w:szCs w:val="28"/>
          <w:lang w:val="ru-RU"/>
        </w:rPr>
        <w:t>8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6D0ADAEF" w:rsidR="00CA7E0F" w:rsidRPr="00ED4E45" w:rsidRDefault="00CA7E0F" w:rsidP="00C952E6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1,</w:t>
            </w:r>
            <w:r w:rsidR="00ED4E45">
              <w:rPr>
                <w:szCs w:val="28"/>
                <w:lang w:val="en-US"/>
              </w:rPr>
              <w:t>6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5F092359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55E1B94B" w:rsidR="00CA7E0F" w:rsidRPr="003F5EB7" w:rsidRDefault="00DA2AA1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5</w:t>
            </w:r>
            <w:r w:rsidR="00CA7E0F" w:rsidRPr="003F5EB7">
              <w:rPr>
                <w:szCs w:val="28"/>
              </w:rPr>
              <w:t>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4F7CC6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7A85B74C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67854B38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6CD1C50B" w:rsidR="00BB0E9C" w:rsidRPr="00DA2AA1" w:rsidRDefault="00DA2AA1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0C135F0B" w:rsidR="00BB0E9C" w:rsidRPr="003F5EB7" w:rsidRDefault="004113E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7456BF85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EEC2DC4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15B4352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35ED808B" w:rsidR="00BB0E9C" w:rsidRPr="004113EC" w:rsidRDefault="004113EC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7790E56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DA2AA1">
              <w:rPr>
                <w:szCs w:val="28"/>
                <w:lang w:val="ru-RU"/>
              </w:rPr>
              <w:t>8</w:t>
            </w:r>
          </w:p>
        </w:tc>
      </w:tr>
    </w:tbl>
    <w:p w14:paraId="2C9981B9" w14:textId="2DE12EEF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113EC" w:rsidRPr="004113EC">
        <w:rPr>
          <w:szCs w:val="28"/>
          <w:lang w:val="ru-RU"/>
        </w:rPr>
        <w:t>98,4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7A805A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4113EC" w:rsidRPr="004113EC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4113EC" w:rsidRPr="004113EC">
        <w:rPr>
          <w:szCs w:val="28"/>
          <w:lang w:val="ru-RU"/>
        </w:rPr>
        <w:t>19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4113EC" w:rsidRPr="004113EC">
        <w:rPr>
          <w:szCs w:val="28"/>
          <w:lang w:val="ru-RU"/>
        </w:rPr>
        <w:t>0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7FA46A4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564448" w:rsidRPr="00564448">
        <w:rPr>
          <w:szCs w:val="28"/>
          <w:lang w:val="ru-RU"/>
        </w:rPr>
        <w:t>22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02B72C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штук розеток плюс 2 розетки и 1</w:t>
      </w:r>
      <w:r w:rsidR="00564448" w:rsidRPr="00564448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2FE16A0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564448">
        <w:rPr>
          <w:szCs w:val="28"/>
          <w:lang w:val="ru-RU"/>
        </w:rPr>
        <w:t>74</w:t>
      </w:r>
      <w:r w:rsidRPr="003F5EB7">
        <w:rPr>
          <w:szCs w:val="28"/>
        </w:rPr>
        <w:t xml:space="preserve"> руб.</w:t>
      </w:r>
    </w:p>
    <w:p w14:paraId="05BBA928" w14:textId="141549B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564448">
        <w:rPr>
          <w:szCs w:val="28"/>
          <w:lang w:val="ru-RU"/>
        </w:rPr>
        <w:t>98,4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564448">
        <w:rPr>
          <w:szCs w:val="28"/>
          <w:lang w:val="ru-RU"/>
        </w:rPr>
        <w:t>2</w:t>
      </w:r>
      <w:r w:rsidRPr="003F5EB7">
        <w:rPr>
          <w:szCs w:val="28"/>
        </w:rPr>
        <w:t xml:space="preserve"> руб.</w:t>
      </w:r>
    </w:p>
    <w:p w14:paraId="0B552732" w14:textId="1FDB1B5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564448" w:rsidRPr="00564448">
        <w:rPr>
          <w:szCs w:val="28"/>
          <w:lang w:val="ru-RU"/>
        </w:rPr>
        <w:t>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49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490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2FA992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5E40FC" w:rsidRPr="005E40FC">
        <w:rPr>
          <w:szCs w:val="28"/>
          <w:lang w:val="ru-RU"/>
        </w:rPr>
        <w:t>22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5E40FC" w:rsidRPr="005E40FC">
        <w:rPr>
          <w:szCs w:val="28"/>
          <w:lang w:val="ru-RU"/>
        </w:rPr>
        <w:t>21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4,62</w:t>
      </w:r>
      <w:r w:rsidRPr="003F5EB7">
        <w:rPr>
          <w:szCs w:val="28"/>
        </w:rPr>
        <w:t xml:space="preserve"> руб.</w:t>
      </w:r>
    </w:p>
    <w:p w14:paraId="13AC2DA7" w14:textId="0A18A75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85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81779" w:rsidRPr="00981779">
        <w:rPr>
          <w:szCs w:val="28"/>
          <w:lang w:val="ru-RU"/>
        </w:rPr>
        <w:t>190</w:t>
      </w:r>
      <w:r w:rsidRPr="003F5EB7">
        <w:rPr>
          <w:szCs w:val="28"/>
        </w:rPr>
        <w:t xml:space="preserve"> руб.</w:t>
      </w:r>
    </w:p>
    <w:p w14:paraId="4F6008CE" w14:textId="6DF4423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981779" w:rsidRPr="00981779">
        <w:rPr>
          <w:szCs w:val="28"/>
          <w:lang w:val="ru-RU"/>
        </w:rPr>
        <w:t>60</w:t>
      </w:r>
      <w:r w:rsidRPr="003F5EB7">
        <w:rPr>
          <w:szCs w:val="28"/>
        </w:rPr>
        <w:t xml:space="preserve"> руб.</w:t>
      </w:r>
    </w:p>
    <w:p w14:paraId="323E95F6" w14:textId="508C7F4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981779">
        <w:rPr>
          <w:szCs w:val="28"/>
          <w:lang w:val="en-US"/>
        </w:rPr>
        <w:t>6019,2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7675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5E40FC" w:rsidRPr="003F5EB7" w14:paraId="115DD8B0" w14:textId="77777777" w:rsidTr="005E40FC">
        <w:tc>
          <w:tcPr>
            <w:tcW w:w="5070" w:type="dxa"/>
            <w:vAlign w:val="center"/>
          </w:tcPr>
          <w:p w14:paraId="0BFED556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A4AFA1E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6A1B61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36A920D8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E40FC" w:rsidRPr="003F5EB7" w14:paraId="5AC888AC" w14:textId="77777777" w:rsidTr="005E40FC">
        <w:tc>
          <w:tcPr>
            <w:tcW w:w="5070" w:type="dxa"/>
          </w:tcPr>
          <w:p w14:paraId="584E7FB9" w14:textId="77777777" w:rsidR="005E40FC" w:rsidRPr="003F5EB7" w:rsidRDefault="005E40FC" w:rsidP="005E40FC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5686C75A" w14:textId="6DE3F1C2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59" w:type="dxa"/>
            <w:vAlign w:val="center"/>
          </w:tcPr>
          <w:p w14:paraId="0B9ABE29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4A7DE50A" w14:textId="1870C2FE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274</w:t>
            </w:r>
            <w:r w:rsidRPr="00981779">
              <w:rPr>
                <w:szCs w:val="28"/>
                <w:lang w:val="en-US"/>
              </w:rPr>
              <w:t>2</w:t>
            </w:r>
          </w:p>
        </w:tc>
      </w:tr>
      <w:tr w:rsidR="005E40FC" w:rsidRPr="003F5EB7" w14:paraId="3C5CD446" w14:textId="77777777" w:rsidTr="005E40FC">
        <w:tc>
          <w:tcPr>
            <w:tcW w:w="5070" w:type="dxa"/>
          </w:tcPr>
          <w:p w14:paraId="5A3018BB" w14:textId="77777777" w:rsidR="005E40FC" w:rsidRPr="003F5EB7" w:rsidRDefault="005E40FC" w:rsidP="005E40FC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0231AD82" w14:textId="1276510E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85</w:t>
            </w:r>
          </w:p>
        </w:tc>
        <w:tc>
          <w:tcPr>
            <w:tcW w:w="1559" w:type="dxa"/>
            <w:vAlign w:val="center"/>
          </w:tcPr>
          <w:p w14:paraId="46D9F319" w14:textId="7879F136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981779">
              <w:rPr>
                <w:szCs w:val="28"/>
                <w:lang w:val="en-US"/>
              </w:rPr>
              <w:t>4</w:t>
            </w:r>
          </w:p>
        </w:tc>
        <w:tc>
          <w:tcPr>
            <w:tcW w:w="1418" w:type="dxa"/>
            <w:vAlign w:val="center"/>
          </w:tcPr>
          <w:p w14:paraId="324FD9A1" w14:textId="0CD30E2A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1190</w:t>
            </w:r>
          </w:p>
        </w:tc>
      </w:tr>
      <w:tr w:rsidR="005E40FC" w:rsidRPr="003F5EB7" w14:paraId="50FEE119" w14:textId="77777777" w:rsidTr="005E40FC">
        <w:tc>
          <w:tcPr>
            <w:tcW w:w="5070" w:type="dxa"/>
          </w:tcPr>
          <w:p w14:paraId="504852A7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0197A69D" w14:textId="19E02A2D" w:rsidR="005E40FC" w:rsidRPr="003F5EB7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559" w:type="dxa"/>
            <w:vAlign w:val="center"/>
          </w:tcPr>
          <w:p w14:paraId="31DF95A0" w14:textId="7B4D2894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981779">
              <w:rPr>
                <w:szCs w:val="28"/>
                <w:lang w:val="en-US"/>
              </w:rPr>
              <w:t>5</w:t>
            </w:r>
          </w:p>
        </w:tc>
        <w:tc>
          <w:tcPr>
            <w:tcW w:w="1418" w:type="dxa"/>
            <w:vAlign w:val="center"/>
          </w:tcPr>
          <w:p w14:paraId="697BE4A1" w14:textId="0CE1CAE6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60</w:t>
            </w:r>
          </w:p>
        </w:tc>
      </w:tr>
      <w:tr w:rsidR="005E40FC" w:rsidRPr="003F5EB7" w14:paraId="5E9EB526" w14:textId="77777777" w:rsidTr="005E40FC">
        <w:tc>
          <w:tcPr>
            <w:tcW w:w="5070" w:type="dxa"/>
          </w:tcPr>
          <w:p w14:paraId="5D0E4DC1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8C9BE82" w14:textId="185FF7F2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>
              <w:rPr>
                <w:szCs w:val="28"/>
                <w:lang w:val="en-US"/>
              </w:rPr>
              <w:t>74</w:t>
            </w:r>
          </w:p>
        </w:tc>
        <w:tc>
          <w:tcPr>
            <w:tcW w:w="1559" w:type="dxa"/>
            <w:vAlign w:val="center"/>
          </w:tcPr>
          <w:p w14:paraId="3E9E2917" w14:textId="77777777" w:rsidR="005E40FC" w:rsidRPr="003F5EB7" w:rsidRDefault="005E40FC" w:rsidP="005E40F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49B231B" w14:textId="3FC726E5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</w:rPr>
              <w:t>13</w:t>
            </w:r>
            <w:r w:rsidRPr="00981779">
              <w:rPr>
                <w:szCs w:val="28"/>
                <w:lang w:val="en-US"/>
              </w:rPr>
              <w:t>74</w:t>
            </w:r>
          </w:p>
        </w:tc>
      </w:tr>
      <w:tr w:rsidR="005E40FC" w:rsidRPr="003F5EB7" w14:paraId="0AB05918" w14:textId="77777777" w:rsidTr="005E40FC">
        <w:tc>
          <w:tcPr>
            <w:tcW w:w="5070" w:type="dxa"/>
          </w:tcPr>
          <w:p w14:paraId="099853B1" w14:textId="77777777" w:rsidR="005E40FC" w:rsidRPr="003F5EB7" w:rsidRDefault="005E40FC" w:rsidP="005E40FC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CF5B75" w14:textId="42A9E14D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49</w:t>
            </w:r>
          </w:p>
        </w:tc>
        <w:tc>
          <w:tcPr>
            <w:tcW w:w="1559" w:type="dxa"/>
            <w:vAlign w:val="center"/>
          </w:tcPr>
          <w:p w14:paraId="34F46D26" w14:textId="33A2F873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418" w:type="dxa"/>
            <w:vAlign w:val="center"/>
          </w:tcPr>
          <w:p w14:paraId="200C15E3" w14:textId="68CBC11A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490</w:t>
            </w:r>
          </w:p>
        </w:tc>
      </w:tr>
      <w:tr w:rsidR="005E40FC" w:rsidRPr="003F5EB7" w14:paraId="7989CE01" w14:textId="77777777" w:rsidTr="005E40FC">
        <w:tc>
          <w:tcPr>
            <w:tcW w:w="5070" w:type="dxa"/>
          </w:tcPr>
          <w:p w14:paraId="2A56A6F7" w14:textId="77777777" w:rsidR="005E40FC" w:rsidRPr="003F5EB7" w:rsidRDefault="005E40FC" w:rsidP="005E40FC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595022E0" w14:textId="460AF7A4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981779">
              <w:rPr>
                <w:szCs w:val="28"/>
                <w:lang w:val="en-US"/>
              </w:rPr>
              <w:t>21</w:t>
            </w:r>
          </w:p>
        </w:tc>
        <w:tc>
          <w:tcPr>
            <w:tcW w:w="1559" w:type="dxa"/>
            <w:vAlign w:val="center"/>
          </w:tcPr>
          <w:p w14:paraId="7256E0B6" w14:textId="32D9CB51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</w:t>
            </w:r>
          </w:p>
        </w:tc>
        <w:tc>
          <w:tcPr>
            <w:tcW w:w="1418" w:type="dxa"/>
            <w:vAlign w:val="center"/>
          </w:tcPr>
          <w:p w14:paraId="09F79131" w14:textId="6B8C686F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4,62</w:t>
            </w:r>
          </w:p>
        </w:tc>
      </w:tr>
      <w:tr w:rsidR="005E40FC" w:rsidRPr="003F5EB7" w14:paraId="50497D9A" w14:textId="77777777" w:rsidTr="005E40FC">
        <w:tc>
          <w:tcPr>
            <w:tcW w:w="5070" w:type="dxa"/>
          </w:tcPr>
          <w:p w14:paraId="36B0E7F6" w14:textId="77777777" w:rsidR="005E40FC" w:rsidRPr="003F5EB7" w:rsidRDefault="005E40FC" w:rsidP="005E40FC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94247B3" w14:textId="77777777" w:rsid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  <w:p w14:paraId="3BBF9BEA" w14:textId="387D525B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559" w:type="dxa"/>
            <w:vAlign w:val="center"/>
          </w:tcPr>
          <w:p w14:paraId="11E4DE5B" w14:textId="77777777" w:rsid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0CD27CA" w14:textId="1432FB90" w:rsidR="005E40FC" w:rsidRPr="005E40FC" w:rsidRDefault="005E40FC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197C4AAD" w14:textId="77777777" w:rsidR="005E40FC" w:rsidRPr="00981779" w:rsidRDefault="005E40FC" w:rsidP="005E40FC">
            <w:pPr>
              <w:jc w:val="center"/>
              <w:rPr>
                <w:szCs w:val="28"/>
                <w:lang w:val="ru-RU"/>
              </w:rPr>
            </w:pPr>
            <w:r w:rsidRPr="00981779">
              <w:rPr>
                <w:szCs w:val="28"/>
                <w:lang w:val="ru-RU"/>
              </w:rPr>
              <w:t>69</w:t>
            </w:r>
          </w:p>
        </w:tc>
      </w:tr>
      <w:tr w:rsidR="005E40FC" w:rsidRPr="003F5EB7" w14:paraId="035E18BE" w14:textId="77777777" w:rsidTr="005E40FC">
        <w:tc>
          <w:tcPr>
            <w:tcW w:w="5070" w:type="dxa"/>
          </w:tcPr>
          <w:p w14:paraId="2E6463F9" w14:textId="77777777" w:rsidR="005E40FC" w:rsidRPr="003F5EB7" w:rsidRDefault="005E40FC" w:rsidP="005E40FC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C5C17EE" w14:textId="3E2EE351" w:rsidR="005E40FC" w:rsidRPr="00981779" w:rsidRDefault="005E40FC" w:rsidP="005E40F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981779">
              <w:rPr>
                <w:szCs w:val="28"/>
                <w:lang w:val="en-US"/>
              </w:rPr>
              <w:t>04</w:t>
            </w:r>
          </w:p>
        </w:tc>
        <w:tc>
          <w:tcPr>
            <w:tcW w:w="1559" w:type="dxa"/>
            <w:vAlign w:val="center"/>
          </w:tcPr>
          <w:p w14:paraId="540EE272" w14:textId="69CA55D1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19,8</w:t>
            </w:r>
          </w:p>
        </w:tc>
        <w:tc>
          <w:tcPr>
            <w:tcW w:w="1418" w:type="dxa"/>
            <w:vAlign w:val="center"/>
          </w:tcPr>
          <w:p w14:paraId="5A121936" w14:textId="6A587FAE" w:rsidR="005E40FC" w:rsidRPr="00981779" w:rsidRDefault="00981779" w:rsidP="005E40FC">
            <w:pPr>
              <w:jc w:val="center"/>
              <w:rPr>
                <w:szCs w:val="28"/>
                <w:lang w:val="en-US"/>
              </w:rPr>
            </w:pPr>
            <w:r w:rsidRPr="00981779">
              <w:rPr>
                <w:szCs w:val="28"/>
                <w:lang w:val="en-US"/>
              </w:rPr>
              <w:t>6019,2</w:t>
            </w:r>
          </w:p>
        </w:tc>
      </w:tr>
      <w:tr w:rsidR="005E40FC" w:rsidRPr="003F5EB7" w14:paraId="2223A07F" w14:textId="77777777" w:rsidTr="005E40FC">
        <w:tc>
          <w:tcPr>
            <w:tcW w:w="5070" w:type="dxa"/>
          </w:tcPr>
          <w:p w14:paraId="4BE7E89F" w14:textId="77777777" w:rsidR="005E40FC" w:rsidRPr="003F5EB7" w:rsidRDefault="005E40FC" w:rsidP="005E40FC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AD3ED10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4F3A355C" w14:textId="77777777" w:rsidR="005E40FC" w:rsidRPr="003F5EB7" w:rsidRDefault="005E40FC" w:rsidP="005E40FC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071DED42" w14:textId="45A2050D" w:rsidR="005E40FC" w:rsidRPr="00981779" w:rsidRDefault="00981779" w:rsidP="005E40FC">
            <w:pPr>
              <w:jc w:val="center"/>
              <w:rPr>
                <w:szCs w:val="28"/>
                <w:highlight w:val="yellow"/>
                <w:lang w:val="en-US"/>
              </w:rPr>
            </w:pPr>
            <w:r w:rsidRPr="00981779">
              <w:rPr>
                <w:szCs w:val="28"/>
                <w:lang w:val="en-US"/>
              </w:rPr>
              <w:t>25889,27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3D792AE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3BDD553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446A0B1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293AA710" w14:textId="77777777" w:rsidR="005E40FC" w:rsidRDefault="005E40FC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248F519D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7041C5BD" w:rsidR="001042E7" w:rsidRPr="003B380C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B380C">
        <w:rPr>
          <w:szCs w:val="28"/>
          <w:lang w:val="ru-RU"/>
        </w:rPr>
        <w:t xml:space="preserve">Домашний </w:t>
      </w:r>
      <w:r w:rsidRPr="003F5EB7">
        <w:rPr>
          <w:szCs w:val="28"/>
        </w:rPr>
        <w:t xml:space="preserve">ПК </w:t>
      </w:r>
      <w:r w:rsidR="003B380C">
        <w:rPr>
          <w:szCs w:val="28"/>
          <w:lang w:val="ru-RU"/>
        </w:rPr>
        <w:t xml:space="preserve">на </w:t>
      </w:r>
      <w:r w:rsidR="003B380C">
        <w:rPr>
          <w:szCs w:val="28"/>
          <w:lang w:val="en-US"/>
        </w:rPr>
        <w:t>Intel</w:t>
      </w:r>
      <w:r w:rsidR="003B380C" w:rsidRPr="003B380C">
        <w:rPr>
          <w:szCs w:val="28"/>
          <w:lang w:val="ru-RU"/>
        </w:rPr>
        <w:t>.</w:t>
      </w:r>
      <w:r w:rsidR="003B380C">
        <w:rPr>
          <w:noProof/>
          <w:szCs w:val="28"/>
          <w:lang w:val="ru-RU"/>
        </w:rPr>
        <w:drawing>
          <wp:inline distT="0" distB="0" distL="0" distR="0" wp14:anchorId="7103242E" wp14:editId="5B79F1E5">
            <wp:extent cx="5926455" cy="6340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3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8964" w14:textId="264BE4EA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88"/>
        <w:gridCol w:w="4320"/>
        <w:gridCol w:w="1164"/>
        <w:gridCol w:w="1099"/>
      </w:tblGrid>
      <w:tr w:rsidR="005B6E1B" w:rsidRPr="003F5EB7" w14:paraId="430345B1" w14:textId="77777777" w:rsidTr="003E11CC">
        <w:tc>
          <w:tcPr>
            <w:tcW w:w="2988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20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1164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3E11CC">
        <w:tc>
          <w:tcPr>
            <w:tcW w:w="2988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20" w:type="dxa"/>
          </w:tcPr>
          <w:p w14:paraId="55166D3F" w14:textId="0F8134AB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Core</w:t>
            </w:r>
            <w:proofErr w:type="spellEnd"/>
            <w:r>
              <w:rPr>
                <w:rStyle w:val="cp-pc-buildtable-body-product-title"/>
              </w:rPr>
              <w:t xml:space="preserve"> i3-10100F</w:t>
            </w:r>
          </w:p>
        </w:tc>
        <w:tc>
          <w:tcPr>
            <w:tcW w:w="1164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68416DBB" w:rsidR="005B6E1B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5810</w:t>
            </w:r>
          </w:p>
        </w:tc>
      </w:tr>
      <w:tr w:rsidR="003E11CC" w:rsidRPr="003F5EB7" w14:paraId="2415BB6C" w14:textId="77777777" w:rsidTr="003E11CC">
        <w:tc>
          <w:tcPr>
            <w:tcW w:w="2988" w:type="dxa"/>
          </w:tcPr>
          <w:p w14:paraId="26B2FC1B" w14:textId="1B4E1AE0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Кулер для процессора</w:t>
            </w:r>
          </w:p>
        </w:tc>
        <w:tc>
          <w:tcPr>
            <w:tcW w:w="4320" w:type="dxa"/>
          </w:tcPr>
          <w:p w14:paraId="3B7E5CBE" w14:textId="43EFF232" w:rsidR="003E11CC" w:rsidRDefault="003E11CC" w:rsidP="001042E7">
            <w:pPr>
              <w:spacing w:line="360" w:lineRule="auto"/>
              <w:rPr>
                <w:rStyle w:val="cp-pc-buildtable-body-product-title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(S1155/S1150) </w:t>
            </w:r>
            <w:proofErr w:type="spellStart"/>
            <w:r>
              <w:rPr>
                <w:rStyle w:val="cp-pc-buildtable-body-product-title"/>
              </w:rPr>
              <w:t>Original</w:t>
            </w:r>
            <w:proofErr w:type="spellEnd"/>
          </w:p>
        </w:tc>
        <w:tc>
          <w:tcPr>
            <w:tcW w:w="1164" w:type="dxa"/>
          </w:tcPr>
          <w:p w14:paraId="79B8C30E" w14:textId="476CA6A5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401FEEB7" w14:textId="20B26E7A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515 </w:t>
            </w:r>
          </w:p>
        </w:tc>
      </w:tr>
      <w:tr w:rsidR="005B6E1B" w:rsidRPr="003F5EB7" w14:paraId="0A22158D" w14:textId="77777777" w:rsidTr="003E11CC">
        <w:tc>
          <w:tcPr>
            <w:tcW w:w="2988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20" w:type="dxa"/>
          </w:tcPr>
          <w:p w14:paraId="1D29CF96" w14:textId="35BF22ED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MSI H510M PRO-E</w:t>
            </w:r>
          </w:p>
        </w:tc>
        <w:tc>
          <w:tcPr>
            <w:tcW w:w="1164" w:type="dxa"/>
          </w:tcPr>
          <w:p w14:paraId="680D63BD" w14:textId="2E41F543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4B836FB" w14:textId="02023F4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6560</w:t>
            </w:r>
          </w:p>
        </w:tc>
      </w:tr>
      <w:tr w:rsidR="005B6E1B" w:rsidRPr="003F5EB7" w14:paraId="1139A7E8" w14:textId="77777777" w:rsidTr="003E11CC">
        <w:tc>
          <w:tcPr>
            <w:tcW w:w="2988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20" w:type="dxa"/>
          </w:tcPr>
          <w:p w14:paraId="458361D2" w14:textId="4A346D93" w:rsidR="005B6E1B" w:rsidRPr="003B380C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>8Gb DDR4-2666MHz</w:t>
            </w:r>
            <w:r>
              <w:rPr>
                <w:rStyle w:val="cp-pc-buildtable-body-product-title"/>
                <w:lang w:val="en-US"/>
              </w:rPr>
              <w:t xml:space="preserve"> </w:t>
            </w:r>
            <w:proofErr w:type="spellStart"/>
            <w:r>
              <w:rPr>
                <w:rStyle w:val="cp-pc-buildtable-body-product-title"/>
                <w:lang w:val="en-US"/>
              </w:rPr>
              <w:t>Apacer</w:t>
            </w:r>
            <w:proofErr w:type="spellEnd"/>
            <w:r>
              <w:rPr>
                <w:rStyle w:val="cp-pc-buildtable-body-product-title"/>
                <w:lang w:val="en-US"/>
              </w:rPr>
              <w:t xml:space="preserve"> </w:t>
            </w:r>
          </w:p>
        </w:tc>
        <w:tc>
          <w:tcPr>
            <w:tcW w:w="1164" w:type="dxa"/>
          </w:tcPr>
          <w:p w14:paraId="5C4C8623" w14:textId="336AE5B4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EC2C62D" w14:textId="19AF576E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1710</w:t>
            </w:r>
          </w:p>
        </w:tc>
      </w:tr>
      <w:tr w:rsidR="005B6E1B" w:rsidRPr="003F5EB7" w14:paraId="3D2AE2B6" w14:textId="77777777" w:rsidTr="003E11CC">
        <w:tc>
          <w:tcPr>
            <w:tcW w:w="2988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20" w:type="dxa"/>
          </w:tcPr>
          <w:p w14:paraId="39A95B3B" w14:textId="4D4A745B" w:rsidR="005B6E1B" w:rsidRPr="003B380C" w:rsidRDefault="003B380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cp-pc-buildtable-body-product-title"/>
              </w:rPr>
              <w:t>Toshiba</w:t>
            </w:r>
            <w:proofErr w:type="spellEnd"/>
            <w:r>
              <w:rPr>
                <w:rStyle w:val="cp-pc-buildtable-body-product-title"/>
              </w:rPr>
              <w:t xml:space="preserve"> 1Tb P300</w:t>
            </w:r>
          </w:p>
        </w:tc>
        <w:tc>
          <w:tcPr>
            <w:tcW w:w="1164" w:type="dxa"/>
          </w:tcPr>
          <w:p w14:paraId="311DBFAD" w14:textId="26FB067B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D4F1022" w14:textId="4CF70FA9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3500</w:t>
            </w:r>
          </w:p>
        </w:tc>
      </w:tr>
      <w:tr w:rsidR="00106789" w:rsidRPr="003F5EB7" w14:paraId="79FE1EDA" w14:textId="77777777" w:rsidTr="003E11CC">
        <w:tc>
          <w:tcPr>
            <w:tcW w:w="2988" w:type="dxa"/>
          </w:tcPr>
          <w:p w14:paraId="425704A2" w14:textId="12D20552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SSD </w:t>
            </w:r>
            <w:r>
              <w:rPr>
                <w:szCs w:val="28"/>
                <w:shd w:val="clear" w:color="auto" w:fill="FFFFFF"/>
                <w:lang w:val="ru-RU"/>
              </w:rPr>
              <w:t>диск</w:t>
            </w:r>
          </w:p>
        </w:tc>
        <w:tc>
          <w:tcPr>
            <w:tcW w:w="4320" w:type="dxa"/>
          </w:tcPr>
          <w:p w14:paraId="1F59845C" w14:textId="4C4BC76B" w:rsidR="00106789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cp-pc-buildtable-body-product-title"/>
              </w:rPr>
              <w:t xml:space="preserve">SSD 120Gb </w:t>
            </w:r>
            <w:proofErr w:type="spellStart"/>
            <w:r>
              <w:rPr>
                <w:rStyle w:val="cp-pc-buildtable-body-product-title"/>
              </w:rPr>
              <w:t>Hikvision</w:t>
            </w:r>
            <w:proofErr w:type="spellEnd"/>
            <w:r>
              <w:rPr>
                <w:rStyle w:val="cp-pc-buildtable-body-product-title"/>
              </w:rPr>
              <w:t xml:space="preserve"> C100</w:t>
            </w:r>
          </w:p>
        </w:tc>
        <w:tc>
          <w:tcPr>
            <w:tcW w:w="1164" w:type="dxa"/>
          </w:tcPr>
          <w:p w14:paraId="4837782A" w14:textId="465049A4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309CCAF" w14:textId="3CB8B13E" w:rsidR="00106789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975</w:t>
            </w:r>
          </w:p>
        </w:tc>
      </w:tr>
      <w:tr w:rsidR="005B6E1B" w:rsidRPr="003F5EB7" w14:paraId="103925C4" w14:textId="77777777" w:rsidTr="003E11CC">
        <w:tc>
          <w:tcPr>
            <w:tcW w:w="2988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320" w:type="dxa"/>
          </w:tcPr>
          <w:p w14:paraId="38B3B6E5" w14:textId="1263905A" w:rsidR="005B6E1B" w:rsidRPr="003F5EB7" w:rsidRDefault="003B38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Sinotex</w:t>
            </w:r>
            <w:proofErr w:type="spellEnd"/>
            <w:r>
              <w:rPr>
                <w:rStyle w:val="cp-pc-buildtable-body-product-title"/>
              </w:rPr>
              <w:t xml:space="preserve"> GTX1650 4GB GDDR6</w:t>
            </w:r>
          </w:p>
        </w:tc>
        <w:tc>
          <w:tcPr>
            <w:tcW w:w="1164" w:type="dxa"/>
          </w:tcPr>
          <w:p w14:paraId="617C468E" w14:textId="11260142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ABADD8" w14:textId="25CC565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15690</w:t>
            </w:r>
          </w:p>
        </w:tc>
      </w:tr>
      <w:tr w:rsidR="005B6E1B" w:rsidRPr="003F5EB7" w14:paraId="2F332C62" w14:textId="77777777" w:rsidTr="003E11CC">
        <w:tc>
          <w:tcPr>
            <w:tcW w:w="2988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20" w:type="dxa"/>
          </w:tcPr>
          <w:p w14:paraId="4272630D" w14:textId="64CDED2D" w:rsidR="005B6E1B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  <w:lang w:val="en-US"/>
              </w:rPr>
              <w:t>F</w:t>
            </w:r>
            <w:proofErr w:type="spellStart"/>
            <w:r w:rsidR="003B380C">
              <w:rPr>
                <w:rStyle w:val="cp-pc-buildtable-body-product-title"/>
              </w:rPr>
              <w:t>ormula</w:t>
            </w:r>
            <w:proofErr w:type="spellEnd"/>
            <w:r w:rsidR="003B380C">
              <w:rPr>
                <w:rStyle w:val="cp-pc-buildtable-body-product-title"/>
              </w:rPr>
              <w:t xml:space="preserve"> CL-3302B RGB </w:t>
            </w:r>
            <w:proofErr w:type="spellStart"/>
            <w:r w:rsidR="003B380C">
              <w:rPr>
                <w:rStyle w:val="cp-pc-buildtable-body-product-title"/>
              </w:rPr>
              <w:t>Black</w:t>
            </w:r>
            <w:proofErr w:type="spellEnd"/>
          </w:p>
        </w:tc>
        <w:tc>
          <w:tcPr>
            <w:tcW w:w="1164" w:type="dxa"/>
          </w:tcPr>
          <w:p w14:paraId="394ED1A6" w14:textId="7A0AEAEF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FCDA4AC" w14:textId="379E2705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3590</w:t>
            </w:r>
          </w:p>
        </w:tc>
      </w:tr>
      <w:tr w:rsidR="005B6E1B" w:rsidRPr="003F5EB7" w14:paraId="5342A5C3" w14:textId="77777777" w:rsidTr="003E11CC">
        <w:tc>
          <w:tcPr>
            <w:tcW w:w="2988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20" w:type="dxa"/>
          </w:tcPr>
          <w:p w14:paraId="326F10A2" w14:textId="5F84B51E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A</w:t>
            </w:r>
            <w:proofErr w:type="spellStart"/>
            <w:r>
              <w:rPr>
                <w:rStyle w:val="cp-pc-buildtable-body-product-title"/>
              </w:rPr>
              <w:t>erocool</w:t>
            </w:r>
            <w:proofErr w:type="spellEnd"/>
            <w:r>
              <w:rPr>
                <w:rStyle w:val="cp-pc-buildtable-body-product-title"/>
              </w:rPr>
              <w:t>, VX PLUS 550</w:t>
            </w:r>
          </w:p>
        </w:tc>
        <w:tc>
          <w:tcPr>
            <w:tcW w:w="1164" w:type="dxa"/>
          </w:tcPr>
          <w:p w14:paraId="69DDE3BA" w14:textId="0FE3C83D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00763E5A" w14:textId="6655EB36" w:rsidR="005B6E1B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2800</w:t>
            </w:r>
          </w:p>
        </w:tc>
      </w:tr>
      <w:tr w:rsidR="003E11CC" w:rsidRPr="003F5EB7" w14:paraId="4B3FF6D5" w14:textId="77777777" w:rsidTr="003E11CC">
        <w:tc>
          <w:tcPr>
            <w:tcW w:w="2988" w:type="dxa"/>
          </w:tcPr>
          <w:p w14:paraId="2C9BCEB7" w14:textId="57609607" w:rsidR="003E11CC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Оптический привод</w:t>
            </w:r>
          </w:p>
        </w:tc>
        <w:tc>
          <w:tcPr>
            <w:tcW w:w="4320" w:type="dxa"/>
          </w:tcPr>
          <w:p w14:paraId="705616D9" w14:textId="2C697B61" w:rsid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>DVD-RW ASUS DRW-24D5MT</w:t>
            </w:r>
          </w:p>
        </w:tc>
        <w:tc>
          <w:tcPr>
            <w:tcW w:w="1164" w:type="dxa"/>
          </w:tcPr>
          <w:p w14:paraId="31B787E8" w14:textId="308597EA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8E59988" w14:textId="097799A2" w:rsidR="003E11CC" w:rsidRPr="003E11CC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1810</w:t>
            </w:r>
          </w:p>
        </w:tc>
      </w:tr>
      <w:tr w:rsidR="00106789" w:rsidRPr="003F5EB7" w14:paraId="604E7F06" w14:textId="77777777" w:rsidTr="003E11CC">
        <w:tc>
          <w:tcPr>
            <w:tcW w:w="2988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20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164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F65972D" w:rsidR="00106789" w:rsidRPr="003F5EB7" w:rsidRDefault="003E11CC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42960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65C964A6" w:rsidR="00AA0463" w:rsidRPr="003F5EB7" w:rsidRDefault="003E11CC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Acer</w:t>
            </w:r>
            <w:proofErr w:type="spellEnd"/>
            <w:r>
              <w:rPr>
                <w:rStyle w:val="cp-pc-buildtable-body-product-title"/>
              </w:rPr>
              <w:t xml:space="preserve"> K222HQLbd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0508F9A7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6870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6F8C88CF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Defender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Element</w:t>
            </w:r>
            <w:proofErr w:type="spellEnd"/>
            <w:r>
              <w:rPr>
                <w:rStyle w:val="cp-pc-buildtable-body-product-title"/>
              </w:rPr>
              <w:t xml:space="preserve"> HB-190</w:t>
            </w:r>
          </w:p>
        </w:tc>
        <w:tc>
          <w:tcPr>
            <w:tcW w:w="851" w:type="dxa"/>
          </w:tcPr>
          <w:p w14:paraId="349ABAFE" w14:textId="4EC91145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2F047931" w14:textId="66945F46" w:rsidR="00AA0463" w:rsidRPr="00CE7960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370</w:t>
            </w: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596ACC16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Defender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Classic</w:t>
            </w:r>
            <w:proofErr w:type="spellEnd"/>
            <w:r>
              <w:rPr>
                <w:rStyle w:val="cp-pc-buildtable-body-product-title"/>
              </w:rPr>
              <w:t xml:space="preserve"> MB-230</w:t>
            </w:r>
          </w:p>
        </w:tc>
        <w:tc>
          <w:tcPr>
            <w:tcW w:w="851" w:type="dxa"/>
          </w:tcPr>
          <w:p w14:paraId="188C7E0F" w14:textId="12A8731D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0CCD65F" w14:textId="4C9EC33B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180</w:t>
            </w: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A99A1D5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Perfeo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Cabinet</w:t>
            </w:r>
            <w:proofErr w:type="spellEnd"/>
            <w:r>
              <w:rPr>
                <w:rStyle w:val="cp-pc-buildtable-body-product-title"/>
              </w:rPr>
              <w:t xml:space="preserve"> 2.0</w:t>
            </w:r>
          </w:p>
        </w:tc>
        <w:tc>
          <w:tcPr>
            <w:tcW w:w="851" w:type="dxa"/>
          </w:tcPr>
          <w:p w14:paraId="7EE94333" w14:textId="6354DA5A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5C3EAA5" w14:textId="2A3A3536" w:rsidR="009A7A25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495</w:t>
            </w: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22EABC7C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Коврик для мыши</w:t>
            </w:r>
          </w:p>
        </w:tc>
        <w:tc>
          <w:tcPr>
            <w:tcW w:w="4819" w:type="dxa"/>
          </w:tcPr>
          <w:p w14:paraId="5D1B39E9" w14:textId="4F509B52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Gembird</w:t>
            </w:r>
            <w:proofErr w:type="spellEnd"/>
            <w:r>
              <w:rPr>
                <w:rStyle w:val="cp-pc-buildtable-body-product-title"/>
              </w:rPr>
              <w:t xml:space="preserve"> MP-GAME11</w:t>
            </w:r>
          </w:p>
        </w:tc>
        <w:tc>
          <w:tcPr>
            <w:tcW w:w="851" w:type="dxa"/>
          </w:tcPr>
          <w:p w14:paraId="78898F6F" w14:textId="49499F16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05095D3" w14:textId="7B39577B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110</w:t>
            </w: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38E1F036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Принтер</w:t>
            </w:r>
          </w:p>
        </w:tc>
        <w:tc>
          <w:tcPr>
            <w:tcW w:w="4819" w:type="dxa"/>
          </w:tcPr>
          <w:p w14:paraId="6A4E49F0" w14:textId="2EC6054A" w:rsidR="00AA0463" w:rsidRPr="003F5EB7" w:rsidRDefault="00CE7960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Canon</w:t>
            </w:r>
            <w:proofErr w:type="spellEnd"/>
            <w:r>
              <w:rPr>
                <w:rStyle w:val="cp-pc-buildtable-body-product-title"/>
              </w:rPr>
              <w:t xml:space="preserve"> PIXMA MG2540S</w:t>
            </w:r>
          </w:p>
        </w:tc>
        <w:tc>
          <w:tcPr>
            <w:tcW w:w="851" w:type="dxa"/>
          </w:tcPr>
          <w:p w14:paraId="58776097" w14:textId="2868FA84" w:rsidR="00AA0463" w:rsidRPr="00CE7960" w:rsidRDefault="00CE7960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6C169FA" w14:textId="1C5CE949" w:rsidR="00AA0463" w:rsidRPr="009A7A25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6610</w:t>
            </w: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69A7AFA0" w:rsidR="00AA0463" w:rsidRPr="003F5EB7" w:rsidRDefault="009A7A25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14635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</w:t>
      </w:r>
      <w:bookmarkStart w:id="0" w:name="_GoBack"/>
      <w:r w:rsidRPr="003F5EB7">
        <w:rPr>
          <w:szCs w:val="28"/>
        </w:rPr>
        <w:t xml:space="preserve">ОС </w:t>
      </w:r>
      <w:r w:rsidRPr="003F5EB7">
        <w:rPr>
          <w:szCs w:val="28"/>
          <w:highlight w:val="yellow"/>
          <w:lang w:val="ru-RU"/>
        </w:rPr>
        <w:t>указать свою</w:t>
      </w:r>
      <w:bookmarkEnd w:id="0"/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6806DD" w14:textId="77777777" w:rsidR="00E64055" w:rsidRDefault="00E64055">
      <w:r>
        <w:separator/>
      </w:r>
    </w:p>
  </w:endnote>
  <w:endnote w:type="continuationSeparator" w:id="0">
    <w:p w14:paraId="613A1321" w14:textId="77777777" w:rsidR="00E64055" w:rsidRDefault="00E64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C489D72-2CBD-44C8-8376-25610F5F624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187D8E0-9591-4C1C-B329-389B8CF0FA06}"/>
    <w:embedBold r:id="rId3" w:fontKey="{E47FC4CB-6CC2-43F0-B4B5-6F7D3A22812B}"/>
    <w:embedItalic r:id="rId4" w:fontKey="{6FA61006-0F50-4FB8-9043-C4A4A7ACBFC9}"/>
    <w:embedBoldItalic r:id="rId5" w:fontKey="{E2359F6A-B881-4F91-81B0-9DDEE877F3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B03F0CC8-21DA-4348-9D47-FEDC3696EA00}"/>
    <w:embedItalic r:id="rId7" w:fontKey="{81BF1C1E-1B83-4BF9-9B6F-3DBBF6C78A4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CA86142-4208-4407-B013-7E3B384022B8}"/>
  </w:font>
  <w:font w:name="ISOCPEUR">
    <w:altName w:val="Cambria"/>
    <w:panose1 w:val="00000000000000000000"/>
    <w:charset w:val="00"/>
    <w:family w:val="roman"/>
    <w:notTrueType/>
    <w:pitch w:val="default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9" w:fontKey="{53014096-EC4F-4CE8-A88A-93230690D5D4}"/>
    <w:embedItalic r:id="rId10" w:fontKey="{29F40C03-6B85-4F98-A5C9-7D98909F494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0045AF3B-F49D-413A-8722-D45CEAE33F5D}"/>
  </w:font>
  <w:font w:name="Journa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B6F1E2AD-A1E4-44B6-9D3A-2B3FC16EF873}"/>
    <w:embedBold r:id="rId13" w:fontKey="{11C88BF9-DE73-4D94-8369-4CA7F006697E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4" w:fontKey="{CC557347-BB6E-481A-9B21-C6FD66471249}"/>
    <w:embedItalic r:id="rId15" w:fontKey="{DB1C4B0A-1858-4AC1-B901-D37CD17E6A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9E3D31CD-CBC3-4BC7-A66A-44BA89CFD5F8}"/>
    <w:embedItalic r:id="rId17" w:fontKey="{BB1FAC66-B609-4E80-8C21-862F11C11614}"/>
  </w:font>
  <w:font w:name="Nimbus Roman No9 L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36C0E5E2-BA42-49AC-84B8-3221D3E6526A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1DCB6BE2-90E6-4293-8B4C-5189781C5AF6}"/>
  </w:font>
  <w:font w:name="Arial-ItalicM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8DE39364-65EA-4032-AD3F-8F7DD6DA05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E7A9B" w14:textId="77777777" w:rsidR="00E64055" w:rsidRDefault="00E64055">
      <w:r>
        <w:separator/>
      </w:r>
    </w:p>
  </w:footnote>
  <w:footnote w:type="continuationSeparator" w:id="0">
    <w:p w14:paraId="7FA4E996" w14:textId="77777777" w:rsidR="00E64055" w:rsidRDefault="00E640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E64055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2589005A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608E4379" w:rsidR="00B94A07" w:rsidRDefault="00783AE7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Гафаров О.Ю.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E64055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213DA9E6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783AE7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87D8D"/>
    <w:rsid w:val="00396FB8"/>
    <w:rsid w:val="003A0131"/>
    <w:rsid w:val="003A2E23"/>
    <w:rsid w:val="003B380C"/>
    <w:rsid w:val="003C3B6C"/>
    <w:rsid w:val="003D0BB2"/>
    <w:rsid w:val="003D4930"/>
    <w:rsid w:val="003D5019"/>
    <w:rsid w:val="003E11CC"/>
    <w:rsid w:val="003E2797"/>
    <w:rsid w:val="003E291B"/>
    <w:rsid w:val="003E3812"/>
    <w:rsid w:val="003F1592"/>
    <w:rsid w:val="003F349D"/>
    <w:rsid w:val="003F5EB7"/>
    <w:rsid w:val="00401D43"/>
    <w:rsid w:val="00405FFA"/>
    <w:rsid w:val="004113EC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4448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5E40FC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3AE7"/>
    <w:rsid w:val="00787098"/>
    <w:rsid w:val="0078744C"/>
    <w:rsid w:val="007B63D7"/>
    <w:rsid w:val="007B77A9"/>
    <w:rsid w:val="007E277A"/>
    <w:rsid w:val="007E78EE"/>
    <w:rsid w:val="008106C8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7368E"/>
    <w:rsid w:val="00981779"/>
    <w:rsid w:val="009A7058"/>
    <w:rsid w:val="009A7A25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5628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1F0E"/>
    <w:rsid w:val="00C0235A"/>
    <w:rsid w:val="00C11D91"/>
    <w:rsid w:val="00C12D00"/>
    <w:rsid w:val="00C14C6E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E7960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A2AA1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64055"/>
    <w:rsid w:val="00E95DEE"/>
    <w:rsid w:val="00E96D8C"/>
    <w:rsid w:val="00EB6D90"/>
    <w:rsid w:val="00EC3C79"/>
    <w:rsid w:val="00ED24D6"/>
    <w:rsid w:val="00ED29D9"/>
    <w:rsid w:val="00ED4E45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70"/>
        <o:r id="V:Rule3" type="connector" idref="#_x0000_s1069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cp-pc-buildtable-body-product-title">
    <w:name w:val="cp-pc-build__table-body-product-title"/>
    <w:basedOn w:val="a1"/>
    <w:rsid w:val="003B38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F8D2BF9-3948-4830-9246-BDE0DF1F4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330</TotalTime>
  <Pages>14</Pages>
  <Words>1912</Words>
  <Characters>10899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12786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36</cp:revision>
  <cp:lastPrinted>2014-06-07T14:51:00Z</cp:lastPrinted>
  <dcterms:created xsi:type="dcterms:W3CDTF">2019-11-30T08:58:00Z</dcterms:created>
  <dcterms:modified xsi:type="dcterms:W3CDTF">2023-04-18T17:52:00Z</dcterms:modified>
</cp:coreProperties>
</file>