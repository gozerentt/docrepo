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D2F057E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85583F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2941542" w:rsidR="00C11D91" w:rsidRPr="0085583F" w:rsidRDefault="0085583F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Братишко</w:t>
            </w:r>
            <w:proofErr w:type="spellEnd"/>
            <w:r>
              <w:rPr>
                <w:szCs w:val="28"/>
                <w:lang w:val="ru-RU"/>
              </w:rPr>
              <w:t xml:space="preserve"> Д.И.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242F50C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85583F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21B2CD00" w:rsidR="00CA7E0F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472D64EC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13.3pt;margin-top:15.4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30ED5F97" w:rsidR="00CA7E0F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6AF962B">
          <v:rect id="_x0000_s1031" style="position:absolute;left:0;text-align:left;margin-left:92.7pt;margin-top:10.95pt;width:255.1pt;height:113.4pt;z-index:251699200"/>
        </w:pict>
      </w:r>
      <w:r>
        <w:rPr>
          <w:noProof/>
          <w:szCs w:val="28"/>
        </w:rPr>
        <w:pict w14:anchorId="23D76540">
          <v:rect id="_x0000_s1054" style="position:absolute;left:0;text-align:left;margin-left:279.2pt;margin-top:10.95pt;width:34pt;height:22.7pt;z-index:251709440"/>
        </w:pict>
      </w:r>
      <w:r>
        <w:rPr>
          <w:noProof/>
          <w:szCs w:val="28"/>
        </w:rPr>
        <w:pict w14:anchorId="3D3B66EB">
          <v:rect id="_x0000_s1053" style="position:absolute;left:0;text-align:left;margin-left:239.85pt;margin-top:10.95pt;width:34pt;height:22.7pt;z-index:251708416"/>
        </w:pict>
      </w:r>
      <w:r>
        <w:rPr>
          <w:noProof/>
          <w:szCs w:val="28"/>
        </w:rPr>
        <w:pict w14:anchorId="43F633A6">
          <v:rect id="_x0000_s1052" style="position:absolute;left:0;text-align:left;margin-left:200.2pt;margin-top:10.95pt;width:34pt;height:22.7pt;z-index:251707392"/>
        </w:pict>
      </w:r>
      <w:r>
        <w:rPr>
          <w:noProof/>
          <w:szCs w:val="28"/>
        </w:rPr>
        <w:pict w14:anchorId="4C398468">
          <v:rect id="_x0000_s1037" style="position:absolute;left:0;text-align:left;margin-left:160.35pt;margin-top:10.95pt;width:34pt;height:22.7pt;z-index:251704320"/>
        </w:pict>
      </w:r>
      <w:r>
        <w:rPr>
          <w:noProof/>
          <w:szCs w:val="28"/>
        </w:rPr>
        <w:pict w14:anchorId="6A4500E2">
          <v:rect id="_x0000_s1032" style="position:absolute;left:0;text-align:left;margin-left:120.7pt;margin-top:10.95pt;width:34pt;height:22.7pt;z-index:251700224"/>
        </w:pict>
      </w:r>
    </w:p>
    <w:p w14:paraId="6551C995" w14:textId="2267A5FF" w:rsidR="00B77468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7AC8C2D3">
          <v:rect id="_x0000_s1043" style="position:absolute;left:0;text-align:left;margin-left:324.85pt;margin-top:1.05pt;width:22.7pt;height:34pt;z-index:251705344"/>
        </w:pict>
      </w:r>
      <w:r>
        <w:rPr>
          <w:noProof/>
          <w:szCs w:val="28"/>
        </w:rPr>
        <w:pict w14:anchorId="4C32A234">
          <v:rect id="_x0000_s1033" style="position:absolute;left:0;text-align:left;margin-left:92.7pt;margin-top:13.05pt;width:22.7pt;height:34pt;z-index:251701248"/>
        </w:pict>
      </w:r>
    </w:p>
    <w:p w14:paraId="2B8E71A7" w14:textId="1BF99DAC" w:rsidR="00B77468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75E9EAAB">
          <v:shape id="_x0000_s1064" type="#_x0000_t202" style="position:absolute;left:0;text-align:left;margin-left:343.3pt;margin-top:11.4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343D94F">
          <v:shape id="Надпись 2" o:spid="_x0000_s1061" type="#_x0000_t202" style="position:absolute;left:0;text-align:left;margin-left:66.5pt;margin-top:10.3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</w:p>
    <w:p w14:paraId="41DF4BFA" w14:textId="321AA698" w:rsidR="00B77468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73E87E2">
          <v:rect id="_x0000_s1034" style="position:absolute;left:0;text-align:left;margin-left:92.7pt;margin-top:3.75pt;width:22.7pt;height:34pt;z-index:251702272"/>
        </w:pict>
      </w:r>
    </w:p>
    <w:p w14:paraId="7C34B59B" w14:textId="4375F427" w:rsidR="00B77468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0CEDC2B3">
          <v:rect id="_x0000_s1065" style="position:absolute;left:0;text-align:left;margin-left:92.7pt;margin-top:17.25pt;width:10.5pt;height:10.5pt;z-index:251719680"/>
        </w:pict>
      </w:r>
      <w:r>
        <w:rPr>
          <w:noProof/>
          <w:szCs w:val="28"/>
        </w:rPr>
        <w:pict w14:anchorId="26E64574">
          <v:shape id="_x0000_s1063" type="#_x0000_t202" style="position:absolute;left:0;text-align:left;margin-left:213.3pt;margin-top:23.6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1FE669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left:0;text-align:left;margin-left:300.75pt;margin-top:3.8pt;width:20.25pt;height:22.7pt;flip:x y;z-index:251714560" o:connectortype="straight" strokeweight="2pt"/>
        </w:pict>
      </w:r>
      <w:r>
        <w:rPr>
          <w:noProof/>
          <w:szCs w:val="28"/>
        </w:rPr>
        <w:pict w14:anchorId="2ACB08AE">
          <v:rect id="_x0000_s1057" style="position:absolute;left:0;text-align:left;margin-left:200.2pt;margin-top:5.05pt;width:34pt;height:22.7pt;z-index:251712512"/>
        </w:pict>
      </w:r>
      <w:r>
        <w:rPr>
          <w:noProof/>
          <w:szCs w:val="28"/>
        </w:rPr>
        <w:pict w14:anchorId="64C8110D">
          <v:rect id="_x0000_s1056" style="position:absolute;left:0;text-align:left;margin-left:160.35pt;margin-top:5.05pt;width:34pt;height:22.7pt;z-index:251711488"/>
        </w:pict>
      </w:r>
      <w:r>
        <w:rPr>
          <w:noProof/>
          <w:szCs w:val="28"/>
        </w:rPr>
        <w:pict w14:anchorId="4A119085">
          <v:rect id="_x0000_s1055" style="position:absolute;left:0;text-align:left;margin-left:120.7pt;margin-top:5.05pt;width:34pt;height:22.7pt;z-index:251710464"/>
        </w:pict>
      </w:r>
      <w:r>
        <w:rPr>
          <w:noProof/>
          <w:szCs w:val="28"/>
        </w:rPr>
        <w:pict w14:anchorId="311A7A4A">
          <v:rect id="_x0000_s1058" style="position:absolute;left:0;text-align:left;margin-left:239.85pt;margin-top:5.05pt;width:34pt;height:22.7pt;z-index:251713536"/>
        </w:pict>
      </w:r>
    </w:p>
    <w:p w14:paraId="519B05C1" w14:textId="02C1933D" w:rsidR="00B77468" w:rsidRPr="003F5EB7" w:rsidRDefault="00964F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64D52660">
          <v:shape id="_x0000_s1069" type="#_x0000_t32" style="position:absolute;left:0;text-align:left;margin-left:65.35pt;margin-top:.35pt;width:23.25pt;height:21pt;flip:y;z-index:251723776" o:connectortype="straight"/>
        </w:pict>
      </w:r>
      <w:r>
        <w:rPr>
          <w:noProof/>
          <w:szCs w:val="28"/>
        </w:rPr>
        <w:pict w14:anchorId="458EAC48">
          <v:shape id="_x0000_s1066" type="#_x0000_t202" style="position:absolute;left:0;text-align:left;margin-left:36.7pt;margin-top:19.2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6588502C">
          <v:shape id="_x0000_s1070" type="#_x0000_t32" style="position:absolute;left:0;text-align:left;margin-left:328.5pt;margin-top:11.3pt;width:0;height:12.75pt;flip:y;z-index:251724800" o:connectortype="straight"/>
        </w:pict>
      </w:r>
      <w:r>
        <w:rPr>
          <w:noProof/>
          <w:szCs w:val="28"/>
        </w:rPr>
        <w:pict w14:anchorId="3C079F48">
          <v:shape id="_x0000_s1067" type="#_x0000_t202" style="position:absolute;left:0;text-align:left;margin-left:308.85pt;margin-top:19.75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</w:p>
    <w:p w14:paraId="6C6007AF" w14:textId="2ED48355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7E41A61D" w:rsidR="00B77468" w:rsidRPr="007E5FE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ru-RU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0D0733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D514DB" w:rsidRPr="00D514DB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78700A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1E77914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C17BFE" w:rsidRPr="00C17BFE">
        <w:rPr>
          <w:szCs w:val="28"/>
          <w:lang w:val="ru-RU"/>
        </w:rPr>
        <w:t>4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17BFE" w:rsidRPr="00C17BFE">
        <w:rPr>
          <w:szCs w:val="28"/>
          <w:lang w:val="ru-RU"/>
        </w:rPr>
        <w:t>4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C17BFE" w:rsidRPr="00C17BFE">
        <w:rPr>
          <w:szCs w:val="28"/>
          <w:lang w:val="ru-RU"/>
        </w:rPr>
        <w:t>5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B615DD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17BFE" w:rsidRPr="00C17BFE">
        <w:rPr>
          <w:szCs w:val="28"/>
          <w:lang w:val="ru-RU"/>
        </w:rPr>
        <w:t>7</w:t>
      </w:r>
      <w:r w:rsidRPr="003F5EB7">
        <w:rPr>
          <w:szCs w:val="28"/>
        </w:rPr>
        <w:t xml:space="preserve"> м, </w:t>
      </w:r>
      <w:r w:rsidR="00C17BFE" w:rsidRPr="00C17BFE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</w:t>
      </w:r>
      <w:r w:rsidR="00C17BFE" w:rsidRPr="00C17BFE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17BFE" w:rsidRPr="00C17BFE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5F49F1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5A26A5" w:rsidRPr="005A26A5">
        <w:rPr>
          <w:szCs w:val="28"/>
          <w:lang w:val="ru-RU"/>
        </w:rPr>
        <w:t>4</w:t>
      </w:r>
      <w:r w:rsidR="00021001" w:rsidRPr="003F5EB7">
        <w:rPr>
          <w:szCs w:val="28"/>
          <w:lang w:val="ru-RU"/>
        </w:rPr>
        <w:t xml:space="preserve"> м + </w:t>
      </w:r>
      <w:r w:rsidR="005A26A5" w:rsidRPr="005A26A5">
        <w:rPr>
          <w:szCs w:val="28"/>
          <w:lang w:val="ru-RU"/>
        </w:rPr>
        <w:t>9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5A26A5" w:rsidRPr="005A26A5">
        <w:rPr>
          <w:szCs w:val="28"/>
          <w:lang w:val="ru-RU"/>
        </w:rPr>
        <w:t>4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E1862F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5A26A5" w:rsidRPr="007E5FE7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5CF0A79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5A26A5" w:rsidRPr="005A26A5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5A26A5" w:rsidRPr="005A26A5">
        <w:rPr>
          <w:szCs w:val="28"/>
          <w:lang w:val="ru-RU"/>
        </w:rPr>
        <w:t>2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>1</w:t>
      </w:r>
      <w:r w:rsidR="005A26A5" w:rsidRPr="005A26A5">
        <w:rPr>
          <w:szCs w:val="28"/>
          <w:lang w:val="ru-RU"/>
        </w:rPr>
        <w:t>8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08B60F6C" w:rsidR="00CA7E0F" w:rsidRPr="003F5EB7" w:rsidRDefault="007E5FE7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  <w:r w:rsidR="00CA7E0F" w:rsidRPr="003F5EB7">
              <w:rPr>
                <w:szCs w:val="28"/>
              </w:rPr>
              <w:t>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DB2EA40" w:rsidR="00BB0E9C" w:rsidRPr="003F5EB7" w:rsidRDefault="007E5FE7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33292DE" w:rsidR="00BB0E9C" w:rsidRPr="007E5FE7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7E5FE7">
              <w:rPr>
                <w:szCs w:val="28"/>
                <w:lang w:val="en-US"/>
              </w:rPr>
              <w:t>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22828AB3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3324CED" w:rsidR="00BB0E9C" w:rsidRPr="007E5FE7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7E5FE7">
              <w:rPr>
                <w:szCs w:val="28"/>
                <w:lang w:val="en-US"/>
              </w:rPr>
              <w:t>2,2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50BC3A41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5B8C8118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1706B07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70E35297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F09CBFA" w:rsidR="00BB0E9C" w:rsidRPr="007E5FE7" w:rsidRDefault="007E5FE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129BA2AE" w:rsidR="00BB0E9C" w:rsidRPr="009F6AA9" w:rsidRDefault="009F6AA9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</w:tr>
    </w:tbl>
    <w:p w14:paraId="2C9981B9" w14:textId="499014B4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050E55" w:rsidRPr="00050E55">
        <w:rPr>
          <w:szCs w:val="28"/>
          <w:lang w:val="ru-RU"/>
        </w:rPr>
        <w:t>03,8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3A681E9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050E55" w:rsidRPr="00050E55">
        <w:rPr>
          <w:szCs w:val="28"/>
          <w:lang w:val="ru-RU"/>
        </w:rPr>
        <w:t>4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А1 + </w:t>
      </w:r>
      <w:r w:rsidR="00050E55" w:rsidRPr="009B7E81">
        <w:rPr>
          <w:szCs w:val="28"/>
          <w:lang w:val="ru-RU"/>
        </w:rPr>
        <w:t>9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9B7E81">
        <w:rPr>
          <w:szCs w:val="28"/>
          <w:lang w:val="ru-RU"/>
        </w:rPr>
        <w:t>19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9B7E81">
        <w:rPr>
          <w:szCs w:val="28"/>
          <w:lang w:val="ru-RU"/>
        </w:rPr>
        <w:t>0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C74F6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B7E81">
        <w:rPr>
          <w:szCs w:val="28"/>
          <w:lang w:val="ru-RU"/>
        </w:rPr>
        <w:t>28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EBC17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762543">
        <w:rPr>
          <w:szCs w:val="28"/>
          <w:lang w:val="ru-RU"/>
        </w:rPr>
        <w:t>2</w:t>
      </w:r>
      <w:r w:rsidRPr="003F5EB7">
        <w:rPr>
          <w:szCs w:val="28"/>
        </w:rPr>
        <w:t xml:space="preserve"> штук розеток плюс 2 розетки и 1</w:t>
      </w:r>
      <w:r w:rsidR="00762543">
        <w:rPr>
          <w:szCs w:val="28"/>
          <w:lang w:val="ru-RU"/>
        </w:rPr>
        <w:t>2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13B6768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2F27BE" w:rsidRPr="002F27BE">
        <w:rPr>
          <w:szCs w:val="28"/>
          <w:lang w:val="ru-RU"/>
        </w:rPr>
        <w:t>72</w:t>
      </w:r>
      <w:r w:rsidRPr="003F5EB7">
        <w:rPr>
          <w:szCs w:val="28"/>
        </w:rPr>
        <w:t xml:space="preserve"> руб.</w:t>
      </w:r>
    </w:p>
    <w:p w14:paraId="05BBA928" w14:textId="7E8739D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762543" w:rsidRPr="003F5EB7">
        <w:rPr>
          <w:szCs w:val="28"/>
        </w:rPr>
        <w:t>1</w:t>
      </w:r>
      <w:r w:rsidR="00762543" w:rsidRPr="00050E55">
        <w:rPr>
          <w:szCs w:val="28"/>
          <w:lang w:val="ru-RU"/>
        </w:rPr>
        <w:t>03,8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762543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0877B8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C26454">
        <w:rPr>
          <w:szCs w:val="28"/>
          <w:lang w:val="ru-RU"/>
        </w:rPr>
        <w:t>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C26454">
        <w:rPr>
          <w:szCs w:val="28"/>
          <w:lang w:val="ru-RU"/>
        </w:rPr>
        <w:t>47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C26454">
        <w:rPr>
          <w:szCs w:val="28"/>
          <w:lang w:val="ru-RU"/>
        </w:rPr>
        <w:t>470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2500113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C26454">
        <w:rPr>
          <w:szCs w:val="28"/>
          <w:lang w:val="ru-RU"/>
        </w:rPr>
        <w:t>28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C26454">
        <w:rPr>
          <w:szCs w:val="28"/>
          <w:lang w:val="ru-RU"/>
        </w:rPr>
        <w:t>19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C26454" w:rsidRPr="00C26454">
        <w:rPr>
          <w:szCs w:val="28"/>
          <w:lang w:val="ru-RU"/>
        </w:rPr>
        <w:t xml:space="preserve">5.32 </w:t>
      </w:r>
      <w:r w:rsidRPr="003F5EB7">
        <w:rPr>
          <w:szCs w:val="28"/>
        </w:rPr>
        <w:t>руб.</w:t>
      </w:r>
    </w:p>
    <w:p w14:paraId="13AC2DA7" w14:textId="5274934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C26454" w:rsidRPr="00C26454">
        <w:rPr>
          <w:szCs w:val="28"/>
          <w:lang w:val="ru-RU"/>
        </w:rPr>
        <w:t>83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C26454" w:rsidRPr="00C26454">
        <w:rPr>
          <w:szCs w:val="28"/>
        </w:rPr>
        <w:t>1162</w:t>
      </w:r>
      <w:r w:rsidRPr="003F5EB7">
        <w:rPr>
          <w:szCs w:val="28"/>
        </w:rPr>
        <w:t xml:space="preserve"> руб.</w:t>
      </w:r>
    </w:p>
    <w:p w14:paraId="4F6008CE" w14:textId="2A8F58E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2F27BE" w:rsidRPr="002F27BE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2F27BE" w:rsidRPr="002F27BE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323E95F6" w14:textId="10A3236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2F27BE" w:rsidRPr="002F27BE">
        <w:rPr>
          <w:szCs w:val="28"/>
          <w:lang w:val="ru-RU"/>
        </w:rPr>
        <w:t>02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2F27BE" w:rsidRPr="002F27BE">
        <w:rPr>
          <w:szCs w:val="28"/>
          <w:lang w:val="ru-RU"/>
        </w:rPr>
        <w:t>5979</w:t>
      </w:r>
      <w:r w:rsidR="002F27BE">
        <w:rPr>
          <w:szCs w:val="28"/>
          <w:lang w:val="en-US"/>
        </w:rPr>
        <w:t>,</w:t>
      </w:r>
      <w:r w:rsidR="002F27BE" w:rsidRPr="002F27BE">
        <w:rPr>
          <w:szCs w:val="28"/>
          <w:lang w:val="ru-RU"/>
        </w:rPr>
        <w:t>6</w:t>
      </w:r>
      <w:r w:rsidRPr="003F5EB7">
        <w:rPr>
          <w:szCs w:val="28"/>
        </w:rPr>
        <w:t xml:space="preserve"> руб.</w:t>
      </w:r>
    </w:p>
    <w:p w14:paraId="440CEBAA" w14:textId="75BDEE82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2F27BE">
        <w:rPr>
          <w:szCs w:val="28"/>
          <w:lang w:val="en-US"/>
        </w:rPr>
        <w:t>11849,92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3EEDEDC9" w:rsidR="00322E10" w:rsidRPr="00C26454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274</w:t>
            </w:r>
            <w:r w:rsidR="00C26454">
              <w:rPr>
                <w:szCs w:val="28"/>
                <w:lang w:val="ru-RU"/>
              </w:rPr>
              <w:t>7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3B8AB750" w:rsidR="00322E10" w:rsidRPr="00C26454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274</w:t>
            </w:r>
            <w:r w:rsidR="00C26454">
              <w:rPr>
                <w:szCs w:val="28"/>
                <w:lang w:val="ru-RU"/>
              </w:rPr>
              <w:t>7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5C00378E" w:rsidR="00322E10" w:rsidRPr="002F27BE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83</w:t>
            </w:r>
          </w:p>
        </w:tc>
        <w:tc>
          <w:tcPr>
            <w:tcW w:w="1559" w:type="dxa"/>
            <w:vAlign w:val="center"/>
          </w:tcPr>
          <w:p w14:paraId="58632809" w14:textId="76D02084" w:rsidR="00322E10" w:rsidRPr="002F27BE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2F27BE">
              <w:rPr>
                <w:szCs w:val="28"/>
                <w:lang w:val="en-US"/>
              </w:rPr>
              <w:t>4</w:t>
            </w:r>
          </w:p>
        </w:tc>
        <w:tc>
          <w:tcPr>
            <w:tcW w:w="1418" w:type="dxa"/>
            <w:vAlign w:val="center"/>
          </w:tcPr>
          <w:p w14:paraId="6F03B9C2" w14:textId="0BC50B22" w:rsidR="00322E10" w:rsidRPr="002F27BE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="002F27BE">
              <w:rPr>
                <w:szCs w:val="28"/>
                <w:lang w:val="en-US"/>
              </w:rPr>
              <w:t>162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4577FE44" w:rsidR="00322E10" w:rsidRPr="003F5EB7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59" w:type="dxa"/>
            <w:vAlign w:val="center"/>
          </w:tcPr>
          <w:p w14:paraId="5CDC0FC9" w14:textId="7EEFD63D" w:rsidR="00322E10" w:rsidRPr="002F27BE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2F27BE">
              <w:rPr>
                <w:szCs w:val="28"/>
                <w:lang w:val="en-US"/>
              </w:rPr>
              <w:t>5</w:t>
            </w:r>
          </w:p>
        </w:tc>
        <w:tc>
          <w:tcPr>
            <w:tcW w:w="1418" w:type="dxa"/>
            <w:vAlign w:val="center"/>
          </w:tcPr>
          <w:p w14:paraId="01567381" w14:textId="4912398A" w:rsidR="00322E10" w:rsidRPr="002F27BE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45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23C84B7A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2F27BE">
              <w:rPr>
                <w:szCs w:val="28"/>
                <w:lang w:val="en-US"/>
              </w:rPr>
              <w:t>72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5829C900" w:rsidR="00322E10" w:rsidRPr="002F27BE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13</w:t>
            </w:r>
            <w:r w:rsidR="002F27BE">
              <w:rPr>
                <w:szCs w:val="28"/>
                <w:lang w:val="en-US"/>
              </w:rPr>
              <w:t>72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5ECE9EB4" w:rsidR="00322E10" w:rsidRPr="00C26454" w:rsidRDefault="00C26454" w:rsidP="00322E10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47</w:t>
            </w:r>
          </w:p>
        </w:tc>
        <w:tc>
          <w:tcPr>
            <w:tcW w:w="1559" w:type="dxa"/>
            <w:vAlign w:val="center"/>
          </w:tcPr>
          <w:p w14:paraId="77F36F87" w14:textId="55F231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26454">
              <w:rPr>
                <w:szCs w:val="28"/>
                <w:lang w:val="ru-RU"/>
              </w:rPr>
              <w:t>0</w:t>
            </w:r>
          </w:p>
        </w:tc>
        <w:tc>
          <w:tcPr>
            <w:tcW w:w="1418" w:type="dxa"/>
            <w:vAlign w:val="center"/>
          </w:tcPr>
          <w:p w14:paraId="510A85C7" w14:textId="253DF91C" w:rsidR="00322E10" w:rsidRPr="003F5EB7" w:rsidRDefault="00C26454" w:rsidP="00322E10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470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261B462C" w:rsidR="00322E10" w:rsidRPr="00C26454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C26454">
              <w:rPr>
                <w:szCs w:val="28"/>
                <w:lang w:val="en-US"/>
              </w:rPr>
              <w:t>19</w:t>
            </w:r>
          </w:p>
        </w:tc>
        <w:tc>
          <w:tcPr>
            <w:tcW w:w="1559" w:type="dxa"/>
            <w:vAlign w:val="center"/>
          </w:tcPr>
          <w:p w14:paraId="722758EA" w14:textId="392D3341" w:rsidR="00322E10" w:rsidRPr="00C26454" w:rsidRDefault="00C26454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28</w:t>
            </w:r>
          </w:p>
        </w:tc>
        <w:tc>
          <w:tcPr>
            <w:tcW w:w="1418" w:type="dxa"/>
            <w:vAlign w:val="center"/>
          </w:tcPr>
          <w:p w14:paraId="6A8AEF82" w14:textId="3F4A500F" w:rsidR="00322E10" w:rsidRPr="003F5EB7" w:rsidRDefault="00C26454" w:rsidP="00322E10">
            <w:pPr>
              <w:jc w:val="center"/>
              <w:rPr>
                <w:szCs w:val="28"/>
                <w:lang w:val="ru-RU"/>
              </w:rPr>
            </w:pPr>
            <w:r w:rsidRPr="00C26454">
              <w:rPr>
                <w:szCs w:val="28"/>
                <w:lang w:val="ru-RU"/>
              </w:rPr>
              <w:t>5</w:t>
            </w:r>
            <w:r>
              <w:rPr>
                <w:szCs w:val="28"/>
                <w:lang w:val="en-US"/>
              </w:rPr>
              <w:t>,</w:t>
            </w:r>
            <w:r w:rsidRPr="00C26454">
              <w:rPr>
                <w:szCs w:val="28"/>
                <w:lang w:val="ru-RU"/>
              </w:rPr>
              <w:t>32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0A399241" w14:textId="77777777" w:rsidR="00322E10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  <w:p w14:paraId="3E592442" w14:textId="3EACFF80" w:rsidR="002F27BE" w:rsidRPr="002F27BE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559" w:type="dxa"/>
            <w:vAlign w:val="center"/>
          </w:tcPr>
          <w:p w14:paraId="7562442B" w14:textId="77777777" w:rsidR="00322E10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7CD0BDF5" w14:textId="55DE14E3" w:rsidR="002F27BE" w:rsidRPr="002F27BE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17048B0F" w:rsidR="00322E10" w:rsidRPr="002F27BE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2F27BE">
              <w:rPr>
                <w:szCs w:val="28"/>
                <w:lang w:val="en-US"/>
              </w:rPr>
              <w:t>02</w:t>
            </w:r>
          </w:p>
        </w:tc>
        <w:tc>
          <w:tcPr>
            <w:tcW w:w="1559" w:type="dxa"/>
            <w:vAlign w:val="center"/>
          </w:tcPr>
          <w:p w14:paraId="718C073F" w14:textId="48ECDD89" w:rsidR="00322E10" w:rsidRPr="002F27BE" w:rsidRDefault="002F27BE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19,8</w:t>
            </w:r>
          </w:p>
        </w:tc>
        <w:tc>
          <w:tcPr>
            <w:tcW w:w="1418" w:type="dxa"/>
            <w:vAlign w:val="center"/>
          </w:tcPr>
          <w:p w14:paraId="23FEFE30" w14:textId="485885BA" w:rsidR="00322E10" w:rsidRPr="003F5EB7" w:rsidRDefault="002F27BE" w:rsidP="00322E10">
            <w:pPr>
              <w:jc w:val="center"/>
              <w:rPr>
                <w:szCs w:val="28"/>
                <w:lang w:val="ru-RU"/>
              </w:rPr>
            </w:pPr>
            <w:r w:rsidRPr="002F27BE">
              <w:rPr>
                <w:szCs w:val="28"/>
                <w:lang w:val="ru-RU"/>
              </w:rPr>
              <w:t>5979</w:t>
            </w:r>
            <w:r>
              <w:rPr>
                <w:szCs w:val="28"/>
                <w:lang w:val="en-US"/>
              </w:rPr>
              <w:t>,</w:t>
            </w:r>
            <w:r w:rsidRPr="002F27BE">
              <w:rPr>
                <w:szCs w:val="28"/>
                <w:lang w:val="ru-RU"/>
              </w:rPr>
              <w:t>6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60FE4A1D" w:rsidR="00322E10" w:rsidRPr="002F27BE" w:rsidRDefault="002F27BE" w:rsidP="00322E10">
            <w:pPr>
              <w:jc w:val="center"/>
              <w:rPr>
                <w:szCs w:val="28"/>
                <w:highlight w:val="yellow"/>
                <w:lang w:val="en-US"/>
              </w:rPr>
            </w:pPr>
            <w:r>
              <w:rPr>
                <w:szCs w:val="28"/>
                <w:lang w:val="en-US"/>
              </w:rPr>
              <w:t>11849,92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  <w:bookmarkStart w:id="0" w:name="_GoBack"/>
      <w:bookmarkEnd w:id="0"/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2CB8FA65" w:rsidR="001042E7" w:rsidRPr="00FD4971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FD4971">
        <w:rPr>
          <w:szCs w:val="28"/>
          <w:lang w:val="ru-RU"/>
        </w:rPr>
        <w:t xml:space="preserve">Домашний </w:t>
      </w:r>
      <w:r w:rsidRPr="003F5EB7">
        <w:rPr>
          <w:szCs w:val="28"/>
        </w:rPr>
        <w:t xml:space="preserve">ПК </w:t>
      </w:r>
      <w:r w:rsidR="00FD4971">
        <w:rPr>
          <w:szCs w:val="28"/>
          <w:lang w:val="ru-RU"/>
        </w:rPr>
        <w:t xml:space="preserve">на </w:t>
      </w:r>
      <w:r w:rsidR="00FD4971">
        <w:rPr>
          <w:szCs w:val="28"/>
          <w:lang w:val="en-US"/>
        </w:rPr>
        <w:t>AMD</w:t>
      </w:r>
    </w:p>
    <w:p w14:paraId="68EC8964" w14:textId="664D7FCD" w:rsidR="001042E7" w:rsidRPr="00FD4971" w:rsidRDefault="00FD4971" w:rsidP="001042E7">
      <w:pPr>
        <w:spacing w:line="360" w:lineRule="auto"/>
        <w:ind w:left="-720"/>
        <w:jc w:val="center"/>
        <w:rPr>
          <w:color w:val="000000"/>
          <w:szCs w:val="28"/>
          <w:u w:val="single"/>
          <w:lang w:val="ru-RU"/>
        </w:rPr>
      </w:pPr>
      <w:r>
        <w:rPr>
          <w:noProof/>
          <w:color w:val="000000"/>
          <w:szCs w:val="28"/>
          <w:u w:val="single"/>
        </w:rPr>
        <w:drawing>
          <wp:inline distT="0" distB="0" distL="0" distR="0" wp14:anchorId="434D4186" wp14:editId="0556998E">
            <wp:extent cx="5934075" cy="6791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27"/>
        <w:gridCol w:w="4394"/>
        <w:gridCol w:w="851"/>
        <w:gridCol w:w="1099"/>
      </w:tblGrid>
      <w:tr w:rsidR="005B6E1B" w:rsidRPr="003F5EB7" w14:paraId="430345B1" w14:textId="77777777" w:rsidTr="00610FD1">
        <w:tc>
          <w:tcPr>
            <w:tcW w:w="3227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94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610FD1">
        <w:tc>
          <w:tcPr>
            <w:tcW w:w="3227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94" w:type="dxa"/>
          </w:tcPr>
          <w:p w14:paraId="55166D3F" w14:textId="0E0C1D4A" w:rsidR="005B6E1B" w:rsidRPr="001D3F6D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>AMD RYZEN R5-3600</w:t>
            </w:r>
            <w:r w:rsidR="001D3F6D">
              <w:rPr>
                <w:rStyle w:val="cp-pc-buildtable-body-product-title"/>
                <w:lang w:val="en-US"/>
              </w:rPr>
              <w:t xml:space="preserve"> Tray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62D889B2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7630</w:t>
            </w:r>
          </w:p>
        </w:tc>
      </w:tr>
      <w:tr w:rsidR="005B6E1B" w:rsidRPr="003F5EB7" w14:paraId="0A22158D" w14:textId="77777777" w:rsidTr="00610FD1">
        <w:tc>
          <w:tcPr>
            <w:tcW w:w="3227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94" w:type="dxa"/>
          </w:tcPr>
          <w:p w14:paraId="1D29CF96" w14:textId="4DE39538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GIGABYTE B550M K</w:t>
            </w:r>
          </w:p>
        </w:tc>
        <w:tc>
          <w:tcPr>
            <w:tcW w:w="851" w:type="dxa"/>
          </w:tcPr>
          <w:p w14:paraId="680D63BD" w14:textId="2CEE202C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4B836FB" w14:textId="6F4B68F8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9430</w:t>
            </w:r>
          </w:p>
        </w:tc>
      </w:tr>
      <w:tr w:rsidR="005B6E1B" w:rsidRPr="003F5EB7" w14:paraId="1139A7E8" w14:textId="77777777" w:rsidTr="00610FD1">
        <w:tc>
          <w:tcPr>
            <w:tcW w:w="3227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94" w:type="dxa"/>
          </w:tcPr>
          <w:p w14:paraId="458361D2" w14:textId="25CEDF76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AMD 8Gb DDR4-3200MHz R9</w:t>
            </w:r>
          </w:p>
        </w:tc>
        <w:tc>
          <w:tcPr>
            <w:tcW w:w="851" w:type="dxa"/>
          </w:tcPr>
          <w:p w14:paraId="5C4C8623" w14:textId="46550D1A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EC2C62D" w14:textId="01B32C28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1370</w:t>
            </w:r>
          </w:p>
        </w:tc>
      </w:tr>
      <w:tr w:rsidR="005B6E1B" w:rsidRPr="003F5EB7" w14:paraId="3D2AE2B6" w14:textId="77777777" w:rsidTr="00610FD1">
        <w:tc>
          <w:tcPr>
            <w:tcW w:w="3227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94" w:type="dxa"/>
          </w:tcPr>
          <w:p w14:paraId="39A95B3B" w14:textId="21FEF8BE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Toshiba</w:t>
            </w:r>
            <w:proofErr w:type="spellEnd"/>
            <w:r>
              <w:rPr>
                <w:rStyle w:val="cp-pc-buildtable-body-product-title"/>
              </w:rPr>
              <w:t xml:space="preserve"> 1Tb</w:t>
            </w:r>
          </w:p>
        </w:tc>
        <w:tc>
          <w:tcPr>
            <w:tcW w:w="851" w:type="dxa"/>
          </w:tcPr>
          <w:p w14:paraId="311DBFAD" w14:textId="47E48579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D4F1022" w14:textId="21B41BA1" w:rsidR="005B6E1B" w:rsidRPr="00AB6087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ru-RU"/>
              </w:rPr>
              <w:t>34</w:t>
            </w:r>
            <w:r w:rsidR="00AB6087">
              <w:rPr>
                <w:szCs w:val="28"/>
                <w:shd w:val="clear" w:color="auto" w:fill="FFFFFF"/>
                <w:lang w:val="en-US"/>
              </w:rPr>
              <w:t>00</w:t>
            </w:r>
          </w:p>
        </w:tc>
      </w:tr>
      <w:tr w:rsidR="00FB39C4" w:rsidRPr="003F5EB7" w14:paraId="1044C738" w14:textId="77777777" w:rsidTr="00610FD1">
        <w:tc>
          <w:tcPr>
            <w:tcW w:w="3227" w:type="dxa"/>
          </w:tcPr>
          <w:p w14:paraId="3E183DF7" w14:textId="1FBA2D2C" w:rsidR="00FB39C4" w:rsidRPr="00FB39C4" w:rsidRDefault="00FB39C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SSD </w:t>
            </w:r>
            <w:r>
              <w:rPr>
                <w:szCs w:val="28"/>
                <w:shd w:val="clear" w:color="auto" w:fill="FFFFFF"/>
                <w:lang w:val="ru-RU"/>
              </w:rPr>
              <w:t>Диск</w:t>
            </w:r>
          </w:p>
        </w:tc>
        <w:tc>
          <w:tcPr>
            <w:tcW w:w="4394" w:type="dxa"/>
          </w:tcPr>
          <w:p w14:paraId="430E1076" w14:textId="74E48F3F" w:rsidR="00FB39C4" w:rsidRDefault="00FB39C4" w:rsidP="001042E7">
            <w:pPr>
              <w:spacing w:line="360" w:lineRule="auto"/>
              <w:rPr>
                <w:rStyle w:val="cp-pc-buildtable-body-product-title"/>
              </w:rPr>
            </w:pPr>
            <w:r>
              <w:rPr>
                <w:rStyle w:val="cp-pc-buildtable-body-product-title"/>
              </w:rPr>
              <w:t xml:space="preserve">SSD 120Gb </w:t>
            </w:r>
            <w:proofErr w:type="spellStart"/>
            <w:r>
              <w:rPr>
                <w:rStyle w:val="cp-pc-buildtable-body-product-title"/>
              </w:rPr>
              <w:t>Hikvision</w:t>
            </w:r>
            <w:proofErr w:type="spellEnd"/>
            <w:r>
              <w:rPr>
                <w:rStyle w:val="cp-pc-buildtable-body-product-title"/>
              </w:rPr>
              <w:t xml:space="preserve"> C100</w:t>
            </w:r>
          </w:p>
        </w:tc>
        <w:tc>
          <w:tcPr>
            <w:tcW w:w="851" w:type="dxa"/>
          </w:tcPr>
          <w:p w14:paraId="0D9A4FA5" w14:textId="77777777" w:rsidR="00FB39C4" w:rsidRDefault="00FB39C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1099" w:type="dxa"/>
          </w:tcPr>
          <w:p w14:paraId="73EE1912" w14:textId="62484125" w:rsidR="00FB39C4" w:rsidRDefault="00FB39C4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850</w:t>
            </w:r>
          </w:p>
        </w:tc>
      </w:tr>
      <w:tr w:rsidR="00106789" w:rsidRPr="003F5EB7" w14:paraId="79FE1EDA" w14:textId="77777777" w:rsidTr="00610FD1">
        <w:tc>
          <w:tcPr>
            <w:tcW w:w="3227" w:type="dxa"/>
          </w:tcPr>
          <w:p w14:paraId="425704A2" w14:textId="6B3BF180" w:rsidR="00106789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lang w:val="ru-RU"/>
              </w:rPr>
              <w:t xml:space="preserve">Охлаждение </w:t>
            </w:r>
            <w:proofErr w:type="spellStart"/>
            <w:r>
              <w:t>процессора</w:t>
            </w:r>
            <w:proofErr w:type="spellEnd"/>
          </w:p>
        </w:tc>
        <w:tc>
          <w:tcPr>
            <w:tcW w:w="4394" w:type="dxa"/>
          </w:tcPr>
          <w:p w14:paraId="1F59845C" w14:textId="524451E6" w:rsidR="00106789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PCcooler</w:t>
            </w:r>
            <w:proofErr w:type="spellEnd"/>
            <w:r>
              <w:rPr>
                <w:rStyle w:val="cp-pc-buildtable-body-product-title"/>
              </w:rPr>
              <w:t xml:space="preserve"> GI-X6B</w:t>
            </w:r>
          </w:p>
        </w:tc>
        <w:tc>
          <w:tcPr>
            <w:tcW w:w="851" w:type="dxa"/>
          </w:tcPr>
          <w:p w14:paraId="4837782A" w14:textId="24E1436F" w:rsidR="00106789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309CCAF" w14:textId="19180194" w:rsidR="00610FD1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2000</w:t>
            </w:r>
          </w:p>
        </w:tc>
      </w:tr>
      <w:tr w:rsidR="005B6E1B" w:rsidRPr="003F5EB7" w14:paraId="103925C4" w14:textId="77777777" w:rsidTr="00610FD1">
        <w:tc>
          <w:tcPr>
            <w:tcW w:w="3227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394" w:type="dxa"/>
          </w:tcPr>
          <w:p w14:paraId="38B3B6E5" w14:textId="3337E3DF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rStyle w:val="cp-pc-buildtable-body-product-title"/>
              </w:rPr>
              <w:t>Sinotex</w:t>
            </w:r>
            <w:proofErr w:type="spellEnd"/>
            <w:r>
              <w:rPr>
                <w:rStyle w:val="cp-pc-buildtable-body-product-title"/>
              </w:rPr>
              <w:t xml:space="preserve"> GTX1650 4GB GDDR</w:t>
            </w:r>
            <w:r>
              <w:rPr>
                <w:rStyle w:val="cp-pc-buildtable-body-product-title"/>
                <w:lang w:val="ru-RU"/>
              </w:rPr>
              <w:t>6</w:t>
            </w:r>
          </w:p>
        </w:tc>
        <w:tc>
          <w:tcPr>
            <w:tcW w:w="851" w:type="dxa"/>
          </w:tcPr>
          <w:p w14:paraId="617C468E" w14:textId="70E4AFF2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ABADD8" w14:textId="10F29885" w:rsidR="005B6E1B" w:rsidRPr="00AB6087" w:rsidRDefault="00AB6087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15500</w:t>
            </w:r>
          </w:p>
        </w:tc>
      </w:tr>
      <w:tr w:rsidR="005B6E1B" w:rsidRPr="003F5EB7" w14:paraId="2F332C62" w14:textId="77777777" w:rsidTr="00610FD1">
        <w:tc>
          <w:tcPr>
            <w:tcW w:w="3227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94" w:type="dxa"/>
          </w:tcPr>
          <w:p w14:paraId="4272630D" w14:textId="098A00D6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AeroCool</w:t>
            </w:r>
            <w:proofErr w:type="spellEnd"/>
            <w:r>
              <w:rPr>
                <w:rStyle w:val="cp-pc-buildtable-body-product-title"/>
              </w:rPr>
              <w:t xml:space="preserve"> Cs-102</w:t>
            </w:r>
          </w:p>
        </w:tc>
        <w:tc>
          <w:tcPr>
            <w:tcW w:w="851" w:type="dxa"/>
          </w:tcPr>
          <w:p w14:paraId="394ED1A6" w14:textId="103EC0B7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FCDA4AC" w14:textId="114E8CE8" w:rsidR="005B6E1B" w:rsidRPr="00AB6087" w:rsidRDefault="00AB6087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2790</w:t>
            </w:r>
          </w:p>
        </w:tc>
      </w:tr>
      <w:tr w:rsidR="005B6E1B" w:rsidRPr="003F5EB7" w14:paraId="5342A5C3" w14:textId="77777777" w:rsidTr="00610FD1">
        <w:tc>
          <w:tcPr>
            <w:tcW w:w="3227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94" w:type="dxa"/>
          </w:tcPr>
          <w:p w14:paraId="326F10A2" w14:textId="021524C1" w:rsidR="005B6E1B" w:rsidRPr="003F5EB7" w:rsidRDefault="00610FD1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Aerocool</w:t>
            </w:r>
            <w:proofErr w:type="spellEnd"/>
            <w:r>
              <w:rPr>
                <w:rStyle w:val="cp-pc-buildtable-body-product-title"/>
              </w:rPr>
              <w:t>, VX PLUS 550</w:t>
            </w:r>
          </w:p>
        </w:tc>
        <w:tc>
          <w:tcPr>
            <w:tcW w:w="851" w:type="dxa"/>
          </w:tcPr>
          <w:p w14:paraId="69DDE3BA" w14:textId="5273F23D" w:rsidR="005B6E1B" w:rsidRPr="00610FD1" w:rsidRDefault="00610FD1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00763E5A" w14:textId="079ECE10" w:rsidR="005B6E1B" w:rsidRPr="00AB6087" w:rsidRDefault="00AB6087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2810</w:t>
            </w:r>
          </w:p>
        </w:tc>
      </w:tr>
      <w:tr w:rsidR="00106789" w:rsidRPr="003F5EB7" w14:paraId="604E7F06" w14:textId="77777777" w:rsidTr="00610FD1">
        <w:tc>
          <w:tcPr>
            <w:tcW w:w="3227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94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453B3484" w:rsidR="005479D7" w:rsidRPr="005479D7" w:rsidRDefault="005479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45780</w:t>
            </w:r>
          </w:p>
        </w:tc>
      </w:tr>
    </w:tbl>
    <w:p w14:paraId="053825E7" w14:textId="77777777" w:rsidR="001042E7" w:rsidRPr="00FB39C4" w:rsidRDefault="001042E7" w:rsidP="001042E7">
      <w:pPr>
        <w:spacing w:line="360" w:lineRule="auto"/>
        <w:rPr>
          <w:szCs w:val="28"/>
          <w:shd w:val="clear" w:color="auto" w:fill="FFFFFF"/>
          <w:lang w:val="en-US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186DBEA3" w:rsidR="00AA0463" w:rsidRPr="00AB6087" w:rsidRDefault="00AB608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PHILIPS 243V5QSBA</w:t>
            </w:r>
          </w:p>
        </w:tc>
        <w:tc>
          <w:tcPr>
            <w:tcW w:w="851" w:type="dxa"/>
          </w:tcPr>
          <w:p w14:paraId="6DA89740" w14:textId="45372558" w:rsidR="00AA0463" w:rsidRPr="00AB6087" w:rsidRDefault="00AB608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7BF7692" w14:textId="2D2CF301" w:rsidR="00AA0463" w:rsidRPr="00AB6087" w:rsidRDefault="00AB608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88</w:t>
            </w:r>
            <w:r w:rsidR="005479D7">
              <w:rPr>
                <w:szCs w:val="28"/>
                <w:shd w:val="clear" w:color="auto" w:fill="FFFFFF"/>
                <w:lang w:val="en-US"/>
              </w:rPr>
              <w:t>3</w:t>
            </w:r>
            <w:r>
              <w:rPr>
                <w:szCs w:val="28"/>
                <w:shd w:val="clear" w:color="auto" w:fill="FFFFFF"/>
                <w:lang w:val="en-US"/>
              </w:rPr>
              <w:t>0</w:t>
            </w:r>
          </w:p>
        </w:tc>
      </w:tr>
      <w:tr w:rsidR="00AB6087" w:rsidRPr="003F5EB7" w14:paraId="59AA1B40" w14:textId="77777777" w:rsidTr="00B320CE">
        <w:tc>
          <w:tcPr>
            <w:tcW w:w="2802" w:type="dxa"/>
          </w:tcPr>
          <w:p w14:paraId="0C578DC2" w14:textId="7356A815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5A4ECC6A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szCs w:val="28"/>
                <w:shd w:val="clear" w:color="auto" w:fill="FFFFFF"/>
                <w:lang w:val="en-US"/>
              </w:rPr>
              <w:t>Sven KB-S305</w:t>
            </w:r>
          </w:p>
        </w:tc>
        <w:tc>
          <w:tcPr>
            <w:tcW w:w="851" w:type="dxa"/>
          </w:tcPr>
          <w:p w14:paraId="349ABAFE" w14:textId="1C04DA86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2F047931" w14:textId="013FFC42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szCs w:val="28"/>
                <w:shd w:val="clear" w:color="auto" w:fill="FFFFFF"/>
                <w:lang w:val="en-US"/>
              </w:rPr>
              <w:t>460</w:t>
            </w:r>
          </w:p>
        </w:tc>
      </w:tr>
      <w:tr w:rsidR="00AB6087" w:rsidRPr="003F5EB7" w14:paraId="2D48DAF2" w14:textId="77777777" w:rsidTr="00B320CE">
        <w:tc>
          <w:tcPr>
            <w:tcW w:w="2802" w:type="dxa"/>
          </w:tcPr>
          <w:p w14:paraId="6DE446E8" w14:textId="4AE69AAA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4B9407B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Гарнизон </w:t>
            </w:r>
            <w:r>
              <w:rPr>
                <w:szCs w:val="28"/>
                <w:shd w:val="clear" w:color="auto" w:fill="FFFFFF"/>
                <w:lang w:val="en-US"/>
              </w:rPr>
              <w:t>GM-115</w:t>
            </w:r>
          </w:p>
        </w:tc>
        <w:tc>
          <w:tcPr>
            <w:tcW w:w="851" w:type="dxa"/>
          </w:tcPr>
          <w:p w14:paraId="188C7E0F" w14:textId="0E1A1E78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0CCD65F" w14:textId="4CFBDB8D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20</w:t>
            </w:r>
            <w:r w:rsidR="005479D7">
              <w:rPr>
                <w:szCs w:val="28"/>
                <w:shd w:val="clear" w:color="auto" w:fill="FFFFFF"/>
                <w:lang w:val="en-US"/>
              </w:rPr>
              <w:t>0</w:t>
            </w:r>
          </w:p>
        </w:tc>
      </w:tr>
      <w:tr w:rsidR="00AB6087" w:rsidRPr="003F5EB7" w14:paraId="580DA42A" w14:textId="77777777" w:rsidTr="00B320CE">
        <w:tc>
          <w:tcPr>
            <w:tcW w:w="2802" w:type="dxa"/>
          </w:tcPr>
          <w:p w14:paraId="5F0446FC" w14:textId="021EAD26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635998A2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Sven SPS-604</w:t>
            </w:r>
          </w:p>
        </w:tc>
        <w:tc>
          <w:tcPr>
            <w:tcW w:w="851" w:type="dxa"/>
          </w:tcPr>
          <w:p w14:paraId="7EE94333" w14:textId="1B0F9D9D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5C3EAA5" w14:textId="4A144E1A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13</w:t>
            </w:r>
            <w:r w:rsidR="005479D7">
              <w:rPr>
                <w:szCs w:val="28"/>
                <w:shd w:val="clear" w:color="auto" w:fill="FFFFFF"/>
                <w:lang w:val="en-US"/>
              </w:rPr>
              <w:t>3</w:t>
            </w:r>
            <w:r>
              <w:rPr>
                <w:szCs w:val="28"/>
                <w:shd w:val="clear" w:color="auto" w:fill="FFFFFF"/>
                <w:lang w:val="en-US"/>
              </w:rPr>
              <w:t>0</w:t>
            </w:r>
          </w:p>
        </w:tc>
      </w:tr>
      <w:tr w:rsidR="00AB6087" w:rsidRPr="003F5EB7" w14:paraId="3E90AD46" w14:textId="77777777" w:rsidTr="00B320CE">
        <w:tc>
          <w:tcPr>
            <w:tcW w:w="2802" w:type="dxa"/>
          </w:tcPr>
          <w:p w14:paraId="1E5FD280" w14:textId="56361D81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Коврик для мыши</w:t>
            </w:r>
          </w:p>
        </w:tc>
        <w:tc>
          <w:tcPr>
            <w:tcW w:w="4819" w:type="dxa"/>
          </w:tcPr>
          <w:p w14:paraId="5D1B39E9" w14:textId="095FB420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szCs w:val="28"/>
                <w:shd w:val="clear" w:color="auto" w:fill="FFFFFF"/>
                <w:lang w:val="en-US"/>
              </w:rPr>
              <w:t>Gembird</w:t>
            </w:r>
            <w:proofErr w:type="spellEnd"/>
            <w:r>
              <w:rPr>
                <w:szCs w:val="28"/>
                <w:shd w:val="clear" w:color="auto" w:fill="FFFFFF"/>
                <w:lang w:val="en-US"/>
              </w:rPr>
              <w:t xml:space="preserve"> MP-GAME9</w:t>
            </w:r>
          </w:p>
        </w:tc>
        <w:tc>
          <w:tcPr>
            <w:tcW w:w="851" w:type="dxa"/>
          </w:tcPr>
          <w:p w14:paraId="78898F6F" w14:textId="411E5678" w:rsidR="00AB6087" w:rsidRPr="00AB608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05095D3" w14:textId="7C5925FC" w:rsidR="00AB6087" w:rsidRPr="005479D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  <w:r w:rsidR="005479D7">
              <w:rPr>
                <w:szCs w:val="28"/>
                <w:shd w:val="clear" w:color="auto" w:fill="FFFFFF"/>
                <w:lang w:val="en-US"/>
              </w:rPr>
              <w:t>25</w:t>
            </w:r>
          </w:p>
        </w:tc>
      </w:tr>
      <w:tr w:rsidR="00AB6087" w:rsidRPr="003F5EB7" w14:paraId="79FC61D1" w14:textId="77777777" w:rsidTr="00B320CE">
        <w:tc>
          <w:tcPr>
            <w:tcW w:w="2802" w:type="dxa"/>
          </w:tcPr>
          <w:p w14:paraId="58848E7A" w14:textId="18E357F2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B6087" w:rsidRPr="003F5EB7" w:rsidRDefault="00AB6087" w:rsidP="00AB608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4FFE2FED" w:rsidR="00AB6087" w:rsidRPr="005479D7" w:rsidRDefault="005479D7" w:rsidP="00AB608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10945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65817056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31BF79E5" w14:textId="2D5D6EAB" w:rsidR="005479D7" w:rsidRPr="005479D7" w:rsidRDefault="005479D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32595773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5479D7">
        <w:rPr>
          <w:szCs w:val="28"/>
          <w:lang w:val="en-US"/>
        </w:rPr>
        <w:t>Windows</w:t>
      </w:r>
      <w:r w:rsidR="005479D7" w:rsidRPr="005479D7">
        <w:rPr>
          <w:szCs w:val="28"/>
          <w:lang w:val="ru-RU"/>
        </w:rPr>
        <w:t xml:space="preserve"> 11 </w:t>
      </w:r>
      <w:r w:rsidR="005479D7">
        <w:rPr>
          <w:szCs w:val="28"/>
          <w:lang w:val="en-US"/>
        </w:rPr>
        <w:t>Home</w:t>
      </w:r>
      <w:r w:rsidRPr="003F5EB7">
        <w:rPr>
          <w:szCs w:val="28"/>
        </w:rPr>
        <w:t>.</w:t>
      </w:r>
    </w:p>
    <w:p w14:paraId="287CB424" w14:textId="77777777" w:rsidR="005479D7" w:rsidRPr="003F5EB7" w:rsidRDefault="005479D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6"/>
        <w:gridCol w:w="986"/>
        <w:gridCol w:w="5499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48EF4FCA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>1</w:t>
            </w:r>
            <w:r w:rsidR="005479D7">
              <w:rPr>
                <w:szCs w:val="28"/>
                <w:lang w:val="en-US"/>
              </w:rPr>
              <w:t>1</w:t>
            </w:r>
            <w:r w:rsidR="007B63D7" w:rsidRPr="003F5EB7">
              <w:rPr>
                <w:szCs w:val="28"/>
                <w:lang w:val="ru-RU"/>
              </w:rPr>
              <w:t xml:space="preserve">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3B526BA3" w:rsidR="001042E7" w:rsidRPr="005479D7" w:rsidRDefault="005479D7" w:rsidP="005479D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15314</w:t>
            </w:r>
          </w:p>
        </w:tc>
        <w:tc>
          <w:tcPr>
            <w:tcW w:w="5509" w:type="dxa"/>
          </w:tcPr>
          <w:p w14:paraId="3BBE4B51" w14:textId="5EA9C7E1" w:rsidR="001042E7" w:rsidRPr="003F5EB7" w:rsidRDefault="005479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5479D7">
              <w:rPr>
                <w:szCs w:val="28"/>
              </w:rPr>
              <w:t>https://store.softline.ru/microsoft/microsoft-windows-11-home/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536AF6D4" w:rsidR="001042E7" w:rsidRPr="005479D7" w:rsidRDefault="005479D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MICROSOFT OFFICE 2021 </w:t>
            </w:r>
          </w:p>
        </w:tc>
        <w:tc>
          <w:tcPr>
            <w:tcW w:w="1012" w:type="dxa"/>
            <w:vAlign w:val="center"/>
          </w:tcPr>
          <w:p w14:paraId="30B9EF5C" w14:textId="31A9465A" w:rsidR="001042E7" w:rsidRPr="005479D7" w:rsidRDefault="005479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11559</w:t>
            </w:r>
          </w:p>
        </w:tc>
        <w:tc>
          <w:tcPr>
            <w:tcW w:w="5509" w:type="dxa"/>
          </w:tcPr>
          <w:p w14:paraId="682066E6" w14:textId="096EF717" w:rsidR="001042E7" w:rsidRPr="003F5EB7" w:rsidRDefault="005479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5479D7">
              <w:rPr>
                <w:szCs w:val="28"/>
              </w:rPr>
              <w:t>https://store.softline.ru/microsoft/79g-05338-347575/</w:t>
            </w: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5A7A5673" w:rsidR="001042E7" w:rsidRPr="005479D7" w:rsidRDefault="005479D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Kaspersky </w:t>
            </w:r>
            <w:proofErr w:type="spellStart"/>
            <w:r>
              <w:rPr>
                <w:szCs w:val="28"/>
                <w:lang w:val="en-US"/>
              </w:rPr>
              <w:t>AntiVirus</w:t>
            </w:r>
            <w:proofErr w:type="spellEnd"/>
          </w:p>
        </w:tc>
        <w:tc>
          <w:tcPr>
            <w:tcW w:w="1012" w:type="dxa"/>
            <w:vAlign w:val="center"/>
          </w:tcPr>
          <w:p w14:paraId="3450A958" w14:textId="7CD27B1C" w:rsidR="001042E7" w:rsidRPr="005479D7" w:rsidRDefault="005479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5509" w:type="dxa"/>
          </w:tcPr>
          <w:p w14:paraId="157D59C1" w14:textId="4E14FCBB" w:rsidR="001042E7" w:rsidRPr="003F5EB7" w:rsidRDefault="005479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5479D7">
              <w:rPr>
                <w:szCs w:val="28"/>
              </w:rPr>
              <w:t>https://store.softline.ru/kaspersky/kl1171rbbfs-4068/</w:t>
            </w: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F6CC276" w:rsidR="001042E7" w:rsidRPr="005479D7" w:rsidRDefault="005479D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Krita</w:t>
            </w:r>
            <w:proofErr w:type="spellEnd"/>
          </w:p>
        </w:tc>
        <w:tc>
          <w:tcPr>
            <w:tcW w:w="1012" w:type="dxa"/>
            <w:vAlign w:val="center"/>
          </w:tcPr>
          <w:p w14:paraId="2A0B14AB" w14:textId="33CF4D9C" w:rsidR="001042E7" w:rsidRPr="005479D7" w:rsidRDefault="005479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5509" w:type="dxa"/>
          </w:tcPr>
          <w:p w14:paraId="0624A816" w14:textId="3AAA56C3" w:rsidR="001042E7" w:rsidRPr="003F5EB7" w:rsidRDefault="005479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5479D7">
              <w:rPr>
                <w:szCs w:val="28"/>
              </w:rPr>
              <w:t>https://krita.org/en/</w:t>
            </w:r>
          </w:p>
        </w:tc>
      </w:tr>
      <w:tr w:rsidR="005479D7" w:rsidRPr="003F5EB7" w14:paraId="17931312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35D0D05" w14:textId="5FC50D28" w:rsidR="005479D7" w:rsidRPr="0045744E" w:rsidRDefault="0045744E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Elecgeste</w:t>
            </w:r>
            <w:proofErr w:type="spellEnd"/>
            <w:r>
              <w:rPr>
                <w:szCs w:val="28"/>
                <w:lang w:val="en-US"/>
              </w:rPr>
              <w:t xml:space="preserve"> Braille Reader Lite</w:t>
            </w:r>
          </w:p>
        </w:tc>
        <w:tc>
          <w:tcPr>
            <w:tcW w:w="1012" w:type="dxa"/>
            <w:vAlign w:val="center"/>
          </w:tcPr>
          <w:p w14:paraId="53C97FB0" w14:textId="0921EF17" w:rsidR="005479D7" w:rsidRPr="0045744E" w:rsidRDefault="0045744E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3200</w:t>
            </w:r>
          </w:p>
        </w:tc>
        <w:tc>
          <w:tcPr>
            <w:tcW w:w="5509" w:type="dxa"/>
          </w:tcPr>
          <w:p w14:paraId="74345AFA" w14:textId="647ADCB1" w:rsidR="005479D7" w:rsidRPr="003F5EB7" w:rsidRDefault="0045744E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5744E">
              <w:rPr>
                <w:szCs w:val="28"/>
              </w:rPr>
              <w:t>https://store.softline.ru/elecgeste/-125279/</w:t>
            </w: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245592BE" w:rsidR="001042E7" w:rsidRPr="0045744E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45744E">
              <w:rPr>
                <w:szCs w:val="28"/>
                <w:lang w:val="en-US"/>
              </w:rPr>
              <w:t>31415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515236EC" w14:textId="421DEC2F" w:rsidR="001042E7" w:rsidRPr="0045744E" w:rsidRDefault="0045744E" w:rsidP="0045744E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45744E">
        <w:rPr>
          <w:szCs w:val="28"/>
          <w:lang w:val="ru-RU"/>
        </w:rPr>
        <w:t>11849,92</w:t>
      </w:r>
      <w:r w:rsidRPr="0045744E">
        <w:rPr>
          <w:szCs w:val="28"/>
          <w:lang w:val="ru-RU"/>
        </w:rPr>
        <w:t xml:space="preserve"> +</w:t>
      </w:r>
      <w:r>
        <w:rPr>
          <w:szCs w:val="28"/>
          <w:lang w:val="en-US"/>
        </w:rPr>
        <w:t xml:space="preserve"> 56725 * 12 + 31415 * 12 = </w:t>
      </w:r>
      <w:r w:rsidRPr="0045744E">
        <w:rPr>
          <w:szCs w:val="28"/>
          <w:lang w:val="en-US"/>
        </w:rPr>
        <w:t>1,069,529.92</w:t>
      </w:r>
      <w:r>
        <w:rPr>
          <w:szCs w:val="28"/>
          <w:lang w:val="en-US"/>
        </w:rPr>
        <w:t xml:space="preserve"> </w:t>
      </w:r>
      <w:r>
        <w:rPr>
          <w:szCs w:val="28"/>
          <w:lang w:val="ru-RU"/>
        </w:rPr>
        <w:t>Руб.</w:t>
      </w: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10FAA2CA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A43DF71" w14:textId="18DFFDDF" w:rsidR="0045744E" w:rsidRDefault="0045744E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41B0563" w14:textId="77777777" w:rsidR="0045744E" w:rsidRDefault="0045744E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45744E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45744E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1D7B8C06" w14:textId="5E3DAC26" w:rsidR="00C952E6" w:rsidRDefault="0045744E" w:rsidP="0045744E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45744E">
        <w:rPr>
          <w:szCs w:val="28"/>
        </w:rPr>
        <w:t>https://www.kaspersky.ru</w:t>
      </w:r>
      <w:r>
        <w:rPr>
          <w:szCs w:val="28"/>
          <w:lang w:val="ru-RU"/>
        </w:rPr>
        <w:t xml:space="preserve"> </w:t>
      </w:r>
      <w:r w:rsidR="001042E7" w:rsidRPr="003F5EB7">
        <w:rPr>
          <w:szCs w:val="28"/>
        </w:rPr>
        <w:t xml:space="preserve">Сайт </w:t>
      </w:r>
      <w:proofErr w:type="spellStart"/>
      <w:r w:rsidR="001042E7" w:rsidRPr="003F5EB7">
        <w:rPr>
          <w:szCs w:val="28"/>
        </w:rPr>
        <w:t>антивирусов</w:t>
      </w:r>
      <w:proofErr w:type="spellEnd"/>
      <w:r w:rsidR="001042E7" w:rsidRPr="003F5EB7">
        <w:rPr>
          <w:szCs w:val="28"/>
        </w:rPr>
        <w:t xml:space="preserve"> от «</w:t>
      </w:r>
      <w:proofErr w:type="spellStart"/>
      <w:r w:rsidR="001042E7" w:rsidRPr="003F5EB7">
        <w:rPr>
          <w:szCs w:val="28"/>
        </w:rPr>
        <w:t>Лаборатории</w:t>
      </w:r>
      <w:proofErr w:type="spellEnd"/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szCs w:val="28"/>
        </w:rPr>
        <w:t>Касперского</w:t>
      </w:r>
      <w:proofErr w:type="spellEnd"/>
      <w:r w:rsidR="001042E7" w:rsidRPr="003F5EB7">
        <w:rPr>
          <w:szCs w:val="28"/>
        </w:rPr>
        <w:t>».</w:t>
      </w:r>
    </w:p>
    <w:p w14:paraId="0D0E12AF" w14:textId="29F1D790" w:rsidR="0045744E" w:rsidRPr="0045744E" w:rsidRDefault="0045744E" w:rsidP="0045744E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45744E">
        <w:rPr>
          <w:szCs w:val="28"/>
        </w:rPr>
        <w:t>https://store.softline.ru</w:t>
      </w:r>
      <w:r w:rsidRPr="0045744E">
        <w:rPr>
          <w:szCs w:val="28"/>
        </w:rPr>
        <w:t xml:space="preserve"> </w:t>
      </w:r>
      <w:r>
        <w:rPr>
          <w:szCs w:val="28"/>
          <w:lang w:val="ru-RU"/>
        </w:rPr>
        <w:t>Сайт интернет-магазин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</w:t>
      </w:r>
    </w:p>
    <w:p w14:paraId="3DE78B67" w14:textId="447706D2" w:rsidR="0045744E" w:rsidRPr="0045744E" w:rsidRDefault="0045744E" w:rsidP="0045744E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45744E">
        <w:rPr>
          <w:szCs w:val="28"/>
        </w:rPr>
        <w:t>https://krita.org/en/</w:t>
      </w:r>
      <w:r w:rsidRPr="0045744E">
        <w:rPr>
          <w:szCs w:val="28"/>
        </w:rPr>
        <w:t xml:space="preserve"> </w:t>
      </w:r>
      <w:r>
        <w:rPr>
          <w:szCs w:val="28"/>
          <w:lang w:val="ru-RU"/>
        </w:rPr>
        <w:t>Сайт графического редактора «</w:t>
      </w:r>
      <w:proofErr w:type="spellStart"/>
      <w:r>
        <w:rPr>
          <w:szCs w:val="28"/>
          <w:lang w:val="en-US"/>
        </w:rPr>
        <w:t>Krita</w:t>
      </w:r>
      <w:proofErr w:type="spellEnd"/>
      <w:r>
        <w:rPr>
          <w:szCs w:val="28"/>
          <w:lang w:val="ru-RU"/>
        </w:rPr>
        <w:t>»</w:t>
      </w:r>
    </w:p>
    <w:p w14:paraId="27B792A8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45744E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45744E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BF243F" w14:textId="77777777" w:rsidR="00964F69" w:rsidRDefault="00964F69">
      <w:r>
        <w:separator/>
      </w:r>
    </w:p>
  </w:endnote>
  <w:endnote w:type="continuationSeparator" w:id="0">
    <w:p w14:paraId="5A5F9821" w14:textId="77777777" w:rsidR="00964F69" w:rsidRDefault="00964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6DF1614-1D86-4984-B2A8-617B6D57F40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CB0A614-84D0-4CA5-8CEB-B1A3BAB3E815}"/>
    <w:embedBold r:id="rId3" w:fontKey="{69BE88D4-F3AA-46B9-96FF-D8B8049A3752}"/>
    <w:embedItalic r:id="rId4" w:fontKey="{8A817B0E-8EDB-4634-8AEB-A3D8E3EAAD6C}"/>
    <w:embedBoldItalic r:id="rId5" w:fontKey="{99D9DFA6-9C3B-4187-8506-5377FF1993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6937741-26E2-4479-8E2E-AC273CAFD97A}"/>
    <w:embedItalic r:id="rId7" w:fontKey="{553D0419-8DE6-4C6A-82B1-0EF70ADE2F6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903C219-DE4C-4C38-909A-184BFFCCA4E9}"/>
  </w:font>
  <w:font w:name="ISOCPEUR">
    <w:altName w:val="Cambria"/>
    <w:panose1 w:val="00000000000000000000"/>
    <w:charset w:val="00"/>
    <w:family w:val="roman"/>
    <w:notTrueType/>
    <w:pitch w:val="default"/>
  </w:font>
  <w:font w:name="Times New Roman CYR">
    <w:panose1 w:val="00000000000000000000"/>
    <w:charset w:val="00"/>
    <w:family w:val="roman"/>
    <w:notTrueType/>
    <w:pitch w:val="default"/>
    <w:embedRegular r:id="rId9" w:fontKey="{58D0CE38-30CE-4EDA-B8FC-918B2275C5B7}"/>
    <w:embedItalic r:id="rId10" w:fontKey="{78E10B94-D11A-4F5F-93BA-72C45D7F6E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85D6D8E-1C21-4080-9CD7-2F4EFDEB479B}"/>
    <w:embedItalic r:id="rId12" w:fontKey="{1805D3F7-F65C-4472-9FFC-E6DA19674D62}"/>
  </w:font>
  <w:font w:name="Journa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47EA2F2A-4C5C-4D0A-8A77-0CD3885D2721}"/>
    <w:embedBold r:id="rId14" w:fontKey="{24F09283-E47D-446B-AFCB-8B0247D0126D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5" w:fontKey="{C8466E5F-72D8-4BC3-932E-FEF83454FBB8}"/>
    <w:embedItalic r:id="rId16" w:fontKey="{0A562C3A-FB8A-439E-88EB-F78DCD21024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3D439AEA-9467-4F0A-B0BB-B46B1BECBADB}"/>
    <w:embedItalic r:id="rId18" w:fontKey="{767EE02A-21F6-47F3-9A0E-9ECB8D4EAC7D}"/>
  </w:font>
  <w:font w:name="Nimbus Roman No9 L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9" w:fontKey="{8A19C498-F19A-487B-8E8D-914798308492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0" w:fontKey="{E3567687-AE17-42CD-8335-E82322584A7C}"/>
  </w:font>
  <w:font w:name="Arial-ItalicM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E3744BC2-A3FA-469E-B5C9-2D5E28D51D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FC865C" w14:textId="77777777" w:rsidR="00964F69" w:rsidRDefault="00964F69">
      <w:r>
        <w:separator/>
      </w:r>
    </w:p>
  </w:footnote>
  <w:footnote w:type="continuationSeparator" w:id="0">
    <w:p w14:paraId="32BBE26B" w14:textId="77777777" w:rsidR="00964F69" w:rsidRDefault="00964F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964F69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44010CD9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85583F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2275115A" w:rsidR="00B94A07" w:rsidRPr="0085583F" w:rsidRDefault="0085583F" w:rsidP="005450E6">
                    <w:pPr>
                      <w:pStyle w:val="af0"/>
                      <w:rPr>
                        <w:rFonts w:ascii="Calibri" w:hAnsi="Calibri" w:cs="Calibri"/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>Братишко</w:t>
                    </w:r>
                    <w:proofErr w:type="spellEnd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 xml:space="preserve"> Д.И.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964F69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0658772C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85583F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50E55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D3F6D"/>
    <w:rsid w:val="001E1104"/>
    <w:rsid w:val="001E126F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2F27BE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2AD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5744E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479D7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26A5"/>
    <w:rsid w:val="005A518C"/>
    <w:rsid w:val="005B6A4E"/>
    <w:rsid w:val="005B6E1B"/>
    <w:rsid w:val="005C50FE"/>
    <w:rsid w:val="005D123B"/>
    <w:rsid w:val="005E18E0"/>
    <w:rsid w:val="00610FD1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D4D6C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62543"/>
    <w:rsid w:val="00782F21"/>
    <w:rsid w:val="00787098"/>
    <w:rsid w:val="0078744C"/>
    <w:rsid w:val="007B63D7"/>
    <w:rsid w:val="007B77A9"/>
    <w:rsid w:val="007C1B45"/>
    <w:rsid w:val="007E277A"/>
    <w:rsid w:val="007E5FE7"/>
    <w:rsid w:val="007E78EE"/>
    <w:rsid w:val="00810795"/>
    <w:rsid w:val="00834A91"/>
    <w:rsid w:val="00837C36"/>
    <w:rsid w:val="00853D5F"/>
    <w:rsid w:val="0085583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4F69"/>
    <w:rsid w:val="00967449"/>
    <w:rsid w:val="00971E49"/>
    <w:rsid w:val="009A7058"/>
    <w:rsid w:val="009A7DEE"/>
    <w:rsid w:val="009B17B1"/>
    <w:rsid w:val="009B7E81"/>
    <w:rsid w:val="009B7F65"/>
    <w:rsid w:val="009D1ADA"/>
    <w:rsid w:val="009D3323"/>
    <w:rsid w:val="009E3267"/>
    <w:rsid w:val="009F1D6C"/>
    <w:rsid w:val="009F6AA9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087"/>
    <w:rsid w:val="00AB6B50"/>
    <w:rsid w:val="00AC0CD2"/>
    <w:rsid w:val="00AC2AF1"/>
    <w:rsid w:val="00AC531E"/>
    <w:rsid w:val="00AC5D71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1059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235A"/>
    <w:rsid w:val="00C11D91"/>
    <w:rsid w:val="00C12D00"/>
    <w:rsid w:val="00C17BFE"/>
    <w:rsid w:val="00C26454"/>
    <w:rsid w:val="00C44F87"/>
    <w:rsid w:val="00C51C68"/>
    <w:rsid w:val="00C61813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4DB"/>
    <w:rsid w:val="00D51E0A"/>
    <w:rsid w:val="00D5551C"/>
    <w:rsid w:val="00D5581B"/>
    <w:rsid w:val="00D57FD3"/>
    <w:rsid w:val="00D66C8C"/>
    <w:rsid w:val="00D812CE"/>
    <w:rsid w:val="00D826F5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323C"/>
    <w:rsid w:val="00E546E9"/>
    <w:rsid w:val="00E54AD3"/>
    <w:rsid w:val="00E62C6F"/>
    <w:rsid w:val="00E81D5E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39C4"/>
    <w:rsid w:val="00FB68AD"/>
    <w:rsid w:val="00FD4971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cp-pc-buildtable-body-product-title">
    <w:name w:val="cp-pc-build__table-body-product-title"/>
    <w:basedOn w:val="a1"/>
    <w:rsid w:val="00610FD1"/>
  </w:style>
  <w:style w:type="character" w:styleId="affe">
    <w:name w:val="Unresolved Mention"/>
    <w:basedOn w:val="a1"/>
    <w:uiPriority w:val="99"/>
    <w:semiHidden/>
    <w:unhideWhenUsed/>
    <w:rsid w:val="004574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1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007A769-0EBE-49FD-8E6D-CE3BDDA27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370</TotalTime>
  <Pages>14</Pages>
  <Words>1927</Words>
  <Characters>10988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12890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42</cp:revision>
  <cp:lastPrinted>2014-06-07T14:51:00Z</cp:lastPrinted>
  <dcterms:created xsi:type="dcterms:W3CDTF">2019-11-30T08:58:00Z</dcterms:created>
  <dcterms:modified xsi:type="dcterms:W3CDTF">2023-04-20T11:46:00Z</dcterms:modified>
</cp:coreProperties>
</file>