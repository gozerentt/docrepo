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CC3A3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Министерство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образования</w:t>
      </w:r>
      <w:proofErr w:type="spellEnd"/>
      <w:r w:rsidRPr="003F5EB7">
        <w:rPr>
          <w:b/>
          <w:bCs/>
          <w:szCs w:val="28"/>
        </w:rPr>
        <w:t xml:space="preserve">, науки и </w:t>
      </w:r>
      <w:proofErr w:type="spellStart"/>
      <w:r w:rsidRPr="003F5EB7">
        <w:rPr>
          <w:b/>
          <w:bCs/>
          <w:szCs w:val="28"/>
        </w:rPr>
        <w:t>молодежи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6FE78AF0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</w:t>
      </w:r>
      <w:r w:rsidR="00C62EDF">
        <w:rPr>
          <w:szCs w:val="28"/>
          <w:lang w:val="ru-RU"/>
        </w:rPr>
        <w:t>3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C57716">
        <w:tc>
          <w:tcPr>
            <w:tcW w:w="4361" w:type="dxa"/>
          </w:tcPr>
          <w:p w14:paraId="3B535409" w14:textId="77777777" w:rsidR="00C11D91" w:rsidRPr="003F5EB7" w:rsidRDefault="00C11D91" w:rsidP="00C57716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C57716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6B2EB81D" w:rsidR="00C11D91" w:rsidRPr="00C62EDF" w:rsidRDefault="00C62EDF" w:rsidP="00C57716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Сурин Н.П.</w:t>
            </w:r>
          </w:p>
        </w:tc>
      </w:tr>
      <w:tr w:rsidR="00C11D91" w:rsidRPr="003F5EB7" w14:paraId="18F851C7" w14:textId="77777777" w:rsidTr="00C57716">
        <w:tc>
          <w:tcPr>
            <w:tcW w:w="4361" w:type="dxa"/>
          </w:tcPr>
          <w:p w14:paraId="295BFCDD" w14:textId="77777777" w:rsidR="00C11D91" w:rsidRPr="003F5EB7" w:rsidRDefault="00C11D91" w:rsidP="00C57716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C57716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C57716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C57716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C57716">
        <w:tc>
          <w:tcPr>
            <w:tcW w:w="4361" w:type="dxa"/>
          </w:tcPr>
          <w:p w14:paraId="0965EF2D" w14:textId="77777777" w:rsidR="00C11D91" w:rsidRPr="003F5EB7" w:rsidRDefault="00C11D91" w:rsidP="00C57716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C57716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C57716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C57716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C57716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C57716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C57716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C57716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C57716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C57716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C57716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C57716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C57716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C57716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C57716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C57716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C57716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C57716">
        <w:tc>
          <w:tcPr>
            <w:tcW w:w="4361" w:type="dxa"/>
          </w:tcPr>
          <w:p w14:paraId="73572A11" w14:textId="77777777" w:rsidR="00C11D91" w:rsidRPr="003F5EB7" w:rsidRDefault="00C11D91" w:rsidP="00C57716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C57716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C57716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C57716">
        <w:tc>
          <w:tcPr>
            <w:tcW w:w="4361" w:type="dxa"/>
          </w:tcPr>
          <w:p w14:paraId="36B70E08" w14:textId="77777777" w:rsidR="00C11D91" w:rsidRPr="003F5EB7" w:rsidRDefault="00C11D91" w:rsidP="00C57716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C57716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C57716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703ABDEC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C62EDF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C57716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C57716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13ECDE1" w:rsidR="00C11D91" w:rsidRPr="008F753F" w:rsidRDefault="008F753F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en-US"/>
              </w:rPr>
            </w:pPr>
            <w:r>
              <w:rPr>
                <w:spacing w:val="2"/>
                <w:szCs w:val="28"/>
                <w:lang w:val="en-US"/>
              </w:rPr>
              <w:t>10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C57716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008352B3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8F753F">
              <w:rPr>
                <w:spacing w:val="2"/>
                <w:szCs w:val="28"/>
                <w:lang w:val="en-US"/>
              </w:rPr>
              <w:t>3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C57716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D89C79B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8F753F">
              <w:rPr>
                <w:spacing w:val="2"/>
                <w:szCs w:val="28"/>
                <w:lang w:val="en-US"/>
              </w:rPr>
              <w:t>4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C57716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76ED0791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8F753F">
              <w:rPr>
                <w:spacing w:val="2"/>
                <w:szCs w:val="28"/>
                <w:lang w:val="en-US"/>
              </w:rPr>
              <w:t>5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77777777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5 м"/>
        </w:smartTagPr>
        <w:r w:rsidRPr="003F5EB7">
          <w:rPr>
            <w:szCs w:val="28"/>
          </w:rPr>
          <w:t>5 м</w:t>
        </w:r>
      </w:smartTag>
      <w:r w:rsidRPr="003F5EB7">
        <w:rPr>
          <w:szCs w:val="28"/>
        </w:rPr>
        <w:t xml:space="preserve">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515ACD1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Pr="003F5EB7">
        <w:rPr>
          <w:szCs w:val="28"/>
        </w:rPr>
        <w:t xml:space="preserve"> 7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– 4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44FF2B1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учета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входная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дверь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расположена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стен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(В2) на </w:t>
      </w:r>
      <w:proofErr w:type="spellStart"/>
      <w:r w:rsidRPr="003F5EB7">
        <w:rPr>
          <w:szCs w:val="28"/>
        </w:rPr>
        <w:t>расстоянии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Pr="003F5EB7">
          <w:rPr>
            <w:szCs w:val="28"/>
          </w:rPr>
          <w:t>1 метра</w:t>
        </w:r>
      </w:smartTag>
      <w:r w:rsidRPr="003F5EB7">
        <w:rPr>
          <w:szCs w:val="28"/>
        </w:rPr>
        <w:t xml:space="preserve">, то с </w:t>
      </w:r>
      <w:proofErr w:type="spellStart"/>
      <w:r w:rsidRPr="003F5EB7">
        <w:rPr>
          <w:szCs w:val="28"/>
        </w:rPr>
        <w:t>этой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расположатся</w:t>
      </w:r>
      <w:proofErr w:type="spellEnd"/>
      <w:r w:rsidRPr="003F5EB7">
        <w:rPr>
          <w:szCs w:val="28"/>
        </w:rPr>
        <w:t xml:space="preserve"> на два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меньше</w:t>
      </w:r>
      <w:proofErr w:type="spellEnd"/>
      <w:r w:rsidRPr="003F5EB7">
        <w:rPr>
          <w:szCs w:val="28"/>
        </w:rPr>
        <w:t xml:space="preserve">. </w:t>
      </w:r>
    </w:p>
    <w:p w14:paraId="3136AEC5" w14:textId="2EC0858B" w:rsidR="00CA7E0F" w:rsidRPr="003F5EB7" w:rsidRDefault="00D1389A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  <w:szCs w:val="28"/>
        </w:rPr>
        <w:pict w14:anchorId="67133478">
          <v:shapetype id="_x0000_t202" coordsize="21600,21600" o:spt="202" path="m,l,21600r21600,l21600,xe">
            <v:stroke joinstyle="miter"/>
            <v:path gradientshapeok="t" o:connecttype="rect"/>
          </v:shapetype>
          <v:shape id="_x0000_s1062" type="#_x0000_t202" style="position:absolute;left:0;text-align:left;margin-left:232.2pt;margin-top:5.1pt;width:42.15pt;height:27.55pt;z-index:25171660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>
              <w:txbxContent>
                <w:p w14:paraId="32AA7564" w14:textId="4594C396" w:rsidR="00C57716" w:rsidRPr="004F27EB" w:rsidRDefault="00C57716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В</w:t>
                  </w:r>
                  <w:r w:rsidRPr="004F27EB">
                    <w:rPr>
                      <w:b/>
                      <w:bCs/>
                      <w:lang w:val="ru-RU"/>
                    </w:rPr>
                    <w:t>1</w:t>
                  </w:r>
                </w:p>
              </w:txbxContent>
            </v:textbox>
          </v:shape>
        </w:pict>
      </w:r>
    </w:p>
    <w:p w14:paraId="19DB88AC" w14:textId="37EB968A" w:rsidR="00CA7E0F" w:rsidRPr="003F5EB7" w:rsidRDefault="00D1389A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3D56EFA2">
          <v:rect id="_x0000_s1078" style="position:absolute;left:0;text-align:left;margin-left:337pt;margin-top:10.95pt;width:34pt;height:22.7pt;z-index:251730944"/>
        </w:pict>
      </w:r>
      <w:r>
        <w:rPr>
          <w:noProof/>
          <w:szCs w:val="28"/>
        </w:rPr>
        <w:pict w14:anchorId="3EB4C8C8">
          <v:rect id="_x0000_s1077" style="position:absolute;left:0;text-align:left;margin-left:297.65pt;margin-top:10.95pt;width:34pt;height:22.7pt;z-index:251729920"/>
        </w:pict>
      </w:r>
      <w:r>
        <w:rPr>
          <w:noProof/>
          <w:szCs w:val="28"/>
        </w:rPr>
        <w:pict w14:anchorId="1754C650">
          <v:rect id="_x0000_s1052" style="position:absolute;left:0;text-align:left;margin-left:178.5pt;margin-top:10.95pt;width:34pt;height:22.7pt;z-index:251707392"/>
        </w:pict>
      </w:r>
      <w:r>
        <w:rPr>
          <w:noProof/>
          <w:szCs w:val="28"/>
        </w:rPr>
        <w:pict w14:anchorId="2097EF5C">
          <v:rect id="_x0000_s1037" style="position:absolute;left:0;text-align:left;margin-left:138.65pt;margin-top:10.95pt;width:34pt;height:22.7pt;z-index:251704320"/>
        </w:pict>
      </w:r>
      <w:r>
        <w:rPr>
          <w:noProof/>
          <w:szCs w:val="28"/>
        </w:rPr>
        <w:pict w14:anchorId="39B4F087">
          <v:rect id="_x0000_s1032" style="position:absolute;left:0;text-align:left;margin-left:99pt;margin-top:10.95pt;width:34pt;height:22.7pt;z-index:251700224"/>
        </w:pict>
      </w:r>
      <w:r>
        <w:rPr>
          <w:noProof/>
          <w:szCs w:val="28"/>
        </w:rPr>
        <w:pict w14:anchorId="52998D37">
          <v:rect id="_x0000_s1033" style="position:absolute;left:0;text-align:left;margin-left:71pt;margin-top:25.2pt;width:22.7pt;height:34pt;z-index:251701248"/>
        </w:pict>
      </w:r>
      <w:r>
        <w:rPr>
          <w:noProof/>
          <w:szCs w:val="28"/>
        </w:rPr>
        <w:pict w14:anchorId="33EF0547">
          <v:shape id="Надпись 2" o:spid="_x0000_s1061" type="#_x0000_t202" style="position:absolute;left:0;text-align:left;margin-left:26.6pt;margin-top:64.2pt;width:42.15pt;height:27.55pt;z-index:25171558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Надпись 2">
              <w:txbxContent>
                <w:p w14:paraId="0F53EADB" w14:textId="1AA29D63" w:rsidR="00C57716" w:rsidRPr="004F27EB" w:rsidRDefault="00C57716">
                  <w:pPr>
                    <w:rPr>
                      <w:b/>
                      <w:bCs/>
                      <w:lang w:val="ru-RU"/>
                    </w:rPr>
                  </w:pPr>
                  <w:r w:rsidRPr="004F27EB">
                    <w:rPr>
                      <w:b/>
                      <w:bCs/>
                      <w:lang w:val="ru-RU"/>
                    </w:rPr>
                    <w:t>А1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7CF12514">
          <v:rect id="_x0000_s1034" style="position:absolute;left:0;text-align:left;margin-left:71pt;margin-top:64.2pt;width:22.7pt;height:34pt;z-index:251702272"/>
        </w:pict>
      </w:r>
      <w:r>
        <w:rPr>
          <w:noProof/>
          <w:szCs w:val="28"/>
        </w:rPr>
        <w:pict w14:anchorId="0DBCEE58">
          <v:rect id="_x0000_s1035" style="position:absolute;left:0;text-align:left;margin-left:71pt;margin-top:103.95pt;width:22.7pt;height:34pt;z-index:251703296"/>
        </w:pict>
      </w:r>
      <w:r>
        <w:rPr>
          <w:noProof/>
          <w:szCs w:val="28"/>
        </w:rPr>
        <w:pict w14:anchorId="55E42CDE">
          <v:rect id="_x0000_s1058" style="position:absolute;left:0;text-align:left;margin-left:218.15pt;margin-top:130.05pt;width:34pt;height:22.7pt;z-index:251713536"/>
        </w:pict>
      </w:r>
      <w:r>
        <w:rPr>
          <w:noProof/>
          <w:szCs w:val="28"/>
        </w:rPr>
        <w:pict w14:anchorId="2A644F20">
          <v:rect id="_x0000_s1057" style="position:absolute;left:0;text-align:left;margin-left:178.5pt;margin-top:130.05pt;width:34pt;height:22.7pt;z-index:251712512"/>
        </w:pict>
      </w:r>
      <w:r>
        <w:rPr>
          <w:noProof/>
          <w:szCs w:val="28"/>
        </w:rPr>
        <w:pict w14:anchorId="5B693B7E">
          <v:rect id="_x0000_s1056" style="position:absolute;left:0;text-align:left;margin-left:138.65pt;margin-top:130.05pt;width:34pt;height:22.7pt;z-index:251711488"/>
        </w:pict>
      </w:r>
      <w:r>
        <w:rPr>
          <w:noProof/>
          <w:szCs w:val="28"/>
        </w:rPr>
        <w:pict w14:anchorId="21A00FEB">
          <v:rect id="_x0000_s1055" style="position:absolute;left:0;text-align:left;margin-left:99pt;margin-top:130.05pt;width:34pt;height:22.7pt;z-index:251710464"/>
        </w:pict>
      </w:r>
      <w:r>
        <w:rPr>
          <w:noProof/>
          <w:szCs w:val="28"/>
        </w:rPr>
        <w:pict w14:anchorId="50C65DCE">
          <v:rect id="_x0000_s1031" style="position:absolute;left:0;text-align:left;margin-left:71pt;margin-top:10.95pt;width:340.15pt;height:141.75pt;z-index:251699200"/>
        </w:pict>
      </w:r>
      <w:r>
        <w:rPr>
          <w:noProof/>
          <w:szCs w:val="28"/>
        </w:rPr>
        <w:pict w14:anchorId="3D56EFA2">
          <v:rect id="_x0000_s1054" style="position:absolute;left:0;text-align:left;margin-left:257.5pt;margin-top:10.95pt;width:34pt;height:22.7pt;z-index:251709440"/>
        </w:pict>
      </w:r>
      <w:r>
        <w:rPr>
          <w:noProof/>
          <w:szCs w:val="28"/>
        </w:rPr>
        <w:pict w14:anchorId="3EB4C8C8">
          <v:rect id="_x0000_s1053" style="position:absolute;left:0;text-align:left;margin-left:218.15pt;margin-top:10.95pt;width:34pt;height:22.7pt;z-index:251708416"/>
        </w:pict>
      </w:r>
    </w:p>
    <w:p w14:paraId="6551C995" w14:textId="7EA9E825" w:rsidR="00B77468" w:rsidRPr="003F5EB7" w:rsidRDefault="00D1389A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75EB5C9D">
          <v:rect id="_x0000_s1043" style="position:absolute;left:0;text-align:left;margin-left:388.25pt;margin-top:1.05pt;width:22.7pt;height:34pt;z-index:251705344"/>
        </w:pict>
      </w:r>
    </w:p>
    <w:p w14:paraId="2B8E71A7" w14:textId="113C4B3E" w:rsidR="00B77468" w:rsidRPr="003F5EB7" w:rsidRDefault="00D1389A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C286A6E">
          <v:rect id="_x0000_s1044" style="position:absolute;left:0;text-align:left;margin-left:407.45pt;margin-top:10.9pt;width:3.55pt;height:59.25pt;z-index:251706368"/>
        </w:pict>
      </w:r>
      <w:r>
        <w:rPr>
          <w:noProof/>
          <w:szCs w:val="28"/>
        </w:rPr>
        <w:pict w14:anchorId="1581B35D">
          <v:shape id="_x0000_s1064" type="#_x0000_t202" style="position:absolute;left:0;text-align:left;margin-left:411.6pt;margin-top:15.95pt;width:42.15pt;height:27.55pt;z-index:25171865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>
              <w:txbxContent>
                <w:p w14:paraId="2502A593" w14:textId="7ADB4630" w:rsidR="00C57716" w:rsidRPr="004F27EB" w:rsidRDefault="00C57716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А2</w:t>
                  </w:r>
                </w:p>
              </w:txbxContent>
            </v:textbox>
          </v:shape>
        </w:pict>
      </w:r>
    </w:p>
    <w:p w14:paraId="41DF4BFA" w14:textId="23E6E632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7C34B59B" w14:textId="3509F8EB" w:rsidR="00B77468" w:rsidRPr="003F5EB7" w:rsidRDefault="00D1389A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C9A83D6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71" type="#_x0000_t32" style="position:absolute;left:0;text-align:left;margin-left:417.2pt;margin-top:14.5pt;width:12pt;height:24.2pt;z-index:251725824" o:connectortype="straight"/>
        </w:pict>
      </w:r>
    </w:p>
    <w:p w14:paraId="519B05C1" w14:textId="3BCBED45" w:rsidR="00B77468" w:rsidRPr="003F5EB7" w:rsidRDefault="00D1389A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0F5B1807">
          <v:shape id="_x0000_s1060" type="#_x0000_t32" style="position:absolute;left:0;text-align:left;margin-left:356.75pt;margin-top:8.45pt;width:20.25pt;height:22.7pt;flip:x y;z-index:251714560" o:connectortype="straight" strokeweight="2pt"/>
        </w:pict>
      </w:r>
      <w:r>
        <w:rPr>
          <w:noProof/>
          <w:szCs w:val="28"/>
        </w:rPr>
        <w:pict w14:anchorId="55E42CDE">
          <v:rect id="_x0000_s1082" style="position:absolute;left:0;text-align:left;margin-left:298.15pt;margin-top:9.3pt;width:34pt;height:22.7pt;z-index:251735040"/>
        </w:pict>
      </w:r>
      <w:r>
        <w:rPr>
          <w:noProof/>
          <w:szCs w:val="28"/>
        </w:rPr>
        <w:pict w14:anchorId="2A644F20">
          <v:rect id="_x0000_s1081" style="position:absolute;left:0;text-align:left;margin-left:258.5pt;margin-top:9.3pt;width:34pt;height:22.7pt;z-index:251734016"/>
        </w:pict>
      </w:r>
      <w:r>
        <w:rPr>
          <w:noProof/>
          <w:szCs w:val="28"/>
        </w:rPr>
        <w:pict w14:anchorId="3EA3566A">
          <v:shape id="_x0000_s1068" type="#_x0000_t202" style="position:absolute;left:0;text-align:left;margin-left:420.8pt;margin-top:10.05pt;width:58.9pt;height:47.05pt;z-index:25172275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>
              <w:txbxContent>
                <w:p w14:paraId="72D9F54B" w14:textId="7B8F4E13" w:rsidR="00C57716" w:rsidRPr="004F27EB" w:rsidRDefault="00C57716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Доска (экран)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19A1F620">
          <v:rect id="_x0000_s1065" style="position:absolute;left:0;text-align:left;margin-left:71pt;margin-top:21.45pt;width:10.5pt;height:10.5pt;z-index:251719680"/>
        </w:pict>
      </w:r>
    </w:p>
    <w:p w14:paraId="6C6007AF" w14:textId="10ED8CE4" w:rsidR="00B77468" w:rsidRPr="003F5EB7" w:rsidRDefault="00D1389A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39EF9A32">
          <v:shape id="_x0000_s1067" type="#_x0000_t202" style="position:absolute;left:0;text-align:left;margin-left:353.4pt;margin-top:21.2pt;width:53.65pt;height:26.8pt;z-index:2517217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>
              <w:txbxContent>
                <w:p w14:paraId="1661EAF3" w14:textId="2074A5BB" w:rsidR="00C57716" w:rsidRPr="004F27EB" w:rsidRDefault="00C57716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34358550">
          <v:shape id="_x0000_s1070" type="#_x0000_t32" style="position:absolute;left:0;text-align:left;margin-left:373.05pt;margin-top:12.75pt;width:0;height:12.75pt;flip:y;z-index:251724800" o:connectortype="straight"/>
        </w:pict>
      </w:r>
      <w:r>
        <w:rPr>
          <w:noProof/>
          <w:szCs w:val="28"/>
        </w:rPr>
        <w:pict w14:anchorId="27123B4D">
          <v:shape id="_x0000_s1069" type="#_x0000_t32" style="position:absolute;left:0;text-align:left;margin-left:43.95pt;margin-top:6.3pt;width:23.25pt;height:21pt;flip:y;z-index:251723776" o:connectortype="straight"/>
        </w:pict>
      </w:r>
      <w:r>
        <w:rPr>
          <w:noProof/>
          <w:szCs w:val="28"/>
        </w:rPr>
        <w:pict w14:anchorId="75BEEB6F">
          <v:shape id="_x0000_s1063" type="#_x0000_t202" style="position:absolute;left:0;text-align:left;margin-left:232.2pt;margin-top:10.8pt;width:42.15pt;height:27.55pt;z-index:25171763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>
              <w:txbxContent>
                <w:p w14:paraId="467C6AF1" w14:textId="5C974431" w:rsidR="00C57716" w:rsidRPr="004F27EB" w:rsidRDefault="00C57716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В2</w:t>
                  </w:r>
                </w:p>
              </w:txbxContent>
            </v:textbox>
          </v:shape>
        </w:pict>
      </w:r>
    </w:p>
    <w:p w14:paraId="7B54F2CE" w14:textId="1C388037" w:rsidR="00B77468" w:rsidRPr="003F5EB7" w:rsidRDefault="00D1389A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488F0347">
          <v:shape id="_x0000_s1066" type="#_x0000_t202" style="position:absolute;left:0;text-align:left;margin-left:15.3pt;margin-top:1.05pt;width:94.65pt;height:52.3pt;z-index:25172070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>
              <w:txbxContent>
                <w:p w14:paraId="66C25FEE" w14:textId="03B98883" w:rsidR="00C57716" w:rsidRDefault="00C57716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 w:rsidRPr="004F27EB">
                    <w:rPr>
                      <w:sz w:val="24"/>
                      <w:szCs w:val="24"/>
                      <w:lang w:val="ru-RU"/>
                    </w:rPr>
                    <w:t>Коммутатор</w:t>
                  </w:r>
                </w:p>
                <w:p w14:paraId="63450C3A" w14:textId="03F9D4DF" w:rsidR="00C57716" w:rsidRPr="004F27EB" w:rsidRDefault="00C57716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(свитч)</w:t>
                  </w:r>
                </w:p>
              </w:txbxContent>
            </v:textbox>
          </v:shape>
        </w:pict>
      </w:r>
    </w:p>
    <w:p w14:paraId="332E1175" w14:textId="530304B5" w:rsidR="00B77468" w:rsidRPr="003F5EB7" w:rsidRDefault="00B77468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0DC4419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DF6128">
        <w:rPr>
          <w:szCs w:val="28"/>
          <w:lang w:val="ru-RU"/>
        </w:rPr>
        <w:t>7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6C0A64A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</w:t>
      </w:r>
      <w:r w:rsidR="00DF6128">
        <w:rPr>
          <w:szCs w:val="28"/>
          <w:lang w:val="ru-RU"/>
        </w:rPr>
        <w:t xml:space="preserve">два </w:t>
      </w:r>
      <w:r w:rsidRPr="003F5EB7">
        <w:rPr>
          <w:szCs w:val="28"/>
        </w:rPr>
        <w:t xml:space="preserve">16-ти </w:t>
      </w:r>
      <w:proofErr w:type="spellStart"/>
      <w:r w:rsidRPr="003F5EB7">
        <w:rPr>
          <w:szCs w:val="28"/>
        </w:rPr>
        <w:t>портовы</w:t>
      </w:r>
      <w:proofErr w:type="spellEnd"/>
      <w:r w:rsidR="00DF6128">
        <w:rPr>
          <w:szCs w:val="28"/>
          <w:lang w:val="ru-RU"/>
        </w:rPr>
        <w:t>х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="00DF6128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5EE98524" w14:textId="10CD82F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3FA5B216" w14:textId="325D9D1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FA2F5A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FA2F5A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6DE6E9FC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</w:t>
      </w:r>
      <w:r w:rsidR="00CB32C9" w:rsidRPr="003F5EB7">
        <w:rPr>
          <w:szCs w:val="28"/>
          <w:lang w:val="ru-RU"/>
        </w:rPr>
        <w:t>9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CB32C9" w:rsidRPr="003F5EB7">
        <w:rPr>
          <w:szCs w:val="28"/>
          <w:lang w:val="ru-RU"/>
        </w:rPr>
        <w:t>0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</w:t>
      </w:r>
      <w:r w:rsidR="00F6561A" w:rsidRPr="003F5EB7">
        <w:rPr>
          <w:szCs w:val="28"/>
        </w:rPr>
        <w:t>, 1</w:t>
      </w:r>
      <w:r w:rsidR="00F6561A">
        <w:rPr>
          <w:szCs w:val="28"/>
          <w:lang w:val="ru-RU"/>
        </w:rPr>
        <w:t>3</w:t>
      </w:r>
      <w:r w:rsidR="00F6561A" w:rsidRPr="003F5EB7">
        <w:rPr>
          <w:szCs w:val="28"/>
        </w:rPr>
        <w:t>,</w:t>
      </w:r>
      <w:r w:rsidR="00F6561A">
        <w:rPr>
          <w:szCs w:val="28"/>
          <w:lang w:val="ru-RU"/>
        </w:rPr>
        <w:t>6</w:t>
      </w:r>
      <w:r w:rsidR="00F6561A" w:rsidRPr="003F5EB7">
        <w:rPr>
          <w:szCs w:val="28"/>
        </w:rPr>
        <w:t xml:space="preserve"> м, 1</w:t>
      </w:r>
      <w:r w:rsidR="00F6561A">
        <w:rPr>
          <w:szCs w:val="28"/>
          <w:lang w:val="ru-RU"/>
        </w:rPr>
        <w:t>5</w:t>
      </w:r>
      <w:r w:rsidR="00F6561A" w:rsidRPr="003F5EB7">
        <w:rPr>
          <w:szCs w:val="28"/>
        </w:rPr>
        <w:t>,</w:t>
      </w:r>
      <w:r w:rsidR="00F6561A">
        <w:rPr>
          <w:szCs w:val="28"/>
          <w:lang w:val="ru-RU"/>
        </w:rPr>
        <w:t>0</w:t>
      </w:r>
      <w:r w:rsidR="00F6561A" w:rsidRPr="003F5EB7">
        <w:rPr>
          <w:szCs w:val="28"/>
        </w:rPr>
        <w:t xml:space="preserve"> м.</w:t>
      </w:r>
    </w:p>
    <w:p w14:paraId="6ED4A987" w14:textId="3EE6650A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FA2F5A" w:rsidRPr="003F5EB7">
        <w:rPr>
          <w:szCs w:val="28"/>
          <w:lang w:val="ru-RU"/>
        </w:rPr>
        <w:t>5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</w:t>
      </w:r>
      <w:r w:rsidR="00F6561A" w:rsidRPr="00F6561A">
        <w:rPr>
          <w:szCs w:val="28"/>
          <w:lang w:val="ru-RU"/>
        </w:rPr>
        <w:t>2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,6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F6561A" w:rsidRPr="00171BEA">
        <w:rPr>
          <w:szCs w:val="28"/>
          <w:lang w:val="ru-RU"/>
        </w:rPr>
        <w:t>8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767BD7D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>, 5,8 м</w:t>
      </w:r>
      <w:r w:rsidR="00171BEA" w:rsidRPr="003F5EB7">
        <w:rPr>
          <w:szCs w:val="28"/>
        </w:rPr>
        <w:t xml:space="preserve">, </w:t>
      </w:r>
      <w:r w:rsidR="00171BEA" w:rsidRPr="00171BEA">
        <w:rPr>
          <w:szCs w:val="28"/>
          <w:lang w:val="ru-RU"/>
        </w:rPr>
        <w:t>7,2</w:t>
      </w:r>
      <w:r w:rsidR="00171BEA" w:rsidRPr="003F5EB7">
        <w:rPr>
          <w:szCs w:val="28"/>
        </w:rPr>
        <w:t xml:space="preserve"> м, </w:t>
      </w:r>
      <w:r w:rsidR="00171BEA" w:rsidRPr="00171BEA">
        <w:rPr>
          <w:szCs w:val="28"/>
          <w:lang w:val="ru-RU"/>
        </w:rPr>
        <w:t>8,6</w:t>
      </w:r>
      <w:r w:rsidR="00171BEA" w:rsidRPr="003F5EB7">
        <w:rPr>
          <w:szCs w:val="28"/>
        </w:rPr>
        <w:t xml:space="preserve"> м.</w:t>
      </w:r>
    </w:p>
    <w:p w14:paraId="5233F2F9" w14:textId="33D91E9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171BEA" w:rsidRPr="008F753F">
        <w:rPr>
          <w:szCs w:val="28"/>
          <w:lang w:val="ru-RU"/>
        </w:rPr>
        <w:t>7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2601291A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171BEA">
        <w:rPr>
          <w:szCs w:val="28"/>
          <w:lang w:val="ru-RU"/>
        </w:rPr>
        <w:t>7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171BEA">
        <w:rPr>
          <w:szCs w:val="28"/>
          <w:lang w:val="ru-RU"/>
        </w:rPr>
        <w:t>7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171BEA" w:rsidRPr="00171BEA">
        <w:rPr>
          <w:szCs w:val="28"/>
          <w:lang w:val="ru-RU"/>
        </w:rPr>
        <w:t>25</w:t>
      </w:r>
      <w:r w:rsidR="00C51C68" w:rsidRPr="003F5EB7">
        <w:rPr>
          <w:szCs w:val="28"/>
          <w:lang w:val="ru-RU"/>
        </w:rPr>
        <w:t xml:space="preserve">,5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29274D22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63C6E079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5F9E7AF7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10,4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5DE03CF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11,8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7E904E8F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13,2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2AD281AF" w:rsidR="00BB0E9C" w:rsidRPr="00171BEA" w:rsidRDefault="00171B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14,6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481D2CE1" w:rsidR="00BB0E9C" w:rsidRPr="00171BEA" w:rsidRDefault="00171B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24BD3FE4" w:rsidR="00BB0E9C" w:rsidRPr="00171BEA" w:rsidRDefault="00171B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19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4F9350CB" w:rsidR="00BB0E9C" w:rsidRPr="007B084E" w:rsidRDefault="007B084E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2,6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7BCE7B83" w:rsidR="00BB0E9C" w:rsidRPr="007B084E" w:rsidRDefault="007B084E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171BEA" w:rsidRPr="003F5EB7" w14:paraId="2B5CEBFA" w14:textId="77777777" w:rsidTr="00C952E6">
        <w:trPr>
          <w:jc w:val="center"/>
        </w:trPr>
        <w:tc>
          <w:tcPr>
            <w:tcW w:w="1616" w:type="dxa"/>
          </w:tcPr>
          <w:p w14:paraId="5E454440" w14:textId="2988F49C" w:rsidR="00171BEA" w:rsidRPr="007B084E" w:rsidRDefault="007B084E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  <w:tc>
          <w:tcPr>
            <w:tcW w:w="1837" w:type="dxa"/>
          </w:tcPr>
          <w:p w14:paraId="22582A56" w14:textId="28FBA43B" w:rsidR="00171BEA" w:rsidRPr="007B084E" w:rsidRDefault="007B084E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5,4</w:t>
            </w:r>
          </w:p>
        </w:tc>
      </w:tr>
      <w:tr w:rsidR="00171BEA" w:rsidRPr="003F5EB7" w14:paraId="6533C22C" w14:textId="77777777" w:rsidTr="00C952E6">
        <w:trPr>
          <w:jc w:val="center"/>
        </w:trPr>
        <w:tc>
          <w:tcPr>
            <w:tcW w:w="1616" w:type="dxa"/>
          </w:tcPr>
          <w:p w14:paraId="4791BB4E" w14:textId="17C5B07D" w:rsidR="00171BEA" w:rsidRPr="007B084E" w:rsidRDefault="007B084E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</w:t>
            </w:r>
          </w:p>
        </w:tc>
        <w:tc>
          <w:tcPr>
            <w:tcW w:w="1837" w:type="dxa"/>
          </w:tcPr>
          <w:p w14:paraId="3CCB7AD3" w14:textId="50DB676E" w:rsidR="00171BEA" w:rsidRPr="007B084E" w:rsidRDefault="007B084E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6,8</w:t>
            </w:r>
          </w:p>
        </w:tc>
      </w:tr>
      <w:tr w:rsidR="00171BEA" w:rsidRPr="003F5EB7" w14:paraId="524FF10A" w14:textId="77777777" w:rsidTr="00C952E6">
        <w:trPr>
          <w:jc w:val="center"/>
        </w:trPr>
        <w:tc>
          <w:tcPr>
            <w:tcW w:w="1616" w:type="dxa"/>
          </w:tcPr>
          <w:p w14:paraId="2625D98E" w14:textId="0C432595" w:rsidR="00171BEA" w:rsidRPr="007B084E" w:rsidRDefault="007B084E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16</w:t>
            </w:r>
          </w:p>
        </w:tc>
        <w:tc>
          <w:tcPr>
            <w:tcW w:w="1837" w:type="dxa"/>
          </w:tcPr>
          <w:p w14:paraId="1517EF9C" w14:textId="632E61AB" w:rsidR="00171BEA" w:rsidRPr="007B084E" w:rsidRDefault="007B084E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8,2</w:t>
            </w:r>
          </w:p>
        </w:tc>
      </w:tr>
      <w:tr w:rsidR="00171BEA" w:rsidRPr="003F5EB7" w14:paraId="55A35AD5" w14:textId="77777777" w:rsidTr="00C952E6">
        <w:trPr>
          <w:jc w:val="center"/>
        </w:trPr>
        <w:tc>
          <w:tcPr>
            <w:tcW w:w="1616" w:type="dxa"/>
          </w:tcPr>
          <w:p w14:paraId="5DFDCA1B" w14:textId="4C536D23" w:rsidR="00171BEA" w:rsidRPr="007B084E" w:rsidRDefault="007B084E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17</w:t>
            </w:r>
          </w:p>
        </w:tc>
        <w:tc>
          <w:tcPr>
            <w:tcW w:w="1837" w:type="dxa"/>
          </w:tcPr>
          <w:p w14:paraId="6C3F5B6D" w14:textId="23380A3C" w:rsidR="00171BEA" w:rsidRPr="007B084E" w:rsidRDefault="007B084E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9,6</w:t>
            </w:r>
          </w:p>
        </w:tc>
      </w:tr>
      <w:tr w:rsidR="00BB0E9C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77777777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-</w:t>
            </w:r>
          </w:p>
        </w:tc>
        <w:tc>
          <w:tcPr>
            <w:tcW w:w="1837" w:type="dxa"/>
          </w:tcPr>
          <w:p w14:paraId="7B5FE0BA" w14:textId="1AB27C3E" w:rsidR="00BB0E9C" w:rsidRPr="003F5EB7" w:rsidRDefault="007B084E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25</w:t>
            </w:r>
            <w:r w:rsidR="00C51C68" w:rsidRPr="003F5EB7">
              <w:rPr>
                <w:szCs w:val="28"/>
                <w:lang w:val="ru-RU"/>
              </w:rPr>
              <w:t>,5</w:t>
            </w:r>
          </w:p>
        </w:tc>
      </w:tr>
    </w:tbl>
    <w:p w14:paraId="2C9981B9" w14:textId="5F47D426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7B084E" w:rsidRPr="007B084E">
        <w:rPr>
          <w:szCs w:val="28"/>
          <w:lang w:val="ru-RU"/>
        </w:rPr>
        <w:t>73,3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4288E40D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946458" w:rsidRPr="003F5EB7">
        <w:rPr>
          <w:szCs w:val="28"/>
          <w:lang w:val="ru-RU"/>
        </w:rPr>
        <w:t>5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</w:t>
      </w:r>
      <w:r w:rsidR="007B084E" w:rsidRPr="007B084E">
        <w:rPr>
          <w:szCs w:val="28"/>
          <w:lang w:val="ru-RU"/>
        </w:rPr>
        <w:t>2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322E10" w:rsidRPr="003F5EB7">
        <w:rPr>
          <w:szCs w:val="28"/>
          <w:lang w:val="ru-RU"/>
        </w:rPr>
        <w:t>1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А2 + </w:t>
      </w:r>
      <w:r w:rsidR="007B084E" w:rsidRPr="00BD2524">
        <w:rPr>
          <w:szCs w:val="28"/>
          <w:lang w:val="ru-RU"/>
        </w:rPr>
        <w:t>8,6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В2 = 2</w:t>
      </w:r>
      <w:r w:rsidR="00BD2524" w:rsidRPr="00BD2524">
        <w:rPr>
          <w:szCs w:val="28"/>
          <w:lang w:val="ru-RU"/>
        </w:rPr>
        <w:t>6,6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м. Итого 1</w:t>
      </w:r>
      <w:r w:rsidR="00BD2524" w:rsidRPr="00BD2524">
        <w:rPr>
          <w:szCs w:val="28"/>
          <w:lang w:val="ru-RU"/>
        </w:rPr>
        <w:t>4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467C0C1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</w:rPr>
        <w:lastRenderedPageBreak/>
        <w:t xml:space="preserve">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D53A64" w:rsidRPr="00D53A64">
        <w:rPr>
          <w:szCs w:val="28"/>
          <w:lang w:val="ru-RU"/>
        </w:rPr>
        <w:t>47</w:t>
      </w:r>
      <w:r w:rsidRPr="003F5EB7">
        <w:rPr>
          <w:szCs w:val="28"/>
        </w:rPr>
        <w:t xml:space="preserve"> шуруп</w:t>
      </w:r>
      <w:proofErr w:type="spellStart"/>
      <w:r w:rsidR="00D53A64">
        <w:rPr>
          <w:szCs w:val="28"/>
          <w:lang w:val="ru-RU"/>
        </w:rPr>
        <w:t>ов</w:t>
      </w:r>
      <w:proofErr w:type="spellEnd"/>
      <w:r w:rsidRPr="003F5EB7">
        <w:rPr>
          <w:szCs w:val="28"/>
        </w:rPr>
        <w:t>.</w:t>
      </w:r>
    </w:p>
    <w:p w14:paraId="1AC9D3E9" w14:textId="1485FF7A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D53A64">
        <w:rPr>
          <w:szCs w:val="28"/>
          <w:lang w:val="ru-RU"/>
        </w:rPr>
        <w:t>7</w:t>
      </w:r>
      <w:r w:rsidRPr="003F5EB7">
        <w:rPr>
          <w:szCs w:val="28"/>
        </w:rPr>
        <w:t xml:space="preserve"> штук розеток плюс 2 розетки и 1</w:t>
      </w:r>
      <w:r w:rsidR="00D53A64">
        <w:rPr>
          <w:szCs w:val="28"/>
          <w:lang w:val="ru-RU"/>
        </w:rPr>
        <w:t>7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785BA8EC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r w:rsidR="00D53A64">
        <w:rPr>
          <w:szCs w:val="28"/>
          <w:lang w:val="ru-RU"/>
        </w:rPr>
        <w:t xml:space="preserve">двух </w:t>
      </w:r>
      <w:proofErr w:type="spellStart"/>
      <w:r w:rsidRPr="003F5EB7">
        <w:rPr>
          <w:szCs w:val="28"/>
        </w:rPr>
        <w:t>коммутатор</w:t>
      </w:r>
      <w:r w:rsidR="00D53A64">
        <w:rPr>
          <w:szCs w:val="28"/>
          <w:lang w:val="ru-RU"/>
        </w:rPr>
        <w:t>ов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</w:t>
      </w:r>
      <w:r w:rsidR="00D53A64" w:rsidRPr="00D53A64">
        <w:rPr>
          <w:szCs w:val="28"/>
          <w:lang w:val="ru-RU"/>
        </w:rPr>
        <w:t>2782</w:t>
      </w:r>
      <w:r w:rsidRPr="003F5EB7">
        <w:rPr>
          <w:szCs w:val="28"/>
        </w:rPr>
        <w:t xml:space="preserve"> руб.</w:t>
      </w:r>
    </w:p>
    <w:p w14:paraId="05BBA928" w14:textId="5D623B64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D53A64" w:rsidRPr="00D53A64">
        <w:rPr>
          <w:szCs w:val="28"/>
          <w:lang w:val="ru-RU"/>
        </w:rPr>
        <w:t>173,3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D53A64" w:rsidRPr="00D53A64">
        <w:rPr>
          <w:szCs w:val="28"/>
          <w:lang w:val="ru-RU"/>
        </w:rPr>
        <w:t>5</w:t>
      </w:r>
      <w:r w:rsidRPr="003F5EB7">
        <w:rPr>
          <w:szCs w:val="28"/>
        </w:rPr>
        <w:t xml:space="preserve"> руб.</w:t>
      </w:r>
    </w:p>
    <w:p w14:paraId="0B552732" w14:textId="7508205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1</w:t>
      </w:r>
      <w:r w:rsidR="00D53A64" w:rsidRPr="00D53A64">
        <w:rPr>
          <w:szCs w:val="28"/>
          <w:lang w:val="ru-RU"/>
        </w:rPr>
        <w:t>4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6</w:t>
      </w:r>
      <w:r w:rsidR="00D53A64" w:rsidRPr="00D53A64">
        <w:rPr>
          <w:szCs w:val="28"/>
          <w:lang w:val="ru-RU"/>
        </w:rPr>
        <w:t>6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D53A64" w:rsidRPr="00D53A64">
        <w:rPr>
          <w:szCs w:val="28"/>
          <w:lang w:val="ru-RU"/>
        </w:rPr>
        <w:t>924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1C72C7E6" w:rsidR="00CA7E0F" w:rsidRPr="00477CF3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477CF3">
        <w:rPr>
          <w:szCs w:val="28"/>
          <w:lang w:val="ru-RU"/>
        </w:rPr>
        <w:t>47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</w:t>
      </w:r>
      <w:r w:rsidR="00477CF3">
        <w:rPr>
          <w:szCs w:val="28"/>
          <w:lang w:val="ru-RU"/>
        </w:rPr>
        <w:t>38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477CF3" w:rsidRPr="00477CF3">
        <w:rPr>
          <w:szCs w:val="28"/>
          <w:lang w:val="ru-RU"/>
        </w:rPr>
        <w:t>17.86</w:t>
      </w:r>
      <w:r w:rsidR="00477CF3">
        <w:rPr>
          <w:szCs w:val="28"/>
          <w:lang w:val="ru-RU"/>
        </w:rPr>
        <w:t xml:space="preserve"> </w:t>
      </w:r>
      <w:r w:rsidRPr="003F5EB7">
        <w:rPr>
          <w:szCs w:val="28"/>
        </w:rPr>
        <w:t>руб.</w:t>
      </w:r>
    </w:p>
    <w:p w14:paraId="13AC2DA7" w14:textId="061E9AB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одинарная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</w:t>
      </w:r>
      <w:r w:rsidR="00477CF3">
        <w:rPr>
          <w:szCs w:val="28"/>
          <w:lang w:val="ru-RU"/>
        </w:rPr>
        <w:t>85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–1</w:t>
      </w:r>
      <w:r w:rsidR="00477CF3">
        <w:rPr>
          <w:szCs w:val="28"/>
          <w:lang w:val="ru-RU"/>
        </w:rPr>
        <w:t>615</w:t>
      </w:r>
      <w:r w:rsidRPr="003F5EB7">
        <w:rPr>
          <w:szCs w:val="28"/>
        </w:rPr>
        <w:t xml:space="preserve"> руб.</w:t>
      </w:r>
    </w:p>
    <w:p w14:paraId="4F6008CE" w14:textId="4B0CA00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</w:t>
      </w:r>
      <w:r w:rsidR="00477CF3">
        <w:rPr>
          <w:szCs w:val="28"/>
          <w:lang w:val="ru-RU"/>
        </w:rPr>
        <w:t>2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477CF3">
        <w:rPr>
          <w:szCs w:val="28"/>
          <w:lang w:val="ru-RU"/>
        </w:rPr>
        <w:t>40</w:t>
      </w:r>
      <w:r w:rsidRPr="003F5EB7">
        <w:rPr>
          <w:szCs w:val="28"/>
        </w:rPr>
        <w:t xml:space="preserve"> руб.</w:t>
      </w:r>
    </w:p>
    <w:p w14:paraId="323E95F6" w14:textId="6D605446" w:rsidR="00CA7E0F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>– 3</w:t>
      </w:r>
      <w:r w:rsidR="00477CF3" w:rsidRPr="00477CF3">
        <w:rPr>
          <w:szCs w:val="28"/>
          <w:lang w:val="ru-RU"/>
        </w:rPr>
        <w:t>21</w:t>
      </w:r>
      <w:r w:rsidRPr="003F5EB7">
        <w:rPr>
          <w:szCs w:val="28"/>
        </w:rPr>
        <w:t xml:space="preserve">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7568</w:t>
      </w:r>
      <w:r w:rsidRPr="003F5EB7">
        <w:rPr>
          <w:szCs w:val="28"/>
        </w:rPr>
        <w:t xml:space="preserve"> руб.</w:t>
      </w:r>
    </w:p>
    <w:p w14:paraId="2AE05DB3" w14:textId="551B46EA" w:rsidR="00D53A64" w:rsidRPr="00D53A64" w:rsidRDefault="00D53A64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en-US"/>
        </w:rPr>
      </w:pPr>
      <w:r>
        <w:rPr>
          <w:szCs w:val="28"/>
          <w:lang w:val="ru-RU"/>
        </w:rPr>
        <w:t xml:space="preserve">Итого: </w:t>
      </w:r>
      <w:r w:rsidR="00237280" w:rsidRPr="003F5EB7">
        <w:rPr>
          <w:szCs w:val="28"/>
          <w:lang w:val="ru-RU"/>
        </w:rPr>
        <w:t>13940</w:t>
      </w:r>
      <w:r w:rsidR="00237280">
        <w:rPr>
          <w:szCs w:val="28"/>
          <w:lang w:val="en-US"/>
        </w:rPr>
        <w:t>,</w:t>
      </w:r>
      <w:r w:rsidR="00237280" w:rsidRPr="003F5EB7">
        <w:rPr>
          <w:szCs w:val="28"/>
          <w:lang w:val="ru-RU"/>
        </w:rPr>
        <w:t>45</w:t>
      </w:r>
    </w:p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53E90AD8" w14:textId="77777777" w:rsidR="00D53A64" w:rsidRDefault="00D53A64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16366E9B" w14:textId="77777777" w:rsidR="00D53A64" w:rsidRDefault="00D53A64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7F91B997" w14:textId="77777777" w:rsidR="00D53A64" w:rsidRDefault="00D53A64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0880DCC8" w14:textId="77777777" w:rsidR="00D53A64" w:rsidRDefault="00D53A64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2A4C2AC" w14:textId="77777777" w:rsidR="00D53A64" w:rsidRDefault="00D53A64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65BD3340" w14:textId="77777777" w:rsidR="00D53A64" w:rsidRDefault="00D53A64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2627D8E9" w14:textId="77777777" w:rsidR="00D53A64" w:rsidRPr="003F5EB7" w:rsidRDefault="00D53A64" w:rsidP="00D53A64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lastRenderedPageBreak/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1741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D53A64" w:rsidRPr="003F5EB7" w14:paraId="0C32E792" w14:textId="77777777" w:rsidTr="00D53A64">
        <w:tc>
          <w:tcPr>
            <w:tcW w:w="5070" w:type="dxa"/>
            <w:vAlign w:val="center"/>
          </w:tcPr>
          <w:p w14:paraId="78E21A4C" w14:textId="77777777" w:rsidR="00D53A64" w:rsidRPr="003F5EB7" w:rsidRDefault="00D53A64" w:rsidP="00D53A64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1517C5EE" w14:textId="77777777" w:rsidR="00D53A64" w:rsidRPr="003F5EB7" w:rsidRDefault="00D53A64" w:rsidP="00D53A64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4C10F9BA" w14:textId="77777777" w:rsidR="00D53A64" w:rsidRPr="003F5EB7" w:rsidRDefault="00D53A64" w:rsidP="00D53A64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42492C3D" w14:textId="77777777" w:rsidR="00D53A64" w:rsidRPr="003F5EB7" w:rsidRDefault="00D53A64" w:rsidP="00D53A64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D53A64" w:rsidRPr="003F5EB7" w14:paraId="71E11C04" w14:textId="77777777" w:rsidTr="00D53A64">
        <w:tc>
          <w:tcPr>
            <w:tcW w:w="5070" w:type="dxa"/>
          </w:tcPr>
          <w:p w14:paraId="17EA837D" w14:textId="77777777" w:rsidR="00D53A64" w:rsidRPr="003F5EB7" w:rsidRDefault="00D53A64" w:rsidP="00D53A64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417" w:type="dxa"/>
            <w:vAlign w:val="center"/>
          </w:tcPr>
          <w:p w14:paraId="1AC315C6" w14:textId="77A27ABD" w:rsidR="00D53A64" w:rsidRPr="00D53A64" w:rsidRDefault="00D53A64" w:rsidP="00D53A64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274</w:t>
            </w:r>
            <w:r>
              <w:rPr>
                <w:szCs w:val="28"/>
                <w:lang w:val="en-US"/>
              </w:rPr>
              <w:t>5</w:t>
            </w:r>
          </w:p>
        </w:tc>
        <w:tc>
          <w:tcPr>
            <w:tcW w:w="1559" w:type="dxa"/>
            <w:vAlign w:val="center"/>
          </w:tcPr>
          <w:p w14:paraId="49270BB8" w14:textId="77777777" w:rsidR="00D53A64" w:rsidRPr="003F5EB7" w:rsidRDefault="00D53A64" w:rsidP="00D53A64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79F973EC" w14:textId="051197D3" w:rsidR="00D53A64" w:rsidRPr="003F5EB7" w:rsidRDefault="00D53A64" w:rsidP="00D53A64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274</w:t>
            </w:r>
            <w:r>
              <w:rPr>
                <w:szCs w:val="28"/>
                <w:lang w:val="en-US"/>
              </w:rPr>
              <w:t>5</w:t>
            </w:r>
          </w:p>
        </w:tc>
      </w:tr>
      <w:tr w:rsidR="00D53A64" w:rsidRPr="003F5EB7" w14:paraId="08D45D46" w14:textId="77777777" w:rsidTr="00D53A64">
        <w:tc>
          <w:tcPr>
            <w:tcW w:w="5070" w:type="dxa"/>
          </w:tcPr>
          <w:p w14:paraId="63FCCC3F" w14:textId="77777777" w:rsidR="00D53A64" w:rsidRPr="003F5EB7" w:rsidRDefault="00D53A64" w:rsidP="00D53A64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74348465" w14:textId="7481EFD5" w:rsidR="00D53A64" w:rsidRPr="003F5EB7" w:rsidRDefault="00477CF3" w:rsidP="00D53A6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85</w:t>
            </w:r>
          </w:p>
        </w:tc>
        <w:tc>
          <w:tcPr>
            <w:tcW w:w="1559" w:type="dxa"/>
            <w:vAlign w:val="center"/>
          </w:tcPr>
          <w:p w14:paraId="1DC80C08" w14:textId="5BD162D7" w:rsidR="00D53A64" w:rsidRPr="003F5EB7" w:rsidRDefault="00D53A64" w:rsidP="00D53A64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477CF3">
              <w:rPr>
                <w:szCs w:val="28"/>
                <w:lang w:val="ru-RU"/>
              </w:rPr>
              <w:t>9</w:t>
            </w:r>
          </w:p>
        </w:tc>
        <w:tc>
          <w:tcPr>
            <w:tcW w:w="1418" w:type="dxa"/>
            <w:vAlign w:val="center"/>
          </w:tcPr>
          <w:p w14:paraId="1E8253C5" w14:textId="11E55F46" w:rsidR="00D53A64" w:rsidRPr="00477CF3" w:rsidRDefault="00477CF3" w:rsidP="00D53A6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1615</w:t>
            </w:r>
          </w:p>
        </w:tc>
      </w:tr>
      <w:tr w:rsidR="00D53A64" w:rsidRPr="003F5EB7" w14:paraId="1C362786" w14:textId="77777777" w:rsidTr="00D53A64">
        <w:tc>
          <w:tcPr>
            <w:tcW w:w="5070" w:type="dxa"/>
          </w:tcPr>
          <w:p w14:paraId="560AFC74" w14:textId="77777777" w:rsidR="00D53A64" w:rsidRPr="003F5EB7" w:rsidRDefault="00D53A64" w:rsidP="00D53A64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7E83C68D" w14:textId="11B6C0A4" w:rsidR="00D53A64" w:rsidRPr="00477CF3" w:rsidRDefault="00477CF3" w:rsidP="00D53A6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1559" w:type="dxa"/>
            <w:vAlign w:val="center"/>
          </w:tcPr>
          <w:p w14:paraId="20651C51" w14:textId="619D57F4" w:rsidR="00D53A64" w:rsidRPr="00477CF3" w:rsidRDefault="00477CF3" w:rsidP="00D53A6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20</w:t>
            </w:r>
          </w:p>
        </w:tc>
        <w:tc>
          <w:tcPr>
            <w:tcW w:w="1418" w:type="dxa"/>
            <w:vAlign w:val="center"/>
          </w:tcPr>
          <w:p w14:paraId="61FC0419" w14:textId="2849B3F4" w:rsidR="00D53A64" w:rsidRPr="003F5EB7" w:rsidRDefault="00477CF3" w:rsidP="00D53A6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40</w:t>
            </w:r>
          </w:p>
        </w:tc>
      </w:tr>
      <w:tr w:rsidR="00D53A64" w:rsidRPr="003F5EB7" w14:paraId="471A0346" w14:textId="77777777" w:rsidTr="00D53A64">
        <w:tc>
          <w:tcPr>
            <w:tcW w:w="5070" w:type="dxa"/>
          </w:tcPr>
          <w:p w14:paraId="6496FD7E" w14:textId="77777777" w:rsidR="00D53A64" w:rsidRPr="003F5EB7" w:rsidRDefault="00D53A64" w:rsidP="00D53A64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0F87C55C" w14:textId="3F30195F" w:rsidR="00D53A64" w:rsidRPr="003F5EB7" w:rsidRDefault="00D53A64" w:rsidP="00D53A64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139</w:t>
            </w: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1559" w:type="dxa"/>
            <w:vAlign w:val="center"/>
          </w:tcPr>
          <w:p w14:paraId="66AB1431" w14:textId="3D0C88C9" w:rsidR="00D53A64" w:rsidRPr="00D53A64" w:rsidRDefault="00D53A64" w:rsidP="00D53A6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  <w:tc>
          <w:tcPr>
            <w:tcW w:w="1418" w:type="dxa"/>
            <w:vAlign w:val="center"/>
          </w:tcPr>
          <w:p w14:paraId="4C32775D" w14:textId="740789DB" w:rsidR="00D53A64" w:rsidRPr="00D53A64" w:rsidRDefault="00D53A64" w:rsidP="00D53A6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2782</w:t>
            </w:r>
          </w:p>
        </w:tc>
      </w:tr>
      <w:tr w:rsidR="00D53A64" w:rsidRPr="003F5EB7" w14:paraId="796708CF" w14:textId="77777777" w:rsidTr="00D53A64">
        <w:tc>
          <w:tcPr>
            <w:tcW w:w="5070" w:type="dxa"/>
          </w:tcPr>
          <w:p w14:paraId="4BFC8220" w14:textId="77777777" w:rsidR="00D53A64" w:rsidRPr="003F5EB7" w:rsidRDefault="00D53A64" w:rsidP="00D53A64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3118DC78" w14:textId="7EDCD745" w:rsidR="00D53A64" w:rsidRPr="003F5EB7" w:rsidRDefault="00D53A64" w:rsidP="00D53A64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</w:t>
            </w:r>
            <w:r>
              <w:rPr>
                <w:szCs w:val="28"/>
                <w:lang w:val="en-US"/>
              </w:rPr>
              <w:t>6</w:t>
            </w:r>
          </w:p>
        </w:tc>
        <w:tc>
          <w:tcPr>
            <w:tcW w:w="1559" w:type="dxa"/>
            <w:vAlign w:val="center"/>
          </w:tcPr>
          <w:p w14:paraId="21CEAF14" w14:textId="1F15FBEA" w:rsidR="00D53A64" w:rsidRPr="00D53A64" w:rsidRDefault="00D53A64" w:rsidP="00D53A64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1</w:t>
            </w:r>
            <w:r>
              <w:rPr>
                <w:szCs w:val="28"/>
                <w:lang w:val="en-US"/>
              </w:rPr>
              <w:t>4</w:t>
            </w:r>
          </w:p>
        </w:tc>
        <w:tc>
          <w:tcPr>
            <w:tcW w:w="1418" w:type="dxa"/>
            <w:vAlign w:val="center"/>
          </w:tcPr>
          <w:p w14:paraId="111F50AF" w14:textId="37B43409" w:rsidR="00D53A64" w:rsidRPr="00D53A64" w:rsidRDefault="00D53A64" w:rsidP="00D53A6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924</w:t>
            </w:r>
          </w:p>
        </w:tc>
      </w:tr>
      <w:tr w:rsidR="00D53A64" w:rsidRPr="003F5EB7" w14:paraId="1B1AEAC5" w14:textId="77777777" w:rsidTr="00D53A64">
        <w:tc>
          <w:tcPr>
            <w:tcW w:w="5070" w:type="dxa"/>
          </w:tcPr>
          <w:p w14:paraId="00C9F918" w14:textId="77777777" w:rsidR="00D53A64" w:rsidRPr="003F5EB7" w:rsidRDefault="00D53A64" w:rsidP="00D53A64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5F65C5FD" w14:textId="103797D3" w:rsidR="00D53A64" w:rsidRPr="00477CF3" w:rsidRDefault="00D53A64" w:rsidP="00D53A64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0,</w:t>
            </w:r>
            <w:r w:rsidR="00477CF3">
              <w:rPr>
                <w:szCs w:val="28"/>
                <w:lang w:val="ru-RU"/>
              </w:rPr>
              <w:t>38</w:t>
            </w:r>
          </w:p>
        </w:tc>
        <w:tc>
          <w:tcPr>
            <w:tcW w:w="1559" w:type="dxa"/>
            <w:vAlign w:val="center"/>
          </w:tcPr>
          <w:p w14:paraId="5E69648F" w14:textId="50AA7A85" w:rsidR="00D53A64" w:rsidRPr="00477CF3" w:rsidRDefault="00477CF3" w:rsidP="00D53A6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47</w:t>
            </w:r>
          </w:p>
        </w:tc>
        <w:tc>
          <w:tcPr>
            <w:tcW w:w="1418" w:type="dxa"/>
            <w:vAlign w:val="center"/>
          </w:tcPr>
          <w:p w14:paraId="0C43AB9A" w14:textId="7FD429E7" w:rsidR="00D53A64" w:rsidRPr="003F5EB7" w:rsidRDefault="00477CF3" w:rsidP="00D53A64">
            <w:pPr>
              <w:jc w:val="center"/>
              <w:rPr>
                <w:szCs w:val="28"/>
                <w:lang w:val="ru-RU"/>
              </w:rPr>
            </w:pPr>
            <w:r w:rsidRPr="00477CF3">
              <w:rPr>
                <w:szCs w:val="28"/>
                <w:lang w:val="ru-RU"/>
              </w:rPr>
              <w:t>17.86</w:t>
            </w:r>
          </w:p>
        </w:tc>
      </w:tr>
      <w:tr w:rsidR="00D53A64" w:rsidRPr="003F5EB7" w14:paraId="15570954" w14:textId="77777777" w:rsidTr="00D53A64">
        <w:tc>
          <w:tcPr>
            <w:tcW w:w="5070" w:type="dxa"/>
          </w:tcPr>
          <w:p w14:paraId="72AD4767" w14:textId="77777777" w:rsidR="00D53A64" w:rsidRPr="003F5EB7" w:rsidRDefault="00D53A64" w:rsidP="00D53A64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417" w:type="dxa"/>
            <w:vAlign w:val="center"/>
          </w:tcPr>
          <w:p w14:paraId="75F5B445" w14:textId="77777777" w:rsidR="00D53A64" w:rsidRDefault="00477CF3" w:rsidP="00D53A6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17</w:t>
            </w:r>
          </w:p>
          <w:p w14:paraId="7C993153" w14:textId="050C4D0F" w:rsidR="00477CF3" w:rsidRPr="003F5EB7" w:rsidRDefault="00477CF3" w:rsidP="00D53A6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18</w:t>
            </w:r>
          </w:p>
        </w:tc>
        <w:tc>
          <w:tcPr>
            <w:tcW w:w="1559" w:type="dxa"/>
            <w:vAlign w:val="center"/>
          </w:tcPr>
          <w:p w14:paraId="3E498270" w14:textId="77777777" w:rsidR="00D53A64" w:rsidRDefault="00477CF3" w:rsidP="00D53A6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</w:p>
          <w:p w14:paraId="1C06478C" w14:textId="251DCFF1" w:rsidR="00477CF3" w:rsidRPr="003F5EB7" w:rsidRDefault="00477CF3" w:rsidP="00D53A6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1418" w:type="dxa"/>
            <w:vAlign w:val="center"/>
          </w:tcPr>
          <w:p w14:paraId="37F38C38" w14:textId="77777777" w:rsidR="00D53A64" w:rsidRPr="003F5EB7" w:rsidRDefault="00D53A64" w:rsidP="00D53A64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D53A64" w:rsidRPr="003F5EB7" w14:paraId="2F4DC870" w14:textId="77777777" w:rsidTr="00D53A64">
        <w:tc>
          <w:tcPr>
            <w:tcW w:w="5070" w:type="dxa"/>
          </w:tcPr>
          <w:p w14:paraId="470D8BD8" w14:textId="77777777" w:rsidR="00D53A64" w:rsidRPr="003F5EB7" w:rsidRDefault="00D53A64" w:rsidP="00D53A64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6DBABD60" w14:textId="6BFBCB77" w:rsidR="00D53A64" w:rsidRPr="00477CF3" w:rsidRDefault="00D53A64" w:rsidP="00D53A64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3</w:t>
            </w:r>
            <w:r w:rsidR="00477CF3">
              <w:rPr>
                <w:szCs w:val="28"/>
                <w:lang w:val="ru-RU"/>
              </w:rPr>
              <w:t>21</w:t>
            </w:r>
          </w:p>
        </w:tc>
        <w:tc>
          <w:tcPr>
            <w:tcW w:w="1559" w:type="dxa"/>
            <w:vAlign w:val="center"/>
          </w:tcPr>
          <w:p w14:paraId="2FFFF8E6" w14:textId="397E878F" w:rsidR="00D53A64" w:rsidRPr="00477CF3" w:rsidRDefault="00477CF3" w:rsidP="00D53A6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26,6</w:t>
            </w:r>
          </w:p>
        </w:tc>
        <w:tc>
          <w:tcPr>
            <w:tcW w:w="1418" w:type="dxa"/>
            <w:vAlign w:val="center"/>
          </w:tcPr>
          <w:p w14:paraId="09FC4E20" w14:textId="11966E53" w:rsidR="00D53A64" w:rsidRPr="00477CF3" w:rsidRDefault="00477CF3" w:rsidP="00D53A6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8538</w:t>
            </w:r>
            <w:r>
              <w:rPr>
                <w:szCs w:val="28"/>
                <w:lang w:val="en-US"/>
              </w:rPr>
              <w:t>,6</w:t>
            </w:r>
          </w:p>
        </w:tc>
      </w:tr>
      <w:tr w:rsidR="00D53A64" w:rsidRPr="003F5EB7" w14:paraId="77132AE2" w14:textId="77777777" w:rsidTr="00D53A64">
        <w:tc>
          <w:tcPr>
            <w:tcW w:w="5070" w:type="dxa"/>
          </w:tcPr>
          <w:p w14:paraId="560F4DF9" w14:textId="77777777" w:rsidR="00D53A64" w:rsidRPr="003F5EB7" w:rsidRDefault="00D53A64" w:rsidP="00D53A64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242F28C5" w14:textId="77777777" w:rsidR="00D53A64" w:rsidRPr="003F5EB7" w:rsidRDefault="00D53A64" w:rsidP="00D53A64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403BC2D7" w14:textId="77777777" w:rsidR="00D53A64" w:rsidRPr="003F5EB7" w:rsidRDefault="00D53A64" w:rsidP="00D53A64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4FAE9190" w14:textId="73D0674A" w:rsidR="00D53A64" w:rsidRPr="003F5EB7" w:rsidRDefault="00D53A64" w:rsidP="00D53A64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F5EB7">
              <w:rPr>
                <w:szCs w:val="28"/>
                <w:lang w:val="ru-RU"/>
              </w:rPr>
              <w:t>13940</w:t>
            </w:r>
            <w:r w:rsidR="00237280">
              <w:rPr>
                <w:szCs w:val="28"/>
                <w:lang w:val="en-US"/>
              </w:rPr>
              <w:t>,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</w:tbl>
    <w:p w14:paraId="64B875F2" w14:textId="77777777" w:rsidR="00D53A64" w:rsidRDefault="00D53A64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59EAC594" w14:textId="77777777" w:rsidR="00D53A64" w:rsidRDefault="00D53A64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1381CEE7" w14:textId="77777777" w:rsidR="00D53A64" w:rsidRDefault="00D53A64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5C135FAD" w14:textId="77777777" w:rsidR="00D53A64" w:rsidRDefault="00D53A64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36D68A1F" w14:textId="77777777" w:rsidR="00D53A64" w:rsidRDefault="00D53A64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6ACF3D7A" w14:textId="556A9657" w:rsidR="00D53A64" w:rsidRDefault="00D53A64" w:rsidP="00D53A64">
      <w:pPr>
        <w:autoSpaceDE w:val="0"/>
        <w:autoSpaceDN w:val="0"/>
        <w:adjustRightInd w:val="0"/>
        <w:spacing w:line="360" w:lineRule="auto"/>
        <w:ind w:right="-1"/>
        <w:rPr>
          <w:b/>
          <w:spacing w:val="2"/>
          <w:szCs w:val="28"/>
        </w:rPr>
      </w:pPr>
    </w:p>
    <w:p w14:paraId="751670CD" w14:textId="78F26992" w:rsidR="00D53A64" w:rsidRDefault="00D53A64" w:rsidP="00D53A64">
      <w:pPr>
        <w:autoSpaceDE w:val="0"/>
        <w:autoSpaceDN w:val="0"/>
        <w:adjustRightInd w:val="0"/>
        <w:spacing w:line="360" w:lineRule="auto"/>
        <w:ind w:right="-1"/>
        <w:rPr>
          <w:b/>
          <w:spacing w:val="2"/>
          <w:szCs w:val="28"/>
        </w:rPr>
      </w:pPr>
    </w:p>
    <w:p w14:paraId="06C9050C" w14:textId="68D34C56" w:rsidR="00D53A64" w:rsidRDefault="00D53A64" w:rsidP="00D53A64">
      <w:pPr>
        <w:autoSpaceDE w:val="0"/>
        <w:autoSpaceDN w:val="0"/>
        <w:adjustRightInd w:val="0"/>
        <w:spacing w:line="360" w:lineRule="auto"/>
        <w:ind w:right="-1"/>
        <w:rPr>
          <w:b/>
          <w:spacing w:val="2"/>
          <w:szCs w:val="28"/>
        </w:rPr>
      </w:pPr>
    </w:p>
    <w:p w14:paraId="0D247B2D" w14:textId="4B963175" w:rsidR="00D53A64" w:rsidRDefault="00D53A64" w:rsidP="00D53A64">
      <w:pPr>
        <w:autoSpaceDE w:val="0"/>
        <w:autoSpaceDN w:val="0"/>
        <w:adjustRightInd w:val="0"/>
        <w:spacing w:line="360" w:lineRule="auto"/>
        <w:ind w:right="-1"/>
        <w:rPr>
          <w:b/>
          <w:spacing w:val="2"/>
          <w:szCs w:val="28"/>
        </w:rPr>
      </w:pPr>
    </w:p>
    <w:p w14:paraId="5BF4339D" w14:textId="426CED45" w:rsidR="00D53A64" w:rsidRDefault="00D53A64" w:rsidP="00D53A64">
      <w:pPr>
        <w:autoSpaceDE w:val="0"/>
        <w:autoSpaceDN w:val="0"/>
        <w:adjustRightInd w:val="0"/>
        <w:spacing w:line="360" w:lineRule="auto"/>
        <w:ind w:right="-1"/>
        <w:rPr>
          <w:b/>
          <w:spacing w:val="2"/>
          <w:szCs w:val="28"/>
        </w:rPr>
      </w:pPr>
    </w:p>
    <w:p w14:paraId="67D744BC" w14:textId="4874C3E0" w:rsidR="00D53A64" w:rsidRDefault="00D53A64" w:rsidP="00D53A64">
      <w:pPr>
        <w:autoSpaceDE w:val="0"/>
        <w:autoSpaceDN w:val="0"/>
        <w:adjustRightInd w:val="0"/>
        <w:spacing w:line="360" w:lineRule="auto"/>
        <w:ind w:right="-1"/>
        <w:rPr>
          <w:b/>
          <w:spacing w:val="2"/>
          <w:szCs w:val="28"/>
        </w:rPr>
      </w:pPr>
    </w:p>
    <w:p w14:paraId="428B5193" w14:textId="75C54F23" w:rsidR="00D53A64" w:rsidRDefault="00D53A64" w:rsidP="00D53A64">
      <w:pPr>
        <w:autoSpaceDE w:val="0"/>
        <w:autoSpaceDN w:val="0"/>
        <w:adjustRightInd w:val="0"/>
        <w:spacing w:line="360" w:lineRule="auto"/>
        <w:ind w:right="-1"/>
        <w:rPr>
          <w:b/>
          <w:spacing w:val="2"/>
          <w:szCs w:val="28"/>
        </w:rPr>
      </w:pPr>
    </w:p>
    <w:p w14:paraId="2D79F0A5" w14:textId="3A11B864" w:rsidR="00D53A64" w:rsidRDefault="00D53A64" w:rsidP="00D53A64">
      <w:pPr>
        <w:autoSpaceDE w:val="0"/>
        <w:autoSpaceDN w:val="0"/>
        <w:adjustRightInd w:val="0"/>
        <w:spacing w:line="360" w:lineRule="auto"/>
        <w:ind w:right="-1"/>
        <w:rPr>
          <w:b/>
          <w:spacing w:val="2"/>
          <w:szCs w:val="28"/>
        </w:rPr>
      </w:pPr>
    </w:p>
    <w:p w14:paraId="54DBB4FC" w14:textId="77777777" w:rsidR="00D53A64" w:rsidRDefault="00D53A64" w:rsidP="00D53A64">
      <w:pPr>
        <w:autoSpaceDE w:val="0"/>
        <w:autoSpaceDN w:val="0"/>
        <w:adjustRightInd w:val="0"/>
        <w:spacing w:line="360" w:lineRule="auto"/>
        <w:ind w:right="-1"/>
        <w:rPr>
          <w:b/>
          <w:spacing w:val="2"/>
          <w:szCs w:val="28"/>
        </w:rPr>
      </w:pPr>
    </w:p>
    <w:p w14:paraId="75DD623D" w14:textId="77777777" w:rsidR="00D53A64" w:rsidRDefault="00D53A64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6A7BB14B" w14:textId="77777777" w:rsidR="00D53A64" w:rsidRDefault="00D53A64" w:rsidP="00C57716">
      <w:pPr>
        <w:autoSpaceDE w:val="0"/>
        <w:autoSpaceDN w:val="0"/>
        <w:adjustRightInd w:val="0"/>
        <w:spacing w:line="360" w:lineRule="auto"/>
        <w:ind w:right="-1"/>
        <w:rPr>
          <w:b/>
          <w:spacing w:val="2"/>
          <w:szCs w:val="28"/>
        </w:rPr>
      </w:pPr>
    </w:p>
    <w:p w14:paraId="4CA5AF04" w14:textId="6B4FABB8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75575707" w:rsidR="001042E7" w:rsidRPr="00C57716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lastRenderedPageBreak/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Pr="003F5EB7">
          <w:rPr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</w:t>
      </w:r>
      <w:r w:rsidR="00C57716">
        <w:rPr>
          <w:szCs w:val="28"/>
          <w:lang w:val="ru-RU"/>
        </w:rPr>
        <w:t xml:space="preserve">Офисный </w:t>
      </w:r>
      <w:r w:rsidRPr="003F5EB7">
        <w:rPr>
          <w:szCs w:val="28"/>
        </w:rPr>
        <w:t xml:space="preserve">ПК </w:t>
      </w:r>
      <w:r w:rsidR="00C57716">
        <w:rPr>
          <w:szCs w:val="28"/>
          <w:lang w:val="ru-RU"/>
        </w:rPr>
        <w:t xml:space="preserve">на </w:t>
      </w:r>
      <w:r w:rsidR="00C57716">
        <w:rPr>
          <w:szCs w:val="28"/>
          <w:lang w:val="en-US"/>
        </w:rPr>
        <w:t>Intel</w:t>
      </w:r>
      <w:r w:rsidR="00C57716" w:rsidRPr="00C57716">
        <w:rPr>
          <w:szCs w:val="28"/>
          <w:lang w:val="ru-RU"/>
        </w:rPr>
        <w:t>.</w:t>
      </w:r>
    </w:p>
    <w:p w14:paraId="68EC8964" w14:textId="58283492" w:rsidR="001042E7" w:rsidRPr="003F5EB7" w:rsidRDefault="00FA7904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>
        <w:rPr>
          <w:noProof/>
          <w:color w:val="000000"/>
          <w:szCs w:val="28"/>
          <w:u w:val="single"/>
          <w:lang w:val="ru-RU"/>
        </w:rPr>
        <w:drawing>
          <wp:inline distT="0" distB="0" distL="0" distR="0" wp14:anchorId="2C52854E" wp14:editId="2A3541C0">
            <wp:extent cx="5924550" cy="69913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FBE3C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5511D5C4" w14:textId="7723F9B2" w:rsidR="001042E7" w:rsidRDefault="001042E7" w:rsidP="001042E7">
      <w:pPr>
        <w:spacing w:line="360" w:lineRule="auto"/>
        <w:rPr>
          <w:color w:val="000000"/>
          <w:szCs w:val="28"/>
          <w:u w:val="single"/>
        </w:rPr>
      </w:pPr>
    </w:p>
    <w:p w14:paraId="3A2F265D" w14:textId="77777777" w:rsidR="00C57716" w:rsidRDefault="00C57716" w:rsidP="001042E7">
      <w:pPr>
        <w:spacing w:line="360" w:lineRule="auto"/>
        <w:rPr>
          <w:color w:val="000000"/>
          <w:szCs w:val="28"/>
          <w:u w:val="single"/>
        </w:rPr>
      </w:pPr>
    </w:p>
    <w:p w14:paraId="2E923E58" w14:textId="77777777" w:rsidR="003F5EB7" w:rsidRPr="003F5EB7" w:rsidRDefault="003F5EB7" w:rsidP="001042E7">
      <w:pPr>
        <w:spacing w:line="360" w:lineRule="auto"/>
        <w:rPr>
          <w:color w:val="000000"/>
          <w:szCs w:val="28"/>
          <w:u w:val="single"/>
        </w:rPr>
      </w:pP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369"/>
        <w:gridCol w:w="4252"/>
        <w:gridCol w:w="851"/>
        <w:gridCol w:w="1099"/>
      </w:tblGrid>
      <w:tr w:rsidR="005B6E1B" w:rsidRPr="003F5EB7" w14:paraId="430345B1" w14:textId="77777777" w:rsidTr="00FA7904">
        <w:tc>
          <w:tcPr>
            <w:tcW w:w="3369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bookmarkStart w:id="0" w:name="_GoBack" w:colFirst="4" w:colLast="4"/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252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FA7904">
        <w:tc>
          <w:tcPr>
            <w:tcW w:w="3369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252" w:type="dxa"/>
          </w:tcPr>
          <w:p w14:paraId="55166D3F" w14:textId="3B3FBD44" w:rsidR="005B6E1B" w:rsidRPr="003F5EB7" w:rsidRDefault="00C57716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rStyle w:val="cp-pc-buildtable-body-product-title"/>
              </w:rPr>
              <w:t>Intel</w:t>
            </w:r>
            <w:proofErr w:type="spellEnd"/>
            <w:r>
              <w:rPr>
                <w:rStyle w:val="cp-pc-buildtable-body-product-title"/>
              </w:rPr>
              <w:t xml:space="preserve"> </w:t>
            </w:r>
            <w:proofErr w:type="spellStart"/>
            <w:r>
              <w:rPr>
                <w:rStyle w:val="cp-pc-buildtable-body-product-title"/>
              </w:rPr>
              <w:t>Pentium</w:t>
            </w:r>
            <w:proofErr w:type="spellEnd"/>
            <w:r>
              <w:rPr>
                <w:rStyle w:val="cp-pc-buildtable-body-product-title"/>
              </w:rPr>
              <w:t xml:space="preserve"> G6405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4F9974D1" w:rsidR="005B6E1B" w:rsidRPr="003F5EB7" w:rsidRDefault="00FA790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rStyle w:val="price"/>
              </w:rPr>
              <w:t>5900</w:t>
            </w:r>
          </w:p>
        </w:tc>
      </w:tr>
      <w:tr w:rsidR="005B6E1B" w:rsidRPr="003F5EB7" w14:paraId="0A22158D" w14:textId="77777777" w:rsidTr="00FA7904">
        <w:tc>
          <w:tcPr>
            <w:tcW w:w="3369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252" w:type="dxa"/>
          </w:tcPr>
          <w:p w14:paraId="1D29CF96" w14:textId="64A90AC4" w:rsidR="005B6E1B" w:rsidRPr="003F5EB7" w:rsidRDefault="00FA7904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ASRock</w:t>
            </w:r>
            <w:proofErr w:type="spellEnd"/>
            <w:r>
              <w:rPr>
                <w:rStyle w:val="cp-pc-buildtable-body-product-title"/>
              </w:rPr>
              <w:t xml:space="preserve"> H510M</w:t>
            </w:r>
          </w:p>
        </w:tc>
        <w:tc>
          <w:tcPr>
            <w:tcW w:w="851" w:type="dxa"/>
          </w:tcPr>
          <w:p w14:paraId="680D63BD" w14:textId="701713A4" w:rsidR="005B6E1B" w:rsidRPr="00FA7904" w:rsidRDefault="00FA790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64B836FB" w14:textId="719A02CB" w:rsidR="005B6E1B" w:rsidRPr="00FA7904" w:rsidRDefault="00FA790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5670</w:t>
            </w:r>
          </w:p>
        </w:tc>
      </w:tr>
      <w:tr w:rsidR="005B6E1B" w:rsidRPr="003F5EB7" w14:paraId="1139A7E8" w14:textId="77777777" w:rsidTr="00FA7904">
        <w:tc>
          <w:tcPr>
            <w:tcW w:w="3369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252" w:type="dxa"/>
          </w:tcPr>
          <w:p w14:paraId="458361D2" w14:textId="756B83F7" w:rsidR="005B6E1B" w:rsidRPr="003F5EB7" w:rsidRDefault="00FA7904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rStyle w:val="cp-pc-buildtable-body-product-title"/>
              </w:rPr>
              <w:t>8Gb DDR4-2666MHz</w:t>
            </w:r>
          </w:p>
        </w:tc>
        <w:tc>
          <w:tcPr>
            <w:tcW w:w="851" w:type="dxa"/>
          </w:tcPr>
          <w:p w14:paraId="5C4C8623" w14:textId="70A47485" w:rsidR="005B6E1B" w:rsidRPr="00FA7904" w:rsidRDefault="00FA790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EC2C62D" w14:textId="4ABF66FF" w:rsidR="005B6E1B" w:rsidRPr="00FA7904" w:rsidRDefault="00FA790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1690</w:t>
            </w:r>
          </w:p>
        </w:tc>
      </w:tr>
      <w:tr w:rsidR="005B6E1B" w:rsidRPr="003F5EB7" w14:paraId="3D2AE2B6" w14:textId="77777777" w:rsidTr="00FA7904">
        <w:tc>
          <w:tcPr>
            <w:tcW w:w="3369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252" w:type="dxa"/>
          </w:tcPr>
          <w:p w14:paraId="39A95B3B" w14:textId="1F4CE2A0" w:rsidR="005B6E1B" w:rsidRPr="003F5EB7" w:rsidRDefault="00FA7904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Toshiba</w:t>
            </w:r>
            <w:proofErr w:type="spellEnd"/>
            <w:r>
              <w:rPr>
                <w:rStyle w:val="cp-pc-buildtable-body-product-title"/>
              </w:rPr>
              <w:t xml:space="preserve"> 1Tb P300</w:t>
            </w:r>
          </w:p>
        </w:tc>
        <w:tc>
          <w:tcPr>
            <w:tcW w:w="851" w:type="dxa"/>
          </w:tcPr>
          <w:p w14:paraId="311DBFAD" w14:textId="40FF3C7A" w:rsidR="005B6E1B" w:rsidRPr="00FA7904" w:rsidRDefault="00FA790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5D4F1022" w14:textId="717D3508" w:rsidR="005B6E1B" w:rsidRPr="00FA7904" w:rsidRDefault="00FA790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3420</w:t>
            </w:r>
          </w:p>
        </w:tc>
      </w:tr>
      <w:bookmarkEnd w:id="0"/>
      <w:tr w:rsidR="00FA7904" w:rsidRPr="003F5EB7" w14:paraId="3292BA92" w14:textId="77777777" w:rsidTr="00FA7904">
        <w:tc>
          <w:tcPr>
            <w:tcW w:w="3369" w:type="dxa"/>
          </w:tcPr>
          <w:p w14:paraId="34A50CE1" w14:textId="0BEE57C1" w:rsidR="00FA7904" w:rsidRPr="00FA7904" w:rsidRDefault="00FA790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en-US"/>
              </w:rPr>
              <w:t xml:space="preserve">SSD </w:t>
            </w:r>
            <w:r>
              <w:rPr>
                <w:szCs w:val="28"/>
                <w:shd w:val="clear" w:color="auto" w:fill="FFFFFF"/>
                <w:lang w:val="ru-RU"/>
              </w:rPr>
              <w:t>Диск</w:t>
            </w:r>
          </w:p>
        </w:tc>
        <w:tc>
          <w:tcPr>
            <w:tcW w:w="4252" w:type="dxa"/>
          </w:tcPr>
          <w:p w14:paraId="3AEBDA06" w14:textId="425FFE46" w:rsidR="00FA7904" w:rsidRDefault="00FA7904" w:rsidP="001042E7">
            <w:pPr>
              <w:spacing w:line="360" w:lineRule="auto"/>
              <w:rPr>
                <w:rStyle w:val="cp-pc-buildtable-body-product-title"/>
              </w:rPr>
            </w:pPr>
            <w:r>
              <w:rPr>
                <w:rStyle w:val="cp-pc-buildtable-body-product-title"/>
              </w:rPr>
              <w:t xml:space="preserve">SSD 120Gb </w:t>
            </w:r>
            <w:proofErr w:type="spellStart"/>
            <w:r>
              <w:rPr>
                <w:rStyle w:val="cp-pc-buildtable-body-product-title"/>
              </w:rPr>
              <w:t>Netac</w:t>
            </w:r>
            <w:proofErr w:type="spellEnd"/>
            <w:r>
              <w:rPr>
                <w:rStyle w:val="cp-pc-buildtable-body-product-title"/>
              </w:rPr>
              <w:t xml:space="preserve"> SA500</w:t>
            </w:r>
          </w:p>
        </w:tc>
        <w:tc>
          <w:tcPr>
            <w:tcW w:w="851" w:type="dxa"/>
          </w:tcPr>
          <w:p w14:paraId="0517DA32" w14:textId="18CD5884" w:rsidR="00FA7904" w:rsidRPr="00FA7904" w:rsidRDefault="00FA790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F1A649C" w14:textId="28FE3B27" w:rsidR="00FA7904" w:rsidRPr="00FA7904" w:rsidRDefault="00FA790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915</w:t>
            </w:r>
          </w:p>
        </w:tc>
      </w:tr>
      <w:tr w:rsidR="00106789" w:rsidRPr="003F5EB7" w14:paraId="79FE1EDA" w14:textId="77777777" w:rsidTr="00FA7904">
        <w:tc>
          <w:tcPr>
            <w:tcW w:w="3369" w:type="dxa"/>
          </w:tcPr>
          <w:p w14:paraId="425704A2" w14:textId="11BB5C45" w:rsidR="00106789" w:rsidRPr="003F5EB7" w:rsidRDefault="00FA790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Кулер для процессора</w:t>
            </w:r>
          </w:p>
        </w:tc>
        <w:tc>
          <w:tcPr>
            <w:tcW w:w="4252" w:type="dxa"/>
          </w:tcPr>
          <w:p w14:paraId="1F59845C" w14:textId="20ECFCEA" w:rsidR="00106789" w:rsidRPr="003F5EB7" w:rsidRDefault="00FA790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rStyle w:val="cp-pc-buildtable-body-product-title"/>
              </w:rPr>
              <w:t>Intel</w:t>
            </w:r>
            <w:proofErr w:type="spellEnd"/>
            <w:r>
              <w:rPr>
                <w:rStyle w:val="cp-pc-buildtable-body-product-title"/>
              </w:rPr>
              <w:t xml:space="preserve"> (S1155/S1150)</w:t>
            </w:r>
          </w:p>
        </w:tc>
        <w:tc>
          <w:tcPr>
            <w:tcW w:w="851" w:type="dxa"/>
          </w:tcPr>
          <w:p w14:paraId="4837782A" w14:textId="442D4C1A" w:rsidR="00106789" w:rsidRPr="00FA7904" w:rsidRDefault="00FA790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1309CCAF" w14:textId="4E67D6AE" w:rsidR="00106789" w:rsidRPr="00FA7904" w:rsidRDefault="00FA790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515</w:t>
            </w:r>
          </w:p>
        </w:tc>
      </w:tr>
      <w:tr w:rsidR="00FA7904" w:rsidRPr="003F5EB7" w14:paraId="2F332C62" w14:textId="77777777" w:rsidTr="00FA7904">
        <w:tc>
          <w:tcPr>
            <w:tcW w:w="3369" w:type="dxa"/>
          </w:tcPr>
          <w:p w14:paraId="7B6A9210" w14:textId="5537D3F8" w:rsidR="00FA7904" w:rsidRPr="003F5EB7" w:rsidRDefault="00FA790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252" w:type="dxa"/>
            <w:vMerge w:val="restart"/>
          </w:tcPr>
          <w:p w14:paraId="4272630D" w14:textId="330CC542" w:rsidR="00FA7904" w:rsidRPr="003F5EB7" w:rsidRDefault="00FA7904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rStyle w:val="cp-pc-buildtable-body-product-title"/>
              </w:rPr>
              <w:t xml:space="preserve">BOOST 9501-BU/320, 450Вт, </w:t>
            </w:r>
            <w:proofErr w:type="spellStart"/>
            <w:r>
              <w:rPr>
                <w:rStyle w:val="cp-pc-buildtable-body-product-title"/>
              </w:rPr>
              <w:t>Black</w:t>
            </w:r>
            <w:proofErr w:type="spellEnd"/>
          </w:p>
        </w:tc>
        <w:tc>
          <w:tcPr>
            <w:tcW w:w="851" w:type="dxa"/>
          </w:tcPr>
          <w:p w14:paraId="394ED1A6" w14:textId="7739F9B2" w:rsidR="00FA7904" w:rsidRPr="00FA7904" w:rsidRDefault="00FA790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  <w:vMerge w:val="restart"/>
          </w:tcPr>
          <w:p w14:paraId="1FCDA4AC" w14:textId="3A23DF71" w:rsidR="00FA7904" w:rsidRPr="00FA7904" w:rsidRDefault="00FA790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3150</w:t>
            </w:r>
          </w:p>
        </w:tc>
      </w:tr>
      <w:tr w:rsidR="00FA7904" w:rsidRPr="003F5EB7" w14:paraId="5342A5C3" w14:textId="77777777" w:rsidTr="00FA7904">
        <w:tc>
          <w:tcPr>
            <w:tcW w:w="3369" w:type="dxa"/>
          </w:tcPr>
          <w:p w14:paraId="63946E2B" w14:textId="77777777" w:rsidR="00FA7904" w:rsidRDefault="00FA790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  <w:p w14:paraId="593A7388" w14:textId="0849B9F5" w:rsidR="00FA7904" w:rsidRPr="003F5EB7" w:rsidRDefault="00FA790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(в комплекте с корпусом)</w:t>
            </w:r>
          </w:p>
        </w:tc>
        <w:tc>
          <w:tcPr>
            <w:tcW w:w="4252" w:type="dxa"/>
            <w:vMerge/>
          </w:tcPr>
          <w:p w14:paraId="326F10A2" w14:textId="77777777" w:rsidR="00FA7904" w:rsidRPr="003F5EB7" w:rsidRDefault="00FA7904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9DDE3BA" w14:textId="062D11B0" w:rsidR="00FA7904" w:rsidRPr="00FA7904" w:rsidRDefault="00FA790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  <w:vMerge/>
          </w:tcPr>
          <w:p w14:paraId="00763E5A" w14:textId="77777777" w:rsidR="00FA7904" w:rsidRPr="003F5EB7" w:rsidRDefault="00FA7904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604E7F06" w14:textId="77777777" w:rsidTr="00FA7904">
        <w:tc>
          <w:tcPr>
            <w:tcW w:w="3369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252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74C2EC1F" w:rsidR="00106789" w:rsidRPr="003F5EB7" w:rsidRDefault="00FA790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21260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AA0463" w:rsidRPr="003F5EB7" w14:paraId="619D5CB5" w14:textId="77777777" w:rsidTr="00C57716">
        <w:tc>
          <w:tcPr>
            <w:tcW w:w="2802" w:type="dxa"/>
          </w:tcPr>
          <w:p w14:paraId="3E19DFBA" w14:textId="77777777" w:rsidR="00AA0463" w:rsidRPr="003F5EB7" w:rsidRDefault="00AA0463" w:rsidP="00C57716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C57716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4B1A13" w14:textId="77777777" w:rsidR="00AA0463" w:rsidRPr="003F5EB7" w:rsidRDefault="00AA0463" w:rsidP="00C57716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79342C88" w14:textId="77777777" w:rsidR="00AA0463" w:rsidRPr="003F5EB7" w:rsidRDefault="00AA0463" w:rsidP="00C57716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C57716">
        <w:tc>
          <w:tcPr>
            <w:tcW w:w="2802" w:type="dxa"/>
          </w:tcPr>
          <w:p w14:paraId="6CFA7CF8" w14:textId="1A4A2A45" w:rsidR="00AA0463" w:rsidRPr="003F5EB7" w:rsidRDefault="00AA0463" w:rsidP="00C57716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1AE27806" w:rsidR="00AA0463" w:rsidRPr="003F5EB7" w:rsidRDefault="00FA7904" w:rsidP="00C57716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rStyle w:val="cp-pc-buildtable-body-product-title"/>
              </w:rPr>
              <w:t>23.6" PHILIPS 243V5QSBA</w:t>
            </w:r>
          </w:p>
        </w:tc>
        <w:tc>
          <w:tcPr>
            <w:tcW w:w="851" w:type="dxa"/>
          </w:tcPr>
          <w:p w14:paraId="6DA89740" w14:textId="77777777" w:rsidR="00AA0463" w:rsidRPr="003F5EB7" w:rsidRDefault="00AA0463" w:rsidP="00C57716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BF7692" w14:textId="7AEEDAD2" w:rsidR="00AA0463" w:rsidRPr="003F5EB7" w:rsidRDefault="00FA7904" w:rsidP="00C57716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rStyle w:val="price"/>
              </w:rPr>
              <w:t>8830</w:t>
            </w:r>
          </w:p>
        </w:tc>
      </w:tr>
      <w:tr w:rsidR="00AA0463" w:rsidRPr="003F5EB7" w14:paraId="59AA1B40" w14:textId="77777777" w:rsidTr="00C57716">
        <w:tc>
          <w:tcPr>
            <w:tcW w:w="2802" w:type="dxa"/>
          </w:tcPr>
          <w:p w14:paraId="0C578DC2" w14:textId="7356A815" w:rsidR="00AA0463" w:rsidRPr="003F5EB7" w:rsidRDefault="00AA0463" w:rsidP="00C57716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4EEBB3F7" w:rsidR="00AA0463" w:rsidRPr="003F5EB7" w:rsidRDefault="00FA7904" w:rsidP="00C57716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rStyle w:val="cp-pc-buildtable-body-product-title"/>
              </w:rPr>
              <w:t>CBR KB-110</w:t>
            </w:r>
          </w:p>
        </w:tc>
        <w:tc>
          <w:tcPr>
            <w:tcW w:w="851" w:type="dxa"/>
          </w:tcPr>
          <w:p w14:paraId="349ABAFE" w14:textId="74E957CC" w:rsidR="00AA0463" w:rsidRPr="00FA7904" w:rsidRDefault="00FA7904" w:rsidP="00C57716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2F047931" w14:textId="77B57E2D" w:rsidR="00AA0463" w:rsidRPr="00FA7904" w:rsidRDefault="00FA7904" w:rsidP="00C57716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300</w:t>
            </w:r>
          </w:p>
        </w:tc>
      </w:tr>
      <w:tr w:rsidR="00AA0463" w:rsidRPr="003F5EB7" w14:paraId="2D48DAF2" w14:textId="77777777" w:rsidTr="00C57716">
        <w:tc>
          <w:tcPr>
            <w:tcW w:w="2802" w:type="dxa"/>
          </w:tcPr>
          <w:p w14:paraId="6DE446E8" w14:textId="4AE69AAA" w:rsidR="00AA0463" w:rsidRPr="003F5EB7" w:rsidRDefault="00AA0463" w:rsidP="00C57716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5F81A360" w:rsidR="00AA0463" w:rsidRPr="003F5EB7" w:rsidRDefault="00FA7904" w:rsidP="00C57716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rStyle w:val="cp-pc-buildtable-body-product-title"/>
              </w:rPr>
              <w:t>SVEN RX-30</w:t>
            </w:r>
          </w:p>
        </w:tc>
        <w:tc>
          <w:tcPr>
            <w:tcW w:w="851" w:type="dxa"/>
          </w:tcPr>
          <w:p w14:paraId="188C7E0F" w14:textId="36DA14BC" w:rsidR="00AA0463" w:rsidRPr="00FA7904" w:rsidRDefault="00FA7904" w:rsidP="00C57716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60CCD65F" w14:textId="2CA8DBED" w:rsidR="00AA0463" w:rsidRPr="00FA7904" w:rsidRDefault="00FA7904" w:rsidP="00C57716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155</w:t>
            </w:r>
          </w:p>
        </w:tc>
      </w:tr>
      <w:tr w:rsidR="00AA0463" w:rsidRPr="003F5EB7" w14:paraId="580DA42A" w14:textId="77777777" w:rsidTr="00C57716">
        <w:tc>
          <w:tcPr>
            <w:tcW w:w="2802" w:type="dxa"/>
          </w:tcPr>
          <w:p w14:paraId="5F0446FC" w14:textId="724B719C" w:rsidR="00AA0463" w:rsidRPr="003F5EB7" w:rsidRDefault="00AA0463" w:rsidP="00C57716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</w:t>
            </w:r>
            <w:r w:rsidR="00FA7904">
              <w:rPr>
                <w:szCs w:val="28"/>
                <w:shd w:val="clear" w:color="auto" w:fill="FFFFFF"/>
                <w:lang w:val="ru-RU"/>
              </w:rPr>
              <w:t>о</w:t>
            </w:r>
            <w:r w:rsidRPr="003F5EB7">
              <w:rPr>
                <w:szCs w:val="28"/>
                <w:shd w:val="clear" w:color="auto" w:fill="FFFFFF"/>
                <w:lang w:val="ru-RU"/>
              </w:rPr>
              <w:t>нки</w:t>
            </w:r>
          </w:p>
        </w:tc>
        <w:tc>
          <w:tcPr>
            <w:tcW w:w="4819" w:type="dxa"/>
          </w:tcPr>
          <w:p w14:paraId="42241FEB" w14:textId="1F6FC693" w:rsidR="00AA0463" w:rsidRPr="003F5EB7" w:rsidRDefault="00FA7904" w:rsidP="00C57716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Perfeo</w:t>
            </w:r>
            <w:proofErr w:type="spellEnd"/>
            <w:r>
              <w:rPr>
                <w:rStyle w:val="cp-pc-buildtable-body-product-title"/>
              </w:rPr>
              <w:t xml:space="preserve"> </w:t>
            </w:r>
            <w:proofErr w:type="spellStart"/>
            <w:r>
              <w:rPr>
                <w:rStyle w:val="cp-pc-buildtable-body-product-title"/>
              </w:rPr>
              <w:t>Cabinet</w:t>
            </w:r>
            <w:proofErr w:type="spellEnd"/>
            <w:r>
              <w:rPr>
                <w:rStyle w:val="cp-pc-buildtable-body-product-title"/>
              </w:rPr>
              <w:t xml:space="preserve"> 2.0</w:t>
            </w:r>
          </w:p>
        </w:tc>
        <w:tc>
          <w:tcPr>
            <w:tcW w:w="851" w:type="dxa"/>
          </w:tcPr>
          <w:p w14:paraId="7EE94333" w14:textId="675A523A" w:rsidR="00AA0463" w:rsidRPr="00FA7904" w:rsidRDefault="00FA7904" w:rsidP="00C57716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55C3EAA5" w14:textId="4B6AF9AF" w:rsidR="00AA0463" w:rsidRPr="00455A19" w:rsidRDefault="00455A19" w:rsidP="00C57716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490</w:t>
            </w:r>
          </w:p>
        </w:tc>
      </w:tr>
      <w:tr w:rsidR="00AA0463" w:rsidRPr="003F5EB7" w14:paraId="3E90AD46" w14:textId="77777777" w:rsidTr="00C57716">
        <w:tc>
          <w:tcPr>
            <w:tcW w:w="2802" w:type="dxa"/>
          </w:tcPr>
          <w:p w14:paraId="1E5FD280" w14:textId="276CC1FF" w:rsidR="00AA0463" w:rsidRPr="003F5EB7" w:rsidRDefault="00FA7904" w:rsidP="00C57716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Ковёр для мыши</w:t>
            </w:r>
          </w:p>
        </w:tc>
        <w:tc>
          <w:tcPr>
            <w:tcW w:w="4819" w:type="dxa"/>
          </w:tcPr>
          <w:p w14:paraId="5D1B39E9" w14:textId="584C1FA7" w:rsidR="00AA0463" w:rsidRPr="003F5EB7" w:rsidRDefault="00FA7904" w:rsidP="00C57716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Cactus</w:t>
            </w:r>
            <w:proofErr w:type="spellEnd"/>
            <w:r>
              <w:rPr>
                <w:rStyle w:val="cp-pc-buildtable-body-product-title"/>
              </w:rPr>
              <w:t xml:space="preserve"> CS-MP-P01XS</w:t>
            </w:r>
          </w:p>
        </w:tc>
        <w:tc>
          <w:tcPr>
            <w:tcW w:w="851" w:type="dxa"/>
          </w:tcPr>
          <w:p w14:paraId="78898F6F" w14:textId="053333C1" w:rsidR="00AA0463" w:rsidRPr="00FA7904" w:rsidRDefault="00FA7904" w:rsidP="00C57716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505095D3" w14:textId="66CA0BC8" w:rsidR="00AA0463" w:rsidRPr="00455A19" w:rsidRDefault="00455A19" w:rsidP="00C57716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125</w:t>
            </w:r>
          </w:p>
        </w:tc>
      </w:tr>
      <w:tr w:rsidR="00AA0463" w:rsidRPr="003F5EB7" w14:paraId="750B95F3" w14:textId="77777777" w:rsidTr="00C57716">
        <w:tc>
          <w:tcPr>
            <w:tcW w:w="2802" w:type="dxa"/>
          </w:tcPr>
          <w:p w14:paraId="4F54264D" w14:textId="5927362C" w:rsidR="00AA0463" w:rsidRPr="003F5EB7" w:rsidRDefault="00FA7904" w:rsidP="00C57716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Принтер</w:t>
            </w:r>
          </w:p>
        </w:tc>
        <w:tc>
          <w:tcPr>
            <w:tcW w:w="4819" w:type="dxa"/>
          </w:tcPr>
          <w:p w14:paraId="6A4E49F0" w14:textId="0680BE12" w:rsidR="00AA0463" w:rsidRPr="00FA7904" w:rsidRDefault="00FA7904" w:rsidP="00C57716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rStyle w:val="cp-pc-buildtable-body-product-title"/>
              </w:rPr>
              <w:t>Canon</w:t>
            </w:r>
            <w:proofErr w:type="spellEnd"/>
            <w:r>
              <w:rPr>
                <w:rStyle w:val="cp-pc-buildtable-body-product-title"/>
              </w:rPr>
              <w:t xml:space="preserve"> PIXMA MG2540S</w:t>
            </w:r>
          </w:p>
        </w:tc>
        <w:tc>
          <w:tcPr>
            <w:tcW w:w="851" w:type="dxa"/>
          </w:tcPr>
          <w:p w14:paraId="58776097" w14:textId="18552CE3" w:rsidR="00AA0463" w:rsidRPr="00FA7904" w:rsidRDefault="00FA7904" w:rsidP="00C57716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6C169FA" w14:textId="06821D23" w:rsidR="00AA0463" w:rsidRPr="00455A19" w:rsidRDefault="00455A19" w:rsidP="00C57716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6610</w:t>
            </w:r>
          </w:p>
        </w:tc>
      </w:tr>
      <w:tr w:rsidR="00AA0463" w:rsidRPr="003F5EB7" w14:paraId="79FC61D1" w14:textId="77777777" w:rsidTr="00C57716">
        <w:tc>
          <w:tcPr>
            <w:tcW w:w="2802" w:type="dxa"/>
          </w:tcPr>
          <w:p w14:paraId="58848E7A" w14:textId="18E357F2" w:rsidR="00AA0463" w:rsidRPr="003F5EB7" w:rsidRDefault="00106789" w:rsidP="00C57716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A0463" w:rsidRPr="003F5EB7" w:rsidRDefault="00AA0463" w:rsidP="00C57716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3A84AF2" w14:textId="77777777" w:rsidR="00AA0463" w:rsidRPr="003F5EB7" w:rsidRDefault="00AA0463" w:rsidP="00C57716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4A4FFF27" w14:textId="449EFF90" w:rsidR="00AA0463" w:rsidRPr="003F5EB7" w:rsidRDefault="00455A19" w:rsidP="00C57716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16510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5DAA6CE7" w14:textId="77777777" w:rsidR="003F5EB7" w:rsidRPr="00455A19" w:rsidRDefault="003F5EB7" w:rsidP="00455A19">
      <w:pPr>
        <w:autoSpaceDE w:val="0"/>
        <w:autoSpaceDN w:val="0"/>
        <w:adjustRightInd w:val="0"/>
        <w:spacing w:line="360" w:lineRule="auto"/>
        <w:rPr>
          <w:b/>
          <w:szCs w:val="28"/>
          <w:lang w:val="en-US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68775111" w14:textId="446DF5EE" w:rsidR="00455A19" w:rsidRDefault="001042E7" w:rsidP="00455A19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="00455A19">
        <w:rPr>
          <w:szCs w:val="28"/>
          <w:lang w:val="en-US"/>
        </w:rPr>
        <w:t>Windows</w:t>
      </w:r>
      <w:r w:rsidR="00455A19" w:rsidRPr="00455A19">
        <w:rPr>
          <w:szCs w:val="28"/>
          <w:lang w:val="ru-RU"/>
        </w:rPr>
        <w:t xml:space="preserve"> 11 </w:t>
      </w:r>
      <w:r w:rsidR="00455A19">
        <w:rPr>
          <w:szCs w:val="28"/>
          <w:lang w:val="en-US"/>
        </w:rPr>
        <w:t>Home</w:t>
      </w:r>
      <w:r w:rsidRPr="003F5EB7">
        <w:rPr>
          <w:szCs w:val="28"/>
        </w:rPr>
        <w:t>.</w:t>
      </w:r>
    </w:p>
    <w:p w14:paraId="498095DC" w14:textId="77777777" w:rsidR="00455A19" w:rsidRDefault="00455A19" w:rsidP="00455A19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69"/>
        <w:gridCol w:w="992"/>
        <w:gridCol w:w="5210"/>
      </w:tblGrid>
      <w:tr w:rsidR="001042E7" w:rsidRPr="003F5EB7" w14:paraId="363B8EF6" w14:textId="77777777" w:rsidTr="00237280">
        <w:tc>
          <w:tcPr>
            <w:tcW w:w="3369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992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210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237280">
        <w:tc>
          <w:tcPr>
            <w:tcW w:w="3369" w:type="dxa"/>
            <w:vAlign w:val="center"/>
          </w:tcPr>
          <w:p w14:paraId="25E84F62" w14:textId="012C3AEB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7B63D7" w:rsidRPr="003F5EB7">
              <w:rPr>
                <w:szCs w:val="28"/>
                <w:lang w:val="ru-RU"/>
              </w:rPr>
              <w:t>1</w:t>
            </w:r>
            <w:r w:rsidR="00455A19">
              <w:rPr>
                <w:szCs w:val="28"/>
                <w:lang w:val="en-US"/>
              </w:rPr>
              <w:t>1</w:t>
            </w:r>
            <w:r w:rsidR="007B63D7" w:rsidRPr="003F5EB7">
              <w:rPr>
                <w:szCs w:val="28"/>
                <w:lang w:val="ru-RU"/>
              </w:rPr>
              <w:t xml:space="preserve">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992" w:type="dxa"/>
            <w:vAlign w:val="center"/>
          </w:tcPr>
          <w:p w14:paraId="5C3A182D" w14:textId="44053005" w:rsidR="001042E7" w:rsidRPr="00455A19" w:rsidRDefault="00455A19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15307</w:t>
            </w:r>
          </w:p>
        </w:tc>
        <w:tc>
          <w:tcPr>
            <w:tcW w:w="5210" w:type="dxa"/>
          </w:tcPr>
          <w:p w14:paraId="3BBE4B51" w14:textId="23A2928E" w:rsidR="001042E7" w:rsidRPr="003F5EB7" w:rsidRDefault="00455A19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455A19">
              <w:rPr>
                <w:szCs w:val="28"/>
              </w:rPr>
              <w:t>https://store.softline.ru/microsoft/microsoft-windows-11-home/</w:t>
            </w:r>
          </w:p>
        </w:tc>
      </w:tr>
      <w:tr w:rsidR="001042E7" w:rsidRPr="003F5EB7" w14:paraId="3E187486" w14:textId="77777777" w:rsidTr="00237280">
        <w:trPr>
          <w:trHeight w:val="551"/>
        </w:trPr>
        <w:tc>
          <w:tcPr>
            <w:tcW w:w="3369" w:type="dxa"/>
            <w:vAlign w:val="center"/>
          </w:tcPr>
          <w:p w14:paraId="03640FAC" w14:textId="03AEE4B9" w:rsidR="001042E7" w:rsidRPr="00455A19" w:rsidRDefault="00455A19" w:rsidP="001042E7">
            <w:pPr>
              <w:autoSpaceDE w:val="0"/>
              <w:autoSpaceDN w:val="0"/>
              <w:adjustRightInd w:val="0"/>
              <w:rPr>
                <w:szCs w:val="28"/>
                <w:lang w:val="ru-RU"/>
              </w:rPr>
            </w:pPr>
            <w:proofErr w:type="spellStart"/>
            <w:r w:rsidRPr="00455A19">
              <w:rPr>
                <w:szCs w:val="28"/>
                <w:lang w:val="ru-RU"/>
              </w:rPr>
              <w:t>Microsoft</w:t>
            </w:r>
            <w:proofErr w:type="spellEnd"/>
            <w:r w:rsidRPr="00455A19">
              <w:rPr>
                <w:szCs w:val="28"/>
                <w:lang w:val="ru-RU"/>
              </w:rPr>
              <w:t xml:space="preserve"> </w:t>
            </w:r>
            <w:proofErr w:type="spellStart"/>
            <w:r w:rsidRPr="00455A19">
              <w:rPr>
                <w:szCs w:val="28"/>
                <w:lang w:val="ru-RU"/>
              </w:rPr>
              <w:t>Office</w:t>
            </w:r>
            <w:proofErr w:type="spellEnd"/>
            <w:r w:rsidRPr="00455A19">
              <w:rPr>
                <w:szCs w:val="28"/>
                <w:lang w:val="ru-RU"/>
              </w:rPr>
              <w:t xml:space="preserve"> для дома и бизнеса 2021</w:t>
            </w:r>
          </w:p>
        </w:tc>
        <w:tc>
          <w:tcPr>
            <w:tcW w:w="992" w:type="dxa"/>
            <w:vAlign w:val="center"/>
          </w:tcPr>
          <w:p w14:paraId="30B9EF5C" w14:textId="626E5B23" w:rsidR="001042E7" w:rsidRPr="00455A19" w:rsidRDefault="00455A19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33377</w:t>
            </w:r>
          </w:p>
        </w:tc>
        <w:tc>
          <w:tcPr>
            <w:tcW w:w="5210" w:type="dxa"/>
          </w:tcPr>
          <w:p w14:paraId="682066E6" w14:textId="776EFF39" w:rsidR="001042E7" w:rsidRPr="003F5EB7" w:rsidRDefault="00455A19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455A19">
              <w:rPr>
                <w:szCs w:val="28"/>
              </w:rPr>
              <w:t>https://store.softline.ru/microsoft/t5d-03484-367486/</w:t>
            </w:r>
          </w:p>
        </w:tc>
      </w:tr>
      <w:tr w:rsidR="001042E7" w:rsidRPr="003F5EB7" w14:paraId="04E91137" w14:textId="77777777" w:rsidTr="00237280">
        <w:trPr>
          <w:trHeight w:val="428"/>
        </w:trPr>
        <w:tc>
          <w:tcPr>
            <w:tcW w:w="3369" w:type="dxa"/>
            <w:vAlign w:val="center"/>
          </w:tcPr>
          <w:p w14:paraId="4B3B12E5" w14:textId="491811FD" w:rsidR="001042E7" w:rsidRPr="003F5EB7" w:rsidRDefault="00455A19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proofErr w:type="spellStart"/>
            <w:r w:rsidRPr="00455A19">
              <w:rPr>
                <w:szCs w:val="28"/>
              </w:rPr>
              <w:t>Kaspersky</w:t>
            </w:r>
            <w:proofErr w:type="spellEnd"/>
            <w:r w:rsidRPr="00455A19">
              <w:rPr>
                <w:szCs w:val="28"/>
              </w:rPr>
              <w:t xml:space="preserve"> </w:t>
            </w:r>
            <w:proofErr w:type="spellStart"/>
            <w:r w:rsidRPr="00455A19">
              <w:rPr>
                <w:szCs w:val="28"/>
              </w:rPr>
              <w:t>Anti-Virus</w:t>
            </w:r>
            <w:proofErr w:type="spellEnd"/>
          </w:p>
        </w:tc>
        <w:tc>
          <w:tcPr>
            <w:tcW w:w="992" w:type="dxa"/>
            <w:vAlign w:val="center"/>
          </w:tcPr>
          <w:p w14:paraId="3450A958" w14:textId="3419C3F5" w:rsidR="001042E7" w:rsidRPr="00455A19" w:rsidRDefault="00455A19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1342</w:t>
            </w:r>
          </w:p>
        </w:tc>
        <w:tc>
          <w:tcPr>
            <w:tcW w:w="5210" w:type="dxa"/>
          </w:tcPr>
          <w:p w14:paraId="157D59C1" w14:textId="16EDD1F9" w:rsidR="001042E7" w:rsidRPr="003F5EB7" w:rsidRDefault="00455A19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455A19">
              <w:rPr>
                <w:szCs w:val="28"/>
              </w:rPr>
              <w:t>https://store.softline.ru/kaspersky/kl1171rbbfs-4068/</w:t>
            </w:r>
          </w:p>
        </w:tc>
      </w:tr>
      <w:tr w:rsidR="001042E7" w:rsidRPr="003F5EB7" w14:paraId="4750FDCD" w14:textId="77777777" w:rsidTr="00237280">
        <w:trPr>
          <w:trHeight w:val="505"/>
        </w:trPr>
        <w:tc>
          <w:tcPr>
            <w:tcW w:w="3369" w:type="dxa"/>
            <w:vAlign w:val="center"/>
          </w:tcPr>
          <w:p w14:paraId="7C46251F" w14:textId="59E8065C" w:rsidR="001042E7" w:rsidRPr="003F5EB7" w:rsidRDefault="00455A19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proofErr w:type="spellStart"/>
            <w:r w:rsidRPr="00455A19">
              <w:rPr>
                <w:szCs w:val="28"/>
              </w:rPr>
              <w:t>RARSoft</w:t>
            </w:r>
            <w:proofErr w:type="spellEnd"/>
            <w:r w:rsidRPr="00455A19">
              <w:rPr>
                <w:szCs w:val="28"/>
              </w:rPr>
              <w:t xml:space="preserve"> </w:t>
            </w:r>
            <w:proofErr w:type="spellStart"/>
            <w:r w:rsidRPr="00455A19">
              <w:rPr>
                <w:szCs w:val="28"/>
              </w:rPr>
              <w:t>WinRAR</w:t>
            </w:r>
            <w:proofErr w:type="spellEnd"/>
          </w:p>
        </w:tc>
        <w:tc>
          <w:tcPr>
            <w:tcW w:w="992" w:type="dxa"/>
            <w:vAlign w:val="center"/>
          </w:tcPr>
          <w:p w14:paraId="2A0B14AB" w14:textId="3C0E4A8C" w:rsidR="001042E7" w:rsidRPr="00455A19" w:rsidRDefault="00455A19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2237</w:t>
            </w:r>
          </w:p>
        </w:tc>
        <w:tc>
          <w:tcPr>
            <w:tcW w:w="5210" w:type="dxa"/>
          </w:tcPr>
          <w:p w14:paraId="0624A816" w14:textId="5F6BAB7C" w:rsidR="001042E7" w:rsidRPr="003F5EB7" w:rsidRDefault="00455A19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455A19">
              <w:rPr>
                <w:szCs w:val="28"/>
              </w:rPr>
              <w:t>https://store.softline.ru/rarsoft/-149032/</w:t>
            </w:r>
          </w:p>
        </w:tc>
      </w:tr>
      <w:tr w:rsidR="00237280" w:rsidRPr="003F5EB7" w14:paraId="4199FBFB" w14:textId="77777777" w:rsidTr="00237280">
        <w:trPr>
          <w:trHeight w:val="505"/>
        </w:trPr>
        <w:tc>
          <w:tcPr>
            <w:tcW w:w="3369" w:type="dxa"/>
            <w:vAlign w:val="center"/>
          </w:tcPr>
          <w:p w14:paraId="143CB45F" w14:textId="06945893" w:rsidR="00237280" w:rsidRPr="00455A19" w:rsidRDefault="00237280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237280">
              <w:rPr>
                <w:szCs w:val="28"/>
              </w:rPr>
              <w:t>1С-Битрикс 1С-Битрикc:</w:t>
            </w:r>
          </w:p>
        </w:tc>
        <w:tc>
          <w:tcPr>
            <w:tcW w:w="992" w:type="dxa"/>
            <w:vAlign w:val="center"/>
          </w:tcPr>
          <w:p w14:paraId="77E04CDE" w14:textId="404AD538" w:rsidR="00237280" w:rsidRPr="00237280" w:rsidRDefault="00237280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17900</w:t>
            </w:r>
          </w:p>
        </w:tc>
        <w:tc>
          <w:tcPr>
            <w:tcW w:w="5210" w:type="dxa"/>
          </w:tcPr>
          <w:p w14:paraId="72F1CEDD" w14:textId="6EFD08F4" w:rsidR="00237280" w:rsidRPr="00455A19" w:rsidRDefault="00237280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237280">
              <w:rPr>
                <w:szCs w:val="28"/>
              </w:rPr>
              <w:t>https://store.softline.ru/1s-bitriks/-383007/</w:t>
            </w:r>
          </w:p>
        </w:tc>
      </w:tr>
      <w:tr w:rsidR="001042E7" w:rsidRPr="003F5EB7" w14:paraId="270BB6CA" w14:textId="77777777" w:rsidTr="00237280">
        <w:trPr>
          <w:trHeight w:val="595"/>
        </w:trPr>
        <w:tc>
          <w:tcPr>
            <w:tcW w:w="3369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202" w:type="dxa"/>
            <w:gridSpan w:val="2"/>
            <w:vAlign w:val="center"/>
          </w:tcPr>
          <w:p w14:paraId="0003A634" w14:textId="0AFFE758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  <w:r w:rsidR="00237280">
              <w:rPr>
                <w:szCs w:val="28"/>
                <w:lang w:val="ru-RU"/>
              </w:rPr>
              <w:t>70163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6E20BB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0119AEC4" w14:textId="1D9799E2" w:rsidR="001042E7" w:rsidRPr="00237280" w:rsidRDefault="00237280" w:rsidP="00237280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  <w:lang w:val="ru-RU"/>
        </w:rPr>
      </w:pPr>
      <w:r w:rsidRPr="003F5EB7">
        <w:rPr>
          <w:szCs w:val="28"/>
          <w:lang w:val="ru-RU"/>
        </w:rPr>
        <w:t>13940</w:t>
      </w:r>
      <w:r w:rsidRPr="00237280">
        <w:rPr>
          <w:szCs w:val="28"/>
          <w:lang w:val="ru-RU"/>
        </w:rPr>
        <w:t>,</w:t>
      </w:r>
      <w:r w:rsidRPr="003F5EB7">
        <w:rPr>
          <w:szCs w:val="28"/>
          <w:lang w:val="ru-RU"/>
        </w:rPr>
        <w:t>45</w:t>
      </w:r>
      <w:r w:rsidRPr="00237280">
        <w:rPr>
          <w:szCs w:val="28"/>
          <w:lang w:val="ru-RU"/>
        </w:rPr>
        <w:t xml:space="preserve"> </w:t>
      </w:r>
      <w:r w:rsidRPr="008F753F">
        <w:rPr>
          <w:szCs w:val="28"/>
          <w:lang w:val="ru-RU"/>
        </w:rPr>
        <w:t xml:space="preserve">+ 37770 * 17 + 70163 * 17 = 3 228 906 </w:t>
      </w:r>
      <w:r>
        <w:rPr>
          <w:szCs w:val="28"/>
          <w:lang w:val="ru-RU"/>
        </w:rPr>
        <w:t>руб.</w:t>
      </w: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lastRenderedPageBreak/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237280" w:rsidRDefault="001042E7" w:rsidP="001042E7">
      <w:pPr>
        <w:spacing w:line="360" w:lineRule="auto"/>
        <w:ind w:firstLine="720"/>
        <w:rPr>
          <w:spacing w:val="2"/>
          <w:szCs w:val="28"/>
          <w:lang w:val="ru-RU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237280">
        <w:rPr>
          <w:spacing w:val="2"/>
          <w:szCs w:val="28"/>
          <w:lang w:val="ru-RU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proofErr w:type="spellStart"/>
      <w:r w:rsidRPr="003F5EB7">
        <w:rPr>
          <w:szCs w:val="28"/>
          <w:lang w:val="en-US"/>
        </w:rPr>
        <w:t>komtek</w:t>
      </w:r>
      <w:proofErr w:type="spellEnd"/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proofErr w:type="spellStart"/>
      <w:r w:rsidRPr="003F5EB7">
        <w:rPr>
          <w:szCs w:val="28"/>
          <w:lang w:val="en-US"/>
        </w:rPr>
        <w:t>ru</w:t>
      </w:r>
      <w:proofErr w:type="spellEnd"/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proofErr w:type="spellStart"/>
      <w:r w:rsidRPr="003F5EB7">
        <w:rPr>
          <w:color w:val="000000"/>
          <w:szCs w:val="28"/>
          <w:shd w:val="clear" w:color="auto" w:fill="FFFFFF"/>
        </w:rPr>
        <w:t>КомТек</w:t>
      </w:r>
      <w:proofErr w:type="spellEnd"/>
      <w:r w:rsidRPr="003F5EB7">
        <w:rPr>
          <w:color w:val="000000"/>
          <w:szCs w:val="28"/>
          <w:shd w:val="clear" w:color="auto" w:fill="FFFFFF"/>
        </w:rPr>
        <w:t>». </w:t>
      </w:r>
    </w:p>
    <w:p w14:paraId="1D7B8C06" w14:textId="04957CD9" w:rsidR="00C952E6" w:rsidRDefault="001042E7" w:rsidP="00237280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 xml:space="preserve">https://www.kaspersky.ru   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75E33C4A" w14:textId="51517EC6" w:rsidR="00237280" w:rsidRPr="00237280" w:rsidRDefault="00237280" w:rsidP="00237280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237280">
        <w:rPr>
          <w:szCs w:val="28"/>
        </w:rPr>
        <w:t>https://store.softline.ru</w:t>
      </w:r>
      <w:r w:rsidRPr="00237280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Сайт интернет-магазин компании «</w:t>
      </w:r>
      <w:proofErr w:type="spellStart"/>
      <w:r>
        <w:rPr>
          <w:szCs w:val="28"/>
          <w:lang w:val="en-US"/>
        </w:rPr>
        <w:t>SoftLine</w:t>
      </w:r>
      <w:proofErr w:type="spellEnd"/>
      <w:r>
        <w:rPr>
          <w:szCs w:val="28"/>
          <w:lang w:val="ru-RU"/>
        </w:rPr>
        <w:t>»</w:t>
      </w:r>
    </w:p>
    <w:p w14:paraId="27B792A8" w14:textId="77777777" w:rsidR="00C952E6" w:rsidRPr="00237280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237280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237280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237280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237280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237280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237280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237280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237280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237280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237280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237280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237280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237280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237280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237280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2A63C3" w14:textId="77777777" w:rsidR="00D1389A" w:rsidRDefault="00D1389A">
      <w:r>
        <w:separator/>
      </w:r>
    </w:p>
  </w:endnote>
  <w:endnote w:type="continuationSeparator" w:id="0">
    <w:p w14:paraId="748526FC" w14:textId="77777777" w:rsidR="00D1389A" w:rsidRDefault="00D138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1C2CCDB-BF91-4455-A7E8-D4EEBFBFE0B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04EB7CB-98F9-46BE-9227-D74733AE5F6A}"/>
    <w:embedBold r:id="rId3" w:fontKey="{DDF2A5E9-FB34-48FE-8A0A-3579A7BB41D3}"/>
    <w:embedItalic r:id="rId4" w:fontKey="{6BCF701B-B7C0-499E-AD8C-DC844626928F}"/>
    <w:embedBoldItalic r:id="rId5" w:fontKey="{8DB41F99-389A-4B28-B966-01CC66C36B8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67B299FE-C5D4-4D86-894C-C568C8638D50}"/>
    <w:embedItalic r:id="rId7" w:fontKey="{F647E47F-D52F-486E-AFBF-92ACD37731B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738C7DF1-3E87-485A-9ED9-01A72EACE030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226EA98D-B156-44DA-A249-E03C8FA1F2F2}"/>
    <w:embedItalic r:id="rId10" w:fontKey="{18C82E31-49A7-4CBD-AAE3-4EBA9E4220BC}"/>
    <w:embedBoldItalic r:id="rId11" w:fontKey="{F0A0F5FB-FB1F-49B4-89C8-0E3C863AF976}"/>
  </w:font>
  <w:font w:name="Times New Roman CYR">
    <w:charset w:val="00"/>
    <w:family w:val="roman"/>
    <w:pitch w:val="variable"/>
    <w:sig w:usb0="E0002EFF" w:usb1="C000785B" w:usb2="00000009" w:usb3="00000000" w:csb0="000001FF" w:csb1="00000000"/>
    <w:embedRegular r:id="rId12" w:fontKey="{87D8603E-21C7-4169-8C9B-60F1AA75B8F1}"/>
    <w:embedItalic r:id="rId13" w:fontKey="{43853E0A-CA30-473A-A6E9-2C62EC669A1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A3CC9C09-86FB-4A0F-A456-43B387125576}"/>
    <w:embedItalic r:id="rId15" w:fontKey="{52964375-DC1F-4766-87C8-B2415842F89C}"/>
  </w:font>
  <w:font w:name="Journal">
    <w:altName w:val="Times New Roman"/>
    <w:charset w:val="00"/>
    <w:family w:val="auto"/>
    <w:pitch w:val="variable"/>
    <w:embedRegular r:id="rId16" w:fontKey="{763489C8-5A34-4EE1-96B0-FACF5476CC4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7" w:fontKey="{0E0B7BE6-2252-424E-93D0-723AA98B7CFD}"/>
    <w:embedBold r:id="rId18" w:fontKey="{F4E2D6C6-2823-4C01-B598-933CA0DC649B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19" w:fontKey="{A0A3A74B-D7F8-4A2B-BBC2-4DABBBF2E291}"/>
    <w:embedItalic r:id="rId20" w:fontKey="{B8931662-D8E4-4391-9F9C-1CBAE303304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1" w:fontKey="{E0646785-1FAF-4075-90AB-D6F02F395E51}"/>
    <w:embedItalic r:id="rId22" w:fontKey="{93586B0A-8747-44C5-A6E3-680B592E9A62}"/>
  </w:font>
  <w:font w:name="Nimbus Roman No9 L">
    <w:altName w:val="Times New Roman"/>
    <w:charset w:val="CC"/>
    <w:family w:val="auto"/>
    <w:pitch w:val="default"/>
    <w:embedRegular r:id="rId23" w:fontKey="{F803B5B2-C791-41E1-8B34-22E5203CBDF9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4" w:fontKey="{7F442427-313A-4E6C-93D3-40C8BF7BAC13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5" w:fontKey="{5FFAF034-307D-43AB-90E3-756A7F63CE71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6" w:fontKey="{D544E68B-BFE4-4C9E-AB58-E4CE8E21283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C57716" w:rsidRDefault="00C57716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C57716" w:rsidRDefault="00C57716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BB0C60" w14:textId="77777777" w:rsidR="00D1389A" w:rsidRDefault="00D1389A">
      <w:r>
        <w:separator/>
      </w:r>
    </w:p>
  </w:footnote>
  <w:footnote w:type="continuationSeparator" w:id="0">
    <w:p w14:paraId="72633C0B" w14:textId="77777777" w:rsidR="00D1389A" w:rsidRDefault="00D138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C57716" w:rsidRDefault="00D1389A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C57716" w:rsidRDefault="00C57716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C57716" w:rsidRDefault="00C57716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C57716" w:rsidRDefault="00C57716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C57716" w:rsidRDefault="00C57716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C57716" w:rsidRDefault="00C57716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C57716" w:rsidRDefault="00C57716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C57716" w:rsidRDefault="00C57716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7DF109CA" w:rsidR="00C57716" w:rsidRPr="00C11D91" w:rsidRDefault="00C57716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C57716" w:rsidRPr="00C11D91" w:rsidRDefault="00C5771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75D7C277" w:rsidR="00C57716" w:rsidRPr="00C62EDF" w:rsidRDefault="00C57716" w:rsidP="005450E6">
                    <w:pPr>
                      <w:pStyle w:val="af0"/>
                      <w:rPr>
                        <w:rFonts w:ascii="Calibri" w:hAnsi="Calibri" w:cs="Calibri"/>
                        <w:sz w:val="18"/>
                        <w:lang w:val="ru-RU"/>
                      </w:rPr>
                    </w:pPr>
                    <w:r>
                      <w:rPr>
                        <w:rFonts w:ascii="Calibri" w:hAnsi="Calibri" w:cs="Calibri"/>
                        <w:sz w:val="16"/>
                        <w:szCs w:val="16"/>
                        <w:lang w:val="ru-RU"/>
                      </w:rPr>
                      <w:t>Сурин Н.П.</w:t>
                    </w:r>
                  </w:p>
                  <w:p w14:paraId="61093CF4" w14:textId="77777777" w:rsidR="00C57716" w:rsidRPr="005450E6" w:rsidRDefault="00C57716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C57716" w:rsidRPr="00C11D91" w:rsidRDefault="00C5771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C57716" w:rsidRPr="002B763E" w:rsidRDefault="00C57716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C57716" w:rsidRDefault="00C57716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C57716" w:rsidRPr="00E44336" w:rsidRDefault="00C57716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C57716" w:rsidRPr="002E23CF" w:rsidRDefault="00C57716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C57716" w:rsidRDefault="00C57716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 xml:space="preserve">Н. </w:t>
                    </w:r>
                    <w:r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C57716" w:rsidRDefault="00C57716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C57716" w:rsidRPr="00E44336" w:rsidRDefault="00C57716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C57716" w:rsidRDefault="00C57716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C57716" w:rsidRDefault="00C57716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C57716" w:rsidRPr="00C11D91" w:rsidRDefault="00C57716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C57716" w:rsidRDefault="00C57716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C57716" w:rsidRDefault="00C57716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C57716" w:rsidRDefault="00C57716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C57716" w:rsidRPr="00C11D91" w:rsidRDefault="00C57716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C57716" w:rsidRDefault="00D1389A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C57716" w:rsidRDefault="00C57716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C57716" w:rsidRDefault="00C57716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C57716" w:rsidRDefault="00C57716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C57716" w:rsidRDefault="00C57716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C57716" w:rsidRDefault="00C57716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C57716" w:rsidRDefault="00C57716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C57716" w:rsidRPr="003E3812" w:rsidRDefault="00C57716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>
                    <w:rPr>
                      <w:rStyle w:val="a9"/>
                      <w:noProof/>
                    </w:rPr>
                    <w:t>15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14F54514" w:rsidR="00C57716" w:rsidRDefault="00C57716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C57716" w:rsidRDefault="00C57716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C57716" w:rsidRDefault="00C57716">
                  <w:pPr>
                    <w:jc w:val="center"/>
                  </w:pPr>
                </w:p>
                <w:p w14:paraId="124B8551" w14:textId="77777777" w:rsidR="00C57716" w:rsidRDefault="00C57716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205CA"/>
    <w:rsid w:val="00021001"/>
    <w:rsid w:val="00040147"/>
    <w:rsid w:val="0004223B"/>
    <w:rsid w:val="0004554E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3BA0"/>
    <w:rsid w:val="00134DB5"/>
    <w:rsid w:val="00141C0D"/>
    <w:rsid w:val="00142866"/>
    <w:rsid w:val="001503BC"/>
    <w:rsid w:val="0015242F"/>
    <w:rsid w:val="001553C8"/>
    <w:rsid w:val="00155FB0"/>
    <w:rsid w:val="00171BEA"/>
    <w:rsid w:val="001B089A"/>
    <w:rsid w:val="001B3074"/>
    <w:rsid w:val="001D2FC9"/>
    <w:rsid w:val="001E1104"/>
    <w:rsid w:val="001F1375"/>
    <w:rsid w:val="00213AE9"/>
    <w:rsid w:val="0021532D"/>
    <w:rsid w:val="002166E5"/>
    <w:rsid w:val="002217C4"/>
    <w:rsid w:val="0022652B"/>
    <w:rsid w:val="002313E2"/>
    <w:rsid w:val="002323B2"/>
    <w:rsid w:val="00237280"/>
    <w:rsid w:val="00245C41"/>
    <w:rsid w:val="002548CC"/>
    <w:rsid w:val="00260D7A"/>
    <w:rsid w:val="00262883"/>
    <w:rsid w:val="0028080F"/>
    <w:rsid w:val="00280EA0"/>
    <w:rsid w:val="00282EFE"/>
    <w:rsid w:val="00284427"/>
    <w:rsid w:val="00291179"/>
    <w:rsid w:val="002B763E"/>
    <w:rsid w:val="002C3046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416DC"/>
    <w:rsid w:val="003419BF"/>
    <w:rsid w:val="0034309C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C3B6C"/>
    <w:rsid w:val="003D0BB2"/>
    <w:rsid w:val="003D4930"/>
    <w:rsid w:val="003D5019"/>
    <w:rsid w:val="003E2797"/>
    <w:rsid w:val="003E291B"/>
    <w:rsid w:val="003E3812"/>
    <w:rsid w:val="003F1592"/>
    <w:rsid w:val="003F349D"/>
    <w:rsid w:val="003F5EB7"/>
    <w:rsid w:val="00401D43"/>
    <w:rsid w:val="00405FFA"/>
    <w:rsid w:val="00413ABA"/>
    <w:rsid w:val="004215BE"/>
    <w:rsid w:val="00434364"/>
    <w:rsid w:val="00454524"/>
    <w:rsid w:val="00455A19"/>
    <w:rsid w:val="004714AF"/>
    <w:rsid w:val="00477CF3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F27EB"/>
    <w:rsid w:val="0050274A"/>
    <w:rsid w:val="00506B07"/>
    <w:rsid w:val="0051236E"/>
    <w:rsid w:val="00515F89"/>
    <w:rsid w:val="005261D0"/>
    <w:rsid w:val="00530676"/>
    <w:rsid w:val="00541580"/>
    <w:rsid w:val="00543648"/>
    <w:rsid w:val="005450E6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95585"/>
    <w:rsid w:val="006A2C40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508A3"/>
    <w:rsid w:val="007561DD"/>
    <w:rsid w:val="00782F21"/>
    <w:rsid w:val="00787098"/>
    <w:rsid w:val="0078744C"/>
    <w:rsid w:val="007B084E"/>
    <w:rsid w:val="007B63D7"/>
    <w:rsid w:val="007B77A9"/>
    <w:rsid w:val="007E277A"/>
    <w:rsid w:val="007E78EE"/>
    <w:rsid w:val="00810795"/>
    <w:rsid w:val="00834A91"/>
    <w:rsid w:val="00837C36"/>
    <w:rsid w:val="00853D5F"/>
    <w:rsid w:val="008826BB"/>
    <w:rsid w:val="00885386"/>
    <w:rsid w:val="00887305"/>
    <w:rsid w:val="008A113A"/>
    <w:rsid w:val="008A4664"/>
    <w:rsid w:val="008B79CA"/>
    <w:rsid w:val="008C3018"/>
    <w:rsid w:val="008D1273"/>
    <w:rsid w:val="008D2109"/>
    <w:rsid w:val="008E2B7D"/>
    <w:rsid w:val="008F753F"/>
    <w:rsid w:val="00907C1D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426B"/>
    <w:rsid w:val="00A9658D"/>
    <w:rsid w:val="00A9715F"/>
    <w:rsid w:val="00AA0463"/>
    <w:rsid w:val="00AA36CD"/>
    <w:rsid w:val="00AA6F2D"/>
    <w:rsid w:val="00AB1327"/>
    <w:rsid w:val="00AB38C8"/>
    <w:rsid w:val="00AB6B50"/>
    <w:rsid w:val="00AC0CD2"/>
    <w:rsid w:val="00AC2AF1"/>
    <w:rsid w:val="00AC531E"/>
    <w:rsid w:val="00AC7388"/>
    <w:rsid w:val="00AD400C"/>
    <w:rsid w:val="00AE0B3C"/>
    <w:rsid w:val="00AE6687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96494"/>
    <w:rsid w:val="00BA64B2"/>
    <w:rsid w:val="00BB0E9C"/>
    <w:rsid w:val="00BB78FE"/>
    <w:rsid w:val="00BC2CE3"/>
    <w:rsid w:val="00BD2524"/>
    <w:rsid w:val="00BD4A6C"/>
    <w:rsid w:val="00C0235A"/>
    <w:rsid w:val="00C11D91"/>
    <w:rsid w:val="00C12D00"/>
    <w:rsid w:val="00C44F87"/>
    <w:rsid w:val="00C51C68"/>
    <w:rsid w:val="00C57716"/>
    <w:rsid w:val="00C62EDF"/>
    <w:rsid w:val="00C648E9"/>
    <w:rsid w:val="00C91FD9"/>
    <w:rsid w:val="00C952E6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D1191D"/>
    <w:rsid w:val="00D1389A"/>
    <w:rsid w:val="00D13931"/>
    <w:rsid w:val="00D40C34"/>
    <w:rsid w:val="00D411D7"/>
    <w:rsid w:val="00D51E0A"/>
    <w:rsid w:val="00D53A64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D0FEF"/>
    <w:rsid w:val="00DF5959"/>
    <w:rsid w:val="00DF6128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95DEE"/>
    <w:rsid w:val="00E96D8C"/>
    <w:rsid w:val="00EB6D90"/>
    <w:rsid w:val="00EC3C79"/>
    <w:rsid w:val="00ED24D6"/>
    <w:rsid w:val="00ED29D9"/>
    <w:rsid w:val="00EE32D0"/>
    <w:rsid w:val="00EE65CF"/>
    <w:rsid w:val="00F07374"/>
    <w:rsid w:val="00F13785"/>
    <w:rsid w:val="00F4293E"/>
    <w:rsid w:val="00F44841"/>
    <w:rsid w:val="00F541A0"/>
    <w:rsid w:val="00F603AA"/>
    <w:rsid w:val="00F61BB3"/>
    <w:rsid w:val="00F6561A"/>
    <w:rsid w:val="00F709E6"/>
    <w:rsid w:val="00F7182F"/>
    <w:rsid w:val="00F877D2"/>
    <w:rsid w:val="00FA2BE7"/>
    <w:rsid w:val="00FA2F5A"/>
    <w:rsid w:val="00FA3EF6"/>
    <w:rsid w:val="00FA7904"/>
    <w:rsid w:val="00FB68AD"/>
    <w:rsid w:val="00FE01C3"/>
    <w:rsid w:val="00FE4C73"/>
    <w:rsid w:val="00FF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060"/>
        <o:r id="V:Rule2" type="connector" idref="#_x0000_s1069"/>
        <o:r id="V:Rule3" type="connector" idref="#_x0000_s1070"/>
        <o:r id="V:Rule4" type="connector" idref="#_x0000_s1071"/>
      </o:rules>
    </o:shapelayout>
  </w:shapeDefaults>
  <w:decimalSymbol w:val="."/>
  <w:listSeparator w:val=","/>
  <w14:docId w14:val="61859635"/>
  <w15:docId w15:val="{15F77D52-F2DD-4E58-91EF-6CB1C50F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  <w:style w:type="character" w:customStyle="1" w:styleId="cp-pc-buildtable-body-product-title">
    <w:name w:val="cp-pc-build__table-body-product-title"/>
    <w:basedOn w:val="a1"/>
    <w:rsid w:val="00C57716"/>
  </w:style>
  <w:style w:type="character" w:customStyle="1" w:styleId="price">
    <w:name w:val="price"/>
    <w:basedOn w:val="a1"/>
    <w:rsid w:val="00FA7904"/>
  </w:style>
  <w:style w:type="character" w:styleId="affe">
    <w:name w:val="Unresolved Mention"/>
    <w:basedOn w:val="a1"/>
    <w:uiPriority w:val="99"/>
    <w:semiHidden/>
    <w:unhideWhenUsed/>
    <w:rsid w:val="002372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607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9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3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4747FCC-DB17-434E-9486-7450C7F946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356</TotalTime>
  <Pages>1</Pages>
  <Words>1948</Words>
  <Characters>11110</Characters>
  <Application>Microsoft Office Word</Application>
  <DocSecurity>0</DocSecurity>
  <Lines>92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13032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admin</cp:lastModifiedBy>
  <cp:revision>38</cp:revision>
  <cp:lastPrinted>2014-06-07T14:51:00Z</cp:lastPrinted>
  <dcterms:created xsi:type="dcterms:W3CDTF">2019-11-30T08:58:00Z</dcterms:created>
  <dcterms:modified xsi:type="dcterms:W3CDTF">2023-04-21T17:18:00Z</dcterms:modified>
</cp:coreProperties>
</file>