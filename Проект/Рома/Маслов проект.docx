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ACC3A3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Министерство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образования</w:t>
      </w:r>
      <w:proofErr w:type="spellEnd"/>
      <w:r w:rsidRPr="003F5EB7">
        <w:rPr>
          <w:b/>
          <w:bCs/>
          <w:szCs w:val="28"/>
        </w:rPr>
        <w:t xml:space="preserve">, науки и </w:t>
      </w:r>
      <w:proofErr w:type="spellStart"/>
      <w:r w:rsidRPr="003F5EB7">
        <w:rPr>
          <w:b/>
          <w:bCs/>
          <w:szCs w:val="28"/>
        </w:rPr>
        <w:t>молодежи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учебного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77777777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20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602BB9">
        <w:tc>
          <w:tcPr>
            <w:tcW w:w="4361" w:type="dxa"/>
          </w:tcPr>
          <w:p w14:paraId="3B535409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602BB9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Иванов</w:t>
            </w:r>
            <w:proofErr w:type="spellEnd"/>
            <w:r w:rsidRPr="003F5EB7">
              <w:rPr>
                <w:szCs w:val="28"/>
              </w:rPr>
              <w:t xml:space="preserve"> И.И.</w:t>
            </w:r>
          </w:p>
        </w:tc>
      </w:tr>
      <w:tr w:rsidR="00C11D91" w:rsidRPr="003F5EB7" w14:paraId="18F851C7" w14:textId="77777777" w:rsidTr="00602BB9">
        <w:tc>
          <w:tcPr>
            <w:tcW w:w="4361" w:type="dxa"/>
          </w:tcPr>
          <w:p w14:paraId="295BFCDD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602BB9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602BB9">
        <w:tc>
          <w:tcPr>
            <w:tcW w:w="4361" w:type="dxa"/>
          </w:tcPr>
          <w:p w14:paraId="0965EF2D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602BB9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602BB9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602BB9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602BB9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/не зачтено)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602BB9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602BB9">
        <w:tc>
          <w:tcPr>
            <w:tcW w:w="4361" w:type="dxa"/>
          </w:tcPr>
          <w:p w14:paraId="73572A11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602BB9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602BB9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602BB9">
        <w:tc>
          <w:tcPr>
            <w:tcW w:w="4361" w:type="dxa"/>
          </w:tcPr>
          <w:p w14:paraId="36B70E08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6050D7ED" w:rsidR="00C11D91" w:rsidRPr="003F5EB7" w:rsidRDefault="00C11D91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B4782E" w:rsidRPr="003F5EB7">
        <w:rPr>
          <w:rFonts w:ascii="Times New Roman" w:hAnsi="Times New Roman" w:cs="Times New Roman"/>
          <w:sz w:val="28"/>
          <w:szCs w:val="28"/>
        </w:rPr>
        <w:t>1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d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602BB9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602BB9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оборудования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602BB9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602BB9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602BB9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мире,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практических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Цель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разрабатываемой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оптимальной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части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крепежа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онлайн-конструктора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проверкой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Интернет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3F5EB7" w:rsidRDefault="00C11D91" w:rsidP="00C11D91">
      <w:pPr>
        <w:spacing w:line="360" w:lineRule="auto"/>
        <w:ind w:firstLine="709"/>
        <w:rPr>
          <w:i/>
          <w:iCs/>
          <w:szCs w:val="28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77777777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10 м"/>
        </w:smartTagPr>
        <w:r w:rsidRPr="003F5EB7">
          <w:rPr>
            <w:szCs w:val="28"/>
          </w:rPr>
          <w:t>10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5 м"/>
        </w:smartTagPr>
        <w:r w:rsidRPr="003F5EB7">
          <w:rPr>
            <w:szCs w:val="28"/>
          </w:rPr>
          <w:t>5 м</w:t>
        </w:r>
      </w:smartTag>
      <w:r w:rsidRPr="003F5EB7">
        <w:rPr>
          <w:szCs w:val="28"/>
        </w:rPr>
        <w:t xml:space="preserve">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будем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2CA5389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Pr="003F5EB7">
        <w:rPr>
          <w:szCs w:val="28"/>
        </w:rPr>
        <w:t xml:space="preserve"> </w:t>
      </w:r>
      <w:r w:rsidR="00B90E4B">
        <w:rPr>
          <w:szCs w:val="28"/>
          <w:lang w:val="ru-RU"/>
        </w:rPr>
        <w:t>8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– 4 (</w:t>
      </w:r>
      <w:proofErr w:type="spellStart"/>
      <w:r w:rsidRPr="003F5EB7">
        <w:rPr>
          <w:szCs w:val="28"/>
        </w:rPr>
        <w:t>данное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взято с </w:t>
      </w:r>
      <w:proofErr w:type="spellStart"/>
      <w:r w:rsidRPr="003F5EB7">
        <w:rPr>
          <w:szCs w:val="28"/>
        </w:rPr>
        <w:t>учетом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удобного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использования</w:t>
      </w:r>
      <w:proofErr w:type="spellEnd"/>
      <w:r w:rsidRPr="003F5EB7">
        <w:rPr>
          <w:szCs w:val="28"/>
        </w:rPr>
        <w:t>).</w:t>
      </w:r>
    </w:p>
    <w:p w14:paraId="4109D4D4" w14:textId="0F5F81CF" w:rsidR="00CA7E0F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учета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входная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дверь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расположена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стен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(В2) на </w:t>
      </w:r>
      <w:proofErr w:type="spellStart"/>
      <w:r w:rsidRPr="003F5EB7">
        <w:rPr>
          <w:szCs w:val="28"/>
        </w:rPr>
        <w:t>расстоянии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 метра"/>
        </w:smartTagPr>
        <w:r w:rsidRPr="003F5EB7">
          <w:rPr>
            <w:szCs w:val="28"/>
          </w:rPr>
          <w:t>1 метра</w:t>
        </w:r>
      </w:smartTag>
      <w:r w:rsidRPr="003F5EB7">
        <w:rPr>
          <w:szCs w:val="28"/>
        </w:rPr>
        <w:t xml:space="preserve">, то с </w:t>
      </w:r>
      <w:proofErr w:type="spellStart"/>
      <w:r w:rsidRPr="003F5EB7">
        <w:rPr>
          <w:szCs w:val="28"/>
        </w:rPr>
        <w:t>этой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расположатся</w:t>
      </w:r>
      <w:proofErr w:type="spellEnd"/>
      <w:r w:rsidRPr="003F5EB7">
        <w:rPr>
          <w:szCs w:val="28"/>
        </w:rPr>
        <w:t xml:space="preserve"> на </w:t>
      </w:r>
      <w:r w:rsidR="00B90E4B">
        <w:rPr>
          <w:szCs w:val="28"/>
          <w:lang w:val="ru-RU"/>
        </w:rPr>
        <w:t>одно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</w:t>
      </w:r>
      <w:proofErr w:type="spellEnd"/>
      <w:r w:rsidR="00B90E4B">
        <w:rPr>
          <w:szCs w:val="28"/>
          <w:lang w:val="ru-RU"/>
        </w:rPr>
        <w:t xml:space="preserve">ее </w:t>
      </w:r>
      <w:proofErr w:type="spellStart"/>
      <w:r w:rsidRPr="003F5EB7">
        <w:rPr>
          <w:szCs w:val="28"/>
        </w:rPr>
        <w:t>мест</w:t>
      </w:r>
      <w:proofErr w:type="spellEnd"/>
      <w:r w:rsidR="00B90E4B">
        <w:rPr>
          <w:szCs w:val="28"/>
          <w:lang w:val="ru-RU"/>
        </w:rPr>
        <w:t xml:space="preserve">о </w:t>
      </w:r>
      <w:proofErr w:type="spellStart"/>
      <w:r w:rsidRPr="003F5EB7">
        <w:rPr>
          <w:szCs w:val="28"/>
        </w:rPr>
        <w:t>меньше</w:t>
      </w:r>
      <w:proofErr w:type="spellEnd"/>
      <w:r w:rsidRPr="003F5EB7">
        <w:rPr>
          <w:szCs w:val="28"/>
        </w:rPr>
        <w:t xml:space="preserve">. </w:t>
      </w:r>
    </w:p>
    <w:p w14:paraId="71DF49F0" w14:textId="5E039B11" w:rsidR="00A94B85" w:rsidRPr="003F5EB7" w:rsidRDefault="00A94B85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  <w:lang w:val="ru-RU"/>
        </w:rPr>
      </w:pPr>
      <w:r>
        <w:rPr>
          <w:noProof/>
        </w:rPr>
        <w:pict w14:anchorId="7E511F7F">
          <v:shapetype id="_x0000_t202" coordsize="21600,21600" o:spt="202" path="m,l,21600r21600,l21600,xe">
            <v:stroke joinstyle="miter"/>
            <v:path gradientshapeok="t" o:connecttype="rect"/>
          </v:shapetype>
          <v:shape id="_x0000_s1108" type="#_x0000_t202" style="position:absolute;left:0;text-align:left;margin-left:218.15pt;margin-top:11.45pt;width:31.45pt;height:23.3pt;z-index:251691008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fit-shape-to-text:t">
              <w:txbxContent>
                <w:p w14:paraId="10B5463B" w14:textId="1553F4B7" w:rsidR="00602BB9" w:rsidRPr="00A94B85" w:rsidRDefault="00602BB9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B1</w:t>
                  </w:r>
                </w:p>
              </w:txbxContent>
            </v:textbox>
            <w10:wrap type="square"/>
          </v:shape>
        </w:pict>
      </w:r>
    </w:p>
    <w:p w14:paraId="3136AEC5" w14:textId="2F39197D" w:rsidR="00CA7E0F" w:rsidRPr="003F5EB7" w:rsidRDefault="00602BB9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r>
        <w:rPr>
          <w:noProof/>
          <w:szCs w:val="28"/>
          <w:lang w:val="ru-RU"/>
        </w:rPr>
        <w:pict w14:anchorId="5F939071">
          <v:rect id="_x0000_s1096" style="position:absolute;left:0;text-align:left;margin-left:275.9pt;margin-top:11.7pt;width:34pt;height:22.7pt;rotation:180;z-index:251677696"/>
        </w:pict>
      </w:r>
      <w:r>
        <w:rPr>
          <w:noProof/>
          <w:szCs w:val="28"/>
          <w:lang w:val="ru-RU"/>
        </w:rPr>
        <w:pict w14:anchorId="5F939071">
          <v:rect id="_x0000_s1098" style="position:absolute;left:0;text-align:left;margin-left:354.7pt;margin-top:11.7pt;width:34pt;height:22.7pt;rotation:180;z-index:251679744"/>
        </w:pict>
      </w:r>
      <w:r>
        <w:rPr>
          <w:noProof/>
          <w:szCs w:val="28"/>
          <w:lang w:val="ru-RU"/>
        </w:rPr>
        <w:pict w14:anchorId="5F939071">
          <v:rect id="_x0000_s1097" style="position:absolute;left:0;text-align:left;margin-left:315.55pt;margin-top:11.7pt;width:34pt;height:22.7pt;rotation:180;z-index:251678720"/>
        </w:pict>
      </w:r>
      <w:r>
        <w:rPr>
          <w:noProof/>
          <w:szCs w:val="28"/>
          <w:lang w:val="ru-RU"/>
        </w:rPr>
        <w:pict w14:anchorId="5F939071">
          <v:rect id="_x0000_s1084" style="position:absolute;left:0;text-align:left;margin-left:236.75pt;margin-top:11.7pt;width:34pt;height:22.7pt;rotation:180;z-index:251668480"/>
        </w:pict>
      </w:r>
      <w:r>
        <w:rPr>
          <w:noProof/>
          <w:szCs w:val="28"/>
          <w:lang w:val="ru-RU"/>
        </w:rPr>
        <w:pict w14:anchorId="5F939071">
          <v:rect id="_x0000_s1083" style="position:absolute;left:0;text-align:left;margin-left:197.6pt;margin-top:11.7pt;width:34pt;height:22.7pt;rotation:180;z-index:251667456"/>
        </w:pict>
      </w:r>
      <w:r>
        <w:rPr>
          <w:noProof/>
          <w:szCs w:val="28"/>
          <w:lang w:val="ru-RU"/>
        </w:rPr>
        <w:pict w14:anchorId="5F939071">
          <v:rect id="_x0000_s1082" style="position:absolute;left:0;text-align:left;margin-left:157.95pt;margin-top:11.7pt;width:34pt;height:22.7pt;rotation:180;z-index:251666432"/>
        </w:pict>
      </w:r>
      <w:r>
        <w:rPr>
          <w:noProof/>
          <w:szCs w:val="28"/>
          <w:lang w:val="ru-RU"/>
        </w:rPr>
        <w:pict w14:anchorId="5F939071">
          <v:rect id="_x0000_s1081" style="position:absolute;left:0;text-align:left;margin-left:118.8pt;margin-top:11.7pt;width:34pt;height:22.7pt;rotation:180;z-index:251665408"/>
        </w:pict>
      </w:r>
      <w:r>
        <w:rPr>
          <w:noProof/>
          <w:szCs w:val="28"/>
          <w:lang w:val="ru-RU"/>
        </w:rPr>
        <w:pict w14:anchorId="5F939071">
          <v:rect id="_x0000_s1080" style="position:absolute;left:0;text-align:left;margin-left:79.15pt;margin-top:11.7pt;width:34pt;height:22.7pt;rotation:180;z-index:251664384"/>
        </w:pict>
      </w:r>
      <w:r>
        <w:rPr>
          <w:noProof/>
          <w:szCs w:val="28"/>
          <w:lang w:val="ru-RU"/>
        </w:rPr>
        <w:pict w14:anchorId="5F939071">
          <v:rect id="_x0000_s1086" style="position:absolute;left:0;text-align:left;margin-left:44.8pt;margin-top:17.15pt;width:34pt;height:22.7pt;rotation:90;z-index:251670528"/>
        </w:pict>
      </w:r>
      <w:r>
        <w:rPr>
          <w:noProof/>
          <w:szCs w:val="28"/>
          <w:lang w:val="ru-RU"/>
        </w:rPr>
        <w:pict w14:anchorId="4E2F3DEA">
          <v:rect id="_x0000_s1074" style="position:absolute;left:0;text-align:left;margin-left:50.5pt;margin-top:11.55pt;width:368.5pt;height:170.1pt;z-index:251658240" strokecolor="black [3213]"/>
        </w:pict>
      </w:r>
    </w:p>
    <w:p w14:paraId="19DB88AC" w14:textId="7C66F7A7" w:rsidR="00CA7E0F" w:rsidRPr="003F5EB7" w:rsidRDefault="00602BB9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5F939071">
          <v:rect id="_x0000_s1088" style="position:absolute;left:0;text-align:left;margin-left:422.9pt;margin-top:27.85pt;width:34pt;height:22.7pt;rotation:90;z-index:251672576"/>
        </w:pict>
      </w:r>
    </w:p>
    <w:p w14:paraId="6551C995" w14:textId="2812BE43" w:rsidR="00B77468" w:rsidRPr="003F5EB7" w:rsidRDefault="00602BB9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5F939071">
          <v:rect id="_x0000_s1087" style="position:absolute;left:0;text-align:left;margin-left:44.8pt;margin-top:8.4pt;width:34pt;height:22.7pt;rotation:90;z-index:251671552"/>
        </w:pict>
      </w:r>
    </w:p>
    <w:p w14:paraId="2B8E71A7" w14:textId="63838FE8" w:rsidR="00B77468" w:rsidRPr="00717D0D" w:rsidRDefault="00A94B85" w:rsidP="00717D0D">
      <w:pPr>
        <w:autoSpaceDE w:val="0"/>
        <w:autoSpaceDN w:val="0"/>
        <w:adjustRightInd w:val="0"/>
        <w:spacing w:line="360" w:lineRule="auto"/>
        <w:ind w:left="-900" w:firstLine="540"/>
        <w:rPr>
          <w:noProof/>
          <w:szCs w:val="28"/>
          <w:lang w:val="ru-RU"/>
        </w:rPr>
      </w:pPr>
      <w:r>
        <w:rPr>
          <w:noProof/>
          <w:szCs w:val="28"/>
          <w:lang w:val="ru-RU"/>
        </w:rPr>
        <w:pict w14:anchorId="316EB9A5">
          <v:shape id="_x0000_s1107" type="#_x0000_t202" style="position:absolute;left:0;text-align:left;margin-left:17.65pt;margin-top:3.25pt;width:32.85pt;height:22.8pt;z-index:251688960" filled="f" stroked="f">
            <v:textbox style="mso-next-textbox:#_x0000_s1107">
              <w:txbxContent>
                <w:p w14:paraId="21D6CA71" w14:textId="383B63BF" w:rsidR="00602BB9" w:rsidRPr="00717D0D" w:rsidRDefault="00602BB9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A1</w:t>
                  </w:r>
                </w:p>
              </w:txbxContent>
            </v:textbox>
          </v:shape>
        </w:pict>
      </w:r>
      <w:r w:rsidR="00717D0D">
        <w:rPr>
          <w:noProof/>
        </w:rPr>
        <w:pict w14:anchorId="60E2C073">
          <v:shape id="_x0000_s1106" type="#_x0000_t202" style="position:absolute;left:0;text-align:left;margin-left:419.45pt;margin-top:3.25pt;width:36.5pt;height:23.3pt;z-index:251687936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fit-shape-to-text:t">
              <w:txbxContent>
                <w:p w14:paraId="15041999" w14:textId="76E698CE" w:rsidR="00602BB9" w:rsidRPr="00717D0D" w:rsidRDefault="00602BB9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A2</w:t>
                  </w:r>
                </w:p>
              </w:txbxContent>
            </v:textbox>
            <w10:wrap type="square"/>
          </v:shape>
        </w:pict>
      </w:r>
      <w:r w:rsidR="00602BB9">
        <w:rPr>
          <w:noProof/>
          <w:szCs w:val="28"/>
          <w:lang w:val="ru-RU"/>
        </w:rPr>
        <w:pict w14:anchorId="5F939071">
          <v:rect id="_x0000_s1075" style="position:absolute;left:0;text-align:left;margin-left:44.8pt;margin-top:24.1pt;width:34pt;height:22.7pt;rotation:90;z-index:251659264"/>
        </w:pict>
      </w:r>
    </w:p>
    <w:p w14:paraId="41DF4BFA" w14:textId="260ABE72" w:rsidR="00B77468" w:rsidRPr="003F5EB7" w:rsidRDefault="00602BB9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1479DE1A">
          <v:rect id="_x0000_s1089" style="position:absolute;left:0;text-align:left;margin-left:415.2pt;margin-top:14.1pt;width:4.25pt;height:56.7pt;z-index:251673600"/>
        </w:pict>
      </w:r>
    </w:p>
    <w:p w14:paraId="7C34B59B" w14:textId="43F12137" w:rsidR="00B77468" w:rsidRPr="003F5EB7" w:rsidRDefault="00602BB9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5F939071">
          <v:rect id="_x0000_s1085" style="position:absolute;left:0;text-align:left;margin-left:44.75pt;margin-top:15.6pt;width:34pt;height:22.7pt;rotation:90;z-index:251669504"/>
        </w:pict>
      </w:r>
    </w:p>
    <w:p w14:paraId="519B05C1" w14:textId="4BB9C515" w:rsidR="00B77468" w:rsidRPr="003F5EB7" w:rsidRDefault="00B90E4B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561D51E7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104" type="#_x0000_t32" style="position:absolute;left:0;text-align:left;margin-left:378pt;margin-top:19.75pt;width:17pt;height:17pt;flip:x y;z-index:251683840" o:connectortype="straight" strokeweight="1pt"/>
        </w:pict>
      </w:r>
      <w:r w:rsidR="00602BB9">
        <w:rPr>
          <w:noProof/>
          <w:szCs w:val="28"/>
          <w:lang w:val="ru-RU"/>
        </w:rPr>
        <w:pict w14:anchorId="5F939071">
          <v:rect id="_x0000_s1091" style="position:absolute;left:0;text-align:left;margin-left:237.35pt;margin-top:14.45pt;width:34pt;height:22.7pt;rotation:180;z-index:251675648"/>
        </w:pict>
      </w:r>
      <w:r w:rsidR="00602BB9">
        <w:rPr>
          <w:noProof/>
          <w:szCs w:val="28"/>
          <w:lang w:val="ru-RU"/>
        </w:rPr>
        <w:pict w14:anchorId="5F939071">
          <v:rect id="_x0000_s1101" style="position:absolute;left:0;text-align:left;margin-left:277pt;margin-top:14.4pt;width:34pt;height:22.7pt;rotation:180;z-index:251681792"/>
        </w:pict>
      </w:r>
      <w:r w:rsidR="00602BB9">
        <w:rPr>
          <w:noProof/>
          <w:szCs w:val="28"/>
          <w:lang w:val="ru-RU"/>
        </w:rPr>
        <w:pict w14:anchorId="5F939071">
          <v:rect id="_x0000_s1102" style="position:absolute;left:0;text-align:left;margin-left:316.65pt;margin-top:14.45pt;width:34pt;height:22.7pt;rotation:180;z-index:251682816"/>
        </w:pict>
      </w:r>
      <w:r w:rsidR="00602BB9">
        <w:rPr>
          <w:noProof/>
          <w:szCs w:val="28"/>
          <w:lang w:val="ru-RU"/>
        </w:rPr>
        <w:pict w14:anchorId="5F939071">
          <v:rect id="_x0000_s1079" style="position:absolute;left:0;text-align:left;margin-left:197.7pt;margin-top:14.15pt;width:34pt;height:22.7pt;rotation:180;z-index:251663360"/>
        </w:pict>
      </w:r>
      <w:r w:rsidR="00602BB9">
        <w:rPr>
          <w:noProof/>
          <w:szCs w:val="28"/>
          <w:lang w:val="ru-RU"/>
        </w:rPr>
        <w:pict w14:anchorId="5F939071">
          <v:rect id="_x0000_s1078" style="position:absolute;left:0;text-align:left;margin-left:158.05pt;margin-top:14.15pt;width:34pt;height:22.7pt;rotation:180;z-index:251662336"/>
        </w:pict>
      </w:r>
      <w:r w:rsidR="00602BB9">
        <w:rPr>
          <w:noProof/>
          <w:szCs w:val="28"/>
          <w:lang w:val="ru-RU"/>
        </w:rPr>
        <w:pict w14:anchorId="5F939071">
          <v:rect id="_x0000_s1077" style="position:absolute;left:0;text-align:left;margin-left:118.9pt;margin-top:14.15pt;width:34pt;height:22.7pt;rotation:180;z-index:251661312"/>
        </w:pict>
      </w:r>
      <w:r w:rsidR="00602BB9">
        <w:rPr>
          <w:noProof/>
          <w:szCs w:val="28"/>
          <w:lang w:val="ru-RU"/>
        </w:rPr>
        <w:pict w14:anchorId="5F939071">
          <v:rect id="_x0000_s1076" style="position:absolute;left:0;text-align:left;margin-left:78.95pt;margin-top:14.15pt;width:34pt;height:22.7pt;rotation:180;z-index:251660288"/>
        </w:pict>
      </w:r>
    </w:p>
    <w:p w14:paraId="6C6007AF" w14:textId="30CA9DBC" w:rsidR="00B77468" w:rsidRPr="003F5EB7" w:rsidRDefault="002A72E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05C05492">
          <v:rect id="_x0000_s1090" style="position:absolute;left:0;text-align:left;margin-left:50.5pt;margin-top:1.25pt;width:11.35pt;height:11.35pt;z-index:251674624"/>
        </w:pict>
      </w:r>
      <w:r w:rsidR="00A94B85">
        <w:rPr>
          <w:noProof/>
        </w:rPr>
        <w:pict w14:anchorId="782708A1">
          <v:shape id="_x0000_s1112" type="#_x0000_t32" style="position:absolute;left:0;text-align:left;margin-left:34.1pt;margin-top:18.5pt;width:11.35pt;height:28.35pt;flip:x;z-index:251695104" o:connectortype="straight" strokeweight="1pt"/>
        </w:pict>
      </w:r>
      <w:r w:rsidR="00A94B85">
        <w:rPr>
          <w:noProof/>
          <w:szCs w:val="28"/>
          <w:lang w:val="ru-RU"/>
        </w:rPr>
        <w:pict w14:anchorId="7DEE1C22">
          <v:shape id="_x0000_s1110" type="#_x0000_t32" style="position:absolute;left:0;text-align:left;margin-left:388.7pt;margin-top:18.5pt;width:0;height:14.15pt;z-index:251692032" o:connectortype="straight"/>
        </w:pict>
      </w:r>
      <w:r w:rsidR="00A94B85">
        <w:rPr>
          <w:noProof/>
        </w:rPr>
        <w:pict w14:anchorId="5644CDA0">
          <v:shape id="Надпись 2" o:spid="_x0000_s1105" type="#_x0000_t202" style="position:absolute;left:0;text-align:left;margin-left:215.5pt;margin-top:13pt;width:34.1pt;height:23.3pt;z-index:251685888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fit-shape-to-text:t">
              <w:txbxContent>
                <w:p w14:paraId="3B98ED8E" w14:textId="383D2A48" w:rsidR="00602BB9" w:rsidRDefault="00602BB9">
                  <w:r>
                    <w:rPr>
                      <w:lang w:val="en-US"/>
                    </w:rPr>
                    <w:t>B2</w:t>
                  </w:r>
                </w:p>
              </w:txbxContent>
            </v:textbox>
            <w10:wrap type="square"/>
          </v:shape>
        </w:pict>
      </w:r>
    </w:p>
    <w:p w14:paraId="7B54F2CE" w14:textId="46983EDA" w:rsidR="00B77468" w:rsidRPr="00B90E4B" w:rsidRDefault="00A94B85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  <w:lang w:val="ru-RU"/>
        </w:rPr>
      </w:pPr>
      <w:r>
        <w:rPr>
          <w:noProof/>
        </w:rPr>
        <w:pict w14:anchorId="2EB117DB">
          <v:shape id="_x0000_s1113" type="#_x0000_t202" style="position:absolute;left:0;text-align:left;margin-left:-22.45pt;margin-top:22.7pt;width:82.9pt;height:40.75pt;z-index:25169612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1113">
              <w:txbxContent>
                <w:p w14:paraId="1A101179" w14:textId="77777777" w:rsidR="00602BB9" w:rsidRPr="002C5F0A" w:rsidRDefault="00602BB9" w:rsidP="00A94B85">
                  <w:pPr>
                    <w:rPr>
                      <w:sz w:val="24"/>
                      <w:szCs w:val="24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Коммутатор (Свитч)</w:t>
                  </w:r>
                </w:p>
                <w:p w14:paraId="757B17EF" w14:textId="77777777" w:rsidR="00602BB9" w:rsidRDefault="00602BB9" w:rsidP="00A94B85"/>
              </w:txbxContent>
            </v:textbox>
            <w10:wrap type="square"/>
          </v:shape>
        </w:pict>
      </w:r>
      <w:r>
        <w:rPr>
          <w:noProof/>
        </w:rPr>
        <w:pict w14:anchorId="305362E1">
          <v:shape id="_x0000_s1111" type="#_x0000_t202" style="position:absolute;left:0;text-align:left;margin-left:369.2pt;margin-top:8.5pt;width:57.25pt;height:23.3pt;z-index:251694080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fit-shape-to-text:t">
              <w:txbxContent>
                <w:p w14:paraId="0EB28F4C" w14:textId="03E557FC" w:rsidR="00602BB9" w:rsidRPr="00A94B85" w:rsidRDefault="00602BB9">
                  <w:pPr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Дверь</w:t>
                  </w:r>
                </w:p>
              </w:txbxContent>
            </v:textbox>
            <w10:wrap type="square"/>
          </v:shape>
        </w:pict>
      </w:r>
    </w:p>
    <w:p w14:paraId="332E1175" w14:textId="1C7EA83D" w:rsidR="00B77468" w:rsidRPr="003F5EB7" w:rsidRDefault="00B77468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</w:p>
    <w:p w14:paraId="1616DE71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7F62329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</w:t>
      </w:r>
      <w:r w:rsidR="002A72EF">
        <w:rPr>
          <w:szCs w:val="28"/>
          <w:lang w:val="ru-RU"/>
        </w:rPr>
        <w:t>20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623F673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будем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берем </w:t>
      </w:r>
      <w:r w:rsidR="00A71A97">
        <w:rPr>
          <w:szCs w:val="28"/>
          <w:lang w:val="ru-RU"/>
        </w:rPr>
        <w:t>два 16</w:t>
      </w:r>
      <w:r w:rsidRPr="003F5EB7">
        <w:rPr>
          <w:szCs w:val="28"/>
        </w:rPr>
        <w:t xml:space="preserve">-ти </w:t>
      </w:r>
      <w:proofErr w:type="spellStart"/>
      <w:r w:rsidRPr="003F5EB7">
        <w:rPr>
          <w:szCs w:val="28"/>
        </w:rPr>
        <w:t>портовы</w:t>
      </w:r>
      <w:proofErr w:type="spellEnd"/>
      <w:r w:rsidR="00A71A97">
        <w:rPr>
          <w:szCs w:val="28"/>
          <w:lang w:val="ru-RU"/>
        </w:rPr>
        <w:t>х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="00A71A97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5EE98524" w14:textId="7547533F" w:rsidR="00CA7E0F" w:rsidRPr="002A72EF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Сетевую</w:t>
      </w:r>
      <w:proofErr w:type="spellEnd"/>
      <w:r w:rsidRPr="003F5EB7">
        <w:rPr>
          <w:szCs w:val="28"/>
        </w:rPr>
        <w:t xml:space="preserve"> розетку будем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+ 0,2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третьей</w:t>
      </w:r>
      <w:proofErr w:type="spellEnd"/>
      <w:r w:rsidRPr="003F5EB7">
        <w:rPr>
          <w:szCs w:val="28"/>
        </w:rPr>
        <w:t xml:space="preserve"> розетки – 3,</w:t>
      </w:r>
      <w:r w:rsidR="00B92A03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</w:t>
      </w:r>
      <w:r w:rsidR="002A72EF">
        <w:rPr>
          <w:szCs w:val="28"/>
          <w:lang w:val="ru-RU"/>
        </w:rPr>
        <w:t xml:space="preserve">До четвертой розетки – 5 м. </w:t>
      </w:r>
      <w:r w:rsidR="002A72EF" w:rsidRPr="003F5EB7">
        <w:rPr>
          <w:szCs w:val="28"/>
        </w:rPr>
        <w:t xml:space="preserve">А1 - </w:t>
      </w:r>
      <w:proofErr w:type="spellStart"/>
      <w:r w:rsidR="002A72EF" w:rsidRPr="003F5EB7">
        <w:rPr>
          <w:szCs w:val="28"/>
        </w:rPr>
        <w:t>рассчитана</w:t>
      </w:r>
      <w:proofErr w:type="spellEnd"/>
      <w:r w:rsidR="002A72EF" w:rsidRPr="003F5EB7">
        <w:rPr>
          <w:szCs w:val="28"/>
        </w:rPr>
        <w:t>.</w:t>
      </w:r>
    </w:p>
    <w:p w14:paraId="3FA5B216" w14:textId="07DE7D7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2A72EF">
        <w:rPr>
          <w:szCs w:val="28"/>
          <w:lang w:val="ru-RU"/>
        </w:rPr>
        <w:t>6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находящегося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середины</w:t>
      </w:r>
      <w:proofErr w:type="spellEnd"/>
      <w:r w:rsidRPr="003F5EB7">
        <w:rPr>
          <w:szCs w:val="28"/>
        </w:rPr>
        <w:t xml:space="preserve">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2A72EF">
        <w:rPr>
          <w:szCs w:val="28"/>
          <w:lang w:val="ru-RU"/>
        </w:rPr>
        <w:t>6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2A72EF">
        <w:rPr>
          <w:szCs w:val="28"/>
          <w:lang w:val="ru-RU"/>
        </w:rPr>
        <w:t>7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52ADC112" w14:textId="0BE7927C" w:rsidR="00CA7E0F" w:rsidRPr="00025C1A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 w:rsidRPr="003F5EB7">
        <w:rPr>
          <w:szCs w:val="28"/>
        </w:rPr>
        <w:t xml:space="preserve">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стены</w:t>
      </w:r>
      <w:proofErr w:type="spellEnd"/>
      <w:r w:rsidRPr="003F5EB7">
        <w:rPr>
          <w:szCs w:val="28"/>
        </w:rPr>
        <w:t xml:space="preserve"> В1 </w:t>
      </w: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тому же принципу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и для А1, к </w:t>
      </w:r>
      <w:proofErr w:type="spellStart"/>
      <w:r w:rsidRPr="003F5EB7">
        <w:rPr>
          <w:szCs w:val="28"/>
        </w:rPr>
        <w:t>полученному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расстоянию</w:t>
      </w:r>
      <w:proofErr w:type="spellEnd"/>
      <w:r w:rsidRPr="003F5EB7">
        <w:rPr>
          <w:szCs w:val="28"/>
        </w:rPr>
        <w:t xml:space="preserve">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025C1A" w:rsidRPr="00025C1A">
        <w:rPr>
          <w:szCs w:val="28"/>
          <w:lang w:val="ru-RU"/>
        </w:rPr>
        <w:t>9</w:t>
      </w:r>
      <w:r w:rsidRPr="003F5EB7">
        <w:rPr>
          <w:szCs w:val="28"/>
        </w:rPr>
        <w:t xml:space="preserve"> м, </w:t>
      </w:r>
      <w:r w:rsidR="00025C1A" w:rsidRPr="00025C1A">
        <w:rPr>
          <w:szCs w:val="28"/>
          <w:lang w:val="ru-RU"/>
        </w:rPr>
        <w:t>10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4</w:t>
      </w:r>
      <w:r w:rsidRPr="003F5EB7">
        <w:rPr>
          <w:szCs w:val="28"/>
        </w:rPr>
        <w:t xml:space="preserve"> м, 1</w:t>
      </w:r>
      <w:r w:rsidR="00025C1A" w:rsidRPr="00025C1A">
        <w:rPr>
          <w:szCs w:val="28"/>
          <w:lang w:val="ru-RU"/>
        </w:rPr>
        <w:t>1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1</w:t>
      </w:r>
      <w:r w:rsidR="00025C1A" w:rsidRPr="00025C1A">
        <w:rPr>
          <w:szCs w:val="28"/>
          <w:lang w:val="ru-RU"/>
        </w:rPr>
        <w:t>3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</w:t>
      </w:r>
      <w:r w:rsidR="00025C1A">
        <w:rPr>
          <w:szCs w:val="28"/>
          <w:lang w:val="ru-RU"/>
        </w:rPr>
        <w:t>, 1</w:t>
      </w:r>
      <w:r w:rsidR="00025C1A" w:rsidRPr="00025C1A">
        <w:rPr>
          <w:szCs w:val="28"/>
          <w:lang w:val="ru-RU"/>
        </w:rPr>
        <w:t>4</w:t>
      </w:r>
      <w:r w:rsidR="00025C1A">
        <w:rPr>
          <w:szCs w:val="28"/>
          <w:lang w:val="ru-RU"/>
        </w:rPr>
        <w:t>,6 м, 1</w:t>
      </w:r>
      <w:r w:rsidR="00025C1A" w:rsidRPr="00025C1A">
        <w:rPr>
          <w:szCs w:val="28"/>
          <w:lang w:val="ru-RU"/>
        </w:rPr>
        <w:t>6</w:t>
      </w:r>
      <w:r w:rsidR="00025C1A">
        <w:rPr>
          <w:szCs w:val="28"/>
          <w:lang w:val="ru-RU"/>
        </w:rPr>
        <w:t xml:space="preserve"> м, 1</w:t>
      </w:r>
      <w:r w:rsidR="00025C1A" w:rsidRPr="00025C1A">
        <w:rPr>
          <w:szCs w:val="28"/>
          <w:lang w:val="ru-RU"/>
        </w:rPr>
        <w:t>7</w:t>
      </w:r>
      <w:r w:rsidR="00025C1A">
        <w:rPr>
          <w:szCs w:val="28"/>
          <w:lang w:val="ru-RU"/>
        </w:rPr>
        <w:t>,4 м.</w:t>
      </w:r>
    </w:p>
    <w:p w14:paraId="6ED4A987" w14:textId="16778FF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производится</w:t>
      </w:r>
      <w:proofErr w:type="spellEnd"/>
      <w:r w:rsidRPr="003F5EB7">
        <w:rPr>
          <w:szCs w:val="28"/>
        </w:rPr>
        <w:t xml:space="preserve"> по принципу </w:t>
      </w:r>
      <w:proofErr w:type="spellStart"/>
      <w:r w:rsidRPr="003F5EB7">
        <w:rPr>
          <w:szCs w:val="28"/>
        </w:rPr>
        <w:t>расчета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025C1A">
        <w:rPr>
          <w:szCs w:val="28"/>
          <w:lang w:val="ru-RU"/>
        </w:rPr>
        <w:t>6</w:t>
      </w:r>
      <w:r w:rsidR="00021001" w:rsidRPr="003F5EB7">
        <w:rPr>
          <w:szCs w:val="28"/>
          <w:lang w:val="ru-RU"/>
        </w:rPr>
        <w:t xml:space="preserve"> м + </w:t>
      </w:r>
      <w:r w:rsidR="00FA2F5A" w:rsidRPr="003F5EB7">
        <w:rPr>
          <w:szCs w:val="28"/>
          <w:lang w:val="ru-RU"/>
        </w:rPr>
        <w:t>1</w:t>
      </w:r>
      <w:r w:rsidR="00025C1A">
        <w:rPr>
          <w:szCs w:val="28"/>
          <w:lang w:val="ru-RU"/>
        </w:rPr>
        <w:t>3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,4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,6</w:t>
      </w:r>
      <w:r w:rsidR="00021001" w:rsidRPr="003F5EB7">
        <w:rPr>
          <w:szCs w:val="28"/>
          <w:lang w:val="ru-RU"/>
        </w:rPr>
        <w:t xml:space="preserve"> м.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025C1A">
        <w:rPr>
          <w:szCs w:val="28"/>
          <w:lang w:val="ru-RU"/>
        </w:rPr>
        <w:t>20</w:t>
      </w:r>
      <w:r w:rsidRPr="003F5EB7">
        <w:rPr>
          <w:szCs w:val="28"/>
        </w:rPr>
        <w:t xml:space="preserve"> м.</w:t>
      </w:r>
    </w:p>
    <w:p w14:paraId="6F787FA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аналогичен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расчету</w:t>
      </w:r>
      <w:proofErr w:type="spellEnd"/>
      <w:r w:rsidRPr="003F5EB7">
        <w:rPr>
          <w:szCs w:val="28"/>
        </w:rPr>
        <w:t xml:space="preserve"> В1, за </w:t>
      </w:r>
      <w:proofErr w:type="spellStart"/>
      <w:r w:rsidRPr="003F5EB7">
        <w:rPr>
          <w:szCs w:val="28"/>
        </w:rPr>
        <w:t>исключением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нет </w:t>
      </w:r>
      <w:proofErr w:type="spellStart"/>
      <w:r w:rsidRPr="003F5EB7">
        <w:rPr>
          <w:szCs w:val="28"/>
        </w:rPr>
        <w:t>нужды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считать</w:t>
      </w:r>
      <w:proofErr w:type="spellEnd"/>
      <w:r w:rsidRPr="003F5EB7">
        <w:rPr>
          <w:szCs w:val="28"/>
        </w:rPr>
        <w:t xml:space="preserve"> А1. </w:t>
      </w:r>
    </w:p>
    <w:p w14:paraId="7CC5FAD0" w14:textId="625E593D" w:rsidR="00CA7E0F" w:rsidRPr="00025C1A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,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5,8 м"/>
        </w:smartTagPr>
        <w:r w:rsidRPr="003F5EB7">
          <w:rPr>
            <w:szCs w:val="28"/>
          </w:rPr>
          <w:t>5,8 м</w:t>
        </w:r>
      </w:smartTag>
      <w:r w:rsidR="00025C1A">
        <w:rPr>
          <w:szCs w:val="28"/>
          <w:lang w:val="ru-RU"/>
        </w:rPr>
        <w:t>, 7,2 м, 8,6 м, 10 м.</w:t>
      </w:r>
    </w:p>
    <w:p w14:paraId="5233F2F9" w14:textId="2502873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r w:rsidR="00025C1A">
        <w:rPr>
          <w:szCs w:val="28"/>
          <w:lang w:val="ru-RU"/>
        </w:rPr>
        <w:t>20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коммутатору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412E11D2" w:rsidR="00CA7E0F" w:rsidRPr="003F5EB7" w:rsidRDefault="00CA7E0F" w:rsidP="00025C1A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</w:t>
      </w:r>
      <w:r w:rsidR="00025C1A">
        <w:rPr>
          <w:szCs w:val="28"/>
          <w:lang w:val="ru-RU"/>
        </w:rPr>
        <w:t>20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</w:t>
      </w:r>
      <w:r w:rsidR="00025C1A">
        <w:rPr>
          <w:szCs w:val="28"/>
          <w:lang w:val="ru-RU"/>
        </w:rPr>
        <w:t>20</w:t>
      </w:r>
      <w:r w:rsidRPr="003F5EB7">
        <w:rPr>
          <w:szCs w:val="28"/>
        </w:rPr>
        <w:t>*1,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>=</w:t>
      </w:r>
      <w:r w:rsidR="00025C1A">
        <w:rPr>
          <w:szCs w:val="28"/>
          <w:lang w:val="ru-RU"/>
        </w:rPr>
        <w:t>30</w:t>
      </w:r>
      <w:r w:rsidR="00C51C68" w:rsidRPr="003F5EB7">
        <w:rPr>
          <w:szCs w:val="28"/>
          <w:lang w:val="ru-RU"/>
        </w:rPr>
        <w:t xml:space="preserve"> </w:t>
      </w:r>
      <w:r w:rsidRPr="003F5EB7">
        <w:rPr>
          <w:szCs w:val="28"/>
        </w:rPr>
        <w:t>м.</w:t>
      </w:r>
    </w:p>
    <w:p w14:paraId="7B579D1E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6B3382C7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1,8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2D36BAFB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  <w:r w:rsidR="00CA7E0F"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2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2354CB06" w:rsidR="00CA7E0F" w:rsidRPr="003F5EB7" w:rsidRDefault="00CA7E0F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4,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11738544" w:rsidR="00BB0E9C" w:rsidRPr="003F5EB7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70DDE464" w:rsidR="00BB0E9C" w:rsidRPr="00025C1A" w:rsidRDefault="00025C1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8,6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276DC116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10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5A8FB068" w:rsidR="00BB0E9C" w:rsidRPr="00025C1A" w:rsidRDefault="00BB0E9C" w:rsidP="00BB0E9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ru-RU"/>
              </w:rPr>
              <w:t>11,</w:t>
            </w:r>
            <w:r w:rsidR="00025C1A">
              <w:rPr>
                <w:szCs w:val="28"/>
                <w:lang w:val="en-US"/>
              </w:rPr>
              <w:t>4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1F5CF760" w:rsidR="00BB0E9C" w:rsidRPr="00025C1A" w:rsidRDefault="00025C1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12,8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21F71E7A" w:rsidR="00BB0E9C" w:rsidRPr="00025C1A" w:rsidRDefault="00025C1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14,2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78C8A074" w:rsidR="00BB0E9C" w:rsidRPr="00025C1A" w:rsidRDefault="00025C1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15,6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19D19833" w:rsidR="00BB0E9C" w:rsidRPr="00025C1A" w:rsidRDefault="00025C1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17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1E0416E4" w:rsidR="00BB0E9C" w:rsidRPr="00025C1A" w:rsidRDefault="00025C1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18,4</w:t>
            </w:r>
          </w:p>
        </w:tc>
      </w:tr>
      <w:tr w:rsidR="00BB0E9C" w:rsidRPr="003F5EB7" w14:paraId="08427C8E" w14:textId="77777777" w:rsidTr="00C952E6">
        <w:trPr>
          <w:jc w:val="center"/>
        </w:trPr>
        <w:tc>
          <w:tcPr>
            <w:tcW w:w="1616" w:type="dxa"/>
          </w:tcPr>
          <w:p w14:paraId="28504167" w14:textId="48F05D7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837" w:type="dxa"/>
          </w:tcPr>
          <w:p w14:paraId="29E9C54A" w14:textId="020D5B71" w:rsidR="00BB0E9C" w:rsidRPr="00A71A97" w:rsidRDefault="00A71A97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20</w:t>
            </w:r>
          </w:p>
        </w:tc>
      </w:tr>
      <w:tr w:rsidR="00025C1A" w:rsidRPr="003F5EB7" w14:paraId="77824A36" w14:textId="77777777" w:rsidTr="00C952E6">
        <w:trPr>
          <w:jc w:val="center"/>
        </w:trPr>
        <w:tc>
          <w:tcPr>
            <w:tcW w:w="1616" w:type="dxa"/>
          </w:tcPr>
          <w:p w14:paraId="2E39ABBA" w14:textId="78DD0AA2" w:rsidR="00025C1A" w:rsidRPr="00025C1A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14</w:t>
            </w:r>
          </w:p>
        </w:tc>
        <w:tc>
          <w:tcPr>
            <w:tcW w:w="1837" w:type="dxa"/>
          </w:tcPr>
          <w:p w14:paraId="757DD5DC" w14:textId="6B90E01A" w:rsidR="00025C1A" w:rsidRPr="00A71A97" w:rsidRDefault="00A71A97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>
              <w:rPr>
                <w:szCs w:val="28"/>
                <w:lang w:val="ru-RU"/>
              </w:rPr>
              <w:t>,6</w:t>
            </w:r>
          </w:p>
        </w:tc>
      </w:tr>
      <w:tr w:rsidR="00025C1A" w:rsidRPr="003F5EB7" w14:paraId="2A0A4574" w14:textId="77777777" w:rsidTr="00C952E6">
        <w:trPr>
          <w:jc w:val="center"/>
        </w:trPr>
        <w:tc>
          <w:tcPr>
            <w:tcW w:w="1616" w:type="dxa"/>
          </w:tcPr>
          <w:p w14:paraId="666A80BE" w14:textId="0C886A75" w:rsidR="00025C1A" w:rsidRPr="00025C1A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15</w:t>
            </w:r>
          </w:p>
        </w:tc>
        <w:tc>
          <w:tcPr>
            <w:tcW w:w="1837" w:type="dxa"/>
          </w:tcPr>
          <w:p w14:paraId="1ED9F149" w14:textId="2FF235FD" w:rsidR="00025C1A" w:rsidRPr="003F5EB7" w:rsidRDefault="00A71A97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</w:t>
            </w:r>
          </w:p>
        </w:tc>
      </w:tr>
      <w:tr w:rsidR="00025C1A" w:rsidRPr="003F5EB7" w14:paraId="0625FCED" w14:textId="77777777" w:rsidTr="00C952E6">
        <w:trPr>
          <w:jc w:val="center"/>
        </w:trPr>
        <w:tc>
          <w:tcPr>
            <w:tcW w:w="1616" w:type="dxa"/>
          </w:tcPr>
          <w:p w14:paraId="7935EFEF" w14:textId="18A89131" w:rsidR="00025C1A" w:rsidRPr="00025C1A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16</w:t>
            </w:r>
          </w:p>
        </w:tc>
        <w:tc>
          <w:tcPr>
            <w:tcW w:w="1837" w:type="dxa"/>
          </w:tcPr>
          <w:p w14:paraId="2542939F" w14:textId="74F9F6E0" w:rsidR="00025C1A" w:rsidRPr="00A71A97" w:rsidRDefault="00A71A97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5</w:t>
            </w:r>
            <w:r>
              <w:rPr>
                <w:szCs w:val="28"/>
                <w:lang w:val="en-US"/>
              </w:rPr>
              <w:t>,4</w:t>
            </w:r>
          </w:p>
        </w:tc>
      </w:tr>
      <w:tr w:rsidR="00025C1A" w:rsidRPr="003F5EB7" w14:paraId="3075F308" w14:textId="77777777" w:rsidTr="00C952E6">
        <w:trPr>
          <w:jc w:val="center"/>
        </w:trPr>
        <w:tc>
          <w:tcPr>
            <w:tcW w:w="1616" w:type="dxa"/>
          </w:tcPr>
          <w:p w14:paraId="55BEF29C" w14:textId="68A7B621" w:rsidR="00025C1A" w:rsidRPr="00025C1A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17</w:t>
            </w:r>
          </w:p>
        </w:tc>
        <w:tc>
          <w:tcPr>
            <w:tcW w:w="1837" w:type="dxa"/>
          </w:tcPr>
          <w:p w14:paraId="196E1DB2" w14:textId="5D622FAB" w:rsidR="00025C1A" w:rsidRPr="00A71A97" w:rsidRDefault="00A71A97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6,8</w:t>
            </w:r>
          </w:p>
        </w:tc>
      </w:tr>
      <w:tr w:rsidR="00025C1A" w:rsidRPr="003F5EB7" w14:paraId="40EDBB0F" w14:textId="77777777" w:rsidTr="00C952E6">
        <w:trPr>
          <w:jc w:val="center"/>
        </w:trPr>
        <w:tc>
          <w:tcPr>
            <w:tcW w:w="1616" w:type="dxa"/>
          </w:tcPr>
          <w:p w14:paraId="72A44411" w14:textId="5CE24F66" w:rsidR="00025C1A" w:rsidRPr="00025C1A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18</w:t>
            </w:r>
          </w:p>
        </w:tc>
        <w:tc>
          <w:tcPr>
            <w:tcW w:w="1837" w:type="dxa"/>
          </w:tcPr>
          <w:p w14:paraId="22D42DCC" w14:textId="5D6781ED" w:rsidR="00025C1A" w:rsidRPr="00A71A97" w:rsidRDefault="00A71A97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8,2</w:t>
            </w:r>
          </w:p>
        </w:tc>
      </w:tr>
      <w:tr w:rsidR="00025C1A" w:rsidRPr="003F5EB7" w14:paraId="3FD3A836" w14:textId="77777777" w:rsidTr="00C952E6">
        <w:trPr>
          <w:jc w:val="center"/>
        </w:trPr>
        <w:tc>
          <w:tcPr>
            <w:tcW w:w="1616" w:type="dxa"/>
          </w:tcPr>
          <w:p w14:paraId="619F91A7" w14:textId="18F73002" w:rsidR="00025C1A" w:rsidRPr="00025C1A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19</w:t>
            </w:r>
          </w:p>
        </w:tc>
        <w:tc>
          <w:tcPr>
            <w:tcW w:w="1837" w:type="dxa"/>
          </w:tcPr>
          <w:p w14:paraId="41A3B13F" w14:textId="26F3FFCD" w:rsidR="00025C1A" w:rsidRPr="00A71A97" w:rsidRDefault="00A71A97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9,6</w:t>
            </w:r>
          </w:p>
        </w:tc>
      </w:tr>
      <w:tr w:rsidR="00025C1A" w:rsidRPr="003F5EB7" w14:paraId="69F983B1" w14:textId="77777777" w:rsidTr="00C952E6">
        <w:trPr>
          <w:jc w:val="center"/>
        </w:trPr>
        <w:tc>
          <w:tcPr>
            <w:tcW w:w="1616" w:type="dxa"/>
          </w:tcPr>
          <w:p w14:paraId="7FBB6ED7" w14:textId="44D3D241" w:rsidR="00025C1A" w:rsidRPr="00025C1A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20</w:t>
            </w:r>
          </w:p>
        </w:tc>
        <w:tc>
          <w:tcPr>
            <w:tcW w:w="1837" w:type="dxa"/>
          </w:tcPr>
          <w:p w14:paraId="549818BA" w14:textId="68D42DBC" w:rsidR="00025C1A" w:rsidRPr="00A71A97" w:rsidRDefault="00A71A97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11</w:t>
            </w:r>
          </w:p>
        </w:tc>
      </w:tr>
      <w:tr w:rsidR="00BB0E9C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77777777" w:rsidR="00BB0E9C" w:rsidRPr="003F5EB7" w:rsidRDefault="00BB0E9C" w:rsidP="00BB0E9C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-</w:t>
            </w:r>
          </w:p>
        </w:tc>
        <w:tc>
          <w:tcPr>
            <w:tcW w:w="1837" w:type="dxa"/>
          </w:tcPr>
          <w:p w14:paraId="7B5FE0BA" w14:textId="1E898433" w:rsidR="00BB0E9C" w:rsidRPr="003F5EB7" w:rsidRDefault="0048444C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30</w:t>
            </w:r>
          </w:p>
        </w:tc>
      </w:tr>
    </w:tbl>
    <w:p w14:paraId="2C9981B9" w14:textId="00F9CE2D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</w:t>
      </w:r>
      <w:r w:rsidR="0048444C">
        <w:rPr>
          <w:szCs w:val="28"/>
          <w:lang w:val="ru-RU"/>
        </w:rPr>
        <w:t>221</w:t>
      </w:r>
      <w:r w:rsidR="0048444C" w:rsidRPr="0048444C">
        <w:rPr>
          <w:szCs w:val="28"/>
          <w:lang w:val="ru-RU"/>
        </w:rPr>
        <w:t>,2</w:t>
      </w:r>
      <w:r w:rsidRPr="003F5EB7">
        <w:rPr>
          <w:szCs w:val="28"/>
        </w:rPr>
        <w:t xml:space="preserve"> 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595F05D8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A71A97" w:rsidRPr="00A71A97">
        <w:rPr>
          <w:szCs w:val="28"/>
          <w:lang w:val="ru-RU"/>
        </w:rPr>
        <w:t>6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>м по А1 + 1</w:t>
      </w:r>
      <w:r w:rsidR="00A71A97" w:rsidRPr="00A71A97">
        <w:rPr>
          <w:szCs w:val="28"/>
          <w:lang w:val="ru-RU"/>
        </w:rPr>
        <w:t>3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322E10" w:rsidRPr="003F5EB7">
        <w:rPr>
          <w:szCs w:val="28"/>
          <w:lang w:val="ru-RU"/>
        </w:rPr>
        <w:t>1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 xml:space="preserve">м по А2 + </w:t>
      </w:r>
      <w:r w:rsidR="00A71A97" w:rsidRPr="00A71A97">
        <w:rPr>
          <w:szCs w:val="28"/>
          <w:lang w:val="ru-RU"/>
        </w:rPr>
        <w:t>10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 xml:space="preserve">м по В2 = </w:t>
      </w:r>
      <w:r w:rsidR="00A71A97" w:rsidRPr="00A71A97">
        <w:rPr>
          <w:szCs w:val="28"/>
          <w:lang w:val="ru-RU"/>
        </w:rPr>
        <w:t>30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м. Итого 1</w:t>
      </w:r>
      <w:r w:rsidR="00A71A97" w:rsidRPr="00A71A97">
        <w:rPr>
          <w:szCs w:val="28"/>
          <w:lang w:val="ru-RU"/>
        </w:rPr>
        <w:t>5</w:t>
      </w:r>
      <w:r w:rsidR="00322E10" w:rsidRPr="003F5EB7">
        <w:rPr>
          <w:szCs w:val="28"/>
          <w:lang w:val="ru-RU"/>
        </w:rPr>
        <w:t xml:space="preserve"> коробов.</w:t>
      </w:r>
    </w:p>
    <w:p w14:paraId="150E1D4B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28CA14C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тремя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</w:rPr>
        <w:lastRenderedPageBreak/>
        <w:t xml:space="preserve">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но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A71A97" w:rsidRPr="00A71A97">
        <w:rPr>
          <w:szCs w:val="28"/>
          <w:lang w:val="ru-RU"/>
        </w:rPr>
        <w:t>46</w:t>
      </w:r>
      <w:r w:rsidRPr="003F5EB7">
        <w:rPr>
          <w:szCs w:val="28"/>
        </w:rPr>
        <w:t xml:space="preserve"> шуруп</w:t>
      </w:r>
      <w:proofErr w:type="spellStart"/>
      <w:r w:rsidR="00A71A97">
        <w:rPr>
          <w:szCs w:val="28"/>
          <w:lang w:val="ru-RU"/>
        </w:rPr>
        <w:t>ов</w:t>
      </w:r>
      <w:proofErr w:type="spellEnd"/>
      <w:r w:rsidRPr="003F5EB7">
        <w:rPr>
          <w:szCs w:val="28"/>
        </w:rPr>
        <w:t>.</w:t>
      </w:r>
    </w:p>
    <w:p w14:paraId="1AC9D3E9" w14:textId="6D620915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r w:rsidR="00A71A97">
        <w:rPr>
          <w:szCs w:val="28"/>
          <w:lang w:val="ru-RU"/>
        </w:rPr>
        <w:t>20</w:t>
      </w:r>
      <w:r w:rsidRPr="003F5EB7">
        <w:rPr>
          <w:szCs w:val="28"/>
        </w:rPr>
        <w:t xml:space="preserve"> штук розеток плюс 2 розетки и </w:t>
      </w:r>
      <w:r w:rsidR="00A71A97">
        <w:rPr>
          <w:szCs w:val="28"/>
          <w:lang w:val="ru-RU"/>
        </w:rPr>
        <w:t>20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56911CE1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r w:rsidR="00A71A97">
        <w:rPr>
          <w:szCs w:val="28"/>
          <w:lang w:val="ru-RU"/>
        </w:rPr>
        <w:t xml:space="preserve">двух </w:t>
      </w:r>
      <w:proofErr w:type="spellStart"/>
      <w:r w:rsidRPr="003F5EB7">
        <w:rPr>
          <w:szCs w:val="28"/>
        </w:rPr>
        <w:t>коммутатор</w:t>
      </w:r>
      <w:r w:rsidR="00A71A97">
        <w:rPr>
          <w:szCs w:val="28"/>
          <w:lang w:val="ru-RU"/>
        </w:rPr>
        <w:t>ов</w:t>
      </w:r>
      <w:proofErr w:type="spellEnd"/>
      <w:r w:rsidRPr="003F5EB7">
        <w:rPr>
          <w:szCs w:val="28"/>
        </w:rPr>
        <w:t xml:space="preserve"> на 16 </w:t>
      </w:r>
      <w:proofErr w:type="spellStart"/>
      <w:r w:rsidRPr="003F5EB7">
        <w:rPr>
          <w:szCs w:val="28"/>
        </w:rPr>
        <w:t>портов</w:t>
      </w:r>
      <w:proofErr w:type="spellEnd"/>
      <w:r w:rsidRPr="003F5EB7">
        <w:rPr>
          <w:szCs w:val="28"/>
        </w:rPr>
        <w:t xml:space="preserve"> </w:t>
      </w:r>
      <w:r w:rsidR="0048444C">
        <w:rPr>
          <w:szCs w:val="28"/>
          <w:lang w:val="ru-RU"/>
        </w:rPr>
        <w:t>1383 * 2 = 2766</w:t>
      </w:r>
      <w:r w:rsidRPr="003F5EB7">
        <w:rPr>
          <w:szCs w:val="28"/>
        </w:rPr>
        <w:t xml:space="preserve"> руб.</w:t>
      </w:r>
    </w:p>
    <w:p w14:paraId="05BBA928" w14:textId="7AECAD5C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</w:t>
      </w:r>
      <w:r w:rsidR="0048444C">
        <w:rPr>
          <w:szCs w:val="28"/>
          <w:lang w:val="ru-RU"/>
        </w:rPr>
        <w:t>221</w:t>
      </w:r>
      <w:r w:rsidR="0048444C" w:rsidRPr="0048444C">
        <w:rPr>
          <w:szCs w:val="28"/>
          <w:lang w:val="ru-RU"/>
        </w:rPr>
        <w:t>,2</w:t>
      </w:r>
      <w:r w:rsidRPr="003F5EB7">
        <w:rPr>
          <w:szCs w:val="28"/>
        </w:rPr>
        <w:t xml:space="preserve"> 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, то берем одну 305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274</w:t>
      </w:r>
      <w:r w:rsidR="0048444C">
        <w:rPr>
          <w:szCs w:val="28"/>
          <w:lang w:val="ru-RU"/>
        </w:rPr>
        <w:t>6</w:t>
      </w:r>
      <w:r w:rsidRPr="003F5EB7">
        <w:rPr>
          <w:szCs w:val="28"/>
        </w:rPr>
        <w:t xml:space="preserve"> руб.</w:t>
      </w:r>
    </w:p>
    <w:p w14:paraId="0B552732" w14:textId="473DD084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1</w:t>
      </w:r>
      <w:r w:rsidR="0048444C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r w:rsidR="0048444C">
        <w:rPr>
          <w:szCs w:val="28"/>
          <w:lang w:val="ru-RU"/>
        </w:rPr>
        <w:t>58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48444C" w:rsidRPr="0048444C">
        <w:rPr>
          <w:szCs w:val="28"/>
          <w:lang w:val="ru-RU"/>
        </w:rPr>
        <w:t>870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7+10=17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18 руб.</w:t>
      </w:r>
    </w:p>
    <w:p w14:paraId="46039D09" w14:textId="25053E2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602BB9" w:rsidRPr="00602BB9">
        <w:rPr>
          <w:szCs w:val="28"/>
          <w:lang w:val="ru-RU"/>
        </w:rPr>
        <w:t>46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0,</w:t>
      </w:r>
      <w:r w:rsidR="00602BB9" w:rsidRPr="00602BB9">
        <w:rPr>
          <w:szCs w:val="28"/>
          <w:lang w:val="ru-RU"/>
        </w:rPr>
        <w:t>3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602BB9" w:rsidRPr="00602BB9">
        <w:rPr>
          <w:szCs w:val="28"/>
          <w:lang w:val="ru-RU"/>
        </w:rPr>
        <w:t>13,8</w:t>
      </w:r>
      <w:r w:rsidRPr="003F5EB7">
        <w:rPr>
          <w:szCs w:val="28"/>
        </w:rPr>
        <w:t xml:space="preserve"> руб.</w:t>
      </w:r>
    </w:p>
    <w:p w14:paraId="13AC2DA7" w14:textId="127FC8C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proofErr w:type="spellStart"/>
      <w:r w:rsidRPr="003F5EB7">
        <w:rPr>
          <w:szCs w:val="28"/>
        </w:rPr>
        <w:t>одинарная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9</w:t>
      </w:r>
      <w:r w:rsidR="00602BB9" w:rsidRPr="00602BB9">
        <w:rPr>
          <w:szCs w:val="28"/>
          <w:lang w:val="ru-RU"/>
        </w:rPr>
        <w:t>4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>–</w:t>
      </w:r>
      <w:r w:rsidR="00602BB9" w:rsidRPr="00602BB9">
        <w:rPr>
          <w:szCs w:val="28"/>
          <w:lang w:val="ru-RU"/>
        </w:rPr>
        <w:t>2068</w:t>
      </w:r>
      <w:r w:rsidRPr="003F5EB7">
        <w:rPr>
          <w:szCs w:val="28"/>
        </w:rPr>
        <w:t xml:space="preserve"> руб.</w:t>
      </w:r>
    </w:p>
    <w:p w14:paraId="4F6008CE" w14:textId="4976B7E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6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602BB9" w:rsidRPr="00602BB9">
        <w:rPr>
          <w:szCs w:val="28"/>
          <w:lang w:val="ru-RU"/>
        </w:rPr>
        <w:t>138</w:t>
      </w:r>
      <w:r w:rsidRPr="003F5EB7">
        <w:rPr>
          <w:szCs w:val="28"/>
        </w:rPr>
        <w:t xml:space="preserve"> руб.</w:t>
      </w:r>
    </w:p>
    <w:p w14:paraId="323E95F6" w14:textId="3FE3A3D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>– 3</w:t>
      </w:r>
      <w:r w:rsidR="00602BB9" w:rsidRPr="00602BB9">
        <w:rPr>
          <w:szCs w:val="28"/>
          <w:lang w:val="ru-RU"/>
        </w:rPr>
        <w:t>13</w:t>
      </w:r>
      <w:r w:rsidRPr="003F5EB7">
        <w:rPr>
          <w:szCs w:val="28"/>
        </w:rPr>
        <w:t xml:space="preserve">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602BB9">
        <w:rPr>
          <w:szCs w:val="28"/>
          <w:lang w:val="en-US"/>
        </w:rPr>
        <w:t>9390</w:t>
      </w:r>
      <w:r w:rsidRPr="003F5EB7">
        <w:rPr>
          <w:szCs w:val="28"/>
        </w:rPr>
        <w:t xml:space="preserve"> руб.</w:t>
      </w:r>
    </w:p>
    <w:p w14:paraId="440CEBAA" w14:textId="545322ED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proofErr w:type="spellStart"/>
      <w:r w:rsidRPr="003F5EB7">
        <w:rPr>
          <w:bCs/>
          <w:szCs w:val="28"/>
        </w:rPr>
        <w:t>Итого</w:t>
      </w:r>
      <w:proofErr w:type="spellEnd"/>
      <w:r w:rsidRPr="003F5EB7">
        <w:rPr>
          <w:bCs/>
          <w:szCs w:val="28"/>
        </w:rPr>
        <w:t xml:space="preserve">: </w:t>
      </w:r>
      <w:r w:rsidR="003F5EB7" w:rsidRPr="003F5EB7">
        <w:rPr>
          <w:szCs w:val="28"/>
          <w:lang w:val="ru-RU"/>
        </w:rPr>
        <w:t>13940,45</w:t>
      </w:r>
      <w:r w:rsidRPr="003F5EB7">
        <w:rPr>
          <w:szCs w:val="28"/>
        </w:rPr>
        <w:t xml:space="preserve"> </w:t>
      </w:r>
      <w:r w:rsidRPr="003F5EB7">
        <w:rPr>
          <w:bCs/>
          <w:szCs w:val="28"/>
        </w:rPr>
        <w:t>руб</w:t>
      </w:r>
    </w:p>
    <w:p w14:paraId="4B2EE701" w14:textId="77777777" w:rsidR="00FB39A7" w:rsidRDefault="00FB39A7" w:rsidP="00C952E6">
      <w:pPr>
        <w:rPr>
          <w:szCs w:val="28"/>
          <w:shd w:val="clear" w:color="auto" w:fill="FFFFFF"/>
        </w:rPr>
      </w:pPr>
    </w:p>
    <w:p w14:paraId="5F0671BB" w14:textId="77777777" w:rsidR="00FB39A7" w:rsidRDefault="00FB39A7" w:rsidP="00C952E6">
      <w:pPr>
        <w:rPr>
          <w:szCs w:val="28"/>
          <w:shd w:val="clear" w:color="auto" w:fill="FFFFFF"/>
        </w:rPr>
      </w:pPr>
    </w:p>
    <w:p w14:paraId="3B564307" w14:textId="77777777" w:rsidR="00FB39A7" w:rsidRDefault="00FB39A7" w:rsidP="00C952E6">
      <w:pPr>
        <w:rPr>
          <w:szCs w:val="28"/>
          <w:shd w:val="clear" w:color="auto" w:fill="FFFFFF"/>
        </w:rPr>
      </w:pPr>
    </w:p>
    <w:p w14:paraId="4083C109" w14:textId="77777777" w:rsidR="00FB39A7" w:rsidRDefault="00FB39A7" w:rsidP="00C952E6">
      <w:pPr>
        <w:rPr>
          <w:szCs w:val="28"/>
          <w:shd w:val="clear" w:color="auto" w:fill="FFFFFF"/>
        </w:rPr>
      </w:pPr>
    </w:p>
    <w:p w14:paraId="76259A91" w14:textId="77777777" w:rsidR="00FB39A7" w:rsidRDefault="00FB39A7" w:rsidP="00C952E6">
      <w:pPr>
        <w:rPr>
          <w:szCs w:val="28"/>
          <w:shd w:val="clear" w:color="auto" w:fill="FFFFFF"/>
        </w:rPr>
      </w:pPr>
    </w:p>
    <w:p w14:paraId="082D61AF" w14:textId="77777777" w:rsidR="00FB39A7" w:rsidRDefault="00FB39A7" w:rsidP="00C952E6">
      <w:pPr>
        <w:rPr>
          <w:szCs w:val="28"/>
          <w:shd w:val="clear" w:color="auto" w:fill="FFFFFF"/>
        </w:rPr>
      </w:pPr>
    </w:p>
    <w:p w14:paraId="084081B0" w14:textId="77777777" w:rsidR="00FB39A7" w:rsidRDefault="00FB39A7" w:rsidP="00C952E6">
      <w:pPr>
        <w:rPr>
          <w:szCs w:val="28"/>
          <w:shd w:val="clear" w:color="auto" w:fill="FFFFFF"/>
        </w:rPr>
      </w:pPr>
    </w:p>
    <w:p w14:paraId="1C061B13" w14:textId="77777777" w:rsidR="00FB39A7" w:rsidRDefault="00FB39A7" w:rsidP="00C952E6">
      <w:pPr>
        <w:rPr>
          <w:szCs w:val="28"/>
          <w:shd w:val="clear" w:color="auto" w:fill="FFFFFF"/>
        </w:rPr>
      </w:pPr>
    </w:p>
    <w:p w14:paraId="664649C7" w14:textId="77777777" w:rsidR="00FB39A7" w:rsidRDefault="00FB39A7" w:rsidP="00C952E6">
      <w:pPr>
        <w:rPr>
          <w:szCs w:val="28"/>
          <w:shd w:val="clear" w:color="auto" w:fill="FFFFFF"/>
        </w:rPr>
      </w:pPr>
    </w:p>
    <w:p w14:paraId="71E3B9FB" w14:textId="31495B74" w:rsidR="00C952E6" w:rsidRPr="003F5EB7" w:rsidRDefault="00C952E6" w:rsidP="00C952E6">
      <w:pPr>
        <w:rPr>
          <w:szCs w:val="28"/>
          <w:shd w:val="clear" w:color="auto" w:fill="FFFFFF"/>
          <w:lang w:val="ru-RU"/>
        </w:rPr>
      </w:pPr>
      <w:proofErr w:type="spellStart"/>
      <w:r w:rsidRPr="003F5EB7">
        <w:rPr>
          <w:szCs w:val="28"/>
          <w:shd w:val="clear" w:color="auto" w:fill="FFFFFF"/>
        </w:rPr>
        <w:lastRenderedPageBreak/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tbl>
      <w:tblPr>
        <w:tblpPr w:leftFromText="180" w:rightFromText="180" w:vertAnchor="page" w:horzAnchor="margin" w:tblpY="1460"/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1417"/>
        <w:gridCol w:w="1559"/>
        <w:gridCol w:w="1418"/>
      </w:tblGrid>
      <w:tr w:rsidR="00FB39A7" w:rsidRPr="003F5EB7" w14:paraId="4E69CF4D" w14:textId="77777777" w:rsidTr="00FB39A7">
        <w:tc>
          <w:tcPr>
            <w:tcW w:w="5070" w:type="dxa"/>
            <w:vAlign w:val="center"/>
          </w:tcPr>
          <w:p w14:paraId="73100316" w14:textId="77777777" w:rsidR="00FB39A7" w:rsidRPr="003F5EB7" w:rsidRDefault="00FB39A7" w:rsidP="00FB39A7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</w:p>
        </w:tc>
        <w:tc>
          <w:tcPr>
            <w:tcW w:w="1417" w:type="dxa"/>
            <w:vAlign w:val="center"/>
          </w:tcPr>
          <w:p w14:paraId="48535170" w14:textId="77777777" w:rsidR="00FB39A7" w:rsidRPr="003F5EB7" w:rsidRDefault="00FB39A7" w:rsidP="00FB39A7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559" w:type="dxa"/>
            <w:vAlign w:val="center"/>
          </w:tcPr>
          <w:p w14:paraId="3F6805A3" w14:textId="77777777" w:rsidR="00FB39A7" w:rsidRPr="003F5EB7" w:rsidRDefault="00FB39A7" w:rsidP="00FB39A7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Количество</w:t>
            </w:r>
            <w:proofErr w:type="spellEnd"/>
          </w:p>
        </w:tc>
        <w:tc>
          <w:tcPr>
            <w:tcW w:w="1418" w:type="dxa"/>
            <w:vAlign w:val="center"/>
          </w:tcPr>
          <w:p w14:paraId="14AD10CA" w14:textId="77777777" w:rsidR="00FB39A7" w:rsidRPr="003F5EB7" w:rsidRDefault="00FB39A7" w:rsidP="00FB39A7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FB39A7" w:rsidRPr="003F5EB7" w14:paraId="58AEF2B4" w14:textId="77777777" w:rsidTr="00FB39A7">
        <w:tc>
          <w:tcPr>
            <w:tcW w:w="5070" w:type="dxa"/>
          </w:tcPr>
          <w:p w14:paraId="4C42A679" w14:textId="77777777" w:rsidR="00FB39A7" w:rsidRPr="003F5EB7" w:rsidRDefault="00FB39A7" w:rsidP="00FB39A7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  <w:proofErr w:type="spellStart"/>
            <w:r w:rsidRPr="003F5EB7">
              <w:rPr>
                <w:szCs w:val="28"/>
              </w:rPr>
              <w:t>только</w:t>
            </w:r>
            <w:proofErr w:type="spellEnd"/>
            <w:r w:rsidRPr="003F5EB7">
              <w:rPr>
                <w:szCs w:val="28"/>
              </w:rPr>
              <w:t xml:space="preserve"> бухтами (АТ3801)</w:t>
            </w:r>
          </w:p>
        </w:tc>
        <w:tc>
          <w:tcPr>
            <w:tcW w:w="1417" w:type="dxa"/>
            <w:vAlign w:val="center"/>
          </w:tcPr>
          <w:p w14:paraId="33F94035" w14:textId="5701514B" w:rsidR="00FB39A7" w:rsidRPr="00FB39A7" w:rsidRDefault="00FB39A7" w:rsidP="00FB39A7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274</w:t>
            </w:r>
            <w:r>
              <w:rPr>
                <w:szCs w:val="28"/>
                <w:lang w:val="en-US"/>
              </w:rPr>
              <w:t>6</w:t>
            </w:r>
          </w:p>
        </w:tc>
        <w:tc>
          <w:tcPr>
            <w:tcW w:w="1559" w:type="dxa"/>
            <w:vAlign w:val="center"/>
          </w:tcPr>
          <w:p w14:paraId="7C20F955" w14:textId="3DD69440" w:rsidR="00FB39A7" w:rsidRPr="003F5EB7" w:rsidRDefault="00FB39A7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</w:t>
            </w:r>
          </w:p>
        </w:tc>
        <w:tc>
          <w:tcPr>
            <w:tcW w:w="1418" w:type="dxa"/>
            <w:vAlign w:val="center"/>
          </w:tcPr>
          <w:p w14:paraId="180A280B" w14:textId="54DD1BEB" w:rsidR="00FB39A7" w:rsidRPr="003F5EB7" w:rsidRDefault="00E31524" w:rsidP="00FB39A7">
            <w:pPr>
              <w:jc w:val="center"/>
              <w:rPr>
                <w:szCs w:val="28"/>
                <w:lang w:val="en-US"/>
              </w:rPr>
            </w:pPr>
            <w:r w:rsidRPr="00E31524">
              <w:rPr>
                <w:szCs w:val="28"/>
                <w:lang w:val="en-US"/>
              </w:rPr>
              <w:t>5 492</w:t>
            </w:r>
          </w:p>
        </w:tc>
      </w:tr>
      <w:tr w:rsidR="00FB39A7" w:rsidRPr="003F5EB7" w14:paraId="69F5AA81" w14:textId="77777777" w:rsidTr="00FB39A7">
        <w:tc>
          <w:tcPr>
            <w:tcW w:w="5070" w:type="dxa"/>
          </w:tcPr>
          <w:p w14:paraId="4AA1D2E2" w14:textId="77777777" w:rsidR="00FB39A7" w:rsidRPr="003F5EB7" w:rsidRDefault="00FB39A7" w:rsidP="00FB39A7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417" w:type="dxa"/>
            <w:vAlign w:val="center"/>
          </w:tcPr>
          <w:p w14:paraId="3D240CBB" w14:textId="68AF123C" w:rsidR="00FB39A7" w:rsidRPr="00E31524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94</w:t>
            </w:r>
          </w:p>
        </w:tc>
        <w:tc>
          <w:tcPr>
            <w:tcW w:w="1559" w:type="dxa"/>
            <w:vAlign w:val="center"/>
          </w:tcPr>
          <w:p w14:paraId="2B09399A" w14:textId="16C5AE9B" w:rsidR="00FB39A7" w:rsidRPr="00E31524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22</w:t>
            </w:r>
          </w:p>
        </w:tc>
        <w:tc>
          <w:tcPr>
            <w:tcW w:w="1418" w:type="dxa"/>
            <w:vAlign w:val="center"/>
          </w:tcPr>
          <w:p w14:paraId="1BF3905B" w14:textId="02B6732A" w:rsidR="00FB39A7" w:rsidRPr="003F5EB7" w:rsidRDefault="00E31524" w:rsidP="00FB39A7">
            <w:pPr>
              <w:jc w:val="center"/>
              <w:rPr>
                <w:szCs w:val="28"/>
                <w:lang w:val="en-US"/>
              </w:rPr>
            </w:pPr>
            <w:r w:rsidRPr="00602BB9">
              <w:rPr>
                <w:szCs w:val="28"/>
                <w:lang w:val="ru-RU"/>
              </w:rPr>
              <w:t>2068</w:t>
            </w:r>
          </w:p>
        </w:tc>
      </w:tr>
      <w:tr w:rsidR="00FB39A7" w:rsidRPr="003F5EB7" w14:paraId="535D97E1" w14:textId="77777777" w:rsidTr="00FB39A7">
        <w:tc>
          <w:tcPr>
            <w:tcW w:w="5070" w:type="dxa"/>
          </w:tcPr>
          <w:p w14:paraId="109B0097" w14:textId="77777777" w:rsidR="00FB39A7" w:rsidRPr="003F5EB7" w:rsidRDefault="00FB39A7" w:rsidP="00FB39A7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417" w:type="dxa"/>
            <w:vAlign w:val="center"/>
          </w:tcPr>
          <w:p w14:paraId="25725FA6" w14:textId="77777777" w:rsidR="00FB39A7" w:rsidRPr="003F5EB7" w:rsidRDefault="00FB39A7" w:rsidP="00FB39A7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</w:t>
            </w:r>
          </w:p>
        </w:tc>
        <w:tc>
          <w:tcPr>
            <w:tcW w:w="1559" w:type="dxa"/>
            <w:vAlign w:val="center"/>
          </w:tcPr>
          <w:p w14:paraId="2FCC1F06" w14:textId="0A82051F" w:rsidR="00FB39A7" w:rsidRPr="00E31524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23</w:t>
            </w:r>
          </w:p>
        </w:tc>
        <w:tc>
          <w:tcPr>
            <w:tcW w:w="1418" w:type="dxa"/>
            <w:vAlign w:val="center"/>
          </w:tcPr>
          <w:p w14:paraId="44CEFA1A" w14:textId="6E3F741E" w:rsidR="00FB39A7" w:rsidRPr="00E31524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138</w:t>
            </w:r>
          </w:p>
        </w:tc>
      </w:tr>
      <w:tr w:rsidR="00FB39A7" w:rsidRPr="003F5EB7" w14:paraId="6D72115A" w14:textId="77777777" w:rsidTr="00FB39A7">
        <w:tc>
          <w:tcPr>
            <w:tcW w:w="5070" w:type="dxa"/>
          </w:tcPr>
          <w:p w14:paraId="489863CF" w14:textId="77777777" w:rsidR="00FB39A7" w:rsidRPr="003F5EB7" w:rsidRDefault="00FB39A7" w:rsidP="00FB39A7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417" w:type="dxa"/>
            <w:vAlign w:val="center"/>
          </w:tcPr>
          <w:p w14:paraId="1939EA92" w14:textId="4A51E287" w:rsidR="00FB39A7" w:rsidRPr="003F5EB7" w:rsidRDefault="00FB39A7" w:rsidP="00FB39A7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13</w:t>
            </w:r>
            <w:r w:rsidR="00E31524">
              <w:rPr>
                <w:szCs w:val="28"/>
                <w:lang w:val="en-US"/>
              </w:rPr>
              <w:t>83</w:t>
            </w:r>
          </w:p>
        </w:tc>
        <w:tc>
          <w:tcPr>
            <w:tcW w:w="1559" w:type="dxa"/>
            <w:vAlign w:val="center"/>
          </w:tcPr>
          <w:p w14:paraId="5DE8ABDE" w14:textId="4CBF5538" w:rsidR="00FB39A7" w:rsidRPr="00E31524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</w:t>
            </w:r>
          </w:p>
        </w:tc>
        <w:tc>
          <w:tcPr>
            <w:tcW w:w="1418" w:type="dxa"/>
            <w:vAlign w:val="center"/>
          </w:tcPr>
          <w:p w14:paraId="421652C4" w14:textId="1A76DCB7" w:rsidR="00FB39A7" w:rsidRPr="00E31524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2766</w:t>
            </w:r>
          </w:p>
        </w:tc>
      </w:tr>
      <w:tr w:rsidR="00FB39A7" w:rsidRPr="003F5EB7" w14:paraId="4E371585" w14:textId="77777777" w:rsidTr="00FB39A7">
        <w:tc>
          <w:tcPr>
            <w:tcW w:w="5070" w:type="dxa"/>
          </w:tcPr>
          <w:p w14:paraId="4C1095F7" w14:textId="77777777" w:rsidR="00FB39A7" w:rsidRPr="003F5EB7" w:rsidRDefault="00FB39A7" w:rsidP="00FB39A7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(короб)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417" w:type="dxa"/>
            <w:vAlign w:val="center"/>
          </w:tcPr>
          <w:p w14:paraId="335610B4" w14:textId="354862AB" w:rsidR="00FB39A7" w:rsidRPr="003F5EB7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58</w:t>
            </w:r>
          </w:p>
        </w:tc>
        <w:tc>
          <w:tcPr>
            <w:tcW w:w="1559" w:type="dxa"/>
            <w:vAlign w:val="center"/>
          </w:tcPr>
          <w:p w14:paraId="07CB996B" w14:textId="1C9F4C20" w:rsidR="00FB39A7" w:rsidRPr="00E31524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</w:t>
            </w:r>
          </w:p>
        </w:tc>
        <w:tc>
          <w:tcPr>
            <w:tcW w:w="1418" w:type="dxa"/>
            <w:vAlign w:val="center"/>
          </w:tcPr>
          <w:p w14:paraId="28C9510D" w14:textId="774931F6" w:rsidR="00FB39A7" w:rsidRPr="00E31524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870</w:t>
            </w:r>
          </w:p>
        </w:tc>
      </w:tr>
      <w:tr w:rsidR="00FB39A7" w:rsidRPr="003F5EB7" w14:paraId="7C7E4951" w14:textId="77777777" w:rsidTr="00FB39A7">
        <w:tc>
          <w:tcPr>
            <w:tcW w:w="5070" w:type="dxa"/>
          </w:tcPr>
          <w:p w14:paraId="32417931" w14:textId="77777777" w:rsidR="00FB39A7" w:rsidRPr="003F5EB7" w:rsidRDefault="00FB39A7" w:rsidP="00FB39A7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417" w:type="dxa"/>
            <w:vAlign w:val="center"/>
          </w:tcPr>
          <w:p w14:paraId="14D31988" w14:textId="54F85D89" w:rsidR="00FB39A7" w:rsidRPr="00E31524" w:rsidRDefault="00FB39A7" w:rsidP="00FB39A7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0,</w:t>
            </w:r>
            <w:r w:rsidR="00E31524">
              <w:rPr>
                <w:szCs w:val="28"/>
                <w:lang w:val="en-US"/>
              </w:rPr>
              <w:t>3</w:t>
            </w:r>
          </w:p>
        </w:tc>
        <w:tc>
          <w:tcPr>
            <w:tcW w:w="1559" w:type="dxa"/>
            <w:vAlign w:val="center"/>
          </w:tcPr>
          <w:p w14:paraId="018729E3" w14:textId="39642150" w:rsidR="00FB39A7" w:rsidRPr="00E31524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46</w:t>
            </w:r>
          </w:p>
        </w:tc>
        <w:tc>
          <w:tcPr>
            <w:tcW w:w="1418" w:type="dxa"/>
            <w:vAlign w:val="center"/>
          </w:tcPr>
          <w:p w14:paraId="395E94C6" w14:textId="6E6DF88D" w:rsidR="00FB39A7" w:rsidRPr="00E31524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13,8</w:t>
            </w:r>
          </w:p>
        </w:tc>
      </w:tr>
      <w:tr w:rsidR="00FB39A7" w:rsidRPr="003F5EB7" w14:paraId="4C60629B" w14:textId="77777777" w:rsidTr="00FB39A7">
        <w:tc>
          <w:tcPr>
            <w:tcW w:w="5070" w:type="dxa"/>
          </w:tcPr>
          <w:p w14:paraId="13CFA87B" w14:textId="77777777" w:rsidR="00FB39A7" w:rsidRPr="003F5EB7" w:rsidRDefault="00FB39A7" w:rsidP="00FB39A7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 xml:space="preserve">: </w:t>
            </w:r>
            <w:proofErr w:type="spellStart"/>
            <w:r w:rsidRPr="003F5EB7">
              <w:rPr>
                <w:szCs w:val="28"/>
              </w:rPr>
              <w:t>внутренний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внешний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Т/</w:t>
            </w:r>
            <w:proofErr w:type="spellStart"/>
            <w:r w:rsidRPr="003F5EB7">
              <w:rPr>
                <w:szCs w:val="28"/>
              </w:rPr>
              <w:t>образный</w:t>
            </w:r>
            <w:proofErr w:type="spellEnd"/>
          </w:p>
        </w:tc>
        <w:tc>
          <w:tcPr>
            <w:tcW w:w="1417" w:type="dxa"/>
            <w:vAlign w:val="center"/>
          </w:tcPr>
          <w:p w14:paraId="265C937B" w14:textId="77777777" w:rsidR="00E31524" w:rsidRPr="009E4F90" w:rsidRDefault="00E31524" w:rsidP="00E31524">
            <w:pPr>
              <w:jc w:val="center"/>
            </w:pPr>
            <w:r w:rsidRPr="009E4F90">
              <w:t>7-18</w:t>
            </w:r>
          </w:p>
          <w:p w14:paraId="48928E1B" w14:textId="77777777" w:rsidR="00E31524" w:rsidRPr="009E4F90" w:rsidRDefault="00E31524" w:rsidP="00E31524">
            <w:pPr>
              <w:jc w:val="center"/>
            </w:pPr>
            <w:r w:rsidRPr="009E4F90">
              <w:t>10-35</w:t>
            </w:r>
          </w:p>
          <w:p w14:paraId="207F3A7F" w14:textId="39627308" w:rsidR="00FB39A7" w:rsidRPr="003F5EB7" w:rsidRDefault="00E31524" w:rsidP="00E31524">
            <w:pPr>
              <w:jc w:val="center"/>
              <w:rPr>
                <w:szCs w:val="28"/>
                <w:lang w:val="ru-RU"/>
              </w:rPr>
            </w:pPr>
            <w:r w:rsidRPr="009E4F90">
              <w:t>18-55</w:t>
            </w:r>
          </w:p>
        </w:tc>
        <w:tc>
          <w:tcPr>
            <w:tcW w:w="1559" w:type="dxa"/>
            <w:vAlign w:val="center"/>
          </w:tcPr>
          <w:p w14:paraId="4BF3DC5F" w14:textId="7EF0D76F" w:rsidR="00FB39A7" w:rsidRPr="00FB2787" w:rsidRDefault="00FB2787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</w:tc>
        <w:tc>
          <w:tcPr>
            <w:tcW w:w="1418" w:type="dxa"/>
            <w:vAlign w:val="center"/>
          </w:tcPr>
          <w:p w14:paraId="655A183A" w14:textId="77777777" w:rsidR="00FB39A7" w:rsidRPr="003F5EB7" w:rsidRDefault="00FB39A7" w:rsidP="00FB39A7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69</w:t>
            </w:r>
          </w:p>
        </w:tc>
      </w:tr>
      <w:tr w:rsidR="00FB39A7" w:rsidRPr="003F5EB7" w14:paraId="07F39024" w14:textId="77777777" w:rsidTr="00FB39A7">
        <w:tc>
          <w:tcPr>
            <w:tcW w:w="5070" w:type="dxa"/>
          </w:tcPr>
          <w:p w14:paraId="28B39F9D" w14:textId="77777777" w:rsidR="00FB39A7" w:rsidRPr="003F5EB7" w:rsidRDefault="00FB39A7" w:rsidP="00FB39A7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417" w:type="dxa"/>
            <w:vAlign w:val="center"/>
          </w:tcPr>
          <w:p w14:paraId="0DFF1292" w14:textId="130B7844" w:rsidR="00FB39A7" w:rsidRPr="00FB2787" w:rsidRDefault="00FB2787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313</w:t>
            </w:r>
          </w:p>
        </w:tc>
        <w:tc>
          <w:tcPr>
            <w:tcW w:w="1559" w:type="dxa"/>
            <w:vAlign w:val="center"/>
          </w:tcPr>
          <w:p w14:paraId="0D7817ED" w14:textId="15AE2851" w:rsidR="00FB39A7" w:rsidRPr="00FB2787" w:rsidRDefault="00FB2787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30</w:t>
            </w:r>
          </w:p>
        </w:tc>
        <w:tc>
          <w:tcPr>
            <w:tcW w:w="1418" w:type="dxa"/>
            <w:vAlign w:val="center"/>
          </w:tcPr>
          <w:p w14:paraId="533A8B01" w14:textId="5B5EE7D0" w:rsidR="00FB39A7" w:rsidRPr="00FB2787" w:rsidRDefault="00FB2787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9390</w:t>
            </w:r>
          </w:p>
        </w:tc>
      </w:tr>
      <w:tr w:rsidR="00FB39A7" w:rsidRPr="003F5EB7" w14:paraId="1ED1F901" w14:textId="77777777" w:rsidTr="00FB39A7">
        <w:tc>
          <w:tcPr>
            <w:tcW w:w="5070" w:type="dxa"/>
          </w:tcPr>
          <w:p w14:paraId="25ED6256" w14:textId="77777777" w:rsidR="00FB39A7" w:rsidRPr="003F5EB7" w:rsidRDefault="00FB39A7" w:rsidP="00FB39A7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14:paraId="1EE24BFF" w14:textId="77777777" w:rsidR="00FB39A7" w:rsidRPr="003F5EB7" w:rsidRDefault="00FB39A7" w:rsidP="00FB39A7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559" w:type="dxa"/>
            <w:vAlign w:val="center"/>
          </w:tcPr>
          <w:p w14:paraId="6A8A2570" w14:textId="77777777" w:rsidR="00FB39A7" w:rsidRPr="003F5EB7" w:rsidRDefault="00FB39A7" w:rsidP="00FB39A7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50CB358B" w14:textId="1EB86EC3" w:rsidR="00FB39A7" w:rsidRPr="003F5EB7" w:rsidRDefault="00FB2787" w:rsidP="00FB39A7">
            <w:pPr>
              <w:jc w:val="center"/>
              <w:rPr>
                <w:szCs w:val="28"/>
                <w:highlight w:val="yellow"/>
                <w:lang w:val="ru-RU"/>
              </w:rPr>
            </w:pPr>
            <w:r w:rsidRPr="00FB2787">
              <w:rPr>
                <w:szCs w:val="28"/>
                <w:lang w:val="ru-RU"/>
              </w:rPr>
              <w:t>20 806,8</w:t>
            </w:r>
            <w:bookmarkStart w:id="0" w:name="_GoBack"/>
            <w:bookmarkEnd w:id="0"/>
          </w:p>
        </w:tc>
      </w:tr>
    </w:tbl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1D0742D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быстро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мультимедийный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Стационарный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но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сконфигурировать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Воспользуемся</w:t>
      </w:r>
      <w:proofErr w:type="spellEnd"/>
      <w:r w:rsidRPr="003F5EB7">
        <w:rPr>
          <w:szCs w:val="28"/>
        </w:rPr>
        <w:t xml:space="preserve"> онлайн-конструктором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ядер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но и </w:t>
      </w:r>
      <w:proofErr w:type="spellStart"/>
      <w:r w:rsidRPr="003F5EB7">
        <w:rPr>
          <w:szCs w:val="28"/>
        </w:rPr>
        <w:t>вместительным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6514C593" w14:textId="09B579B9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Зайдем на сайт магазина </w:t>
      </w:r>
      <w:proofErr w:type="spellStart"/>
      <w:r w:rsidRPr="003F5EB7">
        <w:rPr>
          <w:szCs w:val="28"/>
        </w:rPr>
        <w:t>Комтек</w:t>
      </w:r>
      <w:proofErr w:type="spellEnd"/>
      <w:r w:rsidRPr="003F5EB7">
        <w:rPr>
          <w:szCs w:val="28"/>
        </w:rPr>
        <w:t xml:space="preserve"> </w:t>
      </w:r>
      <w:hyperlink r:id="rId10" w:history="1">
        <w:r w:rsidRPr="003F5EB7">
          <w:rPr>
            <w:szCs w:val="28"/>
          </w:rPr>
          <w:t>https://komtek.net.ru/pc_configurator</w:t>
        </w:r>
      </w:hyperlink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Pr="003F5EB7">
        <w:rPr>
          <w:szCs w:val="28"/>
        </w:rPr>
        <w:t xml:space="preserve"> ПК </w:t>
      </w:r>
      <w:r w:rsidRPr="003F5EB7">
        <w:rPr>
          <w:szCs w:val="28"/>
          <w:highlight w:val="yellow"/>
          <w:lang w:val="ru-RU"/>
        </w:rPr>
        <w:t xml:space="preserve">ПО </w:t>
      </w:r>
      <w:r w:rsidR="00695585">
        <w:rPr>
          <w:szCs w:val="28"/>
          <w:highlight w:val="yellow"/>
          <w:lang w:val="ru-RU"/>
        </w:rPr>
        <w:t>ВАРИАНТУ</w:t>
      </w:r>
      <w:r w:rsidRPr="003F5EB7">
        <w:rPr>
          <w:szCs w:val="28"/>
          <w:highlight w:val="yellow"/>
          <w:lang w:val="ru-RU"/>
        </w:rPr>
        <w:t xml:space="preserve"> УКАЗАТЬ</w:t>
      </w:r>
      <w:r w:rsidRPr="003F5EB7">
        <w:rPr>
          <w:szCs w:val="28"/>
          <w:lang w:val="ru-RU"/>
        </w:rPr>
        <w:t xml:space="preserve"> </w:t>
      </w:r>
      <w:r w:rsidR="00695585" w:rsidRPr="00695585">
        <w:rPr>
          <w:szCs w:val="28"/>
          <w:highlight w:val="yellow"/>
          <w:lang w:val="ru-RU"/>
        </w:rPr>
        <w:t>ЗАДАНИЕ</w:t>
      </w:r>
    </w:p>
    <w:p w14:paraId="68EC8964" w14:textId="77777777" w:rsidR="001042E7" w:rsidRPr="003F5EB7" w:rsidRDefault="001042E7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  <w:r w:rsidRPr="003F5EB7">
        <w:rPr>
          <w:noProof/>
          <w:color w:val="000000"/>
          <w:szCs w:val="28"/>
          <w:u w:val="single"/>
          <w:lang w:val="ru-RU"/>
        </w:rPr>
        <w:lastRenderedPageBreak/>
        <w:drawing>
          <wp:inline distT="0" distB="0" distL="0" distR="0" wp14:anchorId="15D27F77" wp14:editId="4770C2B6">
            <wp:extent cx="5376828" cy="6581670"/>
            <wp:effectExtent l="19050" t="0" r="0" b="0"/>
            <wp:docPr id="6" name="Рисунок 6" descr="bandicam 2018-12-02 14-14-54-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andicam 2018-12-02 14-14-54-69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077" cy="6579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5FBE3C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5511D5C4" w14:textId="539A0ED9" w:rsidR="001042E7" w:rsidRDefault="001042E7" w:rsidP="001042E7">
      <w:pPr>
        <w:spacing w:line="360" w:lineRule="auto"/>
        <w:rPr>
          <w:color w:val="000000"/>
          <w:szCs w:val="28"/>
          <w:u w:val="single"/>
        </w:rPr>
      </w:pPr>
    </w:p>
    <w:p w14:paraId="2E923E58" w14:textId="77777777" w:rsidR="003F5EB7" w:rsidRPr="003F5EB7" w:rsidRDefault="003F5EB7" w:rsidP="001042E7">
      <w:pPr>
        <w:spacing w:line="360" w:lineRule="auto"/>
        <w:rPr>
          <w:color w:val="000000"/>
          <w:szCs w:val="28"/>
          <w:u w:val="single"/>
        </w:rPr>
      </w:pPr>
    </w:p>
    <w:p w14:paraId="2842B578" w14:textId="77777777" w:rsidR="001042E7" w:rsidRPr="003F5EB7" w:rsidRDefault="001042E7" w:rsidP="001042E7">
      <w:pPr>
        <w:spacing w:line="360" w:lineRule="auto"/>
        <w:ind w:left="-720"/>
        <w:rPr>
          <w:color w:val="000000"/>
          <w:szCs w:val="28"/>
          <w:u w:val="single"/>
        </w:rPr>
      </w:pP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5B6E1B" w:rsidRPr="003F5EB7" w14:paraId="430345B1" w14:textId="77777777" w:rsidTr="00AA0463">
        <w:tc>
          <w:tcPr>
            <w:tcW w:w="2802" w:type="dxa"/>
          </w:tcPr>
          <w:p w14:paraId="0AD3780D" w14:textId="68B6ACA6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6DB1308F" w14:textId="734343FA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A0D3BD" w14:textId="32C63E3C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51E7C1D1" w14:textId="1774AD6D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AA0463">
        <w:tc>
          <w:tcPr>
            <w:tcW w:w="2802" w:type="dxa"/>
          </w:tcPr>
          <w:p w14:paraId="6F957E2D" w14:textId="727D4BBE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lastRenderedPageBreak/>
              <w:t>Процессор</w:t>
            </w:r>
          </w:p>
        </w:tc>
        <w:tc>
          <w:tcPr>
            <w:tcW w:w="4819" w:type="dxa"/>
          </w:tcPr>
          <w:p w14:paraId="55166D3F" w14:textId="679E3492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851" w:type="dxa"/>
          </w:tcPr>
          <w:p w14:paraId="5869EF1D" w14:textId="3B53C17F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3071495" w14:textId="0F6A37DE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1234</w:t>
            </w:r>
          </w:p>
        </w:tc>
      </w:tr>
      <w:tr w:rsidR="005B6E1B" w:rsidRPr="003F5EB7" w14:paraId="0A22158D" w14:textId="77777777" w:rsidTr="00AA0463">
        <w:tc>
          <w:tcPr>
            <w:tcW w:w="2802" w:type="dxa"/>
          </w:tcPr>
          <w:p w14:paraId="29C59D21" w14:textId="4FD92782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819" w:type="dxa"/>
          </w:tcPr>
          <w:p w14:paraId="1D29CF96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80D63B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64B836FB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1139A7E8" w14:textId="77777777" w:rsidTr="00AA0463">
        <w:tc>
          <w:tcPr>
            <w:tcW w:w="2802" w:type="dxa"/>
          </w:tcPr>
          <w:p w14:paraId="58A177F2" w14:textId="25CB1251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819" w:type="dxa"/>
          </w:tcPr>
          <w:p w14:paraId="458361D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5C4C8623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EC2C62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3D2AE2B6" w14:textId="77777777" w:rsidTr="00AA0463">
        <w:tc>
          <w:tcPr>
            <w:tcW w:w="2802" w:type="dxa"/>
          </w:tcPr>
          <w:p w14:paraId="6BEB36FC" w14:textId="69E5F8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Жесткий диск</w:t>
            </w:r>
          </w:p>
        </w:tc>
        <w:tc>
          <w:tcPr>
            <w:tcW w:w="4819" w:type="dxa"/>
          </w:tcPr>
          <w:p w14:paraId="39A95B3B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11DBFA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D4F102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79FE1EDA" w14:textId="77777777" w:rsidTr="00AA0463">
        <w:tc>
          <w:tcPr>
            <w:tcW w:w="2802" w:type="dxa"/>
          </w:tcPr>
          <w:p w14:paraId="425704A2" w14:textId="25657E4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(</w:t>
            </w:r>
            <w:r w:rsidRPr="003F5EB7">
              <w:rPr>
                <w:b/>
                <w:bCs/>
                <w:szCs w:val="28"/>
                <w:shd w:val="clear" w:color="auto" w:fill="FFFFFF"/>
                <w:lang w:val="ru-RU"/>
              </w:rPr>
              <w:t>нужное добавить</w:t>
            </w:r>
            <w:r w:rsidRPr="003F5EB7">
              <w:rPr>
                <w:szCs w:val="28"/>
                <w:shd w:val="clear" w:color="auto" w:fill="FFFFFF"/>
                <w:lang w:val="ru-RU"/>
              </w:rPr>
              <w:t>)</w:t>
            </w:r>
          </w:p>
        </w:tc>
        <w:tc>
          <w:tcPr>
            <w:tcW w:w="4819" w:type="dxa"/>
          </w:tcPr>
          <w:p w14:paraId="1F59845C" w14:textId="745F224A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</w:p>
        </w:tc>
        <w:tc>
          <w:tcPr>
            <w:tcW w:w="851" w:type="dxa"/>
          </w:tcPr>
          <w:p w14:paraId="4837782A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1309CCAF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103925C4" w14:textId="77777777" w:rsidTr="00AA0463">
        <w:tc>
          <w:tcPr>
            <w:tcW w:w="2802" w:type="dxa"/>
          </w:tcPr>
          <w:p w14:paraId="31482B59" w14:textId="14476273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Видеокарта</w:t>
            </w:r>
          </w:p>
        </w:tc>
        <w:tc>
          <w:tcPr>
            <w:tcW w:w="4819" w:type="dxa"/>
          </w:tcPr>
          <w:p w14:paraId="38B3B6E5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17C468E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7ABADD8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2F332C62" w14:textId="77777777" w:rsidTr="00AA0463">
        <w:tc>
          <w:tcPr>
            <w:tcW w:w="2802" w:type="dxa"/>
          </w:tcPr>
          <w:p w14:paraId="7B6A9210" w14:textId="5537D3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819" w:type="dxa"/>
          </w:tcPr>
          <w:p w14:paraId="4272630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94ED1A6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1FCDA4AC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5342A5C3" w14:textId="77777777" w:rsidTr="00AA0463">
        <w:tc>
          <w:tcPr>
            <w:tcW w:w="2802" w:type="dxa"/>
          </w:tcPr>
          <w:p w14:paraId="593A7388" w14:textId="3D50024C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819" w:type="dxa"/>
          </w:tcPr>
          <w:p w14:paraId="326F10A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9DDE3BA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00763E5A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604E7F06" w14:textId="77777777" w:rsidTr="00AA0463">
        <w:tc>
          <w:tcPr>
            <w:tcW w:w="2802" w:type="dxa"/>
          </w:tcPr>
          <w:p w14:paraId="63E51621" w14:textId="05B6D71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668EDC68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1AA7B9E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4551D36" w14:textId="307DC952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AA0463" w:rsidRPr="003F5EB7" w14:paraId="619D5CB5" w14:textId="77777777" w:rsidTr="00602BB9">
        <w:tc>
          <w:tcPr>
            <w:tcW w:w="2802" w:type="dxa"/>
          </w:tcPr>
          <w:p w14:paraId="3E19DFBA" w14:textId="77777777" w:rsidR="00AA0463" w:rsidRPr="003F5EB7" w:rsidRDefault="00AA0463" w:rsidP="00602BB9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01A8BC43" w14:textId="77777777" w:rsidR="00AA0463" w:rsidRPr="003F5EB7" w:rsidRDefault="00AA0463" w:rsidP="00602BB9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4B1A13" w14:textId="77777777" w:rsidR="00AA0463" w:rsidRPr="003F5EB7" w:rsidRDefault="00AA0463" w:rsidP="00602BB9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79342C88" w14:textId="77777777" w:rsidR="00AA0463" w:rsidRPr="003F5EB7" w:rsidRDefault="00AA0463" w:rsidP="00602BB9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602BB9">
        <w:tc>
          <w:tcPr>
            <w:tcW w:w="2802" w:type="dxa"/>
          </w:tcPr>
          <w:p w14:paraId="6CFA7CF8" w14:textId="1A4A2A45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819" w:type="dxa"/>
          </w:tcPr>
          <w:p w14:paraId="6099218A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851" w:type="dxa"/>
          </w:tcPr>
          <w:p w14:paraId="6DA89740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7BF7692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1234</w:t>
            </w:r>
          </w:p>
        </w:tc>
      </w:tr>
      <w:tr w:rsidR="00AA0463" w:rsidRPr="003F5EB7" w14:paraId="59AA1B40" w14:textId="77777777" w:rsidTr="00602BB9">
        <w:tc>
          <w:tcPr>
            <w:tcW w:w="2802" w:type="dxa"/>
          </w:tcPr>
          <w:p w14:paraId="0C578DC2" w14:textId="7356A815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819" w:type="dxa"/>
          </w:tcPr>
          <w:p w14:paraId="15E606AC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49ABAFE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2F047931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2D48DAF2" w14:textId="77777777" w:rsidTr="00602BB9">
        <w:tc>
          <w:tcPr>
            <w:tcW w:w="2802" w:type="dxa"/>
          </w:tcPr>
          <w:p w14:paraId="6DE446E8" w14:textId="4AE69AAA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819" w:type="dxa"/>
          </w:tcPr>
          <w:p w14:paraId="69811842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88C7E0F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60CCD65F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580DA42A" w14:textId="77777777" w:rsidTr="00602BB9">
        <w:tc>
          <w:tcPr>
            <w:tcW w:w="2802" w:type="dxa"/>
          </w:tcPr>
          <w:p w14:paraId="5F0446FC" w14:textId="021EAD26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3F5EB7">
              <w:rPr>
                <w:szCs w:val="28"/>
                <w:shd w:val="clear" w:color="auto" w:fill="FFFFFF"/>
                <w:lang w:val="ru-RU"/>
              </w:rPr>
              <w:t>Колнки</w:t>
            </w:r>
            <w:proofErr w:type="spellEnd"/>
          </w:p>
        </w:tc>
        <w:tc>
          <w:tcPr>
            <w:tcW w:w="4819" w:type="dxa"/>
          </w:tcPr>
          <w:p w14:paraId="42241FEB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7EE94333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5C3EAA5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3E90AD46" w14:textId="77777777" w:rsidTr="00602BB9">
        <w:tc>
          <w:tcPr>
            <w:tcW w:w="2802" w:type="dxa"/>
          </w:tcPr>
          <w:p w14:paraId="1E5FD280" w14:textId="5102ED70" w:rsidR="00AA0463" w:rsidRPr="003F5EB7" w:rsidRDefault="00106789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(нужное добавить)</w:t>
            </w:r>
          </w:p>
        </w:tc>
        <w:tc>
          <w:tcPr>
            <w:tcW w:w="4819" w:type="dxa"/>
          </w:tcPr>
          <w:p w14:paraId="5D1B39E9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78898F6F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05095D3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50B95F3" w14:textId="77777777" w:rsidTr="00602BB9">
        <w:tc>
          <w:tcPr>
            <w:tcW w:w="2802" w:type="dxa"/>
          </w:tcPr>
          <w:p w14:paraId="4F54264D" w14:textId="04E63FA3" w:rsidR="00AA0463" w:rsidRPr="003F5EB7" w:rsidRDefault="00106789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4819" w:type="dxa"/>
          </w:tcPr>
          <w:p w14:paraId="6A4E49F0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58776097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6C169FA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9FC61D1" w14:textId="77777777" w:rsidTr="00602BB9">
        <w:tc>
          <w:tcPr>
            <w:tcW w:w="2802" w:type="dxa"/>
          </w:tcPr>
          <w:p w14:paraId="58848E7A" w14:textId="18E357F2" w:rsidR="00AA0463" w:rsidRPr="003F5EB7" w:rsidRDefault="00106789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705ABA41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3A84AF2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4A4FFF27" w14:textId="783E41F5" w:rsidR="00AA0463" w:rsidRPr="003F5EB7" w:rsidRDefault="00106789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21240B3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en-US"/>
        </w:rPr>
      </w:pPr>
    </w:p>
    <w:p w14:paraId="24A7E878" w14:textId="588E1437" w:rsid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5DAA6CE7" w14:textId="77777777" w:rsidR="003F5EB7" w:rsidRP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16D61BE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lastRenderedPageBreak/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отладку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 </w:t>
      </w:r>
      <w:proofErr w:type="spellStart"/>
      <w:r w:rsidRPr="003F5EB7">
        <w:rPr>
          <w:szCs w:val="28"/>
        </w:rPr>
        <w:t>управляет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1D97B8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проекте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ОС </w:t>
      </w:r>
      <w:r w:rsidRPr="003F5EB7">
        <w:rPr>
          <w:szCs w:val="28"/>
          <w:highlight w:val="yellow"/>
          <w:lang w:val="ru-RU"/>
        </w:rPr>
        <w:t>указать свою</w:t>
      </w:r>
      <w:r w:rsidRPr="003F5EB7">
        <w:rPr>
          <w:szCs w:val="28"/>
        </w:rPr>
        <w:t>.</w:t>
      </w:r>
    </w:p>
    <w:p w14:paraId="609929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  <w:highlight w:val="yellow"/>
          <w:lang w:val="ru-RU"/>
        </w:rPr>
        <w:t xml:space="preserve">Далее описать все ПО </w:t>
      </w:r>
      <w:proofErr w:type="spellStart"/>
      <w:r w:rsidRPr="003F5EB7">
        <w:rPr>
          <w:szCs w:val="28"/>
          <w:highlight w:val="yellow"/>
          <w:lang w:val="ru-RU"/>
        </w:rPr>
        <w:t>по</w:t>
      </w:r>
      <w:proofErr w:type="spellEnd"/>
      <w:r w:rsidRPr="003F5EB7">
        <w:rPr>
          <w:szCs w:val="28"/>
          <w:highlight w:val="yellow"/>
          <w:lang w:val="ru-RU"/>
        </w:rPr>
        <w:t xml:space="preserve"> заданию.</w:t>
      </w:r>
      <w:r w:rsidRPr="003F5EB7">
        <w:rPr>
          <w:szCs w:val="28"/>
        </w:rPr>
        <w:t xml:space="preserve"> </w:t>
      </w:r>
    </w:p>
    <w:p w14:paraId="6EE5601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>Пустая строка</w:t>
      </w:r>
    </w:p>
    <w:p w14:paraId="70A3F1D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04"/>
        <w:gridCol w:w="986"/>
        <w:gridCol w:w="5281"/>
      </w:tblGrid>
      <w:tr w:rsidR="001042E7" w:rsidRPr="003F5EB7" w14:paraId="363B8EF6" w14:textId="77777777" w:rsidTr="001042E7">
        <w:tc>
          <w:tcPr>
            <w:tcW w:w="3510" w:type="dxa"/>
            <w:vAlign w:val="center"/>
          </w:tcPr>
          <w:p w14:paraId="5C81109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  <w:r w:rsidRPr="003F5EB7">
              <w:rPr>
                <w:szCs w:val="28"/>
              </w:rPr>
              <w:t xml:space="preserve"> ПО</w:t>
            </w:r>
          </w:p>
        </w:tc>
        <w:tc>
          <w:tcPr>
            <w:tcW w:w="1012" w:type="dxa"/>
            <w:vAlign w:val="center"/>
          </w:tcPr>
          <w:p w14:paraId="5E65F161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</w:p>
        </w:tc>
        <w:tc>
          <w:tcPr>
            <w:tcW w:w="5509" w:type="dxa"/>
            <w:vAlign w:val="center"/>
          </w:tcPr>
          <w:p w14:paraId="07E9FA7F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1042E7" w:rsidRPr="003F5EB7" w14:paraId="0E5C3B85" w14:textId="77777777" w:rsidTr="00602BB9">
        <w:tc>
          <w:tcPr>
            <w:tcW w:w="3510" w:type="dxa"/>
            <w:vAlign w:val="center"/>
          </w:tcPr>
          <w:p w14:paraId="25E84F62" w14:textId="2BADC96F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 xml:space="preserve">WINDOWS </w:t>
            </w:r>
            <w:r w:rsidR="007B63D7" w:rsidRPr="003F5EB7">
              <w:rPr>
                <w:szCs w:val="28"/>
                <w:lang w:val="ru-RU"/>
              </w:rPr>
              <w:t xml:space="preserve">10 </w:t>
            </w:r>
            <w:r w:rsidR="007B63D7" w:rsidRPr="003F5EB7">
              <w:rPr>
                <w:szCs w:val="28"/>
                <w:lang w:val="en-US"/>
              </w:rPr>
              <w:t>HOME</w:t>
            </w:r>
          </w:p>
        </w:tc>
        <w:tc>
          <w:tcPr>
            <w:tcW w:w="1012" w:type="dxa"/>
            <w:vAlign w:val="center"/>
          </w:tcPr>
          <w:p w14:paraId="5C3A182D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3BBE4B5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3F5EB7">
              <w:rPr>
                <w:szCs w:val="28"/>
              </w:rPr>
              <w:t>https://komtek.net.ru/microsoft-windows-10-home-64-bit-russian-dvd-kw9-00132</w:t>
            </w:r>
          </w:p>
        </w:tc>
      </w:tr>
      <w:tr w:rsidR="001042E7" w:rsidRPr="003F5EB7" w14:paraId="3E187486" w14:textId="77777777" w:rsidTr="001042E7">
        <w:trPr>
          <w:trHeight w:val="551"/>
        </w:trPr>
        <w:tc>
          <w:tcPr>
            <w:tcW w:w="3510" w:type="dxa"/>
            <w:vAlign w:val="center"/>
          </w:tcPr>
          <w:p w14:paraId="03640FAC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0B9EF5C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682066E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04E91137" w14:textId="77777777" w:rsidTr="001042E7">
        <w:trPr>
          <w:trHeight w:val="428"/>
        </w:trPr>
        <w:tc>
          <w:tcPr>
            <w:tcW w:w="3510" w:type="dxa"/>
            <w:vAlign w:val="center"/>
          </w:tcPr>
          <w:p w14:paraId="4B3B12E5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450A958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157D59C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4750FDCD" w14:textId="77777777" w:rsidTr="00602BB9">
        <w:trPr>
          <w:trHeight w:val="505"/>
        </w:trPr>
        <w:tc>
          <w:tcPr>
            <w:tcW w:w="3510" w:type="dxa"/>
            <w:vAlign w:val="center"/>
          </w:tcPr>
          <w:p w14:paraId="7C46251F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2A0B14AB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0624A81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270BB6CA" w14:textId="77777777" w:rsidTr="001042E7">
        <w:trPr>
          <w:trHeight w:val="595"/>
        </w:trPr>
        <w:tc>
          <w:tcPr>
            <w:tcW w:w="3510" w:type="dxa"/>
            <w:vAlign w:val="center"/>
          </w:tcPr>
          <w:p w14:paraId="092588F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521" w:type="dxa"/>
            <w:gridSpan w:val="2"/>
            <w:vAlign w:val="center"/>
          </w:tcPr>
          <w:p w14:paraId="0003A63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 xml:space="preserve">   </w:t>
            </w:r>
          </w:p>
        </w:tc>
      </w:tr>
    </w:tbl>
    <w:p w14:paraId="07702912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74E455F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en-US"/>
        </w:rPr>
      </w:pPr>
    </w:p>
    <w:p w14:paraId="76C3C72D" w14:textId="77777777" w:rsidR="001042E7" w:rsidRPr="003F5EB7" w:rsidRDefault="001042E7" w:rsidP="001042E7">
      <w:pPr>
        <w:tabs>
          <w:tab w:val="center" w:pos="5173"/>
        </w:tabs>
        <w:spacing w:before="100" w:beforeAutospacing="1" w:after="100" w:afterAutospacing="1"/>
        <w:jc w:val="center"/>
        <w:rPr>
          <w:b/>
          <w:szCs w:val="28"/>
        </w:rPr>
      </w:pPr>
    </w:p>
    <w:p w14:paraId="232809A8" w14:textId="6E20BB79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78C4FDD3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20BA084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lastRenderedPageBreak/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указанные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части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</w:t>
      </w:r>
      <w:r w:rsidRPr="003F5EB7">
        <w:rPr>
          <w:szCs w:val="28"/>
          <w:lang w:val="ru-RU"/>
        </w:rPr>
        <w:t>го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доступное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4514F86B" w14:textId="40E2B6CE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 xml:space="preserve">итоговая цена 1 раздела </w:t>
      </w:r>
      <w:r w:rsidRPr="003F5EB7">
        <w:rPr>
          <w:szCs w:val="28"/>
          <w:highlight w:val="yellow"/>
        </w:rPr>
        <w:t>+</w:t>
      </w:r>
      <w:r w:rsidRPr="003F5EB7">
        <w:rPr>
          <w:szCs w:val="28"/>
          <w:highlight w:val="yellow"/>
          <w:lang w:val="ru-RU"/>
        </w:rPr>
        <w:t xml:space="preserve"> кол-во ПК </w:t>
      </w:r>
      <w:r w:rsidR="0004554E">
        <w:rPr>
          <w:szCs w:val="28"/>
          <w:highlight w:val="yellow"/>
          <w:lang w:val="ru-RU"/>
        </w:rPr>
        <w:t xml:space="preserve">* </w:t>
      </w:r>
      <w:r w:rsidRPr="003F5EB7">
        <w:rPr>
          <w:szCs w:val="28"/>
          <w:highlight w:val="yellow"/>
          <w:lang w:val="ru-RU"/>
        </w:rPr>
        <w:t xml:space="preserve">на цену одного ПК из второго раздела + </w:t>
      </w:r>
      <w:r w:rsidR="0004554E" w:rsidRPr="003F5EB7">
        <w:rPr>
          <w:szCs w:val="28"/>
          <w:highlight w:val="yellow"/>
          <w:lang w:val="ru-RU"/>
        </w:rPr>
        <w:t xml:space="preserve">кол-во ПК </w:t>
      </w:r>
      <w:r w:rsidR="0004554E">
        <w:rPr>
          <w:szCs w:val="28"/>
          <w:highlight w:val="yellow"/>
          <w:lang w:val="ru-RU"/>
        </w:rPr>
        <w:t>*</w:t>
      </w:r>
      <w:r w:rsidRPr="003F5EB7">
        <w:rPr>
          <w:szCs w:val="28"/>
          <w:highlight w:val="yellow"/>
          <w:lang w:val="ru-RU"/>
        </w:rPr>
        <w:t>итоговая цена 3 раздела</w:t>
      </w:r>
      <w:r w:rsidR="00106789" w:rsidRPr="003F5EB7">
        <w:rPr>
          <w:szCs w:val="28"/>
          <w:highlight w:val="yellow"/>
          <w:lang w:val="ru-RU"/>
        </w:rPr>
        <w:t xml:space="preserve"> </w:t>
      </w:r>
      <w:r w:rsidRPr="003F5EB7">
        <w:rPr>
          <w:szCs w:val="28"/>
          <w:highlight w:val="yellow"/>
          <w:lang w:val="ru-RU"/>
        </w:rPr>
        <w:t xml:space="preserve">=     </w:t>
      </w:r>
      <w:r w:rsidRPr="003F5EB7">
        <w:rPr>
          <w:szCs w:val="28"/>
          <w:highlight w:val="yellow"/>
        </w:rPr>
        <w:t>руб.</w:t>
      </w:r>
    </w:p>
    <w:p w14:paraId="0119AEC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15236EC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62D5898D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58016366" w14:textId="77777777" w:rsidR="001042E7" w:rsidRPr="003F5EB7" w:rsidRDefault="001042E7" w:rsidP="001042E7">
      <w:pPr>
        <w:spacing w:line="360" w:lineRule="auto"/>
        <w:ind w:firstLine="720"/>
        <w:rPr>
          <w:spacing w:val="2"/>
          <w:szCs w:val="28"/>
          <w:lang w:val="en-US"/>
        </w:rPr>
      </w:pPr>
      <w:proofErr w:type="spellStart"/>
      <w:r w:rsidRPr="003F5EB7">
        <w:rPr>
          <w:spacing w:val="2"/>
          <w:szCs w:val="28"/>
        </w:rPr>
        <w:t>Интернет</w:t>
      </w:r>
      <w:proofErr w:type="spellEnd"/>
      <w:r w:rsidRPr="003F5EB7">
        <w:rPr>
          <w:spacing w:val="2"/>
          <w:szCs w:val="28"/>
          <w:lang w:val="en-US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</w:p>
    <w:p w14:paraId="484F2E33" w14:textId="148381C9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  <w:lang w:val="en-US"/>
        </w:rPr>
        <w:t>https</w:t>
      </w:r>
      <w:r w:rsidRPr="003F5EB7">
        <w:rPr>
          <w:szCs w:val="28"/>
        </w:rPr>
        <w:t>://</w:t>
      </w:r>
      <w:proofErr w:type="spellStart"/>
      <w:r w:rsidRPr="003F5EB7">
        <w:rPr>
          <w:szCs w:val="28"/>
          <w:lang w:val="en-US"/>
        </w:rPr>
        <w:t>komtek</w:t>
      </w:r>
      <w:proofErr w:type="spellEnd"/>
      <w:r w:rsidRPr="003F5EB7">
        <w:rPr>
          <w:szCs w:val="28"/>
        </w:rPr>
        <w:t>.</w:t>
      </w:r>
      <w:r w:rsidRPr="003F5EB7">
        <w:rPr>
          <w:szCs w:val="28"/>
          <w:lang w:val="en-US"/>
        </w:rPr>
        <w:t>net</w:t>
      </w:r>
      <w:r w:rsidRPr="003F5EB7">
        <w:rPr>
          <w:szCs w:val="28"/>
        </w:rPr>
        <w:t>.</w:t>
      </w:r>
      <w:proofErr w:type="spellStart"/>
      <w:r w:rsidRPr="003F5EB7">
        <w:rPr>
          <w:szCs w:val="28"/>
          <w:lang w:val="en-US"/>
        </w:rPr>
        <w:t>ru</w:t>
      </w:r>
      <w:proofErr w:type="spellEnd"/>
      <w:r w:rsidRPr="003F5EB7">
        <w:rPr>
          <w:szCs w:val="28"/>
        </w:rPr>
        <w:t xml:space="preserve"> </w:t>
      </w:r>
      <w:r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Pr="003F5EB7">
        <w:rPr>
          <w:color w:val="000000"/>
          <w:szCs w:val="28"/>
          <w:shd w:val="clear" w:color="auto" w:fill="FFFFFF"/>
        </w:rPr>
        <w:t>интернет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-магазин </w:t>
      </w:r>
      <w:proofErr w:type="spellStart"/>
      <w:r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«</w:t>
      </w:r>
      <w:proofErr w:type="spellStart"/>
      <w:r w:rsidRPr="003F5EB7">
        <w:rPr>
          <w:color w:val="000000"/>
          <w:szCs w:val="28"/>
          <w:shd w:val="clear" w:color="auto" w:fill="FFFFFF"/>
        </w:rPr>
        <w:t>КомТек</w:t>
      </w:r>
      <w:proofErr w:type="spellEnd"/>
      <w:r w:rsidRPr="003F5EB7">
        <w:rPr>
          <w:color w:val="000000"/>
          <w:szCs w:val="28"/>
          <w:shd w:val="clear" w:color="auto" w:fill="FFFFFF"/>
        </w:rPr>
        <w:t>». </w:t>
      </w:r>
    </w:p>
    <w:p w14:paraId="20AC34D1" w14:textId="77777777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lastRenderedPageBreak/>
        <w:t xml:space="preserve">https://www.kaspersky.ru    Сайт </w:t>
      </w:r>
      <w:proofErr w:type="spellStart"/>
      <w:r w:rsidRPr="003F5EB7">
        <w:rPr>
          <w:szCs w:val="28"/>
        </w:rPr>
        <w:t>антивирусов</w:t>
      </w:r>
      <w:proofErr w:type="spellEnd"/>
      <w:r w:rsidRPr="003F5EB7">
        <w:rPr>
          <w:szCs w:val="28"/>
        </w:rPr>
        <w:t xml:space="preserve"> от «</w:t>
      </w:r>
      <w:proofErr w:type="spellStart"/>
      <w:r w:rsidRPr="003F5EB7">
        <w:rPr>
          <w:szCs w:val="28"/>
        </w:rPr>
        <w:t>Лаборатории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Касперского</w:t>
      </w:r>
      <w:proofErr w:type="spellEnd"/>
      <w:r w:rsidRPr="003F5EB7">
        <w:rPr>
          <w:szCs w:val="28"/>
        </w:rPr>
        <w:t>».</w:t>
      </w:r>
    </w:p>
    <w:p w14:paraId="09730B0C" w14:textId="6AFD5A71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  <w:highlight w:val="yellow"/>
        </w:rPr>
      </w:pPr>
      <w:r w:rsidRPr="003F5EB7">
        <w:rPr>
          <w:szCs w:val="28"/>
          <w:highlight w:val="yellow"/>
          <w:lang w:val="ru-RU"/>
        </w:rPr>
        <w:t xml:space="preserve">Указать все </w:t>
      </w:r>
      <w:r w:rsidR="00CB4DEC" w:rsidRPr="003F5EB7">
        <w:rPr>
          <w:szCs w:val="28"/>
          <w:highlight w:val="yellow"/>
          <w:lang w:val="ru-RU"/>
        </w:rPr>
        <w:t>интернет-источники</w:t>
      </w:r>
    </w:p>
    <w:p w14:paraId="1D7B8C06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7B792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81EDA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B87097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683065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B9788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F626653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CFC816E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DFE156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788E6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A0CA3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01F651D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1AF4E32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1D57B5E0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E91775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135CF7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sectPr w:rsidR="00C952E6" w:rsidRPr="003F5EB7" w:rsidSect="005A518C">
      <w:headerReference w:type="default" r:id="rId12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760EE2" w14:textId="77777777" w:rsidR="00775B5C" w:rsidRDefault="00775B5C">
      <w:r>
        <w:separator/>
      </w:r>
    </w:p>
  </w:endnote>
  <w:endnote w:type="continuationSeparator" w:id="0">
    <w:p w14:paraId="33410BEB" w14:textId="77777777" w:rsidR="00775B5C" w:rsidRDefault="00775B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DD98B45F-7BC0-4933-B988-BE7A0C3660D5}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  <w:embedRegular r:id="rId2" w:fontKey="{04AEF98A-1EE9-47AA-8D22-B1355865B1F8}"/>
    <w:embedBold r:id="rId3" w:fontKey="{4ADE1C6A-5C55-4265-A2EA-6CB6111E6411}"/>
    <w:embedItalic r:id="rId4" w:fontKey="{07B3CBC7-7B96-4A60-AC98-EF808B4BF940}"/>
    <w:embedBoldItalic r:id="rId5" w:fontKey="{506CCC71-ED7C-41B1-83B6-2999CCE585D4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6" w:fontKey="{02B25FA0-F8B8-4421-8CB1-D84FD23AE919}"/>
    <w:embedItalic r:id="rId7" w:fontKey="{70F648A5-2920-4B47-9346-CC8D60B0E78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595232D4-8994-414C-88FA-3C50104E621C}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  <w:embedRegular r:id="rId9" w:fontKey="{D61CECBC-E936-4DBC-89BC-14ACBB77F8B9}"/>
    <w:embedItalic r:id="rId10" w:fontKey="{E0466D06-F5CE-47A1-AAAC-9A647D369CCA}"/>
    <w:embedBoldItalic r:id="rId11" w:fontKey="{50844A95-2829-4A86-9751-0B841F286885}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2" w:fontKey="{7CF1484D-3E8E-45BE-862A-D873D758A921}"/>
    <w:embedItalic r:id="rId13" w:fontKey="{EF41C48A-8486-41AC-9EC1-8D9DA0883096}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  <w:embedRegular r:id="rId14" w:fontKey="{3DCDD56F-573D-4E81-8710-7EB76680AB98}"/>
  </w:font>
  <w:font w:name="Journal">
    <w:altName w:val="Times New Roman"/>
    <w:charset w:val="00"/>
    <w:family w:val="auto"/>
    <w:pitch w:val="variable"/>
    <w:embedRegular r:id="rId15" w:fontKey="{9E9324AE-AB41-48C6-8522-EB3C63DAC1FF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6" w:fontKey="{960056C5-AED3-492D-9DF7-590E6FAFF6E0}"/>
    <w:embedBold r:id="rId17" w:fontKey="{E0FE9677-59ED-4225-9E31-502A53B03BC8}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  <w:embedRegular r:id="rId18" w:fontKey="{EE76CF23-F4D6-4211-A2B4-4D81D751D583}"/>
    <w:embedItalic r:id="rId19" w:fontKey="{C2D609FC-AC12-4B0C-841E-72F373979369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0" w:fontKey="{EE1057AC-4D56-4238-8AEE-6B166347BDAB}"/>
    <w:embedItalic r:id="rId21" w:fontKey="{74C72302-F04D-40B4-A6C5-ED519B231904}"/>
  </w:font>
  <w:font w:name="Nimbus Roman No9 L">
    <w:altName w:val="Times New Roman"/>
    <w:charset w:val="CC"/>
    <w:family w:val="auto"/>
    <w:pitch w:val="default"/>
    <w:embedRegular r:id="rId22" w:fontKey="{51D41C1D-F72B-4A70-BEE8-EFDEC97DAC4C}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23" w:fontKey="{68CA4CE7-B971-4588-8C62-A68EA1C361E1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24" w:fontKey="{648B90EC-8CE2-4F90-9279-A5A6FBEDF75F}"/>
  </w:font>
  <w:font w:name="Arial-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5" w:fontKey="{437B3885-EA9B-4B12-8EFC-E842EF9C7D3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65B4D6" w14:textId="77777777" w:rsidR="00602BB9" w:rsidRDefault="00602BB9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602BB9" w:rsidRDefault="00602BB9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F239111" w14:textId="77777777" w:rsidR="00775B5C" w:rsidRDefault="00775B5C">
      <w:r>
        <w:separator/>
      </w:r>
    </w:p>
  </w:footnote>
  <w:footnote w:type="continuationSeparator" w:id="0">
    <w:p w14:paraId="0A566E10" w14:textId="77777777" w:rsidR="00775B5C" w:rsidRDefault="00775B5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991CEA" w14:textId="77777777" w:rsidR="00602BB9" w:rsidRDefault="00602BB9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602BB9" w:rsidRDefault="00602BB9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602BB9" w:rsidRDefault="00602BB9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602BB9" w:rsidRDefault="00602BB9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602BB9" w:rsidRDefault="00602BB9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602BB9" w:rsidRDefault="00602BB9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602BB9" w:rsidRDefault="00602BB9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602BB9" w:rsidRDefault="00602BB9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099E612E" w:rsidR="00602BB9" w:rsidRPr="00C11D91" w:rsidRDefault="00602BB9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602BB9" w:rsidRPr="00C11D91" w:rsidRDefault="00602BB9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5DDF9C86" w:rsidR="00602BB9" w:rsidRDefault="00602BB9" w:rsidP="005450E6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Маслов Р.Д.</w:t>
                    </w:r>
                  </w:p>
                  <w:p w14:paraId="61093CF4" w14:textId="77777777" w:rsidR="00602BB9" w:rsidRPr="005450E6" w:rsidRDefault="00602BB9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602BB9" w:rsidRPr="00C11D91" w:rsidRDefault="00602BB9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602BB9" w:rsidRPr="002B763E" w:rsidRDefault="00602BB9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602BB9" w:rsidRDefault="00602BB9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602BB9" w:rsidRPr="00E44336" w:rsidRDefault="00602BB9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602BB9" w:rsidRPr="002E23CF" w:rsidRDefault="00602BB9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602BB9" w:rsidRDefault="00602BB9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</w:t>
                    </w:r>
                    <w:r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602BB9" w:rsidRDefault="00602BB9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602BB9" w:rsidRPr="00E44336" w:rsidRDefault="00602BB9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602BB9" w:rsidRDefault="00602BB9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602BB9" w:rsidRDefault="00602BB9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602BB9" w:rsidRPr="00C11D91" w:rsidRDefault="00602BB9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локальной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602BB9" w:rsidRDefault="00602BB9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602BB9" w:rsidRDefault="00602BB9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6A8F3310" w:rsidR="00602BB9" w:rsidRDefault="00602BB9">
                  <w:pPr>
                    <w:pStyle w:val="af0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14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602BB9" w:rsidRPr="00C11D91" w:rsidRDefault="00602BB9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CCF29B" w14:textId="77777777" w:rsidR="00602BB9" w:rsidRDefault="00602BB9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602BB9" w:rsidRDefault="00602BB9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602BB9" w:rsidRDefault="00602BB9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602BB9" w:rsidRDefault="00602BB9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602BB9" w:rsidRDefault="00602BB9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602BB9" w:rsidRDefault="00602BB9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602BB9" w:rsidRDefault="00602BB9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602BB9" w:rsidRPr="003E3812" w:rsidRDefault="00602BB9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>
                    <w:rPr>
                      <w:rStyle w:val="a9"/>
                      <w:noProof/>
                    </w:rPr>
                    <w:t>15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33DBE28F" w:rsidR="00602BB9" w:rsidRDefault="00602BB9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602BB9" w:rsidRDefault="00602BB9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602BB9" w:rsidRDefault="00602BB9">
                  <w:pPr>
                    <w:jc w:val="center"/>
                  </w:pPr>
                </w:p>
                <w:p w14:paraId="124B8551" w14:textId="77777777" w:rsidR="00602BB9" w:rsidRDefault="00602BB9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embedTrueTypeFonts/>
  <w:embedSystemFonts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4C73"/>
    <w:rsid w:val="00004B34"/>
    <w:rsid w:val="0001072D"/>
    <w:rsid w:val="000205CA"/>
    <w:rsid w:val="00021001"/>
    <w:rsid w:val="00025C1A"/>
    <w:rsid w:val="00040147"/>
    <w:rsid w:val="0004223B"/>
    <w:rsid w:val="0004554E"/>
    <w:rsid w:val="00070C6D"/>
    <w:rsid w:val="00077EC0"/>
    <w:rsid w:val="00081E33"/>
    <w:rsid w:val="00095EA5"/>
    <w:rsid w:val="000A4DD2"/>
    <w:rsid w:val="000A515C"/>
    <w:rsid w:val="000B64AE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240D9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3074"/>
    <w:rsid w:val="001D2FC9"/>
    <w:rsid w:val="001E1104"/>
    <w:rsid w:val="001F1375"/>
    <w:rsid w:val="00213AE9"/>
    <w:rsid w:val="0021532D"/>
    <w:rsid w:val="002166E5"/>
    <w:rsid w:val="002217C4"/>
    <w:rsid w:val="0022652B"/>
    <w:rsid w:val="002313E2"/>
    <w:rsid w:val="002323B2"/>
    <w:rsid w:val="00245C41"/>
    <w:rsid w:val="002548CC"/>
    <w:rsid w:val="00260D7A"/>
    <w:rsid w:val="00262883"/>
    <w:rsid w:val="0028080F"/>
    <w:rsid w:val="00280EA0"/>
    <w:rsid w:val="00282EFE"/>
    <w:rsid w:val="00284427"/>
    <w:rsid w:val="00291179"/>
    <w:rsid w:val="002A72EF"/>
    <w:rsid w:val="002B763E"/>
    <w:rsid w:val="002C3046"/>
    <w:rsid w:val="002D6CF4"/>
    <w:rsid w:val="002E23CF"/>
    <w:rsid w:val="00301679"/>
    <w:rsid w:val="0030272B"/>
    <w:rsid w:val="00307974"/>
    <w:rsid w:val="00307F5B"/>
    <w:rsid w:val="00322E10"/>
    <w:rsid w:val="00326D35"/>
    <w:rsid w:val="00327C70"/>
    <w:rsid w:val="00331279"/>
    <w:rsid w:val="003416DC"/>
    <w:rsid w:val="003419BF"/>
    <w:rsid w:val="0034309C"/>
    <w:rsid w:val="00352134"/>
    <w:rsid w:val="003628CA"/>
    <w:rsid w:val="00364496"/>
    <w:rsid w:val="003759F3"/>
    <w:rsid w:val="00375FAA"/>
    <w:rsid w:val="00383FDC"/>
    <w:rsid w:val="00396FB8"/>
    <w:rsid w:val="003A0131"/>
    <w:rsid w:val="003A2E23"/>
    <w:rsid w:val="003C3B6C"/>
    <w:rsid w:val="003D0BB2"/>
    <w:rsid w:val="003D4930"/>
    <w:rsid w:val="003D5019"/>
    <w:rsid w:val="003E2797"/>
    <w:rsid w:val="003E291B"/>
    <w:rsid w:val="003E3812"/>
    <w:rsid w:val="003F1592"/>
    <w:rsid w:val="003F349D"/>
    <w:rsid w:val="003F5EB7"/>
    <w:rsid w:val="00401D43"/>
    <w:rsid w:val="00405FFA"/>
    <w:rsid w:val="00411523"/>
    <w:rsid w:val="00413ABA"/>
    <w:rsid w:val="004215BE"/>
    <w:rsid w:val="00434364"/>
    <w:rsid w:val="00454524"/>
    <w:rsid w:val="004714AF"/>
    <w:rsid w:val="0048223E"/>
    <w:rsid w:val="0048444C"/>
    <w:rsid w:val="0048590F"/>
    <w:rsid w:val="00491645"/>
    <w:rsid w:val="004A330A"/>
    <w:rsid w:val="004A58E1"/>
    <w:rsid w:val="004A6AD6"/>
    <w:rsid w:val="004B1ED1"/>
    <w:rsid w:val="004B6598"/>
    <w:rsid w:val="004C34F1"/>
    <w:rsid w:val="004F27EB"/>
    <w:rsid w:val="0050274A"/>
    <w:rsid w:val="00506B07"/>
    <w:rsid w:val="0051236E"/>
    <w:rsid w:val="00515F89"/>
    <w:rsid w:val="005261D0"/>
    <w:rsid w:val="00530676"/>
    <w:rsid w:val="00541580"/>
    <w:rsid w:val="00543648"/>
    <w:rsid w:val="005450E6"/>
    <w:rsid w:val="00556DE4"/>
    <w:rsid w:val="00557115"/>
    <w:rsid w:val="00557A80"/>
    <w:rsid w:val="00566411"/>
    <w:rsid w:val="00573894"/>
    <w:rsid w:val="005922E1"/>
    <w:rsid w:val="0059338D"/>
    <w:rsid w:val="00594BA6"/>
    <w:rsid w:val="005A0D5F"/>
    <w:rsid w:val="005A518C"/>
    <w:rsid w:val="005B6A4E"/>
    <w:rsid w:val="005B6E1B"/>
    <w:rsid w:val="005C50FE"/>
    <w:rsid w:val="005D123B"/>
    <w:rsid w:val="005E18E0"/>
    <w:rsid w:val="00602BB9"/>
    <w:rsid w:val="0062208F"/>
    <w:rsid w:val="00634DEC"/>
    <w:rsid w:val="00642A99"/>
    <w:rsid w:val="00644E0F"/>
    <w:rsid w:val="0066401B"/>
    <w:rsid w:val="00666CAE"/>
    <w:rsid w:val="00695585"/>
    <w:rsid w:val="006A2C40"/>
    <w:rsid w:val="006C285D"/>
    <w:rsid w:val="006E17F1"/>
    <w:rsid w:val="006E3FB2"/>
    <w:rsid w:val="006F3FDF"/>
    <w:rsid w:val="00702D99"/>
    <w:rsid w:val="00714864"/>
    <w:rsid w:val="00717D0D"/>
    <w:rsid w:val="00720A8C"/>
    <w:rsid w:val="00720BF6"/>
    <w:rsid w:val="00732AD0"/>
    <w:rsid w:val="00733396"/>
    <w:rsid w:val="00741953"/>
    <w:rsid w:val="007508A3"/>
    <w:rsid w:val="007561DD"/>
    <w:rsid w:val="00775B5C"/>
    <w:rsid w:val="00782F21"/>
    <w:rsid w:val="00787098"/>
    <w:rsid w:val="0078744C"/>
    <w:rsid w:val="007B63D7"/>
    <w:rsid w:val="007B77A9"/>
    <w:rsid w:val="007E277A"/>
    <w:rsid w:val="007E78EE"/>
    <w:rsid w:val="00810795"/>
    <w:rsid w:val="00834A91"/>
    <w:rsid w:val="00837C36"/>
    <w:rsid w:val="00853D5F"/>
    <w:rsid w:val="008826BB"/>
    <w:rsid w:val="00885386"/>
    <w:rsid w:val="00887305"/>
    <w:rsid w:val="008A113A"/>
    <w:rsid w:val="008A4664"/>
    <w:rsid w:val="008C3018"/>
    <w:rsid w:val="008D1273"/>
    <w:rsid w:val="008D2109"/>
    <w:rsid w:val="008E2B7D"/>
    <w:rsid w:val="00907C1D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A7058"/>
    <w:rsid w:val="009A7DEE"/>
    <w:rsid w:val="009B17B1"/>
    <w:rsid w:val="009B7F65"/>
    <w:rsid w:val="009D1ADA"/>
    <w:rsid w:val="009D3323"/>
    <w:rsid w:val="009E3267"/>
    <w:rsid w:val="009F1D6C"/>
    <w:rsid w:val="00A0187F"/>
    <w:rsid w:val="00A01961"/>
    <w:rsid w:val="00A06587"/>
    <w:rsid w:val="00A34A7A"/>
    <w:rsid w:val="00A36156"/>
    <w:rsid w:val="00A50B4D"/>
    <w:rsid w:val="00A52754"/>
    <w:rsid w:val="00A53786"/>
    <w:rsid w:val="00A71096"/>
    <w:rsid w:val="00A71A97"/>
    <w:rsid w:val="00A7426B"/>
    <w:rsid w:val="00A94B85"/>
    <w:rsid w:val="00A9658D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7388"/>
    <w:rsid w:val="00AD400C"/>
    <w:rsid w:val="00AE0B3C"/>
    <w:rsid w:val="00AE6687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6446"/>
    <w:rsid w:val="00B5737F"/>
    <w:rsid w:val="00B60BEE"/>
    <w:rsid w:val="00B6267C"/>
    <w:rsid w:val="00B77468"/>
    <w:rsid w:val="00B817EC"/>
    <w:rsid w:val="00B90E4B"/>
    <w:rsid w:val="00B92A03"/>
    <w:rsid w:val="00B93307"/>
    <w:rsid w:val="00B94A07"/>
    <w:rsid w:val="00BA64B2"/>
    <w:rsid w:val="00BB01F3"/>
    <w:rsid w:val="00BB0E9C"/>
    <w:rsid w:val="00BB78FE"/>
    <w:rsid w:val="00BC2CE3"/>
    <w:rsid w:val="00BD4A6C"/>
    <w:rsid w:val="00C0235A"/>
    <w:rsid w:val="00C11D91"/>
    <w:rsid w:val="00C12D00"/>
    <w:rsid w:val="00C44F87"/>
    <w:rsid w:val="00C51C68"/>
    <w:rsid w:val="00C648E9"/>
    <w:rsid w:val="00C91FD9"/>
    <w:rsid w:val="00C952E6"/>
    <w:rsid w:val="00C9779B"/>
    <w:rsid w:val="00CA66AC"/>
    <w:rsid w:val="00CA6EF8"/>
    <w:rsid w:val="00CA7E0F"/>
    <w:rsid w:val="00CB32C9"/>
    <w:rsid w:val="00CB4554"/>
    <w:rsid w:val="00CB4DEC"/>
    <w:rsid w:val="00CC042A"/>
    <w:rsid w:val="00CC0CD0"/>
    <w:rsid w:val="00CC4477"/>
    <w:rsid w:val="00CD47A9"/>
    <w:rsid w:val="00D1191D"/>
    <w:rsid w:val="00D13931"/>
    <w:rsid w:val="00D40392"/>
    <w:rsid w:val="00D40C34"/>
    <w:rsid w:val="00D411D7"/>
    <w:rsid w:val="00D51E0A"/>
    <w:rsid w:val="00D5551C"/>
    <w:rsid w:val="00D5581B"/>
    <w:rsid w:val="00D57FD3"/>
    <w:rsid w:val="00D66C8C"/>
    <w:rsid w:val="00D812CE"/>
    <w:rsid w:val="00D90F1E"/>
    <w:rsid w:val="00D928CF"/>
    <w:rsid w:val="00D94A79"/>
    <w:rsid w:val="00D94C67"/>
    <w:rsid w:val="00DB75A2"/>
    <w:rsid w:val="00DC1891"/>
    <w:rsid w:val="00DD0FEF"/>
    <w:rsid w:val="00DF5959"/>
    <w:rsid w:val="00DF6A13"/>
    <w:rsid w:val="00E01515"/>
    <w:rsid w:val="00E13AEA"/>
    <w:rsid w:val="00E144DB"/>
    <w:rsid w:val="00E256DF"/>
    <w:rsid w:val="00E26870"/>
    <w:rsid w:val="00E31524"/>
    <w:rsid w:val="00E450C4"/>
    <w:rsid w:val="00E46081"/>
    <w:rsid w:val="00E51FA1"/>
    <w:rsid w:val="00E546E9"/>
    <w:rsid w:val="00E54AD3"/>
    <w:rsid w:val="00E62C6F"/>
    <w:rsid w:val="00E95DEE"/>
    <w:rsid w:val="00E96D8C"/>
    <w:rsid w:val="00EB6D90"/>
    <w:rsid w:val="00EC3C79"/>
    <w:rsid w:val="00ED24D6"/>
    <w:rsid w:val="00ED29D9"/>
    <w:rsid w:val="00EE32D0"/>
    <w:rsid w:val="00EE65CF"/>
    <w:rsid w:val="00F07374"/>
    <w:rsid w:val="00F13785"/>
    <w:rsid w:val="00F4218E"/>
    <w:rsid w:val="00F4293E"/>
    <w:rsid w:val="00F44841"/>
    <w:rsid w:val="00F541A0"/>
    <w:rsid w:val="00F603AA"/>
    <w:rsid w:val="00F61BB3"/>
    <w:rsid w:val="00F709E6"/>
    <w:rsid w:val="00F7182F"/>
    <w:rsid w:val="00F877D2"/>
    <w:rsid w:val="00FA2BE7"/>
    <w:rsid w:val="00FA2F5A"/>
    <w:rsid w:val="00FA3EF6"/>
    <w:rsid w:val="00FB2787"/>
    <w:rsid w:val="00FB39A7"/>
    <w:rsid w:val="00FB68AD"/>
    <w:rsid w:val="00FE01C3"/>
    <w:rsid w:val="00FE4C73"/>
    <w:rsid w:val="00FF0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  <o:rules v:ext="edit">
        <o:r id="V:Rule1" type="connector" idref="#_x0000_s1104"/>
        <o:r id="V:Rule2" type="connector" idref="#_x0000_s1110"/>
        <o:r id="V:Rule3" type="connector" idref="#_x0000_s1112"/>
      </o:rules>
    </o:shapelayout>
  </w:shapeDefaults>
  <w:decimalSymbol w:val=","/>
  <w:listSeparator w:val=";"/>
  <w14:docId w14:val="61859635"/>
  <w15:docId w15:val="{15F77D52-F2DD-4E58-91EF-6CB1C50F8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A9715F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afc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d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e">
    <w:name w:val="Выделение в тексте"/>
    <w:rsid w:val="00A9715F"/>
    <w:rPr>
      <w:i/>
    </w:rPr>
  </w:style>
  <w:style w:type="paragraph" w:customStyle="1" w:styleId="aff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0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1">
    <w:name w:val="Таблица..."/>
    <w:rsid w:val="00A9715F"/>
    <w:rPr>
      <w:b/>
      <w:i/>
      <w:noProof w:val="0"/>
      <w:lang w:val="ru-RU"/>
    </w:rPr>
  </w:style>
  <w:style w:type="paragraph" w:customStyle="1" w:styleId="aff2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3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4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5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6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7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afc">
    <w:name w:val="Обычный (Интернет) Знак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9">
    <w:name w:val="Balloon Text"/>
    <w:basedOn w:val="a0"/>
    <w:link w:val="affa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a">
    <w:name w:val="Текст выноски Знак"/>
    <w:basedOn w:val="a1"/>
    <w:link w:val="aff9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4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b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c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d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9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5" Type="http://schemas.openxmlformats.org/officeDocument/2006/relationships/webSettings" Target="webSettings.xml"/><Relationship Id="rId10" Type="http://schemas.openxmlformats.org/officeDocument/2006/relationships/hyperlink" Target="https://komtek.net.ru/pc_configurator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FA203E6-72EA-4F5F-A32D-546D1FAFF4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</Template>
  <TotalTime>298</TotalTime>
  <Pages>15</Pages>
  <Words>1879</Words>
  <Characters>10711</Characters>
  <Application>Microsoft Office Word</Application>
  <DocSecurity>0</DocSecurity>
  <Lines>89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12565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</dc:creator>
  <cp:lastModifiedBy>user</cp:lastModifiedBy>
  <cp:revision>35</cp:revision>
  <cp:lastPrinted>2014-06-07T14:51:00Z</cp:lastPrinted>
  <dcterms:created xsi:type="dcterms:W3CDTF">2019-11-30T08:58:00Z</dcterms:created>
  <dcterms:modified xsi:type="dcterms:W3CDTF">2023-03-27T21:21:00Z</dcterms:modified>
</cp:coreProperties>
</file>