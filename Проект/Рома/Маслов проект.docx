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Иванов</w:t>
            </w:r>
            <w:proofErr w:type="spellEnd"/>
            <w:r w:rsidRPr="003F5EB7">
              <w:rPr>
                <w:szCs w:val="28"/>
              </w:rPr>
              <w:t xml:space="preserve"> И.И.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6050D7ED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B4782E" w:rsidRPr="003F5EB7">
        <w:rPr>
          <w:rFonts w:ascii="Times New Roman" w:hAnsi="Times New Roman" w:cs="Times New Roman"/>
          <w:sz w:val="28"/>
          <w:szCs w:val="28"/>
        </w:rPr>
        <w:t>1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2F39197D" w:rsidR="00CA7E0F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096" style="position:absolute;left:0;text-align:left;margin-left:275.9pt;margin-top:11.7pt;width:34pt;height:22.7pt;rotation:180;z-index:251677696"/>
        </w:pict>
      </w:r>
      <w:r>
        <w:rPr>
          <w:noProof/>
          <w:szCs w:val="28"/>
          <w:lang w:val="ru-RU"/>
        </w:rPr>
        <w:pict w14:anchorId="5F939071">
          <v:rect id="_x0000_s1098" style="position:absolute;left:0;text-align:left;margin-left:354.7pt;margin-top:11.7pt;width:34pt;height:22.7pt;rotation:180;z-index:251679744"/>
        </w:pict>
      </w:r>
      <w:r>
        <w:rPr>
          <w:noProof/>
          <w:szCs w:val="28"/>
          <w:lang w:val="ru-RU"/>
        </w:rPr>
        <w:pict w14:anchorId="5F939071">
          <v:rect id="_x0000_s1097" style="position:absolute;left:0;text-align:left;margin-left:315.55pt;margin-top:11.7pt;width:34pt;height:22.7pt;rotation:180;z-index:251678720"/>
        </w:pict>
      </w:r>
      <w:r>
        <w:rPr>
          <w:noProof/>
          <w:szCs w:val="28"/>
          <w:lang w:val="ru-RU"/>
        </w:rPr>
        <w:pict w14:anchorId="5F939071">
          <v:rect id="_x0000_s1084" style="position:absolute;left:0;text-align:left;margin-left:236.75pt;margin-top:11.7pt;width:34pt;height:22.7pt;rotation:180;z-index:251668480"/>
        </w:pict>
      </w:r>
      <w:r>
        <w:rPr>
          <w:noProof/>
          <w:szCs w:val="28"/>
          <w:lang w:val="ru-RU"/>
        </w:rPr>
        <w:pict w14:anchorId="5F939071">
          <v:rect id="_x0000_s1083" style="position:absolute;left:0;text-align:left;margin-left:197.6pt;margin-top:11.7pt;width:34pt;height:22.7pt;rotation:180;z-index:251667456"/>
        </w:pict>
      </w:r>
      <w:r>
        <w:rPr>
          <w:noProof/>
          <w:szCs w:val="28"/>
          <w:lang w:val="ru-RU"/>
        </w:rPr>
        <w:pict w14:anchorId="5F939071">
          <v:rect id="_x0000_s1082" style="position:absolute;left:0;text-align:left;margin-left:157.95pt;margin-top:11.7pt;width:34pt;height:22.7pt;rotation:180;z-index:251666432"/>
        </w:pict>
      </w:r>
      <w:r>
        <w:rPr>
          <w:noProof/>
          <w:szCs w:val="28"/>
          <w:lang w:val="ru-RU"/>
        </w:rPr>
        <w:pict w14:anchorId="5F939071">
          <v:rect id="_x0000_s1081" style="position:absolute;left:0;text-align:left;margin-left:118.8pt;margin-top:11.7pt;width:34pt;height:22.7pt;rotation:180;z-index:251665408"/>
        </w:pict>
      </w:r>
      <w:r>
        <w:rPr>
          <w:noProof/>
          <w:szCs w:val="28"/>
          <w:lang w:val="ru-RU"/>
        </w:rPr>
        <w:pict w14:anchorId="5F939071">
          <v:rect id="_x0000_s1080" style="position:absolute;left:0;text-align:left;margin-left:79.15pt;margin-top:11.7pt;width:34pt;height:22.7pt;rotation:180;z-index:251664384"/>
        </w:pict>
      </w:r>
      <w:r>
        <w:rPr>
          <w:noProof/>
          <w:szCs w:val="28"/>
          <w:lang w:val="ru-RU"/>
        </w:rPr>
        <w:pict w14:anchorId="5F939071">
          <v:rect id="_x0000_s1086" style="position:absolute;left:0;text-align:left;margin-left:44.8pt;margin-top:17.15pt;width:34pt;height:22.7pt;rotation:90;z-index:251670528"/>
        </w:pict>
      </w:r>
      <w:r>
        <w:rPr>
          <w:noProof/>
          <w:szCs w:val="28"/>
          <w:lang w:val="ru-RU"/>
        </w:rPr>
        <w:pict w14:anchorId="4E2F3DEA">
          <v:rect id="_x0000_s1074" style="position:absolute;left:0;text-align:left;margin-left:50.5pt;margin-top:11.55pt;width:368.5pt;height:170.1pt;z-index:251658240" strokecolor="black [3213]"/>
        </w:pict>
      </w:r>
    </w:p>
    <w:p w14:paraId="19DB88AC" w14:textId="700948C1" w:rsidR="00CA7E0F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8" style="position:absolute;left:0;text-align:left;margin-left:377.3pt;margin-top:27.85pt;width:34pt;height:22.7pt;rotation:90;z-index:251672576"/>
        </w:pict>
      </w:r>
    </w:p>
    <w:p w14:paraId="6551C995" w14:textId="620B8C11" w:rsidR="00B77468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7" style="position:absolute;left:0;text-align:left;margin-left:44.8pt;margin-top:8.4pt;width:34pt;height:22.7pt;rotation:90;z-index:251671552"/>
        </w:pict>
      </w:r>
    </w:p>
    <w:p w14:paraId="2B8E71A7" w14:textId="2D0B25F5" w:rsidR="00B77468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bookmarkEnd w:id="0"/>
      <w:r>
        <w:rPr>
          <w:noProof/>
          <w:szCs w:val="28"/>
          <w:lang w:val="ru-RU"/>
        </w:rPr>
        <w:pict w14:anchorId="5F939071">
          <v:rect id="_x0000_s1075" style="position:absolute;left:0;text-align:left;margin-left:44.8pt;margin-top:24.1pt;width:34pt;height:22.7pt;rotation:90;z-index:251659264"/>
        </w:pict>
      </w:r>
    </w:p>
    <w:p w14:paraId="41DF4BFA" w14:textId="260ABE72" w:rsidR="00B77468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1479DE1A">
          <v:rect id="_x0000_s1089" style="position:absolute;left:0;text-align:left;margin-left:415.2pt;margin-top:14.1pt;width:4.25pt;height:56.7pt;z-index:251673600"/>
        </w:pict>
      </w:r>
    </w:p>
    <w:p w14:paraId="7C34B59B" w14:textId="43F12137" w:rsidR="00B77468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5" style="position:absolute;left:0;text-align:left;margin-left:44.75pt;margin-top:15.6pt;width:34pt;height:22.7pt;rotation:90;z-index:251669504"/>
        </w:pict>
      </w:r>
    </w:p>
    <w:p w14:paraId="519B05C1" w14:textId="7C1AE6E9" w:rsidR="00B77468" w:rsidRPr="003F5EB7" w:rsidRDefault="00D40392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91" style="position:absolute;left:0;text-align:left;margin-left:237.35pt;margin-top:14.45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101" style="position:absolute;left:0;text-align:left;margin-left:277pt;margin-top:14.4pt;width:34pt;height:22.7pt;rotation:180;z-index:251681792"/>
        </w:pict>
      </w:r>
      <w:r w:rsidR="00411523">
        <w:rPr>
          <w:noProof/>
          <w:szCs w:val="28"/>
          <w:lang w:val="ru-RU"/>
        </w:rPr>
        <w:pict w14:anchorId="5F939071">
          <v:rect id="_x0000_s1102" style="position:absolute;left:0;text-align:left;margin-left:316.65pt;margin-top:14.45pt;width:34pt;height:22.7pt;rotation:180;z-index:251682816"/>
        </w:pict>
      </w:r>
      <w:r w:rsidR="00411523">
        <w:rPr>
          <w:noProof/>
          <w:szCs w:val="28"/>
          <w:lang w:val="ru-RU"/>
        </w:rPr>
        <w:pict w14:anchorId="5F939071">
          <v:rect id="_x0000_s1079" style="position:absolute;left:0;text-align:left;margin-left:197.7pt;margin-top:14.15pt;width:34pt;height:22.7pt;rotation:180;z-index:251663360"/>
        </w:pict>
      </w:r>
      <w:r w:rsidR="00411523">
        <w:rPr>
          <w:noProof/>
          <w:szCs w:val="28"/>
          <w:lang w:val="ru-RU"/>
        </w:rPr>
        <w:pict w14:anchorId="5F939071">
          <v:rect id="_x0000_s1078" style="position:absolute;left:0;text-align:left;margin-left:158.05pt;margin-top:14.15pt;width:34pt;height:22.7pt;rotation:180;z-index:251662336"/>
        </w:pict>
      </w:r>
      <w:r w:rsidR="00411523">
        <w:rPr>
          <w:noProof/>
          <w:szCs w:val="28"/>
          <w:lang w:val="ru-RU"/>
        </w:rPr>
        <w:pict w14:anchorId="5F939071">
          <v:rect id="_x0000_s1077" style="position:absolute;left:0;text-align:left;margin-left:118.9pt;margin-top:14.15pt;width:34pt;height:22.7pt;rotation:180;z-index:251661312"/>
        </w:pict>
      </w:r>
      <w:r w:rsidR="00411523">
        <w:rPr>
          <w:noProof/>
          <w:szCs w:val="28"/>
          <w:lang w:val="ru-RU"/>
        </w:rPr>
        <w:pict w14:anchorId="5F939071">
          <v:rect id="_x0000_s1076" style="position:absolute;left:0;text-align:left;margin-left:78.95pt;margin-top:14.15pt;width:34pt;height:22.7pt;rotation:180;z-index:251660288"/>
        </w:pict>
      </w:r>
    </w:p>
    <w:p w14:paraId="6C6007AF" w14:textId="3790F804" w:rsidR="00B77468" w:rsidRPr="003F5EB7" w:rsidRDefault="0041152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5C05492">
          <v:rect id="_x0000_s1090" style="position:absolute;left:0;text-align:left;margin-left:50.7pt;margin-top:2.2pt;width:10.5pt;height:10.5pt;z-index:251674624"/>
        </w:pict>
      </w:r>
    </w:p>
    <w:p w14:paraId="7B54F2CE" w14:textId="76D49B87" w:rsidR="00B77468" w:rsidRPr="00D40392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  <w:lang w:val="en-US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F4218E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ED3366" w14:textId="77777777" w:rsidR="00BB01F3" w:rsidRDefault="00BB01F3">
      <w:r>
        <w:separator/>
      </w:r>
    </w:p>
  </w:endnote>
  <w:endnote w:type="continuationSeparator" w:id="0">
    <w:p w14:paraId="57DAE883" w14:textId="77777777" w:rsidR="00BB01F3" w:rsidRDefault="00BB0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3F3EF08-1ECA-4C29-96D0-2C7095814584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B50A6ECF-322D-4BE8-85D8-3783C8C76877}"/>
    <w:embedBold r:id="rId3" w:fontKey="{35CC7358-2DE7-4F24-A08F-4F4B6F6021A2}"/>
    <w:embedItalic r:id="rId4" w:fontKey="{55D2C2CA-BE43-4CF4-81AD-9FDBE906272B}"/>
    <w:embedBoldItalic r:id="rId5" w:fontKey="{6918AA1A-5E0C-4742-A346-F726F96B675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2212043E-01E1-4F07-8203-C8D5877E71C3}"/>
    <w:embedItalic r:id="rId7" w:fontKey="{FA83B00B-FD65-406B-BF12-691B7F879C9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61EF120B-AC88-45CA-8A65-FCF5559ECA0E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BD0B5F3C-3612-42CF-9264-C8F6861B117B}"/>
    <w:embedItalic r:id="rId10" w:fontKey="{7FA1F075-F388-43BB-AE58-B37EA382C57F}"/>
    <w:embedBoldItalic r:id="rId11" w:fontKey="{88FF89B5-9517-4225-8AD9-ACF373924F67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ADCB9413-D319-400D-A730-1AAB6BE9A342}"/>
    <w:embedItalic r:id="rId13" w:fontKey="{BAD2F74A-0814-4858-844B-69DB71F2A96D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4" w:fontKey="{D98917E4-5B40-45F5-906C-F3EAA31FEBFE}"/>
  </w:font>
  <w:font w:name="Journal">
    <w:altName w:val="Times New Roman"/>
    <w:charset w:val="00"/>
    <w:family w:val="auto"/>
    <w:pitch w:val="variable"/>
    <w:embedRegular r:id="rId15" w:fontKey="{7A8030E0-5098-43B0-94D8-7E22E99708AF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6" w:fontKey="{C0EF29BC-667D-41EC-9615-CF76989B4ACA}"/>
    <w:embedBold r:id="rId17" w:fontKey="{C7E7D557-E11D-4840-81E1-E1B0459A1D14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35F9FF60-0BD1-47C1-BB77-4682858E3FEE}"/>
    <w:embedItalic r:id="rId19" w:fontKey="{8E94EB2E-6BF3-48AB-8E0E-31BBCBA6284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3BFC817F-11BB-4C44-B3E9-2B5327821C2B}"/>
    <w:embedItalic r:id="rId21" w:fontKey="{63EBAB7F-7C36-4FCD-B79A-55C3DDF668E1}"/>
  </w:font>
  <w:font w:name="Nimbus Roman No9 L">
    <w:altName w:val="Times New Roman"/>
    <w:charset w:val="CC"/>
    <w:family w:val="auto"/>
    <w:pitch w:val="default"/>
    <w:embedRegular r:id="rId22" w:fontKey="{36B27521-1B12-41BC-9F91-A208B0FECCFB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9C65A356-6C26-403E-BA7B-5E1F8786DD0C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A6F087CD-0599-4335-8977-62EC6305335E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  <w:embedRegular r:id="rId25" w:fontKey="{742AA14F-6C87-4BC5-B047-39877D77E4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99EAEF" w14:textId="77777777" w:rsidR="00BB01F3" w:rsidRDefault="00BB01F3">
      <w:r>
        <w:separator/>
      </w:r>
    </w:p>
  </w:footnote>
  <w:footnote w:type="continuationSeparator" w:id="0">
    <w:p w14:paraId="11FD35B3" w14:textId="77777777" w:rsidR="00BB01F3" w:rsidRDefault="00BB01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BB01F3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099E612E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F4218E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DDF9C86" w:rsidR="00B94A07" w:rsidRDefault="00F4218E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Маслов Р.Д.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BB01F3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3DBE28F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F4218E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1523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1F3"/>
    <w:rsid w:val="00BB0E9C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0CD0"/>
    <w:rsid w:val="00CC4477"/>
    <w:rsid w:val="00CD47A9"/>
    <w:rsid w:val="00D1191D"/>
    <w:rsid w:val="00D13931"/>
    <w:rsid w:val="00D40392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18E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E42552F-D741-4613-8D76-2DE75E256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216</TotalTime>
  <Pages>14</Pages>
  <Words>1853</Words>
  <Characters>10564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12393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33</cp:revision>
  <cp:lastPrinted>2014-06-07T14:51:00Z</cp:lastPrinted>
  <dcterms:created xsi:type="dcterms:W3CDTF">2019-11-30T08:58:00Z</dcterms:created>
  <dcterms:modified xsi:type="dcterms:W3CDTF">2023-03-27T16:29:00Z</dcterms:modified>
</cp:coreProperties>
</file>